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695A3" w14:textId="77777777" w:rsidR="00DB5ACE" w:rsidRPr="000564DC" w:rsidRDefault="00DB5ACE" w:rsidP="00DB5ACE">
      <w:pPr>
        <w:rPr>
          <w:lang w:val="en-AU"/>
        </w:rPr>
      </w:pPr>
      <w:bookmarkStart w:id="0" w:name="_Toc279406852"/>
    </w:p>
    <w:p w14:paraId="44675BEA" w14:textId="77777777" w:rsidR="00DB5ACE" w:rsidRPr="000564DC" w:rsidRDefault="00DB5ACE" w:rsidP="00DB5ACE">
      <w:pPr>
        <w:rPr>
          <w:lang w:val="en-AU"/>
        </w:rPr>
      </w:pPr>
    </w:p>
    <w:p w14:paraId="4C3E07B5" w14:textId="77777777" w:rsidR="00DB5ACE" w:rsidRPr="000564DC" w:rsidRDefault="00DB5ACE" w:rsidP="00DB5ACE">
      <w:pPr>
        <w:rPr>
          <w:lang w:val="en-AU"/>
        </w:rPr>
      </w:pPr>
    </w:p>
    <w:p w14:paraId="02BA9395" w14:textId="77777777" w:rsidR="00DB5ACE" w:rsidRPr="000564DC" w:rsidRDefault="00DB5ACE" w:rsidP="00DB5ACE">
      <w:pPr>
        <w:rPr>
          <w:lang w:val="en-AU"/>
        </w:rPr>
      </w:pPr>
    </w:p>
    <w:p w14:paraId="4ABC7306" w14:textId="77777777" w:rsidR="00DB5ACE" w:rsidRPr="000564DC" w:rsidRDefault="00DB5ACE" w:rsidP="00DB5ACE">
      <w:pPr>
        <w:rPr>
          <w:lang w:val="en-AU"/>
        </w:rPr>
      </w:pPr>
    </w:p>
    <w:p w14:paraId="3A959A5A" w14:textId="5B20231F" w:rsidR="00DB5ACE" w:rsidRPr="000564DC" w:rsidRDefault="0064590F" w:rsidP="00DB5ACE">
      <w:pPr>
        <w:pStyle w:val="Subtitle"/>
        <w:rPr>
          <w:lang w:val="en-AU"/>
        </w:rPr>
      </w:pPr>
      <w:r w:rsidRPr="000564DC">
        <w:rPr>
          <w:lang w:val="en-AU"/>
        </w:rPr>
        <w:t>ParaTExt 8</w:t>
      </w:r>
      <w:r w:rsidR="00DB5ACE" w:rsidRPr="000564DC">
        <w:rPr>
          <w:lang w:val="en-AU"/>
        </w:rPr>
        <w:br/>
      </w:r>
      <w:r w:rsidR="00B831EB" w:rsidRPr="000564DC">
        <w:rPr>
          <w:noProof/>
          <w:lang w:val="en-AU" w:eastAsia="en-AU"/>
        </w:rPr>
        <w:drawing>
          <wp:inline distT="0" distB="0" distL="0" distR="0" wp14:anchorId="6C62AF04" wp14:editId="685D3752">
            <wp:extent cx="1247775" cy="1214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64208"/>
                    <a:stretch/>
                  </pic:blipFill>
                  <pic:spPr bwMode="auto">
                    <a:xfrm>
                      <a:off x="0" y="0"/>
                      <a:ext cx="1260480" cy="1226445"/>
                    </a:xfrm>
                    <a:prstGeom prst="rect">
                      <a:avLst/>
                    </a:prstGeom>
                    <a:ln>
                      <a:noFill/>
                    </a:ln>
                    <a:extLst>
                      <a:ext uri="{53640926-AAD7-44D8-BBD7-CCE9431645EC}">
                        <a14:shadowObscured xmlns:a14="http://schemas.microsoft.com/office/drawing/2010/main"/>
                      </a:ext>
                    </a:extLst>
                  </pic:spPr>
                </pic:pic>
              </a:graphicData>
            </a:graphic>
          </wp:inline>
        </w:drawing>
      </w:r>
    </w:p>
    <w:p w14:paraId="184F5221" w14:textId="101FCE6A" w:rsidR="00DB5ACE" w:rsidRPr="000564DC" w:rsidRDefault="00CB5DA7" w:rsidP="00261570">
      <w:pPr>
        <w:pStyle w:val="Subtitle"/>
        <w:rPr>
          <w:lang w:val="en-AU"/>
        </w:rPr>
      </w:pPr>
      <w:r w:rsidRPr="000564DC">
        <w:rPr>
          <w:lang w:val="en-AU"/>
        </w:rPr>
        <w:t xml:space="preserve">Participant’s Manual </w:t>
      </w:r>
      <w:r w:rsidRPr="000564DC">
        <w:rPr>
          <w:lang w:val="en-AU"/>
        </w:rPr>
        <w:br/>
      </w:r>
      <w:r w:rsidR="008B011E" w:rsidRPr="000564DC">
        <w:rPr>
          <w:lang w:val="en-AU"/>
        </w:rPr>
        <w:t>Administrators/</w:t>
      </w:r>
      <w:r w:rsidR="00261570" w:rsidRPr="000564DC">
        <w:rPr>
          <w:lang w:val="en-AU"/>
        </w:rPr>
        <w:t>Supporters</w:t>
      </w:r>
    </w:p>
    <w:p w14:paraId="360E70E3" w14:textId="77777777" w:rsidR="00B831EB" w:rsidRPr="000564DC" w:rsidRDefault="00B831EB" w:rsidP="00B831EB">
      <w:pPr>
        <w:pStyle w:val="SpaceSingle"/>
        <w:rPr>
          <w:lang w:val="en-AU"/>
        </w:rPr>
      </w:pPr>
    </w:p>
    <w:p w14:paraId="630D9771" w14:textId="77777777" w:rsidR="00B831EB" w:rsidRPr="000564DC" w:rsidRDefault="00B831EB" w:rsidP="00B831EB">
      <w:pPr>
        <w:pStyle w:val="SpaceSingle"/>
        <w:rPr>
          <w:lang w:val="en-AU"/>
        </w:rPr>
      </w:pPr>
    </w:p>
    <w:p w14:paraId="1B77C83C" w14:textId="77777777" w:rsidR="00B831EB" w:rsidRPr="000564DC" w:rsidRDefault="00B831EB" w:rsidP="00B831EB">
      <w:pPr>
        <w:pStyle w:val="SpaceSingle"/>
        <w:spacing w:line="240" w:lineRule="atLeast"/>
        <w:jc w:val="center"/>
        <w:rPr>
          <w:lang w:val="en-AU"/>
        </w:rPr>
      </w:pPr>
    </w:p>
    <w:p w14:paraId="5D4954C7" w14:textId="77777777" w:rsidR="00DB5ACE" w:rsidRPr="000564DC" w:rsidRDefault="00DB5ACE" w:rsidP="00DB5ACE">
      <w:pPr>
        <w:pStyle w:val="Subtitle"/>
        <w:rPr>
          <w:lang w:val="en-AU"/>
        </w:rPr>
      </w:pPr>
    </w:p>
    <w:p w14:paraId="61462BDC" w14:textId="77777777" w:rsidR="00DB5ACE" w:rsidRPr="000564DC" w:rsidRDefault="00DB5ACE" w:rsidP="00B831EB">
      <w:pPr>
        <w:pStyle w:val="Subtitle"/>
        <w:jc w:val="left"/>
        <w:rPr>
          <w:lang w:val="en-AU"/>
        </w:rPr>
      </w:pPr>
    </w:p>
    <w:p w14:paraId="5C0D8165" w14:textId="77777777" w:rsidR="00B831EB" w:rsidRPr="000564DC" w:rsidRDefault="00B831EB" w:rsidP="00B831EB">
      <w:pPr>
        <w:pStyle w:val="SpaceSingle"/>
        <w:rPr>
          <w:lang w:val="en-AU"/>
        </w:rPr>
      </w:pPr>
    </w:p>
    <w:p w14:paraId="0D29DDCE" w14:textId="77777777" w:rsidR="00DB5ACE" w:rsidRPr="000564DC" w:rsidRDefault="00DB5ACE" w:rsidP="00DB5ACE">
      <w:pPr>
        <w:pStyle w:val="SpaceSingle"/>
        <w:rPr>
          <w:lang w:val="en-AU"/>
        </w:rPr>
      </w:pPr>
    </w:p>
    <w:p w14:paraId="1A2EE0B6" w14:textId="77777777" w:rsidR="00DB5ACE" w:rsidRPr="000564DC" w:rsidRDefault="00DB5ACE" w:rsidP="00DB5ACE">
      <w:pPr>
        <w:pStyle w:val="ImageCentered"/>
        <w:rPr>
          <w:lang w:val="en-AU"/>
        </w:rPr>
      </w:pPr>
    </w:p>
    <w:p w14:paraId="136F546D" w14:textId="77777777" w:rsidR="00DB5ACE" w:rsidRPr="000564DC" w:rsidRDefault="00DB5ACE" w:rsidP="00DB5ACE">
      <w:pPr>
        <w:pStyle w:val="ImageCentered"/>
        <w:rPr>
          <w:lang w:val="en-AU"/>
        </w:rPr>
      </w:pPr>
    </w:p>
    <w:p w14:paraId="310696D1" w14:textId="77777777" w:rsidR="00DB5ACE" w:rsidRPr="000564DC" w:rsidRDefault="00DB5ACE" w:rsidP="00DB5ACE">
      <w:pPr>
        <w:pStyle w:val="SpaceSingle"/>
        <w:rPr>
          <w:lang w:val="en-AU"/>
        </w:rPr>
      </w:pPr>
    </w:p>
    <w:p w14:paraId="64D492C3" w14:textId="77777777" w:rsidR="00DB5ACE" w:rsidRPr="000564DC" w:rsidRDefault="00DB5ACE" w:rsidP="00DB5ACE">
      <w:pPr>
        <w:pStyle w:val="SpaceSingle"/>
        <w:rPr>
          <w:lang w:val="en-AU"/>
        </w:rPr>
      </w:pPr>
    </w:p>
    <w:p w14:paraId="4A0F1D94" w14:textId="77777777" w:rsidR="00DB5ACE" w:rsidRPr="000564DC" w:rsidRDefault="00DB5ACE" w:rsidP="00DB5ACE">
      <w:pPr>
        <w:pStyle w:val="SpaceSingle"/>
        <w:rPr>
          <w:lang w:val="en-AU"/>
        </w:rPr>
      </w:pPr>
    </w:p>
    <w:p w14:paraId="40EE8F55" w14:textId="77777777" w:rsidR="00DB5ACE" w:rsidRPr="000564DC" w:rsidRDefault="00DB5ACE" w:rsidP="00DB5ACE">
      <w:pPr>
        <w:pStyle w:val="SpaceSingle"/>
        <w:rPr>
          <w:lang w:val="en-AU"/>
        </w:rPr>
      </w:pPr>
    </w:p>
    <w:p w14:paraId="1AFD7E2E" w14:textId="77777777" w:rsidR="00DB5ACE" w:rsidRPr="000564DC" w:rsidRDefault="00DB5ACE" w:rsidP="00DB5ACE">
      <w:pPr>
        <w:pStyle w:val="SpaceSingle"/>
        <w:rPr>
          <w:lang w:val="en-AU"/>
        </w:rPr>
      </w:pPr>
    </w:p>
    <w:p w14:paraId="09DE7D6F" w14:textId="77777777" w:rsidR="00DB5ACE" w:rsidRPr="000564DC" w:rsidRDefault="00DB5ACE" w:rsidP="00DB5ACE">
      <w:pPr>
        <w:pStyle w:val="SpaceSingle"/>
        <w:rPr>
          <w:lang w:val="en-AU"/>
        </w:rPr>
      </w:pPr>
    </w:p>
    <w:p w14:paraId="377ED32E" w14:textId="45FCA648" w:rsidR="00DB5ACE" w:rsidRPr="000564DC" w:rsidRDefault="00DB5ACE" w:rsidP="00CB5DA7">
      <w:pPr>
        <w:pStyle w:val="Copyright"/>
        <w:rPr>
          <w:lang w:val="en-AU"/>
        </w:rPr>
      </w:pPr>
      <w:r w:rsidRPr="000564DC">
        <w:rPr>
          <w:lang w:val="en-AU"/>
        </w:rPr>
        <w:t xml:space="preserve">SIL </w:t>
      </w:r>
      <w:r w:rsidR="00CB5DA7" w:rsidRPr="000564DC">
        <w:rPr>
          <w:lang w:val="en-AU"/>
        </w:rPr>
        <w:t>International</w:t>
      </w:r>
    </w:p>
    <w:p w14:paraId="17786CF8" w14:textId="77777777" w:rsidR="00DB5ACE" w:rsidRPr="000564DC" w:rsidRDefault="00DB5ACE">
      <w:pPr>
        <w:spacing w:after="200" w:line="276" w:lineRule="auto"/>
        <w:rPr>
          <w:lang w:val="en-AU"/>
        </w:rPr>
      </w:pPr>
      <w:r w:rsidRPr="000564DC">
        <w:rPr>
          <w:lang w:val="en-AU"/>
        </w:rPr>
        <w:br w:type="page"/>
      </w:r>
    </w:p>
    <w:p w14:paraId="01F93718" w14:textId="77777777" w:rsidR="00DB5ACE" w:rsidRPr="000564DC" w:rsidRDefault="00DB5ACE">
      <w:pPr>
        <w:spacing w:after="200" w:line="276" w:lineRule="auto"/>
        <w:rPr>
          <w:lang w:val="en-AU"/>
        </w:rPr>
        <w:sectPr w:rsidR="00DB5ACE" w:rsidRPr="000564DC" w:rsidSect="0022691C">
          <w:headerReference w:type="default" r:id="rId9"/>
          <w:footerReference w:type="default" r:id="rId10"/>
          <w:headerReference w:type="first" r:id="rId11"/>
          <w:footerReference w:type="first" r:id="rId12"/>
          <w:pgSz w:w="8392" w:h="11907" w:code="193"/>
          <w:pgMar w:top="709" w:right="709" w:bottom="709" w:left="709" w:header="567" w:footer="720" w:gutter="0"/>
          <w:cols w:space="720"/>
          <w:titlePg/>
          <w:docGrid w:linePitch="360"/>
        </w:sectPr>
      </w:pPr>
    </w:p>
    <w:p w14:paraId="50C354C1" w14:textId="77777777" w:rsidR="00964BB5" w:rsidRPr="000564DC" w:rsidRDefault="00964BB5">
      <w:pPr>
        <w:spacing w:after="200" w:line="276" w:lineRule="auto"/>
        <w:rPr>
          <w:lang w:val="en-AU"/>
        </w:rPr>
        <w:sectPr w:rsidR="00964BB5" w:rsidRPr="000564DC" w:rsidSect="000C6752">
          <w:footerReference w:type="default" r:id="rId13"/>
          <w:footerReference w:type="first" r:id="rId14"/>
          <w:pgSz w:w="8392" w:h="11907" w:code="11"/>
          <w:pgMar w:top="709" w:right="709" w:bottom="709" w:left="709" w:header="567" w:footer="720" w:gutter="0"/>
          <w:cols w:space="720"/>
          <w:titlePg/>
          <w:docGrid w:linePitch="360"/>
        </w:sectPr>
      </w:pPr>
    </w:p>
    <w:p w14:paraId="7097636D" w14:textId="77777777" w:rsidR="00DB5ACE" w:rsidRPr="000564DC" w:rsidRDefault="00DB5ACE">
      <w:pPr>
        <w:spacing w:after="200" w:line="276" w:lineRule="auto"/>
        <w:rPr>
          <w:lang w:val="en-AU"/>
        </w:rPr>
      </w:pPr>
    </w:p>
    <w:p w14:paraId="7ACE5257" w14:textId="77777777" w:rsidR="000C6752" w:rsidRPr="000564DC" w:rsidRDefault="000C6752" w:rsidP="000C6752">
      <w:pPr>
        <w:rPr>
          <w:lang w:val="en-AU"/>
        </w:rPr>
      </w:pPr>
    </w:p>
    <w:p w14:paraId="5839DCA6" w14:textId="77777777" w:rsidR="000C6752" w:rsidRPr="000564DC" w:rsidRDefault="000C6752" w:rsidP="000C6752">
      <w:pPr>
        <w:rPr>
          <w:lang w:val="en-AU"/>
        </w:rPr>
      </w:pPr>
    </w:p>
    <w:p w14:paraId="3ED2AEB0" w14:textId="77777777" w:rsidR="000C6752" w:rsidRPr="000564DC" w:rsidRDefault="000C6752" w:rsidP="000C6752">
      <w:pPr>
        <w:rPr>
          <w:lang w:val="en-AU"/>
        </w:rPr>
      </w:pPr>
    </w:p>
    <w:p w14:paraId="33845C5F" w14:textId="77777777" w:rsidR="000C6752" w:rsidRPr="000564DC" w:rsidRDefault="000C6752" w:rsidP="000C6752">
      <w:pPr>
        <w:rPr>
          <w:lang w:val="en-AU"/>
        </w:rPr>
      </w:pPr>
    </w:p>
    <w:p w14:paraId="77D87875" w14:textId="77777777" w:rsidR="000C6752" w:rsidRPr="000564DC" w:rsidRDefault="000C6752" w:rsidP="000C6752">
      <w:pPr>
        <w:rPr>
          <w:lang w:val="en-AU"/>
        </w:rPr>
      </w:pPr>
    </w:p>
    <w:p w14:paraId="46921970" w14:textId="77777777" w:rsidR="000C6752" w:rsidRPr="000564DC" w:rsidRDefault="004218FC" w:rsidP="004D7561">
      <w:pPr>
        <w:pStyle w:val="Title"/>
        <w:rPr>
          <w:lang w:val="en-AU"/>
        </w:rPr>
      </w:pPr>
      <w:r w:rsidRPr="000564DC">
        <w:rPr>
          <w:lang w:val="en-AU"/>
        </w:rPr>
        <w:t xml:space="preserve">ParaTExt </w:t>
      </w:r>
    </w:p>
    <w:p w14:paraId="6DE6BE1E" w14:textId="77777777" w:rsidR="000C6752" w:rsidRPr="000564DC" w:rsidRDefault="000C6752" w:rsidP="000C6752">
      <w:pPr>
        <w:pStyle w:val="SpaceSingle"/>
        <w:rPr>
          <w:lang w:val="en-AU"/>
        </w:rPr>
      </w:pPr>
    </w:p>
    <w:p w14:paraId="48187C55" w14:textId="704947B9" w:rsidR="000C6752" w:rsidRPr="000564DC" w:rsidRDefault="000C6752" w:rsidP="0064590F">
      <w:pPr>
        <w:pStyle w:val="Subtitle"/>
        <w:rPr>
          <w:lang w:val="en-AU"/>
        </w:rPr>
      </w:pPr>
      <w:r w:rsidRPr="000564DC">
        <w:rPr>
          <w:sz w:val="36"/>
          <w:szCs w:val="12"/>
          <w:lang w:val="en-AU"/>
        </w:rPr>
        <w:t xml:space="preserve">Version </w:t>
      </w:r>
      <w:r w:rsidR="0064590F" w:rsidRPr="000564DC">
        <w:rPr>
          <w:sz w:val="36"/>
          <w:szCs w:val="12"/>
          <w:lang w:val="en-AU"/>
        </w:rPr>
        <w:t>8</w:t>
      </w:r>
      <w:r w:rsidRPr="000564DC">
        <w:rPr>
          <w:lang w:val="en-AU"/>
        </w:rPr>
        <w:br/>
      </w:r>
    </w:p>
    <w:p w14:paraId="6E66B765" w14:textId="2F3E695D" w:rsidR="000C6752" w:rsidRPr="000564DC" w:rsidRDefault="00CB5DA7" w:rsidP="00261570">
      <w:pPr>
        <w:pStyle w:val="Subtitle"/>
        <w:rPr>
          <w:lang w:val="en-AU"/>
        </w:rPr>
      </w:pPr>
      <w:r w:rsidRPr="000564DC">
        <w:rPr>
          <w:lang w:val="en-AU"/>
        </w:rPr>
        <w:t>Participant’s Manual</w:t>
      </w:r>
      <w:r w:rsidR="000C6752" w:rsidRPr="000564DC">
        <w:rPr>
          <w:lang w:val="en-AU"/>
        </w:rPr>
        <w:t xml:space="preserve"> </w:t>
      </w:r>
      <w:r w:rsidR="000C6752" w:rsidRPr="000564DC">
        <w:rPr>
          <w:lang w:val="en-AU"/>
        </w:rPr>
        <w:br/>
      </w:r>
      <w:r w:rsidR="008B011E" w:rsidRPr="000564DC">
        <w:rPr>
          <w:lang w:val="en-AU"/>
        </w:rPr>
        <w:t>Administrators/</w:t>
      </w:r>
      <w:r w:rsidR="00261570" w:rsidRPr="000564DC">
        <w:rPr>
          <w:lang w:val="en-AU"/>
        </w:rPr>
        <w:t>Supporters</w:t>
      </w:r>
    </w:p>
    <w:p w14:paraId="75969AD2" w14:textId="77777777" w:rsidR="000C6752" w:rsidRPr="000564DC" w:rsidRDefault="000C6752" w:rsidP="000C6752">
      <w:pPr>
        <w:pStyle w:val="SpaceSingle"/>
        <w:rPr>
          <w:lang w:val="en-AU"/>
        </w:rPr>
      </w:pPr>
    </w:p>
    <w:p w14:paraId="2DBE5151" w14:textId="77777777" w:rsidR="000C6752" w:rsidRPr="000564DC" w:rsidRDefault="000C6752" w:rsidP="000C6752">
      <w:pPr>
        <w:pStyle w:val="SpaceSingle"/>
        <w:rPr>
          <w:lang w:val="en-AU"/>
        </w:rPr>
      </w:pPr>
    </w:p>
    <w:p w14:paraId="794260F8" w14:textId="77777777" w:rsidR="000C6752" w:rsidRPr="000564DC" w:rsidRDefault="000C6752" w:rsidP="000C6752">
      <w:pPr>
        <w:pStyle w:val="ImageCentered"/>
        <w:rPr>
          <w:lang w:val="en-AU"/>
        </w:rPr>
      </w:pPr>
    </w:p>
    <w:p w14:paraId="028F146A" w14:textId="77777777" w:rsidR="000C6752" w:rsidRPr="000564DC" w:rsidRDefault="000C6752" w:rsidP="000C6752">
      <w:pPr>
        <w:pStyle w:val="ImageCentered"/>
        <w:rPr>
          <w:lang w:val="en-AU"/>
        </w:rPr>
      </w:pPr>
    </w:p>
    <w:p w14:paraId="460EE5F9" w14:textId="77777777" w:rsidR="000C6752" w:rsidRPr="000564DC" w:rsidRDefault="000C6752" w:rsidP="000C6752">
      <w:pPr>
        <w:pStyle w:val="SpaceSingle"/>
        <w:rPr>
          <w:lang w:val="en-AU"/>
        </w:rPr>
      </w:pPr>
    </w:p>
    <w:p w14:paraId="44995587" w14:textId="1513EDB5" w:rsidR="00B831EB" w:rsidRPr="000564DC" w:rsidRDefault="00B831EB" w:rsidP="000C6752">
      <w:pPr>
        <w:pStyle w:val="SpaceSingle"/>
        <w:rPr>
          <w:lang w:val="en-AU"/>
        </w:rPr>
      </w:pPr>
    </w:p>
    <w:p w14:paraId="4973053E" w14:textId="77777777" w:rsidR="00B831EB" w:rsidRPr="000564DC" w:rsidRDefault="00B831EB" w:rsidP="000C6752">
      <w:pPr>
        <w:pStyle w:val="SpaceSingle"/>
        <w:rPr>
          <w:lang w:val="en-AU"/>
        </w:rPr>
      </w:pPr>
    </w:p>
    <w:p w14:paraId="5C9CF643" w14:textId="77777777" w:rsidR="00B831EB" w:rsidRPr="000564DC" w:rsidRDefault="00B831EB" w:rsidP="000C6752">
      <w:pPr>
        <w:pStyle w:val="SpaceSingle"/>
        <w:rPr>
          <w:lang w:val="en-AU"/>
        </w:rPr>
      </w:pPr>
    </w:p>
    <w:p w14:paraId="0CA040E9" w14:textId="77777777" w:rsidR="000C6752" w:rsidRPr="000564DC" w:rsidRDefault="000C6752" w:rsidP="000C6752">
      <w:pPr>
        <w:pStyle w:val="SpaceSingle"/>
        <w:rPr>
          <w:lang w:val="en-AU"/>
        </w:rPr>
      </w:pPr>
    </w:p>
    <w:p w14:paraId="7AE6D294" w14:textId="77777777" w:rsidR="000C6752" w:rsidRPr="000564DC" w:rsidRDefault="000C6752" w:rsidP="000C6752">
      <w:pPr>
        <w:pStyle w:val="SpaceSingle"/>
        <w:rPr>
          <w:lang w:val="en-AU"/>
        </w:rPr>
      </w:pPr>
    </w:p>
    <w:p w14:paraId="042970DB" w14:textId="77777777" w:rsidR="000C6752" w:rsidRPr="000564DC" w:rsidRDefault="000C6752" w:rsidP="000C6752">
      <w:pPr>
        <w:pStyle w:val="SpaceSingle"/>
        <w:rPr>
          <w:lang w:val="en-AU"/>
        </w:rPr>
      </w:pPr>
    </w:p>
    <w:p w14:paraId="44DB230D" w14:textId="77777777" w:rsidR="000C6752" w:rsidRPr="000564DC" w:rsidRDefault="000C6752" w:rsidP="000C6752">
      <w:pPr>
        <w:pStyle w:val="SpaceSingle"/>
        <w:rPr>
          <w:lang w:val="en-AU"/>
        </w:rPr>
      </w:pPr>
    </w:p>
    <w:p w14:paraId="25DC8AFB" w14:textId="08C4C0C2" w:rsidR="000C6752" w:rsidRPr="000564DC" w:rsidRDefault="000C6752" w:rsidP="00CB5DA7">
      <w:pPr>
        <w:pStyle w:val="Copyright"/>
        <w:rPr>
          <w:lang w:val="en-AU"/>
        </w:rPr>
      </w:pPr>
      <w:r w:rsidRPr="000564DC">
        <w:rPr>
          <w:lang w:val="en-AU"/>
        </w:rPr>
        <w:t xml:space="preserve">SIL </w:t>
      </w:r>
      <w:r w:rsidR="00CB5DA7" w:rsidRPr="000564DC">
        <w:rPr>
          <w:lang w:val="en-AU"/>
        </w:rPr>
        <w:t>International</w:t>
      </w:r>
    </w:p>
    <w:p w14:paraId="18CC902F" w14:textId="77777777" w:rsidR="000C6752" w:rsidRPr="000564DC" w:rsidRDefault="000C6752" w:rsidP="000C6752">
      <w:pPr>
        <w:rPr>
          <w:lang w:val="en-AU"/>
        </w:rPr>
        <w:sectPr w:rsidR="000C6752" w:rsidRPr="000564DC" w:rsidSect="000C6752">
          <w:pgSz w:w="8392" w:h="11907" w:code="11"/>
          <w:pgMar w:top="709" w:right="709" w:bottom="709" w:left="709" w:header="567" w:footer="720" w:gutter="0"/>
          <w:cols w:space="720"/>
          <w:titlePg/>
          <w:docGrid w:linePitch="360"/>
        </w:sectPr>
      </w:pPr>
      <w:bookmarkStart w:id="1" w:name="_Toc42938967"/>
      <w:bookmarkStart w:id="2" w:name="_Toc42939524"/>
      <w:bookmarkStart w:id="3" w:name="_Toc42940264"/>
      <w:bookmarkStart w:id="4" w:name="_Toc145391360"/>
      <w:bookmarkStart w:id="5" w:name="_Toc345620549"/>
    </w:p>
    <w:p w14:paraId="7AC41C1C" w14:textId="77777777" w:rsidR="000C6752" w:rsidRPr="000564DC" w:rsidRDefault="000C6752" w:rsidP="000C6752">
      <w:pPr>
        <w:rPr>
          <w:lang w:val="en-AU"/>
        </w:rPr>
      </w:pPr>
    </w:p>
    <w:p w14:paraId="5077517C" w14:textId="2BEAD452" w:rsidR="000C6752" w:rsidRPr="000564DC" w:rsidRDefault="000C6752" w:rsidP="00261570">
      <w:pPr>
        <w:rPr>
          <w:lang w:val="en-AU"/>
        </w:rPr>
      </w:pPr>
      <w:r w:rsidRPr="000564DC">
        <w:rPr>
          <w:lang w:val="en-AU"/>
        </w:rPr>
        <w:t xml:space="preserve">Titre: </w:t>
      </w:r>
      <w:r w:rsidR="00B95A7F" w:rsidRPr="000564DC">
        <w:rPr>
          <w:lang w:val="en-AU"/>
        </w:rPr>
        <w:t xml:space="preserve">ParaTExt </w:t>
      </w:r>
      <w:r w:rsidRPr="000564DC">
        <w:rPr>
          <w:lang w:val="en-AU"/>
        </w:rPr>
        <w:t xml:space="preserve">Version </w:t>
      </w:r>
      <w:r w:rsidR="0064590F" w:rsidRPr="000564DC">
        <w:rPr>
          <w:lang w:val="en-AU"/>
        </w:rPr>
        <w:t>8</w:t>
      </w:r>
      <w:r w:rsidRPr="000564DC">
        <w:rPr>
          <w:lang w:val="en-AU"/>
        </w:rPr>
        <w:t xml:space="preserve">, </w:t>
      </w:r>
      <w:r w:rsidR="00CB5DA7" w:rsidRPr="000564DC">
        <w:rPr>
          <w:lang w:val="en-AU"/>
        </w:rPr>
        <w:t xml:space="preserve">Participant’s </w:t>
      </w:r>
      <w:r w:rsidRPr="000564DC">
        <w:rPr>
          <w:lang w:val="en-AU"/>
        </w:rPr>
        <w:t>Manu</w:t>
      </w:r>
      <w:r w:rsidR="00CB5DA7" w:rsidRPr="000564DC">
        <w:rPr>
          <w:lang w:val="en-AU"/>
        </w:rPr>
        <w:t>a</w:t>
      </w:r>
      <w:r w:rsidRPr="000564DC">
        <w:rPr>
          <w:lang w:val="en-AU"/>
        </w:rPr>
        <w:t xml:space="preserve">l </w:t>
      </w:r>
      <w:r w:rsidR="00F03B94" w:rsidRPr="000564DC">
        <w:rPr>
          <w:lang w:val="en-AU"/>
        </w:rPr>
        <w:t>Administrators/</w:t>
      </w:r>
      <w:r w:rsidR="00261570" w:rsidRPr="000564DC">
        <w:rPr>
          <w:lang w:val="en-AU"/>
        </w:rPr>
        <w:t>Supporters</w:t>
      </w:r>
    </w:p>
    <w:p w14:paraId="0C7DF0DF" w14:textId="77777777" w:rsidR="000C6752" w:rsidRPr="000564DC" w:rsidRDefault="000C6752" w:rsidP="000C6752">
      <w:pPr>
        <w:pStyle w:val="BodyText"/>
        <w:rPr>
          <w:lang w:val="en-AU"/>
        </w:rPr>
      </w:pPr>
    </w:p>
    <w:p w14:paraId="568E40ED" w14:textId="4C2A5C36" w:rsidR="000C6752" w:rsidRPr="000564DC" w:rsidRDefault="000C6752" w:rsidP="00CB5DA7">
      <w:pPr>
        <w:pStyle w:val="BodyText"/>
        <w:rPr>
          <w:lang w:val="en-AU"/>
        </w:rPr>
      </w:pPr>
      <w:r w:rsidRPr="000564DC">
        <w:rPr>
          <w:lang w:val="en-AU"/>
        </w:rPr>
        <w:t xml:space="preserve">Genre: </w:t>
      </w:r>
      <w:r w:rsidR="00CB5DA7" w:rsidRPr="000564DC">
        <w:rPr>
          <w:lang w:val="en-AU"/>
        </w:rPr>
        <w:t>Teaching material</w:t>
      </w:r>
    </w:p>
    <w:p w14:paraId="2A5D9A7E" w14:textId="77777777" w:rsidR="000C6752" w:rsidRPr="000564DC" w:rsidRDefault="000C6752" w:rsidP="000C6752">
      <w:pPr>
        <w:pStyle w:val="BodyText"/>
        <w:rPr>
          <w:lang w:val="en-AU"/>
        </w:rPr>
      </w:pPr>
    </w:p>
    <w:p w14:paraId="63FC97CE" w14:textId="77777777" w:rsidR="000C6752" w:rsidRPr="000564DC" w:rsidRDefault="000C6752" w:rsidP="000C6752">
      <w:pPr>
        <w:pStyle w:val="BodyText"/>
        <w:rPr>
          <w:lang w:val="en-AU"/>
        </w:rPr>
      </w:pPr>
    </w:p>
    <w:p w14:paraId="6C58B757" w14:textId="77777777" w:rsidR="000C6752" w:rsidRPr="000564DC" w:rsidRDefault="000C6752" w:rsidP="000C6752">
      <w:pPr>
        <w:pStyle w:val="BodyText"/>
        <w:rPr>
          <w:lang w:val="en-AU"/>
        </w:rPr>
      </w:pPr>
    </w:p>
    <w:p w14:paraId="227E67F6" w14:textId="77777777" w:rsidR="000C6752" w:rsidRPr="000564DC" w:rsidRDefault="000C6752" w:rsidP="000C6752">
      <w:pPr>
        <w:pStyle w:val="BodyText"/>
        <w:rPr>
          <w:lang w:val="en-AU"/>
        </w:rPr>
      </w:pPr>
    </w:p>
    <w:p w14:paraId="66671CCF" w14:textId="77777777" w:rsidR="000C6752" w:rsidRPr="000564DC" w:rsidRDefault="000C6752" w:rsidP="000C6752">
      <w:pPr>
        <w:pStyle w:val="BodyText"/>
        <w:rPr>
          <w:lang w:val="en-AU"/>
        </w:rPr>
      </w:pPr>
    </w:p>
    <w:p w14:paraId="1CC9263D" w14:textId="77777777" w:rsidR="000C6752" w:rsidRPr="000564DC" w:rsidRDefault="000C6752" w:rsidP="000C6752">
      <w:pPr>
        <w:pStyle w:val="BodyText"/>
        <w:rPr>
          <w:lang w:val="en-AU"/>
        </w:rPr>
      </w:pPr>
    </w:p>
    <w:p w14:paraId="6BCCC15B" w14:textId="77777777" w:rsidR="000C6752" w:rsidRPr="000564DC" w:rsidRDefault="000C6752" w:rsidP="000C6752">
      <w:pPr>
        <w:pStyle w:val="BodyText"/>
        <w:rPr>
          <w:lang w:val="en-AU"/>
        </w:rPr>
      </w:pPr>
    </w:p>
    <w:p w14:paraId="2922C00A" w14:textId="77777777" w:rsidR="000C6752" w:rsidRPr="000564DC" w:rsidRDefault="000C6752" w:rsidP="000C6752">
      <w:pPr>
        <w:pStyle w:val="BodyText"/>
        <w:rPr>
          <w:lang w:val="en-AU"/>
        </w:rPr>
      </w:pPr>
    </w:p>
    <w:p w14:paraId="352DFC67" w14:textId="77777777" w:rsidR="000C6752" w:rsidRPr="000564DC" w:rsidRDefault="000C6752" w:rsidP="000C6752">
      <w:pPr>
        <w:pStyle w:val="BodyText"/>
        <w:rPr>
          <w:lang w:val="en-AU"/>
        </w:rPr>
      </w:pPr>
    </w:p>
    <w:p w14:paraId="4038BACF" w14:textId="77777777" w:rsidR="000C6752" w:rsidRPr="000564DC" w:rsidRDefault="000C6752" w:rsidP="000C6752">
      <w:pPr>
        <w:pStyle w:val="BodyText"/>
        <w:rPr>
          <w:lang w:val="en-AU"/>
        </w:rPr>
      </w:pPr>
    </w:p>
    <w:p w14:paraId="5B63644D" w14:textId="77777777" w:rsidR="000C6752" w:rsidRPr="000564DC" w:rsidRDefault="000C6752" w:rsidP="000C6752">
      <w:pPr>
        <w:pStyle w:val="BodyText"/>
        <w:rPr>
          <w:lang w:val="en-AU"/>
        </w:rPr>
      </w:pPr>
    </w:p>
    <w:p w14:paraId="0F0BB44B" w14:textId="77777777" w:rsidR="000C6752" w:rsidRPr="000564DC" w:rsidRDefault="000C6752" w:rsidP="000C6752">
      <w:pPr>
        <w:pStyle w:val="BodyText"/>
        <w:rPr>
          <w:lang w:val="en-AU"/>
        </w:rPr>
      </w:pPr>
    </w:p>
    <w:p w14:paraId="4F105E50" w14:textId="77777777" w:rsidR="000C6752" w:rsidRPr="000564DC" w:rsidRDefault="000C6752" w:rsidP="000C6752">
      <w:pPr>
        <w:pStyle w:val="BodyText"/>
        <w:rPr>
          <w:lang w:val="en-AU"/>
        </w:rPr>
      </w:pPr>
    </w:p>
    <w:p w14:paraId="41FEFE53" w14:textId="77777777" w:rsidR="000C6752" w:rsidRPr="000564DC" w:rsidRDefault="000C6752" w:rsidP="000C6752">
      <w:pPr>
        <w:pStyle w:val="BodyText"/>
        <w:rPr>
          <w:lang w:val="en-AU"/>
        </w:rPr>
      </w:pPr>
    </w:p>
    <w:p w14:paraId="6E6F9921" w14:textId="77777777" w:rsidR="000C6752" w:rsidRPr="000564DC" w:rsidRDefault="000C6752" w:rsidP="000C6752">
      <w:pPr>
        <w:pStyle w:val="BodyText"/>
        <w:rPr>
          <w:lang w:val="en-AU"/>
        </w:rPr>
      </w:pPr>
    </w:p>
    <w:p w14:paraId="4A52852B" w14:textId="77777777" w:rsidR="000C6752" w:rsidRPr="000564DC" w:rsidRDefault="000C6752" w:rsidP="000C6752">
      <w:pPr>
        <w:pStyle w:val="BodyText"/>
        <w:rPr>
          <w:lang w:val="en-AU"/>
        </w:rPr>
      </w:pPr>
    </w:p>
    <w:p w14:paraId="5ACB97F7" w14:textId="77777777" w:rsidR="000C6752" w:rsidRPr="000564DC" w:rsidRDefault="000C6752" w:rsidP="000C6752">
      <w:pPr>
        <w:pStyle w:val="BodyText"/>
        <w:rPr>
          <w:lang w:val="en-AU"/>
        </w:rPr>
      </w:pPr>
    </w:p>
    <w:p w14:paraId="4F91B44C" w14:textId="77777777" w:rsidR="000C6752" w:rsidRPr="000564DC" w:rsidRDefault="000C6752" w:rsidP="000C6752">
      <w:pPr>
        <w:pStyle w:val="BodyText"/>
        <w:rPr>
          <w:lang w:val="en-AU"/>
        </w:rPr>
      </w:pPr>
    </w:p>
    <w:p w14:paraId="23BEB216" w14:textId="6376EC4B" w:rsidR="000C6752" w:rsidRPr="000564DC" w:rsidRDefault="0064590F" w:rsidP="00CB5DA7">
      <w:pPr>
        <w:pStyle w:val="BodyText"/>
        <w:rPr>
          <w:lang w:val="en-AU"/>
        </w:rPr>
      </w:pPr>
      <w:r w:rsidRPr="000564DC">
        <w:rPr>
          <w:lang w:val="en-AU"/>
        </w:rPr>
        <w:t>1</w:t>
      </w:r>
      <w:r w:rsidR="00CB5DA7" w:rsidRPr="000564DC">
        <w:rPr>
          <w:lang w:val="en-AU"/>
        </w:rPr>
        <w:t>st</w:t>
      </w:r>
      <w:r w:rsidR="000C6752" w:rsidRPr="000564DC">
        <w:rPr>
          <w:lang w:val="en-AU"/>
        </w:rPr>
        <w:t xml:space="preserve"> </w:t>
      </w:r>
      <w:r w:rsidR="000564DC" w:rsidRPr="000564DC">
        <w:rPr>
          <w:lang w:val="en-AU"/>
        </w:rPr>
        <w:t>Edition:</w:t>
      </w:r>
      <w:r w:rsidR="000C6752" w:rsidRPr="000564DC">
        <w:rPr>
          <w:lang w:val="en-AU"/>
        </w:rPr>
        <w:t xml:space="preserve"> </w:t>
      </w:r>
      <w:r w:rsidR="00CB5DA7" w:rsidRPr="000564DC">
        <w:rPr>
          <w:lang w:val="en-AU"/>
        </w:rPr>
        <w:t>xx</w:t>
      </w:r>
      <w:r w:rsidR="000C6752" w:rsidRPr="000564DC">
        <w:rPr>
          <w:lang w:val="en-AU"/>
        </w:rPr>
        <w:t xml:space="preserve"> copies</w:t>
      </w:r>
    </w:p>
    <w:p w14:paraId="65C2ADBD" w14:textId="180E130B" w:rsidR="00A53DB5" w:rsidRPr="000564DC" w:rsidRDefault="000C6752" w:rsidP="00CB5DA7">
      <w:pPr>
        <w:pStyle w:val="BodyText"/>
        <w:rPr>
          <w:lang w:val="en-AU"/>
        </w:rPr>
      </w:pPr>
      <w:r w:rsidRPr="000564DC">
        <w:rPr>
          <w:lang w:val="en-AU"/>
        </w:rPr>
        <w:t xml:space="preserve">© SIL </w:t>
      </w:r>
      <w:r w:rsidR="00CB5DA7" w:rsidRPr="000564DC">
        <w:rPr>
          <w:lang w:val="en-AU"/>
        </w:rPr>
        <w:t>International</w:t>
      </w:r>
      <w:r w:rsidRPr="000564DC">
        <w:rPr>
          <w:lang w:val="en-AU"/>
        </w:rPr>
        <w:t xml:space="preserve"> 201</w:t>
      </w:r>
      <w:bookmarkEnd w:id="1"/>
      <w:bookmarkEnd w:id="2"/>
      <w:bookmarkEnd w:id="3"/>
      <w:bookmarkEnd w:id="4"/>
      <w:bookmarkEnd w:id="5"/>
      <w:r w:rsidR="0064590F" w:rsidRPr="000564DC">
        <w:rPr>
          <w:lang w:val="en-AU"/>
        </w:rPr>
        <w:t>6</w:t>
      </w:r>
    </w:p>
    <w:p w14:paraId="78900AE4" w14:textId="77777777" w:rsidR="00A53DB5" w:rsidRPr="000564DC" w:rsidRDefault="00A53DB5" w:rsidP="00A53DB5">
      <w:pPr>
        <w:rPr>
          <w:lang w:val="en-AU"/>
        </w:rPr>
        <w:sectPr w:rsidR="00A53DB5" w:rsidRPr="000564DC" w:rsidSect="00A53DB5">
          <w:pgSz w:w="8392" w:h="11907" w:code="11"/>
          <w:pgMar w:top="709" w:right="709" w:bottom="709" w:left="709" w:header="567" w:footer="720" w:gutter="0"/>
          <w:cols w:space="720"/>
          <w:titlePg/>
          <w:docGrid w:linePitch="360"/>
        </w:sectPr>
      </w:pPr>
      <w:bookmarkStart w:id="6" w:name="_Toc345620848"/>
    </w:p>
    <w:p w14:paraId="46DD378D" w14:textId="7F0E9FD4" w:rsidR="00D2024F" w:rsidRPr="000564DC" w:rsidRDefault="00D2024F" w:rsidP="00062424">
      <w:pPr>
        <w:pStyle w:val="Heading1"/>
      </w:pPr>
      <w:bookmarkStart w:id="7" w:name="_Toc467830833"/>
      <w:bookmarkStart w:id="8" w:name="_Toc477602689"/>
      <w:bookmarkStart w:id="9" w:name="_Toc477616222"/>
      <w:r w:rsidRPr="000564DC">
        <w:lastRenderedPageBreak/>
        <w:t>Table of Contents</w:t>
      </w:r>
      <w:bookmarkEnd w:id="8"/>
      <w:bookmarkEnd w:id="9"/>
    </w:p>
    <w:p w14:paraId="163DB10E" w14:textId="77777777" w:rsidR="007C10E5" w:rsidRDefault="00D2024F">
      <w:pPr>
        <w:pStyle w:val="TOC1"/>
        <w:tabs>
          <w:tab w:val="right" w:leader="dot" w:pos="6964"/>
        </w:tabs>
        <w:rPr>
          <w:rFonts w:asciiTheme="minorHAnsi" w:eastAsiaTheme="minorEastAsia" w:hAnsiTheme="minorHAnsi" w:cstheme="minorBidi"/>
          <w:b w:val="0"/>
          <w:noProof/>
          <w:szCs w:val="22"/>
          <w:lang w:val="en-AU" w:eastAsia="en-AU"/>
        </w:rPr>
      </w:pPr>
      <w:r w:rsidRPr="000564DC">
        <w:rPr>
          <w:b w:val="0"/>
          <w:lang w:val="en-AU"/>
        </w:rPr>
        <w:fldChar w:fldCharType="begin"/>
      </w:r>
      <w:r w:rsidRPr="000564DC">
        <w:rPr>
          <w:b w:val="0"/>
          <w:lang w:val="en-AU"/>
        </w:rPr>
        <w:instrText xml:space="preserve"> TOC \o "2-2" \h \z \t "Heading 1,1,Stage heading,1" </w:instrText>
      </w:r>
      <w:r w:rsidRPr="000564DC">
        <w:rPr>
          <w:b w:val="0"/>
          <w:lang w:val="en-AU"/>
        </w:rPr>
        <w:fldChar w:fldCharType="separate"/>
      </w:r>
      <w:hyperlink w:anchor="_Toc477616222" w:history="1">
        <w:r w:rsidR="007C10E5" w:rsidRPr="001867E4">
          <w:rPr>
            <w:rStyle w:val="Hyperlink"/>
            <w:noProof/>
          </w:rPr>
          <w:t>Table of Contents</w:t>
        </w:r>
        <w:r w:rsidR="007C10E5">
          <w:rPr>
            <w:noProof/>
            <w:webHidden/>
          </w:rPr>
          <w:tab/>
        </w:r>
        <w:r w:rsidR="007C10E5">
          <w:rPr>
            <w:noProof/>
            <w:webHidden/>
          </w:rPr>
          <w:fldChar w:fldCharType="begin"/>
        </w:r>
        <w:r w:rsidR="007C10E5">
          <w:rPr>
            <w:noProof/>
            <w:webHidden/>
          </w:rPr>
          <w:instrText xml:space="preserve"> PAGEREF _Toc477616222 \h </w:instrText>
        </w:r>
        <w:r w:rsidR="007C10E5">
          <w:rPr>
            <w:noProof/>
            <w:webHidden/>
          </w:rPr>
        </w:r>
        <w:r w:rsidR="007C10E5">
          <w:rPr>
            <w:noProof/>
            <w:webHidden/>
          </w:rPr>
          <w:fldChar w:fldCharType="separate"/>
        </w:r>
        <w:r w:rsidR="00641643">
          <w:rPr>
            <w:noProof/>
            <w:webHidden/>
          </w:rPr>
          <w:t>5</w:t>
        </w:r>
        <w:r w:rsidR="007C10E5">
          <w:rPr>
            <w:noProof/>
            <w:webHidden/>
          </w:rPr>
          <w:fldChar w:fldCharType="end"/>
        </w:r>
      </w:hyperlink>
    </w:p>
    <w:p w14:paraId="57BE1AAF"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23" w:history="1">
        <w:r w:rsidRPr="001867E4">
          <w:rPr>
            <w:rStyle w:val="Hyperlink"/>
            <w:noProof/>
          </w:rPr>
          <w:t>Introduction</w:t>
        </w:r>
        <w:r>
          <w:rPr>
            <w:noProof/>
            <w:webHidden/>
          </w:rPr>
          <w:tab/>
        </w:r>
        <w:r>
          <w:rPr>
            <w:noProof/>
            <w:webHidden/>
          </w:rPr>
          <w:fldChar w:fldCharType="begin"/>
        </w:r>
        <w:r>
          <w:rPr>
            <w:noProof/>
            <w:webHidden/>
          </w:rPr>
          <w:instrText xml:space="preserve"> PAGEREF _Toc477616223 \h </w:instrText>
        </w:r>
        <w:r>
          <w:rPr>
            <w:noProof/>
            <w:webHidden/>
          </w:rPr>
        </w:r>
        <w:r>
          <w:rPr>
            <w:noProof/>
            <w:webHidden/>
          </w:rPr>
          <w:fldChar w:fldCharType="separate"/>
        </w:r>
        <w:r w:rsidR="00641643">
          <w:rPr>
            <w:noProof/>
            <w:webHidden/>
          </w:rPr>
          <w:t>7</w:t>
        </w:r>
        <w:r>
          <w:rPr>
            <w:noProof/>
            <w:webHidden/>
          </w:rPr>
          <w:fldChar w:fldCharType="end"/>
        </w:r>
      </w:hyperlink>
    </w:p>
    <w:p w14:paraId="3312990C"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24" w:history="1">
        <w:r w:rsidRPr="001867E4">
          <w:rPr>
            <w:rStyle w:val="Hyperlink"/>
            <w:noProof/>
          </w:rPr>
          <w:t>Goal</w:t>
        </w:r>
        <w:r>
          <w:rPr>
            <w:noProof/>
            <w:webHidden/>
          </w:rPr>
          <w:tab/>
        </w:r>
        <w:r>
          <w:rPr>
            <w:noProof/>
            <w:webHidden/>
          </w:rPr>
          <w:fldChar w:fldCharType="begin"/>
        </w:r>
        <w:r>
          <w:rPr>
            <w:noProof/>
            <w:webHidden/>
          </w:rPr>
          <w:instrText xml:space="preserve"> PAGEREF _Toc477616224 \h </w:instrText>
        </w:r>
        <w:r>
          <w:rPr>
            <w:noProof/>
            <w:webHidden/>
          </w:rPr>
        </w:r>
        <w:r>
          <w:rPr>
            <w:noProof/>
            <w:webHidden/>
          </w:rPr>
          <w:fldChar w:fldCharType="separate"/>
        </w:r>
        <w:r w:rsidR="00641643">
          <w:rPr>
            <w:noProof/>
            <w:webHidden/>
          </w:rPr>
          <w:t>7</w:t>
        </w:r>
        <w:r>
          <w:rPr>
            <w:noProof/>
            <w:webHidden/>
          </w:rPr>
          <w:fldChar w:fldCharType="end"/>
        </w:r>
      </w:hyperlink>
    </w:p>
    <w:p w14:paraId="6B86234B"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25" w:history="1">
        <w:r w:rsidRPr="001867E4">
          <w:rPr>
            <w:rStyle w:val="Hyperlink"/>
            <w:noProof/>
          </w:rPr>
          <w:t>Course Objectives</w:t>
        </w:r>
        <w:r>
          <w:rPr>
            <w:noProof/>
            <w:webHidden/>
          </w:rPr>
          <w:tab/>
        </w:r>
        <w:r>
          <w:rPr>
            <w:noProof/>
            <w:webHidden/>
          </w:rPr>
          <w:fldChar w:fldCharType="begin"/>
        </w:r>
        <w:r>
          <w:rPr>
            <w:noProof/>
            <w:webHidden/>
          </w:rPr>
          <w:instrText xml:space="preserve"> PAGEREF _Toc477616225 \h </w:instrText>
        </w:r>
        <w:r>
          <w:rPr>
            <w:noProof/>
            <w:webHidden/>
          </w:rPr>
        </w:r>
        <w:r>
          <w:rPr>
            <w:noProof/>
            <w:webHidden/>
          </w:rPr>
          <w:fldChar w:fldCharType="separate"/>
        </w:r>
        <w:r w:rsidR="00641643">
          <w:rPr>
            <w:noProof/>
            <w:webHidden/>
          </w:rPr>
          <w:t>7</w:t>
        </w:r>
        <w:r>
          <w:rPr>
            <w:noProof/>
            <w:webHidden/>
          </w:rPr>
          <w:fldChar w:fldCharType="end"/>
        </w:r>
      </w:hyperlink>
    </w:p>
    <w:p w14:paraId="1404EE75"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26" w:history="1">
        <w:r w:rsidRPr="001867E4">
          <w:rPr>
            <w:rStyle w:val="Hyperlink"/>
            <w:noProof/>
          </w:rPr>
          <w:t>IS: Install ParaTExt 8</w:t>
        </w:r>
        <w:r>
          <w:rPr>
            <w:noProof/>
            <w:webHidden/>
          </w:rPr>
          <w:tab/>
        </w:r>
        <w:r>
          <w:rPr>
            <w:noProof/>
            <w:webHidden/>
          </w:rPr>
          <w:fldChar w:fldCharType="begin"/>
        </w:r>
        <w:r>
          <w:rPr>
            <w:noProof/>
            <w:webHidden/>
          </w:rPr>
          <w:instrText xml:space="preserve"> PAGEREF _Toc477616226 \h </w:instrText>
        </w:r>
        <w:r>
          <w:rPr>
            <w:noProof/>
            <w:webHidden/>
          </w:rPr>
        </w:r>
        <w:r>
          <w:rPr>
            <w:noProof/>
            <w:webHidden/>
          </w:rPr>
          <w:fldChar w:fldCharType="separate"/>
        </w:r>
        <w:r w:rsidR="00641643">
          <w:rPr>
            <w:noProof/>
            <w:webHidden/>
          </w:rPr>
          <w:t>8</w:t>
        </w:r>
        <w:r>
          <w:rPr>
            <w:noProof/>
            <w:webHidden/>
          </w:rPr>
          <w:fldChar w:fldCharType="end"/>
        </w:r>
      </w:hyperlink>
    </w:p>
    <w:p w14:paraId="1C3CBBDF"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27" w:history="1">
        <w:r w:rsidRPr="001867E4">
          <w:rPr>
            <w:rStyle w:val="Hyperlink"/>
            <w:noProof/>
          </w:rPr>
          <w:t>Install Paratext 8</w:t>
        </w:r>
        <w:r>
          <w:rPr>
            <w:noProof/>
            <w:webHidden/>
          </w:rPr>
          <w:tab/>
        </w:r>
        <w:r>
          <w:rPr>
            <w:noProof/>
            <w:webHidden/>
          </w:rPr>
          <w:fldChar w:fldCharType="begin"/>
        </w:r>
        <w:r>
          <w:rPr>
            <w:noProof/>
            <w:webHidden/>
          </w:rPr>
          <w:instrText xml:space="preserve"> PAGEREF _Toc477616227 \h </w:instrText>
        </w:r>
        <w:r>
          <w:rPr>
            <w:noProof/>
            <w:webHidden/>
          </w:rPr>
        </w:r>
        <w:r>
          <w:rPr>
            <w:noProof/>
            <w:webHidden/>
          </w:rPr>
          <w:fldChar w:fldCharType="separate"/>
        </w:r>
        <w:r w:rsidR="00641643">
          <w:rPr>
            <w:noProof/>
            <w:webHidden/>
          </w:rPr>
          <w:t>9</w:t>
        </w:r>
        <w:r>
          <w:rPr>
            <w:noProof/>
            <w:webHidden/>
          </w:rPr>
          <w:fldChar w:fldCharType="end"/>
        </w:r>
      </w:hyperlink>
    </w:p>
    <w:p w14:paraId="61002AC8"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28" w:history="1">
        <w:r w:rsidRPr="001867E4">
          <w:rPr>
            <w:rStyle w:val="Hyperlink"/>
            <w:noProof/>
          </w:rPr>
          <w:t>Register a Paratext 7 user (first time run Paratext)</w:t>
        </w:r>
        <w:r>
          <w:rPr>
            <w:noProof/>
            <w:webHidden/>
          </w:rPr>
          <w:tab/>
        </w:r>
        <w:r>
          <w:rPr>
            <w:noProof/>
            <w:webHidden/>
          </w:rPr>
          <w:fldChar w:fldCharType="begin"/>
        </w:r>
        <w:r>
          <w:rPr>
            <w:noProof/>
            <w:webHidden/>
          </w:rPr>
          <w:instrText xml:space="preserve"> PAGEREF _Toc477616228 \h </w:instrText>
        </w:r>
        <w:r>
          <w:rPr>
            <w:noProof/>
            <w:webHidden/>
          </w:rPr>
        </w:r>
        <w:r>
          <w:rPr>
            <w:noProof/>
            <w:webHidden/>
          </w:rPr>
          <w:fldChar w:fldCharType="separate"/>
        </w:r>
        <w:r w:rsidR="00641643">
          <w:rPr>
            <w:noProof/>
            <w:webHidden/>
          </w:rPr>
          <w:t>10</w:t>
        </w:r>
        <w:r>
          <w:rPr>
            <w:noProof/>
            <w:webHidden/>
          </w:rPr>
          <w:fldChar w:fldCharType="end"/>
        </w:r>
      </w:hyperlink>
    </w:p>
    <w:p w14:paraId="5E763384"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29" w:history="1">
        <w:r w:rsidRPr="001867E4">
          <w:rPr>
            <w:rStyle w:val="Hyperlink"/>
            <w:noProof/>
          </w:rPr>
          <w:t>Manually updating your existing version of ParaTExt</w:t>
        </w:r>
        <w:r>
          <w:rPr>
            <w:noProof/>
            <w:webHidden/>
          </w:rPr>
          <w:tab/>
        </w:r>
        <w:r>
          <w:rPr>
            <w:noProof/>
            <w:webHidden/>
          </w:rPr>
          <w:fldChar w:fldCharType="begin"/>
        </w:r>
        <w:r>
          <w:rPr>
            <w:noProof/>
            <w:webHidden/>
          </w:rPr>
          <w:instrText xml:space="preserve"> PAGEREF _Toc477616229 \h </w:instrText>
        </w:r>
        <w:r>
          <w:rPr>
            <w:noProof/>
            <w:webHidden/>
          </w:rPr>
        </w:r>
        <w:r>
          <w:rPr>
            <w:noProof/>
            <w:webHidden/>
          </w:rPr>
          <w:fldChar w:fldCharType="separate"/>
        </w:r>
        <w:r w:rsidR="00641643">
          <w:rPr>
            <w:noProof/>
            <w:webHidden/>
          </w:rPr>
          <w:t>10</w:t>
        </w:r>
        <w:r>
          <w:rPr>
            <w:noProof/>
            <w:webHidden/>
          </w:rPr>
          <w:fldChar w:fldCharType="end"/>
        </w:r>
      </w:hyperlink>
    </w:p>
    <w:p w14:paraId="77A32844"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30" w:history="1">
        <w:r w:rsidRPr="001867E4">
          <w:rPr>
            <w:rStyle w:val="Hyperlink"/>
            <w:noProof/>
          </w:rPr>
          <w:t>MD: Migrate Data</w:t>
        </w:r>
        <w:r>
          <w:rPr>
            <w:noProof/>
            <w:webHidden/>
          </w:rPr>
          <w:tab/>
        </w:r>
        <w:r>
          <w:rPr>
            <w:noProof/>
            <w:webHidden/>
          </w:rPr>
          <w:fldChar w:fldCharType="begin"/>
        </w:r>
        <w:r>
          <w:rPr>
            <w:noProof/>
            <w:webHidden/>
          </w:rPr>
          <w:instrText xml:space="preserve"> PAGEREF _Toc477616230 \h </w:instrText>
        </w:r>
        <w:r>
          <w:rPr>
            <w:noProof/>
            <w:webHidden/>
          </w:rPr>
        </w:r>
        <w:r>
          <w:rPr>
            <w:noProof/>
            <w:webHidden/>
          </w:rPr>
          <w:fldChar w:fldCharType="separate"/>
        </w:r>
        <w:r w:rsidR="00641643">
          <w:rPr>
            <w:noProof/>
            <w:webHidden/>
          </w:rPr>
          <w:t>11</w:t>
        </w:r>
        <w:r>
          <w:rPr>
            <w:noProof/>
            <w:webHidden/>
          </w:rPr>
          <w:fldChar w:fldCharType="end"/>
        </w:r>
      </w:hyperlink>
    </w:p>
    <w:p w14:paraId="494CA653"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1" w:history="1">
        <w:r w:rsidRPr="001867E4">
          <w:rPr>
            <w:rStyle w:val="Hyperlink"/>
            <w:noProof/>
          </w:rPr>
          <w:t>Migrate Shared project</w:t>
        </w:r>
        <w:r>
          <w:rPr>
            <w:noProof/>
            <w:webHidden/>
          </w:rPr>
          <w:tab/>
        </w:r>
        <w:r>
          <w:rPr>
            <w:noProof/>
            <w:webHidden/>
          </w:rPr>
          <w:fldChar w:fldCharType="begin"/>
        </w:r>
        <w:r>
          <w:rPr>
            <w:noProof/>
            <w:webHidden/>
          </w:rPr>
          <w:instrText xml:space="preserve"> PAGEREF _Toc477616231 \h </w:instrText>
        </w:r>
        <w:r>
          <w:rPr>
            <w:noProof/>
            <w:webHidden/>
          </w:rPr>
        </w:r>
        <w:r>
          <w:rPr>
            <w:noProof/>
            <w:webHidden/>
          </w:rPr>
          <w:fldChar w:fldCharType="separate"/>
        </w:r>
        <w:r w:rsidR="00641643">
          <w:rPr>
            <w:noProof/>
            <w:webHidden/>
          </w:rPr>
          <w:t>13</w:t>
        </w:r>
        <w:r>
          <w:rPr>
            <w:noProof/>
            <w:webHidden/>
          </w:rPr>
          <w:fldChar w:fldCharType="end"/>
        </w:r>
      </w:hyperlink>
    </w:p>
    <w:p w14:paraId="1C958E1A"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2" w:history="1">
        <w:r w:rsidRPr="001867E4">
          <w:rPr>
            <w:rStyle w:val="Hyperlink"/>
            <w:noProof/>
          </w:rPr>
          <w:t>Prepare a Paratext 7 project for migration</w:t>
        </w:r>
        <w:r>
          <w:rPr>
            <w:noProof/>
            <w:webHidden/>
          </w:rPr>
          <w:tab/>
        </w:r>
        <w:r>
          <w:rPr>
            <w:noProof/>
            <w:webHidden/>
          </w:rPr>
          <w:fldChar w:fldCharType="begin"/>
        </w:r>
        <w:r>
          <w:rPr>
            <w:noProof/>
            <w:webHidden/>
          </w:rPr>
          <w:instrText xml:space="preserve"> PAGEREF _Toc477616232 \h </w:instrText>
        </w:r>
        <w:r>
          <w:rPr>
            <w:noProof/>
            <w:webHidden/>
          </w:rPr>
        </w:r>
        <w:r>
          <w:rPr>
            <w:noProof/>
            <w:webHidden/>
          </w:rPr>
          <w:fldChar w:fldCharType="separate"/>
        </w:r>
        <w:r w:rsidR="00641643">
          <w:rPr>
            <w:noProof/>
            <w:webHidden/>
          </w:rPr>
          <w:t>13</w:t>
        </w:r>
        <w:r>
          <w:rPr>
            <w:noProof/>
            <w:webHidden/>
          </w:rPr>
          <w:fldChar w:fldCharType="end"/>
        </w:r>
      </w:hyperlink>
    </w:p>
    <w:p w14:paraId="30794E04"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3" w:history="1">
        <w:r w:rsidRPr="001867E4">
          <w:rPr>
            <w:rStyle w:val="Hyperlink"/>
            <w:noProof/>
          </w:rPr>
          <w:t>Register a project (before migrating the project)</w:t>
        </w:r>
        <w:r>
          <w:rPr>
            <w:noProof/>
            <w:webHidden/>
          </w:rPr>
          <w:tab/>
        </w:r>
        <w:r>
          <w:rPr>
            <w:noProof/>
            <w:webHidden/>
          </w:rPr>
          <w:fldChar w:fldCharType="begin"/>
        </w:r>
        <w:r>
          <w:rPr>
            <w:noProof/>
            <w:webHidden/>
          </w:rPr>
          <w:instrText xml:space="preserve"> PAGEREF _Toc477616233 \h </w:instrText>
        </w:r>
        <w:r>
          <w:rPr>
            <w:noProof/>
            <w:webHidden/>
          </w:rPr>
        </w:r>
        <w:r>
          <w:rPr>
            <w:noProof/>
            <w:webHidden/>
          </w:rPr>
          <w:fldChar w:fldCharType="separate"/>
        </w:r>
        <w:r w:rsidR="00641643">
          <w:rPr>
            <w:noProof/>
            <w:webHidden/>
          </w:rPr>
          <w:t>14</w:t>
        </w:r>
        <w:r>
          <w:rPr>
            <w:noProof/>
            <w:webHidden/>
          </w:rPr>
          <w:fldChar w:fldCharType="end"/>
        </w:r>
      </w:hyperlink>
    </w:p>
    <w:p w14:paraId="38B2CFBD"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4" w:history="1">
        <w:r w:rsidRPr="001867E4">
          <w:rPr>
            <w:rStyle w:val="Hyperlink"/>
            <w:noProof/>
          </w:rPr>
          <w:t>Migrating a registered project</w:t>
        </w:r>
        <w:r>
          <w:rPr>
            <w:noProof/>
            <w:webHidden/>
          </w:rPr>
          <w:tab/>
        </w:r>
        <w:r>
          <w:rPr>
            <w:noProof/>
            <w:webHidden/>
          </w:rPr>
          <w:fldChar w:fldCharType="begin"/>
        </w:r>
        <w:r>
          <w:rPr>
            <w:noProof/>
            <w:webHidden/>
          </w:rPr>
          <w:instrText xml:space="preserve"> PAGEREF _Toc477616234 \h </w:instrText>
        </w:r>
        <w:r>
          <w:rPr>
            <w:noProof/>
            <w:webHidden/>
          </w:rPr>
        </w:r>
        <w:r>
          <w:rPr>
            <w:noProof/>
            <w:webHidden/>
          </w:rPr>
          <w:fldChar w:fldCharType="separate"/>
        </w:r>
        <w:r w:rsidR="00641643">
          <w:rPr>
            <w:noProof/>
            <w:webHidden/>
          </w:rPr>
          <w:t>16</w:t>
        </w:r>
        <w:r>
          <w:rPr>
            <w:noProof/>
            <w:webHidden/>
          </w:rPr>
          <w:fldChar w:fldCharType="end"/>
        </w:r>
      </w:hyperlink>
    </w:p>
    <w:p w14:paraId="3ED848CC"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5" w:history="1">
        <w:r w:rsidRPr="001867E4">
          <w:rPr>
            <w:rStyle w:val="Hyperlink"/>
            <w:noProof/>
          </w:rPr>
          <w:t>Additional Project settings</w:t>
        </w:r>
        <w:r>
          <w:rPr>
            <w:noProof/>
            <w:webHidden/>
          </w:rPr>
          <w:tab/>
        </w:r>
        <w:r>
          <w:rPr>
            <w:noProof/>
            <w:webHidden/>
          </w:rPr>
          <w:fldChar w:fldCharType="begin"/>
        </w:r>
        <w:r>
          <w:rPr>
            <w:noProof/>
            <w:webHidden/>
          </w:rPr>
          <w:instrText xml:space="preserve"> PAGEREF _Toc477616235 \h </w:instrText>
        </w:r>
        <w:r>
          <w:rPr>
            <w:noProof/>
            <w:webHidden/>
          </w:rPr>
        </w:r>
        <w:r>
          <w:rPr>
            <w:noProof/>
            <w:webHidden/>
          </w:rPr>
          <w:fldChar w:fldCharType="separate"/>
        </w:r>
        <w:r w:rsidR="00641643">
          <w:rPr>
            <w:noProof/>
            <w:webHidden/>
          </w:rPr>
          <w:t>17</w:t>
        </w:r>
        <w:r>
          <w:rPr>
            <w:noProof/>
            <w:webHidden/>
          </w:rPr>
          <w:fldChar w:fldCharType="end"/>
        </w:r>
      </w:hyperlink>
    </w:p>
    <w:p w14:paraId="0A6D8A5C"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36" w:history="1">
        <w:r w:rsidRPr="001867E4">
          <w:rPr>
            <w:rStyle w:val="Hyperlink"/>
            <w:noProof/>
          </w:rPr>
          <w:t>Reg: Registration</w:t>
        </w:r>
        <w:r>
          <w:rPr>
            <w:noProof/>
            <w:webHidden/>
          </w:rPr>
          <w:tab/>
        </w:r>
        <w:r>
          <w:rPr>
            <w:noProof/>
            <w:webHidden/>
          </w:rPr>
          <w:fldChar w:fldCharType="begin"/>
        </w:r>
        <w:r>
          <w:rPr>
            <w:noProof/>
            <w:webHidden/>
          </w:rPr>
          <w:instrText xml:space="preserve"> PAGEREF _Toc477616236 \h </w:instrText>
        </w:r>
        <w:r>
          <w:rPr>
            <w:noProof/>
            <w:webHidden/>
          </w:rPr>
        </w:r>
        <w:r>
          <w:rPr>
            <w:noProof/>
            <w:webHidden/>
          </w:rPr>
          <w:fldChar w:fldCharType="separate"/>
        </w:r>
        <w:r w:rsidR="00641643">
          <w:rPr>
            <w:noProof/>
            <w:webHidden/>
          </w:rPr>
          <w:t>19</w:t>
        </w:r>
        <w:r>
          <w:rPr>
            <w:noProof/>
            <w:webHidden/>
          </w:rPr>
          <w:fldChar w:fldCharType="end"/>
        </w:r>
      </w:hyperlink>
    </w:p>
    <w:p w14:paraId="2761B381"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7" w:history="1">
        <w:r w:rsidRPr="001867E4">
          <w:rPr>
            <w:rStyle w:val="Hyperlink"/>
            <w:noProof/>
            <w:lang w:eastAsia="en-AU"/>
          </w:rPr>
          <w:t>Register for Paratext 8 (with a Google account)</w:t>
        </w:r>
        <w:r>
          <w:rPr>
            <w:noProof/>
            <w:webHidden/>
          </w:rPr>
          <w:tab/>
        </w:r>
        <w:r>
          <w:rPr>
            <w:noProof/>
            <w:webHidden/>
          </w:rPr>
          <w:fldChar w:fldCharType="begin"/>
        </w:r>
        <w:r>
          <w:rPr>
            <w:noProof/>
            <w:webHidden/>
          </w:rPr>
          <w:instrText xml:space="preserve"> PAGEREF _Toc477616237 \h </w:instrText>
        </w:r>
        <w:r>
          <w:rPr>
            <w:noProof/>
            <w:webHidden/>
          </w:rPr>
        </w:r>
        <w:r>
          <w:rPr>
            <w:noProof/>
            <w:webHidden/>
          </w:rPr>
          <w:fldChar w:fldCharType="separate"/>
        </w:r>
        <w:r w:rsidR="00641643">
          <w:rPr>
            <w:noProof/>
            <w:webHidden/>
          </w:rPr>
          <w:t>20</w:t>
        </w:r>
        <w:r>
          <w:rPr>
            <w:noProof/>
            <w:webHidden/>
          </w:rPr>
          <w:fldChar w:fldCharType="end"/>
        </w:r>
      </w:hyperlink>
    </w:p>
    <w:p w14:paraId="6A302BA9"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8" w:history="1">
        <w:r w:rsidRPr="001867E4">
          <w:rPr>
            <w:rStyle w:val="Hyperlink"/>
            <w:noProof/>
            <w:lang w:eastAsia="en-AU"/>
          </w:rPr>
          <w:t>Filling in the registration</w:t>
        </w:r>
        <w:r>
          <w:rPr>
            <w:noProof/>
            <w:webHidden/>
          </w:rPr>
          <w:tab/>
        </w:r>
        <w:r>
          <w:rPr>
            <w:noProof/>
            <w:webHidden/>
          </w:rPr>
          <w:fldChar w:fldCharType="begin"/>
        </w:r>
        <w:r>
          <w:rPr>
            <w:noProof/>
            <w:webHidden/>
          </w:rPr>
          <w:instrText xml:space="preserve"> PAGEREF _Toc477616238 \h </w:instrText>
        </w:r>
        <w:r>
          <w:rPr>
            <w:noProof/>
            <w:webHidden/>
          </w:rPr>
        </w:r>
        <w:r>
          <w:rPr>
            <w:noProof/>
            <w:webHidden/>
          </w:rPr>
          <w:fldChar w:fldCharType="separate"/>
        </w:r>
        <w:r w:rsidR="00641643">
          <w:rPr>
            <w:noProof/>
            <w:webHidden/>
          </w:rPr>
          <w:t>20</w:t>
        </w:r>
        <w:r>
          <w:rPr>
            <w:noProof/>
            <w:webHidden/>
          </w:rPr>
          <w:fldChar w:fldCharType="end"/>
        </w:r>
      </w:hyperlink>
    </w:p>
    <w:p w14:paraId="5507DD64"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39" w:history="1">
        <w:r w:rsidRPr="001867E4">
          <w:rPr>
            <w:rStyle w:val="Hyperlink"/>
            <w:noProof/>
            <w:lang w:eastAsia="en-AU"/>
          </w:rPr>
          <w:t>Register for Paratext with a non-google account</w:t>
        </w:r>
        <w:r>
          <w:rPr>
            <w:noProof/>
            <w:webHidden/>
          </w:rPr>
          <w:tab/>
        </w:r>
        <w:r>
          <w:rPr>
            <w:noProof/>
            <w:webHidden/>
          </w:rPr>
          <w:fldChar w:fldCharType="begin"/>
        </w:r>
        <w:r>
          <w:rPr>
            <w:noProof/>
            <w:webHidden/>
          </w:rPr>
          <w:instrText xml:space="preserve"> PAGEREF _Toc477616239 \h </w:instrText>
        </w:r>
        <w:r>
          <w:rPr>
            <w:noProof/>
            <w:webHidden/>
          </w:rPr>
        </w:r>
        <w:r>
          <w:rPr>
            <w:noProof/>
            <w:webHidden/>
          </w:rPr>
          <w:fldChar w:fldCharType="separate"/>
        </w:r>
        <w:r w:rsidR="00641643">
          <w:rPr>
            <w:noProof/>
            <w:webHidden/>
          </w:rPr>
          <w:t>21</w:t>
        </w:r>
        <w:r>
          <w:rPr>
            <w:noProof/>
            <w:webHidden/>
          </w:rPr>
          <w:fldChar w:fldCharType="end"/>
        </w:r>
      </w:hyperlink>
    </w:p>
    <w:p w14:paraId="29C52DDB"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0" w:history="1">
        <w:r w:rsidRPr="001867E4">
          <w:rPr>
            <w:rStyle w:val="Hyperlink"/>
            <w:noProof/>
            <w:lang w:eastAsia="en-AU"/>
          </w:rPr>
          <w:t>Change your Paratext code</w:t>
        </w:r>
        <w:r>
          <w:rPr>
            <w:noProof/>
            <w:webHidden/>
          </w:rPr>
          <w:tab/>
        </w:r>
        <w:r>
          <w:rPr>
            <w:noProof/>
            <w:webHidden/>
          </w:rPr>
          <w:fldChar w:fldCharType="begin"/>
        </w:r>
        <w:r>
          <w:rPr>
            <w:noProof/>
            <w:webHidden/>
          </w:rPr>
          <w:instrText xml:space="preserve"> PAGEREF _Toc477616240 \h </w:instrText>
        </w:r>
        <w:r>
          <w:rPr>
            <w:noProof/>
            <w:webHidden/>
          </w:rPr>
        </w:r>
        <w:r>
          <w:rPr>
            <w:noProof/>
            <w:webHidden/>
          </w:rPr>
          <w:fldChar w:fldCharType="separate"/>
        </w:r>
        <w:r w:rsidR="00641643">
          <w:rPr>
            <w:noProof/>
            <w:webHidden/>
          </w:rPr>
          <w:t>21</w:t>
        </w:r>
        <w:r>
          <w:rPr>
            <w:noProof/>
            <w:webHidden/>
          </w:rPr>
          <w:fldChar w:fldCharType="end"/>
        </w:r>
      </w:hyperlink>
    </w:p>
    <w:p w14:paraId="0C7CECF3"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1" w:history="1">
        <w:r w:rsidRPr="001867E4">
          <w:rPr>
            <w:rStyle w:val="Hyperlink"/>
            <w:noProof/>
            <w:lang w:eastAsia="en-AU"/>
          </w:rPr>
          <w:t>Register a new user (who does not have an email address)</w:t>
        </w:r>
        <w:r>
          <w:rPr>
            <w:noProof/>
            <w:webHidden/>
          </w:rPr>
          <w:tab/>
        </w:r>
        <w:r>
          <w:rPr>
            <w:noProof/>
            <w:webHidden/>
          </w:rPr>
          <w:fldChar w:fldCharType="begin"/>
        </w:r>
        <w:r>
          <w:rPr>
            <w:noProof/>
            <w:webHidden/>
          </w:rPr>
          <w:instrText xml:space="preserve"> PAGEREF _Toc477616241 \h </w:instrText>
        </w:r>
        <w:r>
          <w:rPr>
            <w:noProof/>
            <w:webHidden/>
          </w:rPr>
        </w:r>
        <w:r>
          <w:rPr>
            <w:noProof/>
            <w:webHidden/>
          </w:rPr>
          <w:fldChar w:fldCharType="separate"/>
        </w:r>
        <w:r w:rsidR="00641643">
          <w:rPr>
            <w:noProof/>
            <w:webHidden/>
          </w:rPr>
          <w:t>23</w:t>
        </w:r>
        <w:r>
          <w:rPr>
            <w:noProof/>
            <w:webHidden/>
          </w:rPr>
          <w:fldChar w:fldCharType="end"/>
        </w:r>
      </w:hyperlink>
    </w:p>
    <w:p w14:paraId="2F9AD735"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2" w:history="1">
        <w:r w:rsidRPr="001867E4">
          <w:rPr>
            <w:rStyle w:val="Hyperlink"/>
            <w:noProof/>
          </w:rPr>
          <w:t>Translation project by an unrecognised organisation</w:t>
        </w:r>
        <w:r>
          <w:rPr>
            <w:noProof/>
            <w:webHidden/>
          </w:rPr>
          <w:tab/>
        </w:r>
        <w:r>
          <w:rPr>
            <w:noProof/>
            <w:webHidden/>
          </w:rPr>
          <w:fldChar w:fldCharType="begin"/>
        </w:r>
        <w:r>
          <w:rPr>
            <w:noProof/>
            <w:webHidden/>
          </w:rPr>
          <w:instrText xml:space="preserve"> PAGEREF _Toc477616242 \h </w:instrText>
        </w:r>
        <w:r>
          <w:rPr>
            <w:noProof/>
            <w:webHidden/>
          </w:rPr>
        </w:r>
        <w:r>
          <w:rPr>
            <w:noProof/>
            <w:webHidden/>
          </w:rPr>
          <w:fldChar w:fldCharType="separate"/>
        </w:r>
        <w:r w:rsidR="00641643">
          <w:rPr>
            <w:noProof/>
            <w:webHidden/>
          </w:rPr>
          <w:t>24</w:t>
        </w:r>
        <w:r>
          <w:rPr>
            <w:noProof/>
            <w:webHidden/>
          </w:rPr>
          <w:fldChar w:fldCharType="end"/>
        </w:r>
      </w:hyperlink>
    </w:p>
    <w:p w14:paraId="623ED72E"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43" w:history="1">
        <w:r w:rsidRPr="001867E4">
          <w:rPr>
            <w:rStyle w:val="Hyperlink"/>
            <w:noProof/>
          </w:rPr>
          <w:t>Creating a new project</w:t>
        </w:r>
        <w:r>
          <w:rPr>
            <w:noProof/>
            <w:webHidden/>
          </w:rPr>
          <w:tab/>
        </w:r>
        <w:r>
          <w:rPr>
            <w:noProof/>
            <w:webHidden/>
          </w:rPr>
          <w:fldChar w:fldCharType="begin"/>
        </w:r>
        <w:r>
          <w:rPr>
            <w:noProof/>
            <w:webHidden/>
          </w:rPr>
          <w:instrText xml:space="preserve"> PAGEREF _Toc477616243 \h </w:instrText>
        </w:r>
        <w:r>
          <w:rPr>
            <w:noProof/>
            <w:webHidden/>
          </w:rPr>
        </w:r>
        <w:r>
          <w:rPr>
            <w:noProof/>
            <w:webHidden/>
          </w:rPr>
          <w:fldChar w:fldCharType="separate"/>
        </w:r>
        <w:r w:rsidR="00641643">
          <w:rPr>
            <w:noProof/>
            <w:webHidden/>
          </w:rPr>
          <w:t>25</w:t>
        </w:r>
        <w:r>
          <w:rPr>
            <w:noProof/>
            <w:webHidden/>
          </w:rPr>
          <w:fldChar w:fldCharType="end"/>
        </w:r>
      </w:hyperlink>
    </w:p>
    <w:p w14:paraId="1FD1F221"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4" w:history="1">
        <w:r w:rsidRPr="001867E4">
          <w:rPr>
            <w:rStyle w:val="Hyperlink"/>
            <w:noProof/>
          </w:rPr>
          <w:t>Create a new project</w:t>
        </w:r>
        <w:r>
          <w:rPr>
            <w:noProof/>
            <w:webHidden/>
          </w:rPr>
          <w:tab/>
        </w:r>
        <w:r>
          <w:rPr>
            <w:noProof/>
            <w:webHidden/>
          </w:rPr>
          <w:fldChar w:fldCharType="begin"/>
        </w:r>
        <w:r>
          <w:rPr>
            <w:noProof/>
            <w:webHidden/>
          </w:rPr>
          <w:instrText xml:space="preserve"> PAGEREF _Toc477616244 \h </w:instrText>
        </w:r>
        <w:r>
          <w:rPr>
            <w:noProof/>
            <w:webHidden/>
          </w:rPr>
        </w:r>
        <w:r>
          <w:rPr>
            <w:noProof/>
            <w:webHidden/>
          </w:rPr>
          <w:fldChar w:fldCharType="separate"/>
        </w:r>
        <w:r w:rsidR="00641643">
          <w:rPr>
            <w:noProof/>
            <w:webHidden/>
          </w:rPr>
          <w:t>26</w:t>
        </w:r>
        <w:r>
          <w:rPr>
            <w:noProof/>
            <w:webHidden/>
          </w:rPr>
          <w:fldChar w:fldCharType="end"/>
        </w:r>
      </w:hyperlink>
    </w:p>
    <w:p w14:paraId="54429D7A"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5" w:history="1">
        <w:r w:rsidRPr="001867E4">
          <w:rPr>
            <w:rStyle w:val="Hyperlink"/>
            <w:noProof/>
          </w:rPr>
          <w:t>Name for the project</w:t>
        </w:r>
        <w:r>
          <w:rPr>
            <w:noProof/>
            <w:webHidden/>
          </w:rPr>
          <w:tab/>
        </w:r>
        <w:r>
          <w:rPr>
            <w:noProof/>
            <w:webHidden/>
          </w:rPr>
          <w:fldChar w:fldCharType="begin"/>
        </w:r>
        <w:r>
          <w:rPr>
            <w:noProof/>
            <w:webHidden/>
          </w:rPr>
          <w:instrText xml:space="preserve"> PAGEREF _Toc477616245 \h </w:instrText>
        </w:r>
        <w:r>
          <w:rPr>
            <w:noProof/>
            <w:webHidden/>
          </w:rPr>
        </w:r>
        <w:r>
          <w:rPr>
            <w:noProof/>
            <w:webHidden/>
          </w:rPr>
          <w:fldChar w:fldCharType="separate"/>
        </w:r>
        <w:r w:rsidR="00641643">
          <w:rPr>
            <w:noProof/>
            <w:webHidden/>
          </w:rPr>
          <w:t>26</w:t>
        </w:r>
        <w:r>
          <w:rPr>
            <w:noProof/>
            <w:webHidden/>
          </w:rPr>
          <w:fldChar w:fldCharType="end"/>
        </w:r>
      </w:hyperlink>
    </w:p>
    <w:p w14:paraId="1AA021B9"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6" w:history="1">
        <w:r w:rsidRPr="001867E4">
          <w:rPr>
            <w:rStyle w:val="Hyperlink"/>
            <w:noProof/>
          </w:rPr>
          <w:t>Specify language</w:t>
        </w:r>
        <w:r>
          <w:rPr>
            <w:noProof/>
            <w:webHidden/>
          </w:rPr>
          <w:tab/>
        </w:r>
        <w:r>
          <w:rPr>
            <w:noProof/>
            <w:webHidden/>
          </w:rPr>
          <w:fldChar w:fldCharType="begin"/>
        </w:r>
        <w:r>
          <w:rPr>
            <w:noProof/>
            <w:webHidden/>
          </w:rPr>
          <w:instrText xml:space="preserve"> PAGEREF _Toc477616246 \h </w:instrText>
        </w:r>
        <w:r>
          <w:rPr>
            <w:noProof/>
            <w:webHidden/>
          </w:rPr>
        </w:r>
        <w:r>
          <w:rPr>
            <w:noProof/>
            <w:webHidden/>
          </w:rPr>
          <w:fldChar w:fldCharType="separate"/>
        </w:r>
        <w:r w:rsidR="00641643">
          <w:rPr>
            <w:noProof/>
            <w:webHidden/>
          </w:rPr>
          <w:t>27</w:t>
        </w:r>
        <w:r>
          <w:rPr>
            <w:noProof/>
            <w:webHidden/>
          </w:rPr>
          <w:fldChar w:fldCharType="end"/>
        </w:r>
      </w:hyperlink>
    </w:p>
    <w:p w14:paraId="0C3A65DD"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7" w:history="1">
        <w:r w:rsidRPr="001867E4">
          <w:rPr>
            <w:rStyle w:val="Hyperlink"/>
            <w:noProof/>
          </w:rPr>
          <w:t>Type of project</w:t>
        </w:r>
        <w:r>
          <w:rPr>
            <w:noProof/>
            <w:webHidden/>
          </w:rPr>
          <w:tab/>
        </w:r>
        <w:r>
          <w:rPr>
            <w:noProof/>
            <w:webHidden/>
          </w:rPr>
          <w:fldChar w:fldCharType="begin"/>
        </w:r>
        <w:r>
          <w:rPr>
            <w:noProof/>
            <w:webHidden/>
          </w:rPr>
          <w:instrText xml:space="preserve"> PAGEREF _Toc477616247 \h </w:instrText>
        </w:r>
        <w:r>
          <w:rPr>
            <w:noProof/>
            <w:webHidden/>
          </w:rPr>
        </w:r>
        <w:r>
          <w:rPr>
            <w:noProof/>
            <w:webHidden/>
          </w:rPr>
          <w:fldChar w:fldCharType="separate"/>
        </w:r>
        <w:r w:rsidR="00641643">
          <w:rPr>
            <w:noProof/>
            <w:webHidden/>
          </w:rPr>
          <w:t>29</w:t>
        </w:r>
        <w:r>
          <w:rPr>
            <w:noProof/>
            <w:webHidden/>
          </w:rPr>
          <w:fldChar w:fldCharType="end"/>
        </w:r>
      </w:hyperlink>
    </w:p>
    <w:p w14:paraId="376296D8"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8" w:history="1">
        <w:r w:rsidRPr="001867E4">
          <w:rPr>
            <w:rStyle w:val="Hyperlink"/>
            <w:noProof/>
          </w:rPr>
          <w:t>Register the new project</w:t>
        </w:r>
        <w:r>
          <w:rPr>
            <w:noProof/>
            <w:webHidden/>
          </w:rPr>
          <w:tab/>
        </w:r>
        <w:r>
          <w:rPr>
            <w:noProof/>
            <w:webHidden/>
          </w:rPr>
          <w:fldChar w:fldCharType="begin"/>
        </w:r>
        <w:r>
          <w:rPr>
            <w:noProof/>
            <w:webHidden/>
          </w:rPr>
          <w:instrText xml:space="preserve"> PAGEREF _Toc477616248 \h </w:instrText>
        </w:r>
        <w:r>
          <w:rPr>
            <w:noProof/>
            <w:webHidden/>
          </w:rPr>
        </w:r>
        <w:r>
          <w:rPr>
            <w:noProof/>
            <w:webHidden/>
          </w:rPr>
          <w:fldChar w:fldCharType="separate"/>
        </w:r>
        <w:r w:rsidR="00641643">
          <w:rPr>
            <w:noProof/>
            <w:webHidden/>
          </w:rPr>
          <w:t>29</w:t>
        </w:r>
        <w:r>
          <w:rPr>
            <w:noProof/>
            <w:webHidden/>
          </w:rPr>
          <w:fldChar w:fldCharType="end"/>
        </w:r>
      </w:hyperlink>
    </w:p>
    <w:p w14:paraId="5C41A1DA"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49" w:history="1">
        <w:r w:rsidRPr="001867E4">
          <w:rPr>
            <w:rStyle w:val="Hyperlink"/>
            <w:noProof/>
            <w:lang w:eastAsia="en-AU"/>
          </w:rPr>
          <w:t>Editing your registration</w:t>
        </w:r>
        <w:r>
          <w:rPr>
            <w:noProof/>
            <w:webHidden/>
          </w:rPr>
          <w:tab/>
        </w:r>
        <w:r>
          <w:rPr>
            <w:noProof/>
            <w:webHidden/>
          </w:rPr>
          <w:fldChar w:fldCharType="begin"/>
        </w:r>
        <w:r>
          <w:rPr>
            <w:noProof/>
            <w:webHidden/>
          </w:rPr>
          <w:instrText xml:space="preserve"> PAGEREF _Toc477616249 \h </w:instrText>
        </w:r>
        <w:r>
          <w:rPr>
            <w:noProof/>
            <w:webHidden/>
          </w:rPr>
        </w:r>
        <w:r>
          <w:rPr>
            <w:noProof/>
            <w:webHidden/>
          </w:rPr>
          <w:fldChar w:fldCharType="separate"/>
        </w:r>
        <w:r w:rsidR="00641643">
          <w:rPr>
            <w:noProof/>
            <w:webHidden/>
          </w:rPr>
          <w:t>29</w:t>
        </w:r>
        <w:r>
          <w:rPr>
            <w:noProof/>
            <w:webHidden/>
          </w:rPr>
          <w:fldChar w:fldCharType="end"/>
        </w:r>
      </w:hyperlink>
    </w:p>
    <w:p w14:paraId="5CEB09AD"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50" w:history="1">
        <w:r w:rsidRPr="001867E4">
          <w:rPr>
            <w:rStyle w:val="Hyperlink"/>
            <w:noProof/>
          </w:rPr>
          <w:t>IR: Installing Resources</w:t>
        </w:r>
        <w:r>
          <w:rPr>
            <w:noProof/>
            <w:webHidden/>
          </w:rPr>
          <w:tab/>
        </w:r>
        <w:r>
          <w:rPr>
            <w:noProof/>
            <w:webHidden/>
          </w:rPr>
          <w:fldChar w:fldCharType="begin"/>
        </w:r>
        <w:r>
          <w:rPr>
            <w:noProof/>
            <w:webHidden/>
          </w:rPr>
          <w:instrText xml:space="preserve"> PAGEREF _Toc477616250 \h </w:instrText>
        </w:r>
        <w:r>
          <w:rPr>
            <w:noProof/>
            <w:webHidden/>
          </w:rPr>
        </w:r>
        <w:r>
          <w:rPr>
            <w:noProof/>
            <w:webHidden/>
          </w:rPr>
          <w:fldChar w:fldCharType="separate"/>
        </w:r>
        <w:r w:rsidR="00641643">
          <w:rPr>
            <w:noProof/>
            <w:webHidden/>
          </w:rPr>
          <w:t>30</w:t>
        </w:r>
        <w:r>
          <w:rPr>
            <w:noProof/>
            <w:webHidden/>
          </w:rPr>
          <w:fldChar w:fldCharType="end"/>
        </w:r>
      </w:hyperlink>
    </w:p>
    <w:p w14:paraId="3FDF17C0"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1" w:history="1">
        <w:r w:rsidRPr="001867E4">
          <w:rPr>
            <w:rStyle w:val="Hyperlink"/>
            <w:noProof/>
          </w:rPr>
          <w:t>Installer resources – Internet (DBL)</w:t>
        </w:r>
        <w:r>
          <w:rPr>
            <w:noProof/>
            <w:webHidden/>
          </w:rPr>
          <w:tab/>
        </w:r>
        <w:r>
          <w:rPr>
            <w:noProof/>
            <w:webHidden/>
          </w:rPr>
          <w:fldChar w:fldCharType="begin"/>
        </w:r>
        <w:r>
          <w:rPr>
            <w:noProof/>
            <w:webHidden/>
          </w:rPr>
          <w:instrText xml:space="preserve"> PAGEREF _Toc477616251 \h </w:instrText>
        </w:r>
        <w:r>
          <w:rPr>
            <w:noProof/>
            <w:webHidden/>
          </w:rPr>
        </w:r>
        <w:r>
          <w:rPr>
            <w:noProof/>
            <w:webHidden/>
          </w:rPr>
          <w:fldChar w:fldCharType="separate"/>
        </w:r>
        <w:r w:rsidR="00641643">
          <w:rPr>
            <w:noProof/>
            <w:webHidden/>
          </w:rPr>
          <w:t>31</w:t>
        </w:r>
        <w:r>
          <w:rPr>
            <w:noProof/>
            <w:webHidden/>
          </w:rPr>
          <w:fldChar w:fldCharType="end"/>
        </w:r>
      </w:hyperlink>
    </w:p>
    <w:p w14:paraId="6C9EFBC9"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2" w:history="1">
        <w:r w:rsidRPr="001867E4">
          <w:rPr>
            <w:rStyle w:val="Hyperlink"/>
            <w:noProof/>
          </w:rPr>
          <w:t>Installer resources – files</w:t>
        </w:r>
        <w:r>
          <w:rPr>
            <w:noProof/>
            <w:webHidden/>
          </w:rPr>
          <w:tab/>
        </w:r>
        <w:r>
          <w:rPr>
            <w:noProof/>
            <w:webHidden/>
          </w:rPr>
          <w:fldChar w:fldCharType="begin"/>
        </w:r>
        <w:r>
          <w:rPr>
            <w:noProof/>
            <w:webHidden/>
          </w:rPr>
          <w:instrText xml:space="preserve"> PAGEREF _Toc477616252 \h </w:instrText>
        </w:r>
        <w:r>
          <w:rPr>
            <w:noProof/>
            <w:webHidden/>
          </w:rPr>
        </w:r>
        <w:r>
          <w:rPr>
            <w:noProof/>
            <w:webHidden/>
          </w:rPr>
          <w:fldChar w:fldCharType="separate"/>
        </w:r>
        <w:r w:rsidR="00641643">
          <w:rPr>
            <w:noProof/>
            <w:webHidden/>
          </w:rPr>
          <w:t>32</w:t>
        </w:r>
        <w:r>
          <w:rPr>
            <w:noProof/>
            <w:webHidden/>
          </w:rPr>
          <w:fldChar w:fldCharType="end"/>
        </w:r>
      </w:hyperlink>
    </w:p>
    <w:p w14:paraId="2A2E4276"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53" w:history="1">
        <w:r w:rsidRPr="001867E4">
          <w:rPr>
            <w:rStyle w:val="Hyperlink"/>
            <w:noProof/>
          </w:rPr>
          <w:t>PP1: Setup Project Plan</w:t>
        </w:r>
        <w:r>
          <w:rPr>
            <w:noProof/>
            <w:webHidden/>
          </w:rPr>
          <w:tab/>
        </w:r>
        <w:r>
          <w:rPr>
            <w:noProof/>
            <w:webHidden/>
          </w:rPr>
          <w:fldChar w:fldCharType="begin"/>
        </w:r>
        <w:r>
          <w:rPr>
            <w:noProof/>
            <w:webHidden/>
          </w:rPr>
          <w:instrText xml:space="preserve"> PAGEREF _Toc477616253 \h </w:instrText>
        </w:r>
        <w:r>
          <w:rPr>
            <w:noProof/>
            <w:webHidden/>
          </w:rPr>
        </w:r>
        <w:r>
          <w:rPr>
            <w:noProof/>
            <w:webHidden/>
          </w:rPr>
          <w:fldChar w:fldCharType="separate"/>
        </w:r>
        <w:r w:rsidR="00641643">
          <w:rPr>
            <w:noProof/>
            <w:webHidden/>
          </w:rPr>
          <w:t>33</w:t>
        </w:r>
        <w:r>
          <w:rPr>
            <w:noProof/>
            <w:webHidden/>
          </w:rPr>
          <w:fldChar w:fldCharType="end"/>
        </w:r>
      </w:hyperlink>
    </w:p>
    <w:p w14:paraId="4BB866D5"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4" w:history="1">
        <w:r w:rsidRPr="001867E4">
          <w:rPr>
            <w:rStyle w:val="Hyperlink"/>
            <w:noProof/>
          </w:rPr>
          <w:t>Add the organisational base plan</w:t>
        </w:r>
        <w:r>
          <w:rPr>
            <w:noProof/>
            <w:webHidden/>
          </w:rPr>
          <w:tab/>
        </w:r>
        <w:r>
          <w:rPr>
            <w:noProof/>
            <w:webHidden/>
          </w:rPr>
          <w:fldChar w:fldCharType="begin"/>
        </w:r>
        <w:r>
          <w:rPr>
            <w:noProof/>
            <w:webHidden/>
          </w:rPr>
          <w:instrText xml:space="preserve"> PAGEREF _Toc477616254 \h </w:instrText>
        </w:r>
        <w:r>
          <w:rPr>
            <w:noProof/>
            <w:webHidden/>
          </w:rPr>
        </w:r>
        <w:r>
          <w:rPr>
            <w:noProof/>
            <w:webHidden/>
          </w:rPr>
          <w:fldChar w:fldCharType="separate"/>
        </w:r>
        <w:r w:rsidR="00641643">
          <w:rPr>
            <w:noProof/>
            <w:webHidden/>
          </w:rPr>
          <w:t>34</w:t>
        </w:r>
        <w:r>
          <w:rPr>
            <w:noProof/>
            <w:webHidden/>
          </w:rPr>
          <w:fldChar w:fldCharType="end"/>
        </w:r>
      </w:hyperlink>
    </w:p>
    <w:p w14:paraId="7C4DDB88"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5" w:history="1">
        <w:r w:rsidRPr="001867E4">
          <w:rPr>
            <w:rStyle w:val="Hyperlink"/>
            <w:noProof/>
          </w:rPr>
          <w:t>Remove current plan (if necessary)</w:t>
        </w:r>
        <w:r>
          <w:rPr>
            <w:noProof/>
            <w:webHidden/>
          </w:rPr>
          <w:tab/>
        </w:r>
        <w:r>
          <w:rPr>
            <w:noProof/>
            <w:webHidden/>
          </w:rPr>
          <w:fldChar w:fldCharType="begin"/>
        </w:r>
        <w:r>
          <w:rPr>
            <w:noProof/>
            <w:webHidden/>
          </w:rPr>
          <w:instrText xml:space="preserve"> PAGEREF _Toc477616255 \h </w:instrText>
        </w:r>
        <w:r>
          <w:rPr>
            <w:noProof/>
            <w:webHidden/>
          </w:rPr>
        </w:r>
        <w:r>
          <w:rPr>
            <w:noProof/>
            <w:webHidden/>
          </w:rPr>
          <w:fldChar w:fldCharType="separate"/>
        </w:r>
        <w:r w:rsidR="00641643">
          <w:rPr>
            <w:noProof/>
            <w:webHidden/>
          </w:rPr>
          <w:t>34</w:t>
        </w:r>
        <w:r>
          <w:rPr>
            <w:noProof/>
            <w:webHidden/>
          </w:rPr>
          <w:fldChar w:fldCharType="end"/>
        </w:r>
      </w:hyperlink>
    </w:p>
    <w:p w14:paraId="51EBEEA9"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6" w:history="1">
        <w:r w:rsidRPr="001867E4">
          <w:rPr>
            <w:rStyle w:val="Hyperlink"/>
            <w:noProof/>
          </w:rPr>
          <w:t>Configure – assigning checks to a stage</w:t>
        </w:r>
        <w:r>
          <w:rPr>
            <w:noProof/>
            <w:webHidden/>
          </w:rPr>
          <w:tab/>
        </w:r>
        <w:r>
          <w:rPr>
            <w:noProof/>
            <w:webHidden/>
          </w:rPr>
          <w:fldChar w:fldCharType="begin"/>
        </w:r>
        <w:r>
          <w:rPr>
            <w:noProof/>
            <w:webHidden/>
          </w:rPr>
          <w:instrText xml:space="preserve"> PAGEREF _Toc477616256 \h </w:instrText>
        </w:r>
        <w:r>
          <w:rPr>
            <w:noProof/>
            <w:webHidden/>
          </w:rPr>
        </w:r>
        <w:r>
          <w:rPr>
            <w:noProof/>
            <w:webHidden/>
          </w:rPr>
          <w:fldChar w:fldCharType="separate"/>
        </w:r>
        <w:r w:rsidR="00641643">
          <w:rPr>
            <w:noProof/>
            <w:webHidden/>
          </w:rPr>
          <w:t>35</w:t>
        </w:r>
        <w:r>
          <w:rPr>
            <w:noProof/>
            <w:webHidden/>
          </w:rPr>
          <w:fldChar w:fldCharType="end"/>
        </w:r>
      </w:hyperlink>
    </w:p>
    <w:p w14:paraId="632FA5C7"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7" w:history="1">
        <w:r w:rsidRPr="001867E4">
          <w:rPr>
            <w:rStyle w:val="Hyperlink"/>
            <w:noProof/>
          </w:rPr>
          <w:t>Configure - Reordering tasks / Move tasks to another stage</w:t>
        </w:r>
        <w:r>
          <w:rPr>
            <w:noProof/>
            <w:webHidden/>
          </w:rPr>
          <w:tab/>
        </w:r>
        <w:r>
          <w:rPr>
            <w:noProof/>
            <w:webHidden/>
          </w:rPr>
          <w:fldChar w:fldCharType="begin"/>
        </w:r>
        <w:r>
          <w:rPr>
            <w:noProof/>
            <w:webHidden/>
          </w:rPr>
          <w:instrText xml:space="preserve"> PAGEREF _Toc477616257 \h </w:instrText>
        </w:r>
        <w:r>
          <w:rPr>
            <w:noProof/>
            <w:webHidden/>
          </w:rPr>
        </w:r>
        <w:r>
          <w:rPr>
            <w:noProof/>
            <w:webHidden/>
          </w:rPr>
          <w:fldChar w:fldCharType="separate"/>
        </w:r>
        <w:r w:rsidR="00641643">
          <w:rPr>
            <w:noProof/>
            <w:webHidden/>
          </w:rPr>
          <w:t>36</w:t>
        </w:r>
        <w:r>
          <w:rPr>
            <w:noProof/>
            <w:webHidden/>
          </w:rPr>
          <w:fldChar w:fldCharType="end"/>
        </w:r>
      </w:hyperlink>
    </w:p>
    <w:p w14:paraId="35F7C213"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8" w:history="1">
        <w:r w:rsidRPr="001867E4">
          <w:rPr>
            <w:rStyle w:val="Hyperlink"/>
            <w:noProof/>
          </w:rPr>
          <w:t>Configure - Delete tasks</w:t>
        </w:r>
        <w:r>
          <w:rPr>
            <w:noProof/>
            <w:webHidden/>
          </w:rPr>
          <w:tab/>
        </w:r>
        <w:r>
          <w:rPr>
            <w:noProof/>
            <w:webHidden/>
          </w:rPr>
          <w:fldChar w:fldCharType="begin"/>
        </w:r>
        <w:r>
          <w:rPr>
            <w:noProof/>
            <w:webHidden/>
          </w:rPr>
          <w:instrText xml:space="preserve"> PAGEREF _Toc477616258 \h </w:instrText>
        </w:r>
        <w:r>
          <w:rPr>
            <w:noProof/>
            <w:webHidden/>
          </w:rPr>
        </w:r>
        <w:r>
          <w:rPr>
            <w:noProof/>
            <w:webHidden/>
          </w:rPr>
          <w:fldChar w:fldCharType="separate"/>
        </w:r>
        <w:r w:rsidR="00641643">
          <w:rPr>
            <w:noProof/>
            <w:webHidden/>
          </w:rPr>
          <w:t>36</w:t>
        </w:r>
        <w:r>
          <w:rPr>
            <w:noProof/>
            <w:webHidden/>
          </w:rPr>
          <w:fldChar w:fldCharType="end"/>
        </w:r>
      </w:hyperlink>
    </w:p>
    <w:p w14:paraId="7CDD1343"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59" w:history="1">
        <w:r w:rsidRPr="001867E4">
          <w:rPr>
            <w:rStyle w:val="Hyperlink"/>
            <w:noProof/>
          </w:rPr>
          <w:t>Configure - Assign tasks to team members</w:t>
        </w:r>
        <w:r>
          <w:rPr>
            <w:noProof/>
            <w:webHidden/>
          </w:rPr>
          <w:tab/>
        </w:r>
        <w:r>
          <w:rPr>
            <w:noProof/>
            <w:webHidden/>
          </w:rPr>
          <w:fldChar w:fldCharType="begin"/>
        </w:r>
        <w:r>
          <w:rPr>
            <w:noProof/>
            <w:webHidden/>
          </w:rPr>
          <w:instrText xml:space="preserve"> PAGEREF _Toc477616259 \h </w:instrText>
        </w:r>
        <w:r>
          <w:rPr>
            <w:noProof/>
            <w:webHidden/>
          </w:rPr>
        </w:r>
        <w:r>
          <w:rPr>
            <w:noProof/>
            <w:webHidden/>
          </w:rPr>
          <w:fldChar w:fldCharType="separate"/>
        </w:r>
        <w:r w:rsidR="00641643">
          <w:rPr>
            <w:noProof/>
            <w:webHidden/>
          </w:rPr>
          <w:t>37</w:t>
        </w:r>
        <w:r>
          <w:rPr>
            <w:noProof/>
            <w:webHidden/>
          </w:rPr>
          <w:fldChar w:fldCharType="end"/>
        </w:r>
      </w:hyperlink>
    </w:p>
    <w:p w14:paraId="4838F2AA"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0" w:history="1">
        <w:r w:rsidRPr="001867E4">
          <w:rPr>
            <w:rStyle w:val="Hyperlink"/>
            <w:noProof/>
          </w:rPr>
          <w:t>Configure - Books to include</w:t>
        </w:r>
        <w:r>
          <w:rPr>
            <w:noProof/>
            <w:webHidden/>
          </w:rPr>
          <w:tab/>
        </w:r>
        <w:r>
          <w:rPr>
            <w:noProof/>
            <w:webHidden/>
          </w:rPr>
          <w:fldChar w:fldCharType="begin"/>
        </w:r>
        <w:r>
          <w:rPr>
            <w:noProof/>
            <w:webHidden/>
          </w:rPr>
          <w:instrText xml:space="preserve"> PAGEREF _Toc477616260 \h </w:instrText>
        </w:r>
        <w:r>
          <w:rPr>
            <w:noProof/>
            <w:webHidden/>
          </w:rPr>
        </w:r>
        <w:r>
          <w:rPr>
            <w:noProof/>
            <w:webHidden/>
          </w:rPr>
          <w:fldChar w:fldCharType="separate"/>
        </w:r>
        <w:r w:rsidR="00641643">
          <w:rPr>
            <w:noProof/>
            <w:webHidden/>
          </w:rPr>
          <w:t>37</w:t>
        </w:r>
        <w:r>
          <w:rPr>
            <w:noProof/>
            <w:webHidden/>
          </w:rPr>
          <w:fldChar w:fldCharType="end"/>
        </w:r>
      </w:hyperlink>
    </w:p>
    <w:p w14:paraId="4BC25161"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1" w:history="1">
        <w:r w:rsidRPr="001867E4">
          <w:rPr>
            <w:rStyle w:val="Hyperlink"/>
            <w:noProof/>
          </w:rPr>
          <w:t>Copy a task from one project to another</w:t>
        </w:r>
        <w:r>
          <w:rPr>
            <w:noProof/>
            <w:webHidden/>
          </w:rPr>
          <w:tab/>
        </w:r>
        <w:r>
          <w:rPr>
            <w:noProof/>
            <w:webHidden/>
          </w:rPr>
          <w:fldChar w:fldCharType="begin"/>
        </w:r>
        <w:r>
          <w:rPr>
            <w:noProof/>
            <w:webHidden/>
          </w:rPr>
          <w:instrText xml:space="preserve"> PAGEREF _Toc477616261 \h </w:instrText>
        </w:r>
        <w:r>
          <w:rPr>
            <w:noProof/>
            <w:webHidden/>
          </w:rPr>
        </w:r>
        <w:r>
          <w:rPr>
            <w:noProof/>
            <w:webHidden/>
          </w:rPr>
          <w:fldChar w:fldCharType="separate"/>
        </w:r>
        <w:r w:rsidR="00641643">
          <w:rPr>
            <w:noProof/>
            <w:webHidden/>
          </w:rPr>
          <w:t>38</w:t>
        </w:r>
        <w:r>
          <w:rPr>
            <w:noProof/>
            <w:webHidden/>
          </w:rPr>
          <w:fldChar w:fldCharType="end"/>
        </w:r>
      </w:hyperlink>
    </w:p>
    <w:p w14:paraId="78B8C61C"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62" w:history="1">
        <w:r w:rsidRPr="001867E4">
          <w:rPr>
            <w:rStyle w:val="Hyperlink"/>
            <w:noProof/>
          </w:rPr>
          <w:t>Setting up a project for success</w:t>
        </w:r>
        <w:r>
          <w:rPr>
            <w:noProof/>
            <w:webHidden/>
          </w:rPr>
          <w:tab/>
        </w:r>
        <w:r>
          <w:rPr>
            <w:noProof/>
            <w:webHidden/>
          </w:rPr>
          <w:fldChar w:fldCharType="begin"/>
        </w:r>
        <w:r>
          <w:rPr>
            <w:noProof/>
            <w:webHidden/>
          </w:rPr>
          <w:instrText xml:space="preserve"> PAGEREF _Toc477616262 \h </w:instrText>
        </w:r>
        <w:r>
          <w:rPr>
            <w:noProof/>
            <w:webHidden/>
          </w:rPr>
        </w:r>
        <w:r>
          <w:rPr>
            <w:noProof/>
            <w:webHidden/>
          </w:rPr>
          <w:fldChar w:fldCharType="separate"/>
        </w:r>
        <w:r w:rsidR="00641643">
          <w:rPr>
            <w:noProof/>
            <w:webHidden/>
          </w:rPr>
          <w:t>40</w:t>
        </w:r>
        <w:r>
          <w:rPr>
            <w:noProof/>
            <w:webHidden/>
          </w:rPr>
          <w:fldChar w:fldCharType="end"/>
        </w:r>
      </w:hyperlink>
    </w:p>
    <w:p w14:paraId="63951223"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63" w:history="1">
        <w:r w:rsidRPr="001867E4">
          <w:rPr>
            <w:rStyle w:val="Hyperlink"/>
            <w:noProof/>
          </w:rPr>
          <w:t>Convert project</w:t>
        </w:r>
        <w:r>
          <w:rPr>
            <w:noProof/>
            <w:webHidden/>
          </w:rPr>
          <w:tab/>
        </w:r>
        <w:r>
          <w:rPr>
            <w:noProof/>
            <w:webHidden/>
          </w:rPr>
          <w:fldChar w:fldCharType="begin"/>
        </w:r>
        <w:r>
          <w:rPr>
            <w:noProof/>
            <w:webHidden/>
          </w:rPr>
          <w:instrText xml:space="preserve"> PAGEREF _Toc477616263 \h </w:instrText>
        </w:r>
        <w:r>
          <w:rPr>
            <w:noProof/>
            <w:webHidden/>
          </w:rPr>
        </w:r>
        <w:r>
          <w:rPr>
            <w:noProof/>
            <w:webHidden/>
          </w:rPr>
          <w:fldChar w:fldCharType="separate"/>
        </w:r>
        <w:r w:rsidR="00641643">
          <w:rPr>
            <w:noProof/>
            <w:webHidden/>
          </w:rPr>
          <w:t>42</w:t>
        </w:r>
        <w:r>
          <w:rPr>
            <w:noProof/>
            <w:webHidden/>
          </w:rPr>
          <w:fldChar w:fldCharType="end"/>
        </w:r>
      </w:hyperlink>
    </w:p>
    <w:p w14:paraId="68E5AD31"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4" w:history="1">
        <w:r w:rsidRPr="001867E4">
          <w:rPr>
            <w:rStyle w:val="Hyperlink"/>
            <w:noProof/>
          </w:rPr>
          <w:t>To convert a project</w:t>
        </w:r>
        <w:r>
          <w:rPr>
            <w:noProof/>
            <w:webHidden/>
          </w:rPr>
          <w:tab/>
        </w:r>
        <w:r>
          <w:rPr>
            <w:noProof/>
            <w:webHidden/>
          </w:rPr>
          <w:fldChar w:fldCharType="begin"/>
        </w:r>
        <w:r>
          <w:rPr>
            <w:noProof/>
            <w:webHidden/>
          </w:rPr>
          <w:instrText xml:space="preserve"> PAGEREF _Toc477616264 \h </w:instrText>
        </w:r>
        <w:r>
          <w:rPr>
            <w:noProof/>
            <w:webHidden/>
          </w:rPr>
        </w:r>
        <w:r>
          <w:rPr>
            <w:noProof/>
            <w:webHidden/>
          </w:rPr>
          <w:fldChar w:fldCharType="separate"/>
        </w:r>
        <w:r w:rsidR="00641643">
          <w:rPr>
            <w:noProof/>
            <w:webHidden/>
          </w:rPr>
          <w:t>43</w:t>
        </w:r>
        <w:r>
          <w:rPr>
            <w:noProof/>
            <w:webHidden/>
          </w:rPr>
          <w:fldChar w:fldCharType="end"/>
        </w:r>
      </w:hyperlink>
    </w:p>
    <w:p w14:paraId="4E3220E5"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5" w:history="1">
        <w:r w:rsidRPr="001867E4">
          <w:rPr>
            <w:rStyle w:val="Hyperlink"/>
            <w:noProof/>
          </w:rPr>
          <w:t>Changing the short name of the project</w:t>
        </w:r>
        <w:r>
          <w:rPr>
            <w:noProof/>
            <w:webHidden/>
          </w:rPr>
          <w:tab/>
        </w:r>
        <w:r>
          <w:rPr>
            <w:noProof/>
            <w:webHidden/>
          </w:rPr>
          <w:fldChar w:fldCharType="begin"/>
        </w:r>
        <w:r>
          <w:rPr>
            <w:noProof/>
            <w:webHidden/>
          </w:rPr>
          <w:instrText xml:space="preserve"> PAGEREF _Toc477616265 \h </w:instrText>
        </w:r>
        <w:r>
          <w:rPr>
            <w:noProof/>
            <w:webHidden/>
          </w:rPr>
        </w:r>
        <w:r>
          <w:rPr>
            <w:noProof/>
            <w:webHidden/>
          </w:rPr>
          <w:fldChar w:fldCharType="separate"/>
        </w:r>
        <w:r w:rsidR="00641643">
          <w:rPr>
            <w:noProof/>
            <w:webHidden/>
          </w:rPr>
          <w:t>43</w:t>
        </w:r>
        <w:r>
          <w:rPr>
            <w:noProof/>
            <w:webHidden/>
          </w:rPr>
          <w:fldChar w:fldCharType="end"/>
        </w:r>
      </w:hyperlink>
    </w:p>
    <w:p w14:paraId="7424C0D6"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6" w:history="1">
        <w:r w:rsidRPr="001867E4">
          <w:rPr>
            <w:rStyle w:val="Hyperlink"/>
            <w:noProof/>
          </w:rPr>
          <w:t>Removing deleted files from the project history</w:t>
        </w:r>
        <w:r>
          <w:rPr>
            <w:noProof/>
            <w:webHidden/>
          </w:rPr>
          <w:tab/>
        </w:r>
        <w:r>
          <w:rPr>
            <w:noProof/>
            <w:webHidden/>
          </w:rPr>
          <w:fldChar w:fldCharType="begin"/>
        </w:r>
        <w:r>
          <w:rPr>
            <w:noProof/>
            <w:webHidden/>
          </w:rPr>
          <w:instrText xml:space="preserve"> PAGEREF _Toc477616266 \h </w:instrText>
        </w:r>
        <w:r>
          <w:rPr>
            <w:noProof/>
            <w:webHidden/>
          </w:rPr>
        </w:r>
        <w:r>
          <w:rPr>
            <w:noProof/>
            <w:webHidden/>
          </w:rPr>
          <w:fldChar w:fldCharType="separate"/>
        </w:r>
        <w:r w:rsidR="00641643">
          <w:rPr>
            <w:noProof/>
            <w:webHidden/>
          </w:rPr>
          <w:t>43</w:t>
        </w:r>
        <w:r>
          <w:rPr>
            <w:noProof/>
            <w:webHidden/>
          </w:rPr>
          <w:fldChar w:fldCharType="end"/>
        </w:r>
      </w:hyperlink>
    </w:p>
    <w:p w14:paraId="4106D52B"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7" w:history="1">
        <w:r w:rsidRPr="001867E4">
          <w:rPr>
            <w:rStyle w:val="Hyperlink"/>
            <w:noProof/>
          </w:rPr>
          <w:t>Clean up Paratext Live history</w:t>
        </w:r>
        <w:r>
          <w:rPr>
            <w:noProof/>
            <w:webHidden/>
          </w:rPr>
          <w:tab/>
        </w:r>
        <w:r>
          <w:rPr>
            <w:noProof/>
            <w:webHidden/>
          </w:rPr>
          <w:fldChar w:fldCharType="begin"/>
        </w:r>
        <w:r>
          <w:rPr>
            <w:noProof/>
            <w:webHidden/>
          </w:rPr>
          <w:instrText xml:space="preserve"> PAGEREF _Toc477616267 \h </w:instrText>
        </w:r>
        <w:r>
          <w:rPr>
            <w:noProof/>
            <w:webHidden/>
          </w:rPr>
        </w:r>
        <w:r>
          <w:rPr>
            <w:noProof/>
            <w:webHidden/>
          </w:rPr>
          <w:fldChar w:fldCharType="separate"/>
        </w:r>
        <w:r w:rsidR="00641643">
          <w:rPr>
            <w:noProof/>
            <w:webHidden/>
          </w:rPr>
          <w:t>43</w:t>
        </w:r>
        <w:r>
          <w:rPr>
            <w:noProof/>
            <w:webHidden/>
          </w:rPr>
          <w:fldChar w:fldCharType="end"/>
        </w:r>
      </w:hyperlink>
    </w:p>
    <w:p w14:paraId="3E2C9D2D"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8" w:history="1">
        <w:r w:rsidRPr="001867E4">
          <w:rPr>
            <w:rStyle w:val="Hyperlink"/>
            <w:noProof/>
          </w:rPr>
          <w:t>Convert encoding to 65001 – Unicode (UTF8)</w:t>
        </w:r>
        <w:r>
          <w:rPr>
            <w:noProof/>
            <w:webHidden/>
          </w:rPr>
          <w:tab/>
        </w:r>
        <w:r>
          <w:rPr>
            <w:noProof/>
            <w:webHidden/>
          </w:rPr>
          <w:fldChar w:fldCharType="begin"/>
        </w:r>
        <w:r>
          <w:rPr>
            <w:noProof/>
            <w:webHidden/>
          </w:rPr>
          <w:instrText xml:space="preserve"> PAGEREF _Toc477616268 \h </w:instrText>
        </w:r>
        <w:r>
          <w:rPr>
            <w:noProof/>
            <w:webHidden/>
          </w:rPr>
        </w:r>
        <w:r>
          <w:rPr>
            <w:noProof/>
            <w:webHidden/>
          </w:rPr>
          <w:fldChar w:fldCharType="separate"/>
        </w:r>
        <w:r w:rsidR="00641643">
          <w:rPr>
            <w:noProof/>
            <w:webHidden/>
          </w:rPr>
          <w:t>44</w:t>
        </w:r>
        <w:r>
          <w:rPr>
            <w:noProof/>
            <w:webHidden/>
          </w:rPr>
          <w:fldChar w:fldCharType="end"/>
        </w:r>
      </w:hyperlink>
    </w:p>
    <w:p w14:paraId="509696EC"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69" w:history="1">
        <w:r w:rsidRPr="001867E4">
          <w:rPr>
            <w:rStyle w:val="Hyperlink"/>
            <w:noProof/>
          </w:rPr>
          <w:t>Normalising – composed or decomposed</w:t>
        </w:r>
        <w:r>
          <w:rPr>
            <w:noProof/>
            <w:webHidden/>
          </w:rPr>
          <w:tab/>
        </w:r>
        <w:r>
          <w:rPr>
            <w:noProof/>
            <w:webHidden/>
          </w:rPr>
          <w:fldChar w:fldCharType="begin"/>
        </w:r>
        <w:r>
          <w:rPr>
            <w:noProof/>
            <w:webHidden/>
          </w:rPr>
          <w:instrText xml:space="preserve"> PAGEREF _Toc477616269 \h </w:instrText>
        </w:r>
        <w:r>
          <w:rPr>
            <w:noProof/>
            <w:webHidden/>
          </w:rPr>
        </w:r>
        <w:r>
          <w:rPr>
            <w:noProof/>
            <w:webHidden/>
          </w:rPr>
          <w:fldChar w:fldCharType="separate"/>
        </w:r>
        <w:r w:rsidR="00641643">
          <w:rPr>
            <w:noProof/>
            <w:webHidden/>
          </w:rPr>
          <w:t>44</w:t>
        </w:r>
        <w:r>
          <w:rPr>
            <w:noProof/>
            <w:webHidden/>
          </w:rPr>
          <w:fldChar w:fldCharType="end"/>
        </w:r>
      </w:hyperlink>
    </w:p>
    <w:p w14:paraId="3C28B1D4"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0" w:history="1">
        <w:r w:rsidRPr="001867E4">
          <w:rPr>
            <w:rStyle w:val="Hyperlink"/>
            <w:noProof/>
          </w:rPr>
          <w:t>Replacing old User names</w:t>
        </w:r>
        <w:r>
          <w:rPr>
            <w:noProof/>
            <w:webHidden/>
          </w:rPr>
          <w:tab/>
        </w:r>
        <w:r>
          <w:rPr>
            <w:noProof/>
            <w:webHidden/>
          </w:rPr>
          <w:fldChar w:fldCharType="begin"/>
        </w:r>
        <w:r>
          <w:rPr>
            <w:noProof/>
            <w:webHidden/>
          </w:rPr>
          <w:instrText xml:space="preserve"> PAGEREF _Toc477616270 \h </w:instrText>
        </w:r>
        <w:r>
          <w:rPr>
            <w:noProof/>
            <w:webHidden/>
          </w:rPr>
        </w:r>
        <w:r>
          <w:rPr>
            <w:noProof/>
            <w:webHidden/>
          </w:rPr>
          <w:fldChar w:fldCharType="separate"/>
        </w:r>
        <w:r w:rsidR="00641643">
          <w:rPr>
            <w:noProof/>
            <w:webHidden/>
          </w:rPr>
          <w:t>44</w:t>
        </w:r>
        <w:r>
          <w:rPr>
            <w:noProof/>
            <w:webHidden/>
          </w:rPr>
          <w:fldChar w:fldCharType="end"/>
        </w:r>
      </w:hyperlink>
    </w:p>
    <w:p w14:paraId="003AE08B"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1" w:history="1">
        <w:r w:rsidRPr="001867E4">
          <w:rPr>
            <w:rStyle w:val="Hyperlink"/>
            <w:noProof/>
          </w:rPr>
          <w:t>Convert the project</w:t>
        </w:r>
        <w:r>
          <w:rPr>
            <w:noProof/>
            <w:webHidden/>
          </w:rPr>
          <w:tab/>
        </w:r>
        <w:r>
          <w:rPr>
            <w:noProof/>
            <w:webHidden/>
          </w:rPr>
          <w:fldChar w:fldCharType="begin"/>
        </w:r>
        <w:r>
          <w:rPr>
            <w:noProof/>
            <w:webHidden/>
          </w:rPr>
          <w:instrText xml:space="preserve"> PAGEREF _Toc477616271 \h </w:instrText>
        </w:r>
        <w:r>
          <w:rPr>
            <w:noProof/>
            <w:webHidden/>
          </w:rPr>
        </w:r>
        <w:r>
          <w:rPr>
            <w:noProof/>
            <w:webHidden/>
          </w:rPr>
          <w:fldChar w:fldCharType="separate"/>
        </w:r>
        <w:r w:rsidR="00641643">
          <w:rPr>
            <w:noProof/>
            <w:webHidden/>
          </w:rPr>
          <w:t>44</w:t>
        </w:r>
        <w:r>
          <w:rPr>
            <w:noProof/>
            <w:webHidden/>
          </w:rPr>
          <w:fldChar w:fldCharType="end"/>
        </w:r>
      </w:hyperlink>
    </w:p>
    <w:p w14:paraId="6DC4F5C2" w14:textId="77777777" w:rsidR="007C10E5" w:rsidRDefault="007C10E5">
      <w:pPr>
        <w:pStyle w:val="TOC1"/>
        <w:tabs>
          <w:tab w:val="right" w:leader="dot" w:pos="6964"/>
        </w:tabs>
        <w:rPr>
          <w:rFonts w:asciiTheme="minorHAnsi" w:eastAsiaTheme="minorEastAsia" w:hAnsiTheme="minorHAnsi" w:cstheme="minorBidi"/>
          <w:b w:val="0"/>
          <w:noProof/>
          <w:szCs w:val="22"/>
          <w:lang w:val="en-AU" w:eastAsia="en-AU"/>
        </w:rPr>
      </w:pPr>
      <w:hyperlink w:anchor="_Toc477616272" w:history="1">
        <w:r w:rsidRPr="001867E4">
          <w:rPr>
            <w:rStyle w:val="Hyperlink"/>
            <w:noProof/>
          </w:rPr>
          <w:t>Cross-references</w:t>
        </w:r>
        <w:r>
          <w:rPr>
            <w:noProof/>
            <w:webHidden/>
          </w:rPr>
          <w:tab/>
        </w:r>
        <w:r>
          <w:rPr>
            <w:noProof/>
            <w:webHidden/>
          </w:rPr>
          <w:fldChar w:fldCharType="begin"/>
        </w:r>
        <w:r>
          <w:rPr>
            <w:noProof/>
            <w:webHidden/>
          </w:rPr>
          <w:instrText xml:space="preserve"> PAGEREF _Toc477616272 \h </w:instrText>
        </w:r>
        <w:r>
          <w:rPr>
            <w:noProof/>
            <w:webHidden/>
          </w:rPr>
        </w:r>
        <w:r>
          <w:rPr>
            <w:noProof/>
            <w:webHidden/>
          </w:rPr>
          <w:fldChar w:fldCharType="separate"/>
        </w:r>
        <w:r w:rsidR="00641643">
          <w:rPr>
            <w:noProof/>
            <w:webHidden/>
          </w:rPr>
          <w:t>45</w:t>
        </w:r>
        <w:r>
          <w:rPr>
            <w:noProof/>
            <w:webHidden/>
          </w:rPr>
          <w:fldChar w:fldCharType="end"/>
        </w:r>
      </w:hyperlink>
    </w:p>
    <w:p w14:paraId="3814F556"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3" w:history="1">
        <w:r w:rsidRPr="001867E4">
          <w:rPr>
            <w:rStyle w:val="Hyperlink"/>
            <w:noProof/>
          </w:rPr>
          <w:t>Extract the references from the model text</w:t>
        </w:r>
        <w:r>
          <w:rPr>
            <w:noProof/>
            <w:webHidden/>
          </w:rPr>
          <w:tab/>
        </w:r>
        <w:r>
          <w:rPr>
            <w:noProof/>
            <w:webHidden/>
          </w:rPr>
          <w:fldChar w:fldCharType="begin"/>
        </w:r>
        <w:r>
          <w:rPr>
            <w:noProof/>
            <w:webHidden/>
          </w:rPr>
          <w:instrText xml:space="preserve"> PAGEREF _Toc477616273 \h </w:instrText>
        </w:r>
        <w:r>
          <w:rPr>
            <w:noProof/>
            <w:webHidden/>
          </w:rPr>
        </w:r>
        <w:r>
          <w:rPr>
            <w:noProof/>
            <w:webHidden/>
          </w:rPr>
          <w:fldChar w:fldCharType="separate"/>
        </w:r>
        <w:r w:rsidR="00641643">
          <w:rPr>
            <w:noProof/>
            <w:webHidden/>
          </w:rPr>
          <w:t>46</w:t>
        </w:r>
        <w:r>
          <w:rPr>
            <w:noProof/>
            <w:webHidden/>
          </w:rPr>
          <w:fldChar w:fldCharType="end"/>
        </w:r>
      </w:hyperlink>
    </w:p>
    <w:p w14:paraId="1714AEA6"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4" w:history="1">
        <w:r w:rsidRPr="001867E4">
          <w:rPr>
            <w:rStyle w:val="Hyperlink"/>
            <w:noProof/>
          </w:rPr>
          <w:t>Check your scripture reference settings</w:t>
        </w:r>
        <w:r>
          <w:rPr>
            <w:noProof/>
            <w:webHidden/>
          </w:rPr>
          <w:tab/>
        </w:r>
        <w:r>
          <w:rPr>
            <w:noProof/>
            <w:webHidden/>
          </w:rPr>
          <w:fldChar w:fldCharType="begin"/>
        </w:r>
        <w:r>
          <w:rPr>
            <w:noProof/>
            <w:webHidden/>
          </w:rPr>
          <w:instrText xml:space="preserve"> PAGEREF _Toc477616274 \h </w:instrText>
        </w:r>
        <w:r>
          <w:rPr>
            <w:noProof/>
            <w:webHidden/>
          </w:rPr>
        </w:r>
        <w:r>
          <w:rPr>
            <w:noProof/>
            <w:webHidden/>
          </w:rPr>
          <w:fldChar w:fldCharType="separate"/>
        </w:r>
        <w:r w:rsidR="00641643">
          <w:rPr>
            <w:noProof/>
            <w:webHidden/>
          </w:rPr>
          <w:t>46</w:t>
        </w:r>
        <w:r>
          <w:rPr>
            <w:noProof/>
            <w:webHidden/>
          </w:rPr>
          <w:fldChar w:fldCharType="end"/>
        </w:r>
      </w:hyperlink>
    </w:p>
    <w:p w14:paraId="0F7CD7F2"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5" w:history="1">
        <w:r w:rsidRPr="001867E4">
          <w:rPr>
            <w:rStyle w:val="Hyperlink"/>
            <w:noProof/>
          </w:rPr>
          <w:t>Check your Language Settings</w:t>
        </w:r>
        <w:r>
          <w:rPr>
            <w:noProof/>
            <w:webHidden/>
          </w:rPr>
          <w:tab/>
        </w:r>
        <w:r>
          <w:rPr>
            <w:noProof/>
            <w:webHidden/>
          </w:rPr>
          <w:fldChar w:fldCharType="begin"/>
        </w:r>
        <w:r>
          <w:rPr>
            <w:noProof/>
            <w:webHidden/>
          </w:rPr>
          <w:instrText xml:space="preserve"> PAGEREF _Toc477616275 \h </w:instrText>
        </w:r>
        <w:r>
          <w:rPr>
            <w:noProof/>
            <w:webHidden/>
          </w:rPr>
        </w:r>
        <w:r>
          <w:rPr>
            <w:noProof/>
            <w:webHidden/>
          </w:rPr>
          <w:fldChar w:fldCharType="separate"/>
        </w:r>
        <w:r w:rsidR="00641643">
          <w:rPr>
            <w:noProof/>
            <w:webHidden/>
          </w:rPr>
          <w:t>46</w:t>
        </w:r>
        <w:r>
          <w:rPr>
            <w:noProof/>
            <w:webHidden/>
          </w:rPr>
          <w:fldChar w:fldCharType="end"/>
        </w:r>
      </w:hyperlink>
    </w:p>
    <w:p w14:paraId="437516E3"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6" w:history="1">
        <w:r w:rsidRPr="001867E4">
          <w:rPr>
            <w:rStyle w:val="Hyperlink"/>
            <w:noProof/>
          </w:rPr>
          <w:t>Insert Cross references</w:t>
        </w:r>
        <w:r>
          <w:rPr>
            <w:noProof/>
            <w:webHidden/>
          </w:rPr>
          <w:tab/>
        </w:r>
        <w:r>
          <w:rPr>
            <w:noProof/>
            <w:webHidden/>
          </w:rPr>
          <w:fldChar w:fldCharType="begin"/>
        </w:r>
        <w:r>
          <w:rPr>
            <w:noProof/>
            <w:webHidden/>
          </w:rPr>
          <w:instrText xml:space="preserve"> PAGEREF _Toc477616276 \h </w:instrText>
        </w:r>
        <w:r>
          <w:rPr>
            <w:noProof/>
            <w:webHidden/>
          </w:rPr>
        </w:r>
        <w:r>
          <w:rPr>
            <w:noProof/>
            <w:webHidden/>
          </w:rPr>
          <w:fldChar w:fldCharType="separate"/>
        </w:r>
        <w:r w:rsidR="00641643">
          <w:rPr>
            <w:noProof/>
            <w:webHidden/>
          </w:rPr>
          <w:t>47</w:t>
        </w:r>
        <w:r>
          <w:rPr>
            <w:noProof/>
            <w:webHidden/>
          </w:rPr>
          <w:fldChar w:fldCharType="end"/>
        </w:r>
      </w:hyperlink>
    </w:p>
    <w:p w14:paraId="7DFBD03D" w14:textId="77777777" w:rsidR="007C10E5" w:rsidRDefault="007C10E5">
      <w:pPr>
        <w:pStyle w:val="TOC2"/>
        <w:tabs>
          <w:tab w:val="right" w:leader="dot" w:pos="6964"/>
        </w:tabs>
        <w:rPr>
          <w:rFonts w:asciiTheme="minorHAnsi" w:eastAsiaTheme="minorEastAsia" w:hAnsiTheme="minorHAnsi" w:cstheme="minorBidi"/>
          <w:noProof/>
          <w:szCs w:val="22"/>
          <w:lang w:val="en-AU" w:eastAsia="en-AU"/>
        </w:rPr>
      </w:pPr>
      <w:hyperlink w:anchor="_Toc477616277" w:history="1">
        <w:r w:rsidRPr="001867E4">
          <w:rPr>
            <w:rStyle w:val="Hyperlink"/>
            <w:noProof/>
          </w:rPr>
          <w:t>Make your own xrf file</w:t>
        </w:r>
        <w:r>
          <w:rPr>
            <w:noProof/>
            <w:webHidden/>
          </w:rPr>
          <w:tab/>
        </w:r>
        <w:r>
          <w:rPr>
            <w:noProof/>
            <w:webHidden/>
          </w:rPr>
          <w:fldChar w:fldCharType="begin"/>
        </w:r>
        <w:r>
          <w:rPr>
            <w:noProof/>
            <w:webHidden/>
          </w:rPr>
          <w:instrText xml:space="preserve"> PAGEREF _Toc477616277 \h </w:instrText>
        </w:r>
        <w:r>
          <w:rPr>
            <w:noProof/>
            <w:webHidden/>
          </w:rPr>
        </w:r>
        <w:r>
          <w:rPr>
            <w:noProof/>
            <w:webHidden/>
          </w:rPr>
          <w:fldChar w:fldCharType="separate"/>
        </w:r>
        <w:r w:rsidR="00641643">
          <w:rPr>
            <w:noProof/>
            <w:webHidden/>
          </w:rPr>
          <w:t>47</w:t>
        </w:r>
        <w:r>
          <w:rPr>
            <w:noProof/>
            <w:webHidden/>
          </w:rPr>
          <w:fldChar w:fldCharType="end"/>
        </w:r>
      </w:hyperlink>
    </w:p>
    <w:p w14:paraId="2FA8F012" w14:textId="7549C401" w:rsidR="00D2024F" w:rsidRPr="000564DC" w:rsidRDefault="00D2024F" w:rsidP="00D2024F">
      <w:pPr>
        <w:pStyle w:val="BodyText"/>
        <w:rPr>
          <w:lang w:val="en-AU"/>
        </w:rPr>
      </w:pPr>
      <w:r w:rsidRPr="000564DC">
        <w:rPr>
          <w:rFonts w:eastAsia="SimSun"/>
          <w:b/>
          <w:lang w:val="en-AU"/>
        </w:rPr>
        <w:fldChar w:fldCharType="end"/>
      </w:r>
    </w:p>
    <w:p w14:paraId="221AD3E8" w14:textId="77777777" w:rsidR="00094065" w:rsidRDefault="00094065" w:rsidP="00062424">
      <w:pPr>
        <w:pStyle w:val="Heading1"/>
        <w:sectPr w:rsidR="00094065" w:rsidSect="00062424">
          <w:footerReference w:type="default" r:id="rId15"/>
          <w:footerReference w:type="first" r:id="rId16"/>
          <w:type w:val="continuous"/>
          <w:pgSz w:w="8392" w:h="11907" w:code="11"/>
          <w:pgMar w:top="709" w:right="709" w:bottom="709" w:left="709" w:header="567" w:footer="720" w:gutter="0"/>
          <w:cols w:space="720"/>
          <w:titlePg/>
          <w:docGrid w:linePitch="360"/>
        </w:sectPr>
      </w:pPr>
    </w:p>
    <w:p w14:paraId="48FEC7DC" w14:textId="39663C0F" w:rsidR="000C6752" w:rsidRPr="000564DC" w:rsidRDefault="000C6752" w:rsidP="00062424">
      <w:pPr>
        <w:pStyle w:val="Heading1"/>
      </w:pPr>
      <w:bookmarkStart w:id="10" w:name="_Toc477616223"/>
      <w:r w:rsidRPr="000564DC">
        <w:lastRenderedPageBreak/>
        <w:t>Introduction</w:t>
      </w:r>
      <w:bookmarkEnd w:id="7"/>
      <w:bookmarkEnd w:id="10"/>
      <w:r w:rsidRPr="000564DC">
        <w:t xml:space="preserve"> </w:t>
      </w:r>
    </w:p>
    <w:p w14:paraId="714626A6" w14:textId="05AD677A" w:rsidR="000C6752" w:rsidRPr="000564DC" w:rsidRDefault="00CB5DA7" w:rsidP="007741A8">
      <w:pPr>
        <w:pStyle w:val="Heading2"/>
      </w:pPr>
      <w:bookmarkStart w:id="11" w:name="_Toc477616224"/>
      <w:bookmarkEnd w:id="6"/>
      <w:r w:rsidRPr="000564DC">
        <w:t>Goal</w:t>
      </w:r>
      <w:bookmarkEnd w:id="11"/>
    </w:p>
    <w:p w14:paraId="636C3294" w14:textId="2DF5AA89" w:rsidR="00261570" w:rsidRPr="000564DC" w:rsidRDefault="00CB5DA7" w:rsidP="00F60400">
      <w:pPr>
        <w:autoSpaceDE w:val="0"/>
        <w:autoSpaceDN w:val="0"/>
        <w:adjustRightInd w:val="0"/>
        <w:rPr>
          <w:lang w:val="en-AU"/>
        </w:rPr>
      </w:pPr>
      <w:r w:rsidRPr="000564DC">
        <w:rPr>
          <w:rFonts w:ascii="TimesNewRomanPSMT" w:eastAsiaTheme="minorHAnsi" w:hAnsi="TimesNewRomanPSMT" w:cs="TimesNewRomanPSMT"/>
          <w:szCs w:val="22"/>
          <w:lang w:val="en-AU"/>
        </w:rPr>
        <w:t xml:space="preserve">The participants will </w:t>
      </w:r>
      <w:r w:rsidR="00F60400" w:rsidRPr="000564DC">
        <w:rPr>
          <w:rFonts w:ascii="TimesNewRomanPSMT" w:eastAsiaTheme="minorHAnsi" w:hAnsi="TimesNewRomanPSMT" w:cs="TimesNewRomanPSMT"/>
          <w:szCs w:val="22"/>
          <w:lang w:val="en-AU"/>
        </w:rPr>
        <w:t xml:space="preserve">perform various administrative tasks involved in installing Paratext 8 and </w:t>
      </w:r>
      <w:r w:rsidR="00261570" w:rsidRPr="000564DC">
        <w:rPr>
          <w:rFonts w:ascii="TimesNewRomanPSMT" w:eastAsiaTheme="minorHAnsi" w:hAnsi="TimesNewRomanPSMT" w:cs="TimesNewRomanPSMT"/>
          <w:szCs w:val="22"/>
          <w:lang w:val="en-AU"/>
        </w:rPr>
        <w:t>migrat</w:t>
      </w:r>
      <w:r w:rsidR="00F60400" w:rsidRPr="000564DC">
        <w:rPr>
          <w:rFonts w:ascii="TimesNewRomanPSMT" w:eastAsiaTheme="minorHAnsi" w:hAnsi="TimesNewRomanPSMT" w:cs="TimesNewRomanPSMT"/>
          <w:szCs w:val="22"/>
          <w:lang w:val="en-AU"/>
        </w:rPr>
        <w:t>ing</w:t>
      </w:r>
      <w:r w:rsidR="00261570" w:rsidRPr="000564DC">
        <w:rPr>
          <w:rFonts w:ascii="TimesNewRomanPSMT" w:eastAsiaTheme="minorHAnsi" w:hAnsi="TimesNewRomanPSMT" w:cs="TimesNewRomanPSMT"/>
          <w:szCs w:val="22"/>
          <w:lang w:val="en-AU"/>
        </w:rPr>
        <w:t xml:space="preserve"> </w:t>
      </w:r>
      <w:r w:rsidR="00F60400" w:rsidRPr="000564DC">
        <w:rPr>
          <w:rFonts w:ascii="TimesNewRomanPSMT" w:eastAsiaTheme="minorHAnsi" w:hAnsi="TimesNewRomanPSMT" w:cs="TimesNewRomanPSMT"/>
          <w:szCs w:val="22"/>
          <w:lang w:val="en-AU"/>
        </w:rPr>
        <w:t>users and projects</w:t>
      </w:r>
      <w:r w:rsidR="00261570" w:rsidRPr="000564DC">
        <w:rPr>
          <w:rFonts w:ascii="TimesNewRomanPSMT" w:eastAsiaTheme="minorHAnsi" w:hAnsi="TimesNewRomanPSMT" w:cs="TimesNewRomanPSMT"/>
          <w:szCs w:val="22"/>
          <w:lang w:val="en-AU"/>
        </w:rPr>
        <w:t xml:space="preserve"> from Paratext 7</w:t>
      </w:r>
      <w:r w:rsidR="00F60400" w:rsidRPr="000564DC">
        <w:rPr>
          <w:rFonts w:ascii="TimesNewRomanPSMT" w:eastAsiaTheme="minorHAnsi" w:hAnsi="TimesNewRomanPSMT" w:cs="TimesNewRomanPSMT"/>
          <w:szCs w:val="22"/>
          <w:lang w:val="en-AU"/>
        </w:rPr>
        <w:t xml:space="preserve"> (including setup of the project plan).</w:t>
      </w:r>
    </w:p>
    <w:p w14:paraId="29E8B2B3" w14:textId="77777777" w:rsidR="000C6752" w:rsidRPr="000564DC" w:rsidRDefault="000C6752" w:rsidP="000C6752">
      <w:pPr>
        <w:rPr>
          <w:lang w:val="en-AU"/>
        </w:rPr>
      </w:pPr>
    </w:p>
    <w:p w14:paraId="5F1C3DEA" w14:textId="5A8452D3" w:rsidR="000C6752" w:rsidRPr="000564DC" w:rsidRDefault="00CB5DA7" w:rsidP="007741A8">
      <w:pPr>
        <w:pStyle w:val="Heading2"/>
      </w:pPr>
      <w:bookmarkStart w:id="12" w:name="_Toc345620849"/>
      <w:bookmarkStart w:id="13" w:name="_Toc477616225"/>
      <w:r w:rsidRPr="000564DC">
        <w:t>Course Objectives</w:t>
      </w:r>
      <w:bookmarkEnd w:id="12"/>
      <w:bookmarkEnd w:id="13"/>
    </w:p>
    <w:p w14:paraId="59801F62" w14:textId="7B58E315" w:rsidR="000C6752" w:rsidRPr="000564DC" w:rsidRDefault="00CB5DA7" w:rsidP="00CB5DA7">
      <w:pPr>
        <w:spacing w:after="60"/>
        <w:ind w:left="714" w:hanging="357"/>
        <w:rPr>
          <w:lang w:val="en-AU"/>
        </w:rPr>
      </w:pPr>
      <w:r w:rsidRPr="000564DC">
        <w:rPr>
          <w:lang w:val="en-AU"/>
        </w:rPr>
        <w:t>At the end of the course, the participant will be able to:</w:t>
      </w:r>
    </w:p>
    <w:p w14:paraId="0C4E0A6B" w14:textId="5D65C5C3" w:rsidR="000C6752" w:rsidRPr="000564DC" w:rsidRDefault="00261570" w:rsidP="00D2024F">
      <w:pPr>
        <w:pStyle w:val="is2"/>
        <w:rPr>
          <w:lang w:val="en-AU"/>
        </w:rPr>
      </w:pPr>
      <w:r w:rsidRPr="000564DC">
        <w:rPr>
          <w:lang w:val="en-AU"/>
        </w:rPr>
        <w:t>Install ParaTExt 8</w:t>
      </w:r>
    </w:p>
    <w:p w14:paraId="6B66AF73" w14:textId="4771BFD8" w:rsidR="00261570" w:rsidRPr="000564DC" w:rsidRDefault="00261570" w:rsidP="00D2024F">
      <w:pPr>
        <w:pStyle w:val="is2"/>
        <w:rPr>
          <w:lang w:val="en-AU"/>
        </w:rPr>
      </w:pPr>
      <w:r w:rsidRPr="000564DC">
        <w:rPr>
          <w:lang w:val="en-AU"/>
        </w:rPr>
        <w:t>Migrate projects from Para</w:t>
      </w:r>
      <w:r w:rsidR="003166A3" w:rsidRPr="000564DC">
        <w:rPr>
          <w:lang w:val="en-AU"/>
        </w:rPr>
        <w:t>TE</w:t>
      </w:r>
      <w:r w:rsidRPr="000564DC">
        <w:rPr>
          <w:lang w:val="en-AU"/>
        </w:rPr>
        <w:t>xt 7</w:t>
      </w:r>
    </w:p>
    <w:p w14:paraId="6E3FB592" w14:textId="1CD2E407" w:rsidR="003166A3" w:rsidRPr="000564DC" w:rsidRDefault="003166A3" w:rsidP="00062424">
      <w:pPr>
        <w:pStyle w:val="ListBullet"/>
      </w:pPr>
      <w:r w:rsidRPr="000564DC">
        <w:t>Prepare a ParaTExt 7 project and its users for migration to ParaTExt 8</w:t>
      </w:r>
    </w:p>
    <w:p w14:paraId="4081D3EB" w14:textId="3E9A1EB0" w:rsidR="00F60400" w:rsidRPr="000564DC" w:rsidRDefault="00F60400" w:rsidP="00F60400">
      <w:pPr>
        <w:pStyle w:val="ListBullet"/>
      </w:pPr>
      <w:r w:rsidRPr="000564DC">
        <w:t>Migrate both a shared and non-shared project</w:t>
      </w:r>
    </w:p>
    <w:p w14:paraId="65EB925D" w14:textId="429B4938" w:rsidR="00F60400" w:rsidRPr="000564DC" w:rsidRDefault="00F60400" w:rsidP="00D2024F">
      <w:pPr>
        <w:pStyle w:val="is2"/>
        <w:rPr>
          <w:lang w:val="en-AU"/>
        </w:rPr>
      </w:pPr>
      <w:r w:rsidRPr="000564DC">
        <w:rPr>
          <w:lang w:val="en-AU"/>
        </w:rPr>
        <w:t>Configure the Project Plan</w:t>
      </w:r>
    </w:p>
    <w:p w14:paraId="195AE982" w14:textId="6A5FB003" w:rsidR="00F60400" w:rsidRPr="000564DC" w:rsidRDefault="00F60400" w:rsidP="00F60400">
      <w:pPr>
        <w:pStyle w:val="ListBullet"/>
        <w:tabs>
          <w:tab w:val="clear" w:pos="1494"/>
          <w:tab w:val="num" w:pos="360"/>
        </w:tabs>
        <w:ind w:left="360" w:hanging="360"/>
      </w:pPr>
      <w:r w:rsidRPr="000564DC">
        <w:t>Add an organisational base plan</w:t>
      </w:r>
    </w:p>
    <w:p w14:paraId="4FBCCD08" w14:textId="63529D23" w:rsidR="00F60400" w:rsidRPr="000564DC" w:rsidRDefault="00F60400" w:rsidP="00F60400">
      <w:pPr>
        <w:pStyle w:val="ListBullet"/>
        <w:tabs>
          <w:tab w:val="clear" w:pos="1494"/>
          <w:tab w:val="num" w:pos="360"/>
        </w:tabs>
        <w:ind w:left="360" w:hanging="360"/>
      </w:pPr>
      <w:r w:rsidRPr="000564DC">
        <w:t>Customise the plan</w:t>
      </w:r>
    </w:p>
    <w:p w14:paraId="19129D93" w14:textId="41FBDD5B" w:rsidR="00F60400" w:rsidRPr="000564DC" w:rsidRDefault="00F60400" w:rsidP="00F60400">
      <w:pPr>
        <w:pStyle w:val="ListBullet"/>
        <w:tabs>
          <w:tab w:val="clear" w:pos="1494"/>
          <w:tab w:val="num" w:pos="360"/>
        </w:tabs>
        <w:ind w:left="360" w:hanging="360"/>
      </w:pPr>
      <w:r w:rsidRPr="000564DC">
        <w:t>Assign tasks</w:t>
      </w:r>
    </w:p>
    <w:p w14:paraId="39980D45" w14:textId="10444021" w:rsidR="00F60400" w:rsidRPr="000564DC" w:rsidRDefault="00F60400" w:rsidP="00D2024F">
      <w:pPr>
        <w:pStyle w:val="is2"/>
        <w:rPr>
          <w:lang w:val="en-AU"/>
        </w:rPr>
      </w:pPr>
      <w:r w:rsidRPr="000564DC">
        <w:rPr>
          <w:lang w:val="en-AU"/>
        </w:rPr>
        <w:t>Register users and projects</w:t>
      </w:r>
    </w:p>
    <w:p w14:paraId="1941E6E9" w14:textId="797F8504" w:rsidR="00F60400" w:rsidRPr="000564DC" w:rsidRDefault="00F60400" w:rsidP="00D2024F">
      <w:pPr>
        <w:pStyle w:val="is2"/>
        <w:rPr>
          <w:lang w:val="en-AU"/>
        </w:rPr>
      </w:pPr>
      <w:r w:rsidRPr="000564DC">
        <w:rPr>
          <w:lang w:val="en-AU"/>
        </w:rPr>
        <w:t>Create a new project</w:t>
      </w:r>
    </w:p>
    <w:p w14:paraId="20EAAC95" w14:textId="538DCD77" w:rsidR="00F60400" w:rsidRPr="000564DC" w:rsidRDefault="00F60400" w:rsidP="00D2024F">
      <w:pPr>
        <w:pStyle w:val="is2"/>
        <w:rPr>
          <w:lang w:val="en-AU"/>
        </w:rPr>
      </w:pPr>
      <w:r w:rsidRPr="000564DC">
        <w:rPr>
          <w:lang w:val="en-AU"/>
        </w:rPr>
        <w:t>Convert a project</w:t>
      </w:r>
    </w:p>
    <w:p w14:paraId="5A744A80" w14:textId="77777777" w:rsidR="007441F2" w:rsidRPr="000564DC" w:rsidRDefault="007441F2">
      <w:pPr>
        <w:spacing w:after="200" w:line="276" w:lineRule="auto"/>
        <w:rPr>
          <w:rFonts w:eastAsia="Times New Roman"/>
          <w:lang w:val="en-AU"/>
        </w:rPr>
      </w:pPr>
      <w:r w:rsidRPr="000564DC">
        <w:rPr>
          <w:lang w:val="en-AU"/>
        </w:rPr>
        <w:br w:type="page"/>
      </w:r>
    </w:p>
    <w:p w14:paraId="470FDBCB" w14:textId="77777777" w:rsidR="00D3330B" w:rsidRPr="000564DC" w:rsidRDefault="00D3330B" w:rsidP="009E231B">
      <w:pPr>
        <w:pStyle w:val="Heading1"/>
        <w:sectPr w:rsidR="00D3330B" w:rsidRPr="000564DC" w:rsidSect="00094065">
          <w:pgSz w:w="8392" w:h="11907" w:code="11"/>
          <w:pgMar w:top="709" w:right="709" w:bottom="709" w:left="709" w:header="567" w:footer="720" w:gutter="0"/>
          <w:cols w:space="720"/>
          <w:titlePg/>
          <w:docGrid w:linePitch="360"/>
        </w:sectPr>
      </w:pPr>
      <w:bookmarkStart w:id="14" w:name="_Toc467830834"/>
      <w:bookmarkStart w:id="15" w:name="_Toc345620852"/>
    </w:p>
    <w:p w14:paraId="707FA367" w14:textId="61CE8276" w:rsidR="00261570" w:rsidRPr="000564DC" w:rsidRDefault="000564DC" w:rsidP="009E231B">
      <w:pPr>
        <w:pStyle w:val="Heading1"/>
      </w:pPr>
      <w:bookmarkStart w:id="16" w:name="_Toc477616226"/>
      <w:r w:rsidRPr="000564DC">
        <w:lastRenderedPageBreak/>
        <w:t>IS:</w:t>
      </w:r>
      <w:r w:rsidR="00FE4320" w:rsidRPr="000564DC">
        <w:t xml:space="preserve"> </w:t>
      </w:r>
      <w:r w:rsidR="00261570" w:rsidRPr="000564DC">
        <w:t>Install ParaTExt 8</w:t>
      </w:r>
      <w:bookmarkEnd w:id="14"/>
      <w:bookmarkEnd w:id="16"/>
    </w:p>
    <w:p w14:paraId="1EA6F18A" w14:textId="77777777" w:rsidR="009862CF" w:rsidRPr="000564DC" w:rsidRDefault="009862CF" w:rsidP="00D3330B">
      <w:pPr>
        <w:pStyle w:val="is1"/>
        <w:rPr>
          <w:lang w:val="en-AU"/>
        </w:rPr>
      </w:pPr>
      <w:r w:rsidRPr="000564DC">
        <w:rPr>
          <w:lang w:val="en-AU"/>
        </w:rPr>
        <w:t>Introduction</w:t>
      </w:r>
    </w:p>
    <w:p w14:paraId="165B2406" w14:textId="116BC93E" w:rsidR="009862CF" w:rsidRPr="000564DC" w:rsidRDefault="009862CF" w:rsidP="00D3330B">
      <w:pPr>
        <w:pStyle w:val="BodyText"/>
        <w:rPr>
          <w:lang w:val="en-AU" w:eastAsia="en-AU"/>
        </w:rPr>
      </w:pPr>
      <w:r w:rsidRPr="000564DC">
        <w:rPr>
          <w:lang w:val="en-AU" w:eastAsia="en-AU"/>
        </w:rPr>
        <w:t>Paratext 8 is the result of a concerted effort to streamline the process of managing translation projects and accessing resources.  As a result, both the data and the servers had to change. People wanted less hassle with registration and waiting for codes to be approved. They wanted access to more resources. They wanted a free version of Paratext that didn’t need a license in order to use. Now we have that in Paratext 8.</w:t>
      </w:r>
    </w:p>
    <w:p w14:paraId="6A6E65E0" w14:textId="77777777" w:rsidR="009862CF" w:rsidRPr="000564DC" w:rsidRDefault="009862CF" w:rsidP="00384734">
      <w:pPr>
        <w:pStyle w:val="is2"/>
        <w:rPr>
          <w:lang w:val="en-AU"/>
        </w:rPr>
      </w:pPr>
      <w:bookmarkStart w:id="17" w:name="_GoBack"/>
      <w:r w:rsidRPr="000564DC">
        <w:rPr>
          <w:lang w:val="en-AU"/>
        </w:rPr>
        <w:t>Where we are</w:t>
      </w:r>
    </w:p>
    <w:bookmarkEnd w:id="17"/>
    <w:p w14:paraId="28473CA9" w14:textId="797DF2C5" w:rsidR="009862CF" w:rsidRPr="000564DC" w:rsidRDefault="009862CF" w:rsidP="00D3330B">
      <w:pPr>
        <w:pStyle w:val="BodyText"/>
        <w:rPr>
          <w:lang w:val="en-AU"/>
        </w:rPr>
      </w:pPr>
      <w:r w:rsidRPr="000564DC">
        <w:rPr>
          <w:lang w:val="en-AU"/>
        </w:rPr>
        <w:t>You may already have Paratext 7 installed and now want to install Paratext 8.</w:t>
      </w:r>
    </w:p>
    <w:p w14:paraId="4FEEE3A7" w14:textId="77777777" w:rsidR="009862CF" w:rsidRPr="000564DC" w:rsidRDefault="009862CF" w:rsidP="00384734">
      <w:pPr>
        <w:pStyle w:val="is2"/>
        <w:rPr>
          <w:lang w:val="en-AU"/>
        </w:rPr>
      </w:pPr>
      <w:r w:rsidRPr="000564DC">
        <w:rPr>
          <w:lang w:val="en-AU"/>
        </w:rPr>
        <w:t>Why this is important</w:t>
      </w:r>
    </w:p>
    <w:p w14:paraId="1AA069B8" w14:textId="33867151" w:rsidR="009862CF" w:rsidRPr="000564DC" w:rsidRDefault="009862CF" w:rsidP="009862CF">
      <w:pPr>
        <w:jc w:val="both"/>
        <w:rPr>
          <w:lang w:val="en-AU"/>
        </w:rPr>
      </w:pPr>
      <w:r w:rsidRPr="000564DC">
        <w:rPr>
          <w:lang w:val="en-AU"/>
        </w:rPr>
        <w:t>Paratext 7 and 8 can both be installed at the same time but you need to understand the limitation of using them together.</w:t>
      </w:r>
    </w:p>
    <w:p w14:paraId="7202484E" w14:textId="77777777" w:rsidR="000527EB" w:rsidRPr="000564DC" w:rsidRDefault="000527EB" w:rsidP="000527EB">
      <w:pPr>
        <w:numPr>
          <w:ilvl w:val="0"/>
          <w:numId w:val="12"/>
        </w:numPr>
        <w:textAlignment w:val="baseline"/>
        <w:rPr>
          <w:lang w:val="en-AU"/>
        </w:rPr>
      </w:pPr>
      <w:r w:rsidRPr="000564DC">
        <w:rPr>
          <w:lang w:val="en-AU"/>
        </w:rPr>
        <w:t>Both may be installed</w:t>
      </w:r>
    </w:p>
    <w:p w14:paraId="5C9CD757" w14:textId="739D5980" w:rsidR="000527EB" w:rsidRPr="000564DC" w:rsidRDefault="00F60400" w:rsidP="000527EB">
      <w:pPr>
        <w:numPr>
          <w:ilvl w:val="0"/>
          <w:numId w:val="12"/>
        </w:numPr>
        <w:textAlignment w:val="baseline"/>
        <w:rPr>
          <w:lang w:val="en-AU"/>
        </w:rPr>
      </w:pPr>
      <w:r w:rsidRPr="000564DC">
        <w:rPr>
          <w:lang w:val="en-AU"/>
        </w:rPr>
        <w:t>They use d</w:t>
      </w:r>
      <w:r w:rsidR="000527EB" w:rsidRPr="000564DC">
        <w:rPr>
          <w:lang w:val="en-AU"/>
        </w:rPr>
        <w:t>ifferent data directories</w:t>
      </w:r>
    </w:p>
    <w:p w14:paraId="07FDF9F4" w14:textId="69C17AAD" w:rsidR="000527EB" w:rsidRPr="000564DC" w:rsidRDefault="000527EB" w:rsidP="000527EB">
      <w:pPr>
        <w:numPr>
          <w:ilvl w:val="1"/>
          <w:numId w:val="12"/>
        </w:numPr>
        <w:textAlignment w:val="baseline"/>
        <w:rPr>
          <w:lang w:val="en-AU"/>
        </w:rPr>
      </w:pPr>
      <w:r w:rsidRPr="000564DC">
        <w:rPr>
          <w:lang w:val="en-AU"/>
        </w:rPr>
        <w:t>My Paratext Projects</w:t>
      </w:r>
      <w:r w:rsidR="001430E1" w:rsidRPr="000564DC">
        <w:rPr>
          <w:lang w:val="en-AU"/>
        </w:rPr>
        <w:t xml:space="preserve"> (Paratext 7)</w:t>
      </w:r>
    </w:p>
    <w:p w14:paraId="356AB4D9" w14:textId="3E8C1B89" w:rsidR="000527EB" w:rsidRPr="000564DC" w:rsidRDefault="000527EB" w:rsidP="000527EB">
      <w:pPr>
        <w:numPr>
          <w:ilvl w:val="1"/>
          <w:numId w:val="12"/>
        </w:numPr>
        <w:textAlignment w:val="baseline"/>
        <w:rPr>
          <w:lang w:val="en-AU"/>
        </w:rPr>
      </w:pPr>
      <w:r w:rsidRPr="000564DC">
        <w:rPr>
          <w:lang w:val="en-AU"/>
        </w:rPr>
        <w:t>My Paratext 8 Projects</w:t>
      </w:r>
      <w:r w:rsidR="001430E1" w:rsidRPr="000564DC">
        <w:rPr>
          <w:lang w:val="en-AU"/>
        </w:rPr>
        <w:t xml:space="preserve"> (Paratext 8)</w:t>
      </w:r>
    </w:p>
    <w:p w14:paraId="59A8ACF1" w14:textId="18971EBF" w:rsidR="000527EB" w:rsidRPr="000564DC" w:rsidRDefault="001430E1" w:rsidP="001430E1">
      <w:pPr>
        <w:numPr>
          <w:ilvl w:val="0"/>
          <w:numId w:val="12"/>
        </w:numPr>
        <w:textAlignment w:val="baseline"/>
        <w:rPr>
          <w:lang w:val="en-AU"/>
        </w:rPr>
      </w:pPr>
      <w:r w:rsidRPr="000564DC">
        <w:rPr>
          <w:lang w:val="en-AU"/>
        </w:rPr>
        <w:t>They  use d</w:t>
      </w:r>
      <w:r w:rsidR="000527EB" w:rsidRPr="000564DC">
        <w:rPr>
          <w:lang w:val="en-AU"/>
        </w:rPr>
        <w:t>ifferent data servers</w:t>
      </w:r>
    </w:p>
    <w:p w14:paraId="1704687A" w14:textId="77777777" w:rsidR="009862CF" w:rsidRPr="000564DC" w:rsidRDefault="009862CF" w:rsidP="00384734">
      <w:pPr>
        <w:pStyle w:val="is2"/>
        <w:rPr>
          <w:lang w:val="en-AU"/>
        </w:rPr>
      </w:pPr>
      <w:r w:rsidRPr="000564DC">
        <w:rPr>
          <w:lang w:val="en-AU"/>
        </w:rPr>
        <w:t>What are you going to do?</w:t>
      </w:r>
    </w:p>
    <w:p w14:paraId="0C5419BB" w14:textId="32E6C380" w:rsidR="009862CF" w:rsidRPr="000564DC" w:rsidRDefault="009862CF" w:rsidP="008A25DE">
      <w:pPr>
        <w:pStyle w:val="BodyText"/>
        <w:rPr>
          <w:lang w:val="en-AU"/>
        </w:rPr>
      </w:pPr>
      <w:r w:rsidRPr="000564DC">
        <w:rPr>
          <w:lang w:val="en-AU"/>
        </w:rPr>
        <w:t xml:space="preserve">You will install Paratext 8 (without uninstalling Paratext 7). You will also </w:t>
      </w:r>
      <w:r w:rsidR="008A25DE" w:rsidRPr="000564DC">
        <w:rPr>
          <w:lang w:val="en-AU"/>
        </w:rPr>
        <w:t>install</w:t>
      </w:r>
      <w:r w:rsidR="001E2C29" w:rsidRPr="000564DC">
        <w:rPr>
          <w:lang w:val="en-AU"/>
        </w:rPr>
        <w:t xml:space="preserve"> an update from a MSP file.</w:t>
      </w:r>
    </w:p>
    <w:p w14:paraId="4181AF14" w14:textId="77777777" w:rsidR="009862CF" w:rsidRPr="000564DC" w:rsidRDefault="009862CF" w:rsidP="009862CF">
      <w:pPr>
        <w:rPr>
          <w:lang w:val="en-AU" w:eastAsia="en-AU"/>
        </w:rPr>
      </w:pPr>
    </w:p>
    <w:p w14:paraId="705E5EA8" w14:textId="77777777" w:rsidR="001E2C29" w:rsidRPr="00E416F9" w:rsidRDefault="001E2C29" w:rsidP="00E416F9">
      <w:pPr>
        <w:pStyle w:val="Rsum"/>
      </w:pPr>
      <w:bookmarkStart w:id="18" w:name="_Toc466982749"/>
      <w:bookmarkStart w:id="19" w:name="_Toc467830835"/>
      <w:r w:rsidRPr="00E416F9">
        <w:lastRenderedPageBreak/>
        <w:t>Summary</w:t>
      </w:r>
      <w:bookmarkEnd w:id="18"/>
      <w:bookmarkEnd w:id="19"/>
    </w:p>
    <w:p w14:paraId="6F623BC7" w14:textId="77777777" w:rsidR="001E2C29" w:rsidRPr="000564DC" w:rsidRDefault="001E2C29" w:rsidP="001E2C29">
      <w:pPr>
        <w:pStyle w:val="BodyText"/>
        <w:rPr>
          <w:lang w:val="en-AU"/>
        </w:rPr>
      </w:pPr>
      <w:r w:rsidRPr="000564DC">
        <w:rPr>
          <w:lang w:val="en-AU"/>
        </w:rPr>
        <w:t>This module shows you how to:</w:t>
      </w:r>
    </w:p>
    <w:p w14:paraId="08F95D9F" w14:textId="77777777" w:rsidR="002D6300" w:rsidRPr="000564DC" w:rsidRDefault="002D6300" w:rsidP="00D2024F">
      <w:pPr>
        <w:pStyle w:val="Heading2"/>
      </w:pPr>
      <w:bookmarkStart w:id="20" w:name="_Toc477616227"/>
      <w:r w:rsidRPr="000564DC">
        <w:t>Install Paratext 8</w:t>
      </w:r>
      <w:bookmarkEnd w:id="20"/>
    </w:p>
    <w:p w14:paraId="6189563B" w14:textId="63602EEB" w:rsidR="002D6300" w:rsidRPr="000564DC" w:rsidRDefault="002D6300" w:rsidP="000527EB">
      <w:pPr>
        <w:pStyle w:val="Teacher"/>
        <w:rPr>
          <w:color w:val="222222"/>
          <w:sz w:val="27"/>
          <w:szCs w:val="27"/>
          <w:lang w:val="en-AU" w:eastAsia="en-AU"/>
        </w:rPr>
      </w:pPr>
      <w:r w:rsidRPr="000564DC">
        <w:rPr>
          <w:lang w:val="en-AU"/>
        </w:rPr>
        <w:t xml:space="preserve">Note: you do not </w:t>
      </w:r>
      <w:r w:rsidRPr="000564DC">
        <w:rPr>
          <w:lang w:val="en-AU" w:eastAsia="en-AU"/>
        </w:rPr>
        <w:t>need to uninstall Paratext 7 or earlier.</w:t>
      </w:r>
      <w:r w:rsidR="001430E1" w:rsidRPr="000564DC">
        <w:rPr>
          <w:lang w:val="en-AU" w:eastAsia="en-AU"/>
        </w:rPr>
        <w:t xml:space="preserve"> But you may need to uninstall and earlier version of Paratext 8.</w:t>
      </w:r>
    </w:p>
    <w:p w14:paraId="6CBDFB7C" w14:textId="77777777" w:rsidR="002D6300" w:rsidRPr="000564DC" w:rsidRDefault="002D6300" w:rsidP="00062424">
      <w:pPr>
        <w:pStyle w:val="ListBullet"/>
      </w:pPr>
      <w:r w:rsidRPr="000564DC">
        <w:t>Double-click on the installer file.</w:t>
      </w:r>
    </w:p>
    <w:p w14:paraId="4F65AD05" w14:textId="77777777" w:rsidR="002D6300" w:rsidRPr="000564DC" w:rsidRDefault="002D6300" w:rsidP="00062424">
      <w:pPr>
        <w:pStyle w:val="ListBullet"/>
        <w:rPr>
          <w:color w:val="222222"/>
          <w:sz w:val="27"/>
          <w:szCs w:val="27"/>
        </w:rPr>
      </w:pPr>
      <w:r w:rsidRPr="000564DC">
        <w:t xml:space="preserve">After you agree to the license terms, click </w:t>
      </w:r>
      <w:r w:rsidRPr="000564DC">
        <w:rPr>
          <w:rStyle w:val="UserInterface"/>
        </w:rPr>
        <w:t>Install</w:t>
      </w:r>
      <w:r w:rsidRPr="000564DC">
        <w:t>.</w:t>
      </w:r>
    </w:p>
    <w:p w14:paraId="0AAB8517" w14:textId="77777777" w:rsidR="002D6300" w:rsidRPr="000564DC" w:rsidRDefault="002D6300" w:rsidP="00062424">
      <w:pPr>
        <w:pStyle w:val="ListResult"/>
        <w:rPr>
          <w:lang w:val="en-AU"/>
        </w:rPr>
      </w:pPr>
      <w:r w:rsidRPr="000564DC">
        <w:rPr>
          <w:lang w:val="en-AU"/>
        </w:rPr>
        <w:t>This step might take a few minutes if the installer needs to install the .NET 4.5 Framework on your computer.</w:t>
      </w:r>
    </w:p>
    <w:p w14:paraId="711D88E3" w14:textId="77777777" w:rsidR="002D6300" w:rsidRPr="000564DC" w:rsidRDefault="002D6300" w:rsidP="00062424">
      <w:pPr>
        <w:pStyle w:val="ListBullet"/>
        <w:rPr>
          <w:color w:val="222222"/>
          <w:sz w:val="27"/>
          <w:szCs w:val="27"/>
        </w:rPr>
      </w:pPr>
      <w:r w:rsidRPr="000564DC">
        <w:t xml:space="preserve">If a dialog appears and asks for your permission, click </w:t>
      </w:r>
      <w:r w:rsidRPr="000564DC">
        <w:rPr>
          <w:rStyle w:val="UserInterface"/>
        </w:rPr>
        <w:t>Yes</w:t>
      </w:r>
      <w:r w:rsidRPr="000564DC">
        <w:t xml:space="preserve"> or provide the credentials as required.</w:t>
      </w:r>
    </w:p>
    <w:p w14:paraId="15195BE3" w14:textId="7D64FC6B" w:rsidR="002D6300" w:rsidRPr="000564DC" w:rsidRDefault="002D6300" w:rsidP="001430E1">
      <w:pPr>
        <w:pStyle w:val="ListResult"/>
        <w:rPr>
          <w:color w:val="222222"/>
          <w:sz w:val="27"/>
          <w:szCs w:val="27"/>
          <w:lang w:val="en-AU"/>
        </w:rPr>
      </w:pPr>
      <w:r w:rsidRPr="000564DC">
        <w:rPr>
          <w:lang w:val="en-AU"/>
        </w:rPr>
        <w:t>The Destination Folder step appears</w:t>
      </w:r>
      <w:r w:rsidR="001430E1" w:rsidRPr="000564DC">
        <w:rPr>
          <w:lang w:val="en-AU"/>
        </w:rPr>
        <w:t>.</w:t>
      </w:r>
      <w:r w:rsidRPr="000564DC">
        <w:rPr>
          <w:lang w:val="en-AU"/>
        </w:rPr>
        <w:t xml:space="preserve"> </w:t>
      </w:r>
    </w:p>
    <w:p w14:paraId="08E6CAD7" w14:textId="77777777" w:rsidR="002D6300" w:rsidRPr="000564DC" w:rsidRDefault="002D6300" w:rsidP="00062424">
      <w:pPr>
        <w:pStyle w:val="ListBullet"/>
        <w:rPr>
          <w:color w:val="222222"/>
          <w:sz w:val="27"/>
          <w:szCs w:val="27"/>
        </w:rPr>
      </w:pPr>
      <w:r w:rsidRPr="000564DC">
        <w:t xml:space="preserve">Accept the defaults for the folder. </w:t>
      </w:r>
    </w:p>
    <w:p w14:paraId="19005680" w14:textId="77777777" w:rsidR="002D6300" w:rsidRPr="000564DC" w:rsidRDefault="002D6300" w:rsidP="000527EB">
      <w:pPr>
        <w:pStyle w:val="Teacher"/>
        <w:rPr>
          <w:color w:val="222222"/>
          <w:sz w:val="27"/>
          <w:szCs w:val="27"/>
          <w:lang w:val="en-AU" w:eastAsia="en-AU"/>
        </w:rPr>
      </w:pPr>
      <w:r w:rsidRPr="000564DC">
        <w:rPr>
          <w:lang w:val="en-AU" w:eastAsia="en-AU"/>
        </w:rPr>
        <w:t>Note: Paratext 8 data may not share the same directory as Paratext 7 data.</w:t>
      </w:r>
    </w:p>
    <w:p w14:paraId="3D032F69" w14:textId="77777777" w:rsidR="002D6300" w:rsidRPr="000564DC" w:rsidRDefault="002D6300" w:rsidP="00062424">
      <w:pPr>
        <w:pStyle w:val="ListBullet"/>
        <w:rPr>
          <w:color w:val="222222"/>
          <w:sz w:val="27"/>
          <w:szCs w:val="27"/>
        </w:rPr>
      </w:pPr>
      <w:r w:rsidRPr="000564DC">
        <w:t xml:space="preserve">Click </w:t>
      </w:r>
      <w:r w:rsidRPr="000564DC">
        <w:rPr>
          <w:rStyle w:val="UserInterface"/>
        </w:rPr>
        <w:t>Finish</w:t>
      </w:r>
      <w:r w:rsidRPr="000564DC">
        <w:t xml:space="preserve"> and then </w:t>
      </w:r>
      <w:r w:rsidRPr="000564DC">
        <w:rPr>
          <w:rStyle w:val="UserInterface"/>
        </w:rPr>
        <w:t>Close</w:t>
      </w:r>
      <w:r w:rsidRPr="000564DC">
        <w:t>.</w:t>
      </w:r>
    </w:p>
    <w:p w14:paraId="3E3EB0DA" w14:textId="3309664F" w:rsidR="00846D82" w:rsidRPr="000564DC" w:rsidRDefault="002D6300" w:rsidP="00062424">
      <w:pPr>
        <w:pStyle w:val="ListBullet"/>
      </w:pPr>
      <w:r w:rsidRPr="000564DC">
        <w:t xml:space="preserve">The first time you launch Paratext 8 you will need to enter your Paratext 8 registration code. Information on how to obtain this code is on the </w:t>
      </w:r>
      <w:hyperlink r:id="rId17" w:history="1">
        <w:r w:rsidRPr="000564DC">
          <w:rPr>
            <w:color w:val="1155CC"/>
            <w:u w:val="single"/>
          </w:rPr>
          <w:t>Registration</w:t>
        </w:r>
      </w:hyperlink>
      <w:r w:rsidRPr="000564DC">
        <w:t xml:space="preserve"> page.</w:t>
      </w:r>
    </w:p>
    <w:p w14:paraId="6C95346F" w14:textId="3816DAC2" w:rsidR="002D6300" w:rsidRPr="000564DC" w:rsidRDefault="00846D82" w:rsidP="00846D82">
      <w:pPr>
        <w:spacing w:after="200" w:line="276" w:lineRule="auto"/>
        <w:rPr>
          <w:rFonts w:eastAsia="Times New Roman"/>
          <w:lang w:val="en-AU" w:eastAsia="en-AU"/>
        </w:rPr>
      </w:pPr>
      <w:r w:rsidRPr="000564DC">
        <w:rPr>
          <w:lang w:val="en-AU"/>
        </w:rPr>
        <w:br w:type="page"/>
      </w:r>
    </w:p>
    <w:p w14:paraId="06136FA5" w14:textId="77777777" w:rsidR="002D6300" w:rsidRPr="000564DC" w:rsidRDefault="002D6300" w:rsidP="00D2024F">
      <w:pPr>
        <w:pStyle w:val="Heading2"/>
      </w:pPr>
      <w:bookmarkStart w:id="21" w:name="_Toc477616228"/>
      <w:r w:rsidRPr="000564DC">
        <w:lastRenderedPageBreak/>
        <w:t>Register a Paratext 7 user (first time run Paratext)</w:t>
      </w:r>
      <w:bookmarkEnd w:id="21"/>
    </w:p>
    <w:p w14:paraId="32AEB541" w14:textId="77777777" w:rsidR="002D6300" w:rsidRPr="000564DC" w:rsidRDefault="002D6300" w:rsidP="000527EB">
      <w:pPr>
        <w:pStyle w:val="Teacher"/>
        <w:rPr>
          <w:lang w:val="en-AU"/>
        </w:rPr>
      </w:pPr>
      <w:r w:rsidRPr="000564DC">
        <w:rPr>
          <w:lang w:val="en-AU"/>
        </w:rPr>
        <w:t>All users need a new registration for ParaTExt 8.</w:t>
      </w:r>
    </w:p>
    <w:p w14:paraId="736C4DCF" w14:textId="77777777" w:rsidR="002D6300" w:rsidRPr="000564DC" w:rsidRDefault="002D6300" w:rsidP="00062424">
      <w:pPr>
        <w:pStyle w:val="ListBullet"/>
      </w:pPr>
      <w:r w:rsidRPr="000564DC">
        <w:t>Run Paratext (for the first time)</w:t>
      </w:r>
    </w:p>
    <w:p w14:paraId="1CF1FE2E" w14:textId="77777777" w:rsidR="002D6300" w:rsidRPr="000564DC" w:rsidRDefault="002D6300" w:rsidP="00062424">
      <w:pPr>
        <w:pStyle w:val="ListBullet"/>
      </w:pPr>
      <w:r w:rsidRPr="000564DC">
        <w:t>Choose the interface language</w:t>
      </w:r>
    </w:p>
    <w:p w14:paraId="0AB0E77B" w14:textId="77777777" w:rsidR="002D6300" w:rsidRPr="000564DC" w:rsidRDefault="002D6300" w:rsidP="00062424">
      <w:pPr>
        <w:pStyle w:val="ListResult"/>
        <w:rPr>
          <w:lang w:val="en-AU"/>
        </w:rPr>
      </w:pPr>
      <w:r w:rsidRPr="000564DC">
        <w:rPr>
          <w:lang w:val="en-AU"/>
        </w:rPr>
        <w:t>A dialogue box is displayed asking for your registration code.</w:t>
      </w:r>
    </w:p>
    <w:p w14:paraId="3FAD1913" w14:textId="77777777" w:rsidR="002D6300" w:rsidRPr="000564DC" w:rsidRDefault="002D6300" w:rsidP="00062424">
      <w:pPr>
        <w:pStyle w:val="ListBullet"/>
      </w:pPr>
      <w:r w:rsidRPr="000564DC">
        <w:t xml:space="preserve">Go to </w:t>
      </w:r>
      <w:hyperlink r:id="rId18" w:history="1">
        <w:r w:rsidRPr="000564DC">
          <w:rPr>
            <w:rStyle w:val="Hyperlink"/>
          </w:rPr>
          <w:t>http://p8.paratext.org/registration</w:t>
        </w:r>
      </w:hyperlink>
    </w:p>
    <w:p w14:paraId="6EA7BB00" w14:textId="77777777" w:rsidR="002D6300" w:rsidRPr="000564DC" w:rsidRDefault="002D6300" w:rsidP="00062424">
      <w:pPr>
        <w:pStyle w:val="ListBullet"/>
      </w:pPr>
      <w:r w:rsidRPr="000564DC">
        <w:t>Log-in with a gmail work account</w:t>
      </w:r>
    </w:p>
    <w:p w14:paraId="33BDEBAF" w14:textId="77777777" w:rsidR="002D6300" w:rsidRPr="000564DC" w:rsidRDefault="002D6300" w:rsidP="00062424">
      <w:pPr>
        <w:pStyle w:val="ListBullet"/>
      </w:pPr>
      <w:r w:rsidRPr="000564DC">
        <w:t xml:space="preserve">Click on the </w:t>
      </w:r>
      <w:r w:rsidRPr="000564DC">
        <w:rPr>
          <w:u w:val="single"/>
        </w:rPr>
        <w:t>Register</w:t>
      </w:r>
      <w:r w:rsidRPr="000564DC">
        <w:t xml:space="preserve"> link</w:t>
      </w:r>
    </w:p>
    <w:p w14:paraId="180755A5" w14:textId="77777777" w:rsidR="002D6300" w:rsidRPr="000564DC" w:rsidRDefault="002D6300" w:rsidP="00062424">
      <w:pPr>
        <w:pStyle w:val="ListBullet"/>
      </w:pPr>
      <w:r w:rsidRPr="000564DC">
        <w:t>Type in the user name</w:t>
      </w:r>
    </w:p>
    <w:p w14:paraId="6C6D4FD7" w14:textId="77777777" w:rsidR="002D6300" w:rsidRPr="000564DC" w:rsidRDefault="002D6300" w:rsidP="00062424">
      <w:pPr>
        <w:pStyle w:val="ListBullet"/>
      </w:pPr>
      <w:r w:rsidRPr="000564DC">
        <w:t>Type in the user’s Paratext 7 registration code</w:t>
      </w:r>
    </w:p>
    <w:p w14:paraId="389CCE16" w14:textId="77777777" w:rsidR="002D6300" w:rsidRPr="000564DC" w:rsidRDefault="002D6300" w:rsidP="00062424">
      <w:pPr>
        <w:pStyle w:val="ListBullet"/>
      </w:pPr>
      <w:r w:rsidRPr="000564DC">
        <w:t>Copy the new code</w:t>
      </w:r>
    </w:p>
    <w:p w14:paraId="729AF9E1" w14:textId="77777777" w:rsidR="002D6300" w:rsidRPr="000564DC" w:rsidRDefault="002D6300" w:rsidP="00062424">
      <w:pPr>
        <w:pStyle w:val="ListBullet"/>
      </w:pPr>
      <w:r w:rsidRPr="000564DC">
        <w:t>Return to Paratext</w:t>
      </w:r>
    </w:p>
    <w:p w14:paraId="3E712F6A" w14:textId="77777777" w:rsidR="002D6300" w:rsidRPr="000564DC" w:rsidRDefault="002D6300" w:rsidP="00062424">
      <w:pPr>
        <w:pStyle w:val="ListBullet"/>
      </w:pPr>
      <w:r w:rsidRPr="000564DC">
        <w:t>Paratext will paste the code</w:t>
      </w:r>
    </w:p>
    <w:p w14:paraId="26348531" w14:textId="11623AAC" w:rsidR="001430E1" w:rsidRPr="000564DC" w:rsidRDefault="001430E1" w:rsidP="001430E1">
      <w:pPr>
        <w:pStyle w:val="ListResult"/>
        <w:rPr>
          <w:lang w:val="en-AU"/>
        </w:rPr>
      </w:pPr>
      <w:r w:rsidRPr="000564DC">
        <w:rPr>
          <w:lang w:val="en-AU"/>
        </w:rPr>
        <w:t>Paratext is ready for use.</w:t>
      </w:r>
    </w:p>
    <w:p w14:paraId="1734C6F5" w14:textId="77777777" w:rsidR="002D6300" w:rsidRPr="000564DC" w:rsidRDefault="002D6300" w:rsidP="00D2024F">
      <w:pPr>
        <w:pStyle w:val="Heading2"/>
      </w:pPr>
      <w:bookmarkStart w:id="22" w:name="_Toc477616229"/>
      <w:r w:rsidRPr="000564DC">
        <w:t>Manually updating your existing version of ParaTExt</w:t>
      </w:r>
      <w:bookmarkEnd w:id="22"/>
      <w:r w:rsidRPr="000564DC">
        <w:t xml:space="preserve"> </w:t>
      </w:r>
    </w:p>
    <w:p w14:paraId="5EC1697D" w14:textId="77777777" w:rsidR="002D6300" w:rsidRPr="000564DC" w:rsidRDefault="002D6300" w:rsidP="007441F2">
      <w:pPr>
        <w:pStyle w:val="Teacher"/>
        <w:rPr>
          <w:lang w:val="en-AU" w:eastAsia="en-AU"/>
        </w:rPr>
      </w:pPr>
      <w:r w:rsidRPr="000564DC">
        <w:rPr>
          <w:lang w:val="en-AU" w:eastAsia="en-AU"/>
        </w:rPr>
        <w:t>New update files have a .</w:t>
      </w:r>
      <w:r w:rsidRPr="000564DC">
        <w:rPr>
          <w:b/>
          <w:bCs/>
          <w:lang w:val="en-AU" w:eastAsia="en-AU"/>
        </w:rPr>
        <w:t>msp</w:t>
      </w:r>
      <w:r w:rsidRPr="000564DC">
        <w:rPr>
          <w:lang w:val="en-AU" w:eastAsia="en-AU"/>
        </w:rPr>
        <w:t xml:space="preserve"> extension instead of PUD or SPUD as in the past.</w:t>
      </w:r>
    </w:p>
    <w:p w14:paraId="3CF8BB00" w14:textId="77777777" w:rsidR="002D6300" w:rsidRPr="000564DC" w:rsidRDefault="002D6300" w:rsidP="00062424">
      <w:pPr>
        <w:pStyle w:val="ListBullet"/>
      </w:pPr>
      <w:r w:rsidRPr="000564DC">
        <w:t xml:space="preserve">Make sure Paratext is closed. </w:t>
      </w:r>
    </w:p>
    <w:p w14:paraId="2D2AB9A1" w14:textId="77777777" w:rsidR="002D6300" w:rsidRPr="000564DC" w:rsidRDefault="002D6300" w:rsidP="00062424">
      <w:pPr>
        <w:pStyle w:val="ListBullet"/>
      </w:pPr>
      <w:r w:rsidRPr="000564DC">
        <w:t xml:space="preserve">Double-click on the </w:t>
      </w:r>
      <w:r w:rsidRPr="000564DC">
        <w:rPr>
          <w:rStyle w:val="UserInterface"/>
        </w:rPr>
        <w:t>msp</w:t>
      </w:r>
      <w:r w:rsidRPr="000564DC">
        <w:t xml:space="preserve"> file to install the update.</w:t>
      </w:r>
    </w:p>
    <w:p w14:paraId="0715DB9E" w14:textId="77777777" w:rsidR="001E2C29" w:rsidRPr="000564DC" w:rsidRDefault="001E2C29" w:rsidP="001E2C29">
      <w:pPr>
        <w:rPr>
          <w:lang w:val="en-AU"/>
        </w:rPr>
      </w:pPr>
    </w:p>
    <w:p w14:paraId="1B67FE76" w14:textId="53D3688A" w:rsidR="001E2C29" w:rsidRPr="000564DC" w:rsidRDefault="001E2C29" w:rsidP="009862CF">
      <w:pPr>
        <w:rPr>
          <w:lang w:val="en-AU" w:eastAsia="en-AU"/>
        </w:rPr>
      </w:pPr>
    </w:p>
    <w:p w14:paraId="0CA03F58" w14:textId="77777777" w:rsidR="00094065" w:rsidRDefault="00094065" w:rsidP="00C234A7">
      <w:pPr>
        <w:pStyle w:val="Heading1"/>
        <w:sectPr w:rsidR="00094065" w:rsidSect="00D3330B">
          <w:pgSz w:w="8392" w:h="11907" w:code="11"/>
          <w:pgMar w:top="709" w:right="709" w:bottom="709" w:left="709" w:header="567" w:footer="720" w:gutter="0"/>
          <w:cols w:space="720"/>
          <w:titlePg/>
          <w:docGrid w:linePitch="360"/>
        </w:sectPr>
      </w:pPr>
      <w:bookmarkStart w:id="23" w:name="_Toc467830836"/>
    </w:p>
    <w:p w14:paraId="7FE5C3FC" w14:textId="7A40378E" w:rsidR="00C234A7" w:rsidRPr="000564DC" w:rsidRDefault="000564DC" w:rsidP="00C234A7">
      <w:pPr>
        <w:pStyle w:val="Heading1"/>
      </w:pPr>
      <w:bookmarkStart w:id="24" w:name="_Toc477616230"/>
      <w:r w:rsidRPr="000564DC">
        <w:lastRenderedPageBreak/>
        <w:t>MD:</w:t>
      </w:r>
      <w:r w:rsidR="00C234A7" w:rsidRPr="000564DC">
        <w:t xml:space="preserve"> Migrate Data</w:t>
      </w:r>
      <w:bookmarkEnd w:id="24"/>
      <w:r w:rsidR="00C234A7" w:rsidRPr="000564DC">
        <w:t xml:space="preserve"> </w:t>
      </w:r>
    </w:p>
    <w:p w14:paraId="2C9C859F" w14:textId="77777777" w:rsidR="00C234A7" w:rsidRPr="000564DC" w:rsidRDefault="00C234A7" w:rsidP="00C716DF">
      <w:pPr>
        <w:pStyle w:val="is1"/>
        <w:rPr>
          <w:lang w:val="en-AU"/>
        </w:rPr>
      </w:pPr>
      <w:r w:rsidRPr="000564DC">
        <w:rPr>
          <w:lang w:val="en-AU"/>
        </w:rPr>
        <w:t>Introduction</w:t>
      </w:r>
    </w:p>
    <w:p w14:paraId="0BBEEDF8" w14:textId="342BB666" w:rsidR="00C234A7" w:rsidRPr="000564DC" w:rsidRDefault="00C234A7" w:rsidP="00C234A7">
      <w:pPr>
        <w:rPr>
          <w:lang w:val="en-AU"/>
        </w:rPr>
      </w:pPr>
      <w:r w:rsidRPr="000564DC">
        <w:rPr>
          <w:lang w:val="en-AU"/>
        </w:rPr>
        <w:t>Migration is the process of moving a project (including all settings files) from Paratext 7 to Paratext 8. This is similar to the process of setting up S/R for the first time in ParaTExt 7.x. Note: all users of a project have to migrate at the same time.</w:t>
      </w:r>
    </w:p>
    <w:p w14:paraId="36BC0854" w14:textId="77777777" w:rsidR="00C234A7" w:rsidRPr="000564DC" w:rsidRDefault="00C234A7" w:rsidP="00D2024F">
      <w:pPr>
        <w:pStyle w:val="is2"/>
        <w:rPr>
          <w:lang w:val="en-AU"/>
        </w:rPr>
      </w:pPr>
      <w:r w:rsidRPr="000564DC">
        <w:rPr>
          <w:lang w:val="en-AU"/>
        </w:rPr>
        <w:t>Where we are</w:t>
      </w:r>
    </w:p>
    <w:p w14:paraId="6698520F" w14:textId="77777777" w:rsidR="00C234A7" w:rsidRPr="000564DC" w:rsidRDefault="00C234A7" w:rsidP="00C234A7">
      <w:pPr>
        <w:rPr>
          <w:lang w:val="en-AU"/>
        </w:rPr>
      </w:pPr>
      <w:r w:rsidRPr="000564DC">
        <w:rPr>
          <w:lang w:val="en-AU"/>
        </w:rPr>
        <w:t>You have already installed ParaTExt 8 and you have a ParaTExt 7 project that you want to use in ParaTExt 8.</w:t>
      </w:r>
    </w:p>
    <w:p w14:paraId="7C90F797" w14:textId="77777777" w:rsidR="00C234A7" w:rsidRPr="000564DC" w:rsidRDefault="00C234A7" w:rsidP="00D2024F">
      <w:pPr>
        <w:pStyle w:val="is2"/>
        <w:rPr>
          <w:lang w:val="en-AU"/>
        </w:rPr>
      </w:pPr>
      <w:r w:rsidRPr="000564DC">
        <w:rPr>
          <w:lang w:val="en-AU"/>
        </w:rPr>
        <w:t>Why this is important</w:t>
      </w:r>
    </w:p>
    <w:p w14:paraId="2427EBD5" w14:textId="40290252" w:rsidR="005C3B52" w:rsidRPr="000564DC" w:rsidRDefault="00C234A7" w:rsidP="005C3B52">
      <w:pPr>
        <w:pStyle w:val="BodyText"/>
        <w:rPr>
          <w:lang w:val="en-AU"/>
        </w:rPr>
      </w:pPr>
      <w:r w:rsidRPr="000564DC">
        <w:rPr>
          <w:lang w:val="en-AU"/>
        </w:rPr>
        <w:t xml:space="preserve">In order to get the full functionality of ParaTExt 8 your project needs to be migrated. Paratext 7 and Paratext 8 use different send/receive servers </w:t>
      </w:r>
      <w:r w:rsidR="005C3B52" w:rsidRPr="000564DC">
        <w:rPr>
          <w:lang w:val="en-AU"/>
        </w:rPr>
        <w:t xml:space="preserve">so there is no way for a project to be shared with some users on </w:t>
      </w:r>
      <w:r w:rsidR="000564DC" w:rsidRPr="000564DC">
        <w:rPr>
          <w:lang w:val="en-AU"/>
        </w:rPr>
        <w:t>Paratext and</w:t>
      </w:r>
      <w:r w:rsidR="005C3B52" w:rsidRPr="000564DC">
        <w:rPr>
          <w:lang w:val="en-AU"/>
        </w:rPr>
        <w:t xml:space="preserve"> some users on Paratext 8. </w:t>
      </w:r>
    </w:p>
    <w:p w14:paraId="06505188" w14:textId="2A8F0666" w:rsidR="005C3B52" w:rsidRPr="000564DC" w:rsidRDefault="005C3B52" w:rsidP="005C3B52">
      <w:pPr>
        <w:pStyle w:val="BodyText"/>
        <w:rPr>
          <w:lang w:val="en-AU" w:eastAsia="en-AU"/>
        </w:rPr>
      </w:pPr>
      <w:r w:rsidRPr="000564DC">
        <w:rPr>
          <w:lang w:val="en-AU" w:eastAsia="en-AU"/>
        </w:rPr>
        <w:t xml:space="preserve">Users can have both Paratext 7 and Paratext 8 on their computers at the same time, and run one or the other, but no project can be shared simultaneously with users in Paratext 7 and other users in Paratext 8. </w:t>
      </w:r>
    </w:p>
    <w:p w14:paraId="52547691" w14:textId="77777777" w:rsidR="005C3B52" w:rsidRPr="000564DC" w:rsidRDefault="005C3B52" w:rsidP="005C3B52">
      <w:pPr>
        <w:pStyle w:val="BodyText"/>
        <w:rPr>
          <w:lang w:val="en-AU" w:eastAsia="en-AU"/>
        </w:rPr>
      </w:pPr>
      <w:r w:rsidRPr="000564DC">
        <w:rPr>
          <w:lang w:val="en-AU" w:eastAsia="en-AU"/>
        </w:rPr>
        <w:t xml:space="preserve">Once you have migrated the project, everyone on the team needs to get the migrated project, and only do work in Paratext 8 from then on. </w:t>
      </w:r>
    </w:p>
    <w:p w14:paraId="0D55804E" w14:textId="77777777" w:rsidR="005C3B52" w:rsidRPr="000564DC" w:rsidRDefault="005C3B52" w:rsidP="005C3B52">
      <w:pPr>
        <w:pStyle w:val="BodyText"/>
        <w:rPr>
          <w:lang w:val="en-AU" w:eastAsia="en-AU"/>
        </w:rPr>
      </w:pPr>
      <w:r w:rsidRPr="000564DC">
        <w:rPr>
          <w:lang w:val="en-AU" w:eastAsia="en-AU"/>
        </w:rPr>
        <w:t>You need to have a good Internet connection to migrate the project, but if you usually work without an internet connection, you can keep working that way in Paratext 8 once the project is migrated.</w:t>
      </w:r>
    </w:p>
    <w:p w14:paraId="5E24BC6B" w14:textId="77777777" w:rsidR="00C234A7" w:rsidRPr="000564DC" w:rsidRDefault="00C234A7" w:rsidP="00D2024F">
      <w:pPr>
        <w:pStyle w:val="is2"/>
        <w:rPr>
          <w:lang w:val="en-AU"/>
        </w:rPr>
      </w:pPr>
      <w:r w:rsidRPr="000564DC">
        <w:rPr>
          <w:lang w:val="en-AU"/>
        </w:rPr>
        <w:t>What are you going to do?</w:t>
      </w:r>
    </w:p>
    <w:p w14:paraId="425D42DE" w14:textId="503CBCA8" w:rsidR="00C234A7" w:rsidRPr="000564DC" w:rsidRDefault="00C234A7" w:rsidP="00C234A7">
      <w:pPr>
        <w:rPr>
          <w:lang w:val="en-AU"/>
        </w:rPr>
      </w:pPr>
      <w:r w:rsidRPr="000564DC">
        <w:rPr>
          <w:lang w:val="en-AU"/>
        </w:rPr>
        <w:t xml:space="preserve">To migrate a shared </w:t>
      </w:r>
      <w:r w:rsidR="000564DC" w:rsidRPr="000564DC">
        <w:rPr>
          <w:lang w:val="en-AU"/>
        </w:rPr>
        <w:t>project:</w:t>
      </w:r>
    </w:p>
    <w:p w14:paraId="0EDB0B01" w14:textId="77777777" w:rsidR="00C234A7" w:rsidRPr="000564DC" w:rsidRDefault="00C234A7" w:rsidP="00C234A7">
      <w:pPr>
        <w:pStyle w:val="ListBullet"/>
      </w:pPr>
      <w:r w:rsidRPr="000564DC">
        <w:t>You must do a send and receive in Paratext 7 from all team members in Paratext 7 prior to migration to Paratext 8.0.</w:t>
      </w:r>
    </w:p>
    <w:p w14:paraId="0441DC5D" w14:textId="77777777" w:rsidR="00C234A7" w:rsidRPr="000564DC" w:rsidRDefault="00C234A7" w:rsidP="00C234A7">
      <w:pPr>
        <w:pStyle w:val="ListBullet"/>
      </w:pPr>
      <w:r w:rsidRPr="000564DC">
        <w:t>Get the most authoritative data on one computer by doing send and receive between all the computers.</w:t>
      </w:r>
    </w:p>
    <w:p w14:paraId="6DAF9BB2" w14:textId="77777777" w:rsidR="00C234A7" w:rsidRPr="000564DC" w:rsidRDefault="00C234A7" w:rsidP="00C234A7">
      <w:pPr>
        <w:pStyle w:val="ListBullet"/>
      </w:pPr>
      <w:r w:rsidRPr="000564DC">
        <w:t>One computer on the team initiates the migration</w:t>
      </w:r>
    </w:p>
    <w:p w14:paraId="04F4F98C" w14:textId="77777777" w:rsidR="00C234A7" w:rsidRPr="000564DC" w:rsidRDefault="00C234A7" w:rsidP="00C234A7">
      <w:pPr>
        <w:pStyle w:val="ListBullet"/>
      </w:pPr>
      <w:r w:rsidRPr="000564DC">
        <w:lastRenderedPageBreak/>
        <w:t>The rest of the team gets the project in Paratext 8 via Send/Receive.</w:t>
      </w:r>
    </w:p>
    <w:p w14:paraId="45162954" w14:textId="77777777" w:rsidR="00C234A7" w:rsidRPr="000564DC" w:rsidRDefault="00C234A7" w:rsidP="00C234A7">
      <w:pPr>
        <w:pStyle w:val="ListBullet"/>
      </w:pPr>
      <w:r w:rsidRPr="000564DC">
        <w:t>Once the project is shared, all team members should only use PT 8 for that project from then on.</w:t>
      </w:r>
    </w:p>
    <w:p w14:paraId="7E3C6191" w14:textId="77777777" w:rsidR="00C234A7" w:rsidRPr="000564DC" w:rsidRDefault="00C234A7" w:rsidP="00C234A7">
      <w:pPr>
        <w:rPr>
          <w:lang w:val="en-AU"/>
        </w:rPr>
      </w:pPr>
      <w:r w:rsidRPr="000564DC">
        <w:rPr>
          <w:lang w:val="en-AU"/>
        </w:rPr>
        <w:t>To migrate a non-shared project:</w:t>
      </w:r>
    </w:p>
    <w:p w14:paraId="6D77E0A6" w14:textId="77777777" w:rsidR="00C234A7" w:rsidRPr="000564DC" w:rsidRDefault="00C234A7" w:rsidP="00C234A7">
      <w:pPr>
        <w:pStyle w:val="ListBullet"/>
      </w:pPr>
      <w:r w:rsidRPr="000564DC">
        <w:t>Open the project</w:t>
      </w:r>
    </w:p>
    <w:p w14:paraId="2AF22C94" w14:textId="77777777" w:rsidR="00C234A7" w:rsidRPr="000564DC" w:rsidRDefault="00C234A7" w:rsidP="00C234A7">
      <w:pPr>
        <w:pStyle w:val="ListBullet"/>
      </w:pPr>
      <w:r w:rsidRPr="000564DC">
        <w:t>Click Migrate</w:t>
      </w:r>
    </w:p>
    <w:p w14:paraId="336F2218" w14:textId="77777777" w:rsidR="00C234A7" w:rsidRPr="000564DC" w:rsidRDefault="00C234A7" w:rsidP="00C234A7">
      <w:pPr>
        <w:ind w:firstLine="720"/>
        <w:rPr>
          <w:lang w:val="en-AU"/>
        </w:rPr>
      </w:pPr>
    </w:p>
    <w:p w14:paraId="497BCEF5" w14:textId="77777777" w:rsidR="00C234A7" w:rsidRPr="000564DC" w:rsidRDefault="00C234A7" w:rsidP="00E416F9">
      <w:pPr>
        <w:pStyle w:val="Rsum"/>
      </w:pPr>
      <w:r w:rsidRPr="000564DC">
        <w:lastRenderedPageBreak/>
        <w:t>Summary</w:t>
      </w:r>
    </w:p>
    <w:p w14:paraId="2DBF577C" w14:textId="77777777" w:rsidR="00C234A7" w:rsidRPr="000564DC" w:rsidRDefault="00C234A7" w:rsidP="00C234A7">
      <w:pPr>
        <w:pStyle w:val="BodyText"/>
        <w:rPr>
          <w:lang w:val="en-AU"/>
        </w:rPr>
      </w:pPr>
      <w:r w:rsidRPr="000564DC">
        <w:rPr>
          <w:lang w:val="en-AU"/>
        </w:rPr>
        <w:t>This module shows you how to:</w:t>
      </w:r>
    </w:p>
    <w:p w14:paraId="1DD04441" w14:textId="0C013729" w:rsidR="00C234A7" w:rsidRPr="000564DC" w:rsidRDefault="00C234A7" w:rsidP="007741A8">
      <w:pPr>
        <w:pStyle w:val="Heading2"/>
      </w:pPr>
      <w:bookmarkStart w:id="25" w:name="_Toc477616231"/>
      <w:r w:rsidRPr="000564DC">
        <w:t>Migrate Shared project</w:t>
      </w:r>
      <w:bookmarkEnd w:id="25"/>
    </w:p>
    <w:p w14:paraId="59D736EC" w14:textId="04464EA0" w:rsidR="00C234A7" w:rsidRPr="000564DC" w:rsidRDefault="00C234A7" w:rsidP="005C681A">
      <w:pPr>
        <w:pStyle w:val="BodyText"/>
        <w:rPr>
          <w:lang w:val="en-AU"/>
        </w:rPr>
      </w:pPr>
      <w:r w:rsidRPr="000564DC">
        <w:rPr>
          <w:lang w:val="en-AU"/>
        </w:rPr>
        <w:t xml:space="preserve">If you administer a project that </w:t>
      </w:r>
      <w:r w:rsidR="005C681A" w:rsidRPr="000564DC">
        <w:rPr>
          <w:lang w:val="en-AU"/>
        </w:rPr>
        <w:t>is shared</w:t>
      </w:r>
      <w:r w:rsidRPr="000564DC">
        <w:rPr>
          <w:lang w:val="en-AU"/>
        </w:rPr>
        <w:t xml:space="preserve"> in Paratext 7 and you want to migrate it to Paratext 8, this is how you need to proceed. </w:t>
      </w:r>
    </w:p>
    <w:p w14:paraId="3A1AD4DA" w14:textId="77777777" w:rsidR="00C234A7" w:rsidRPr="000564DC" w:rsidRDefault="00C234A7" w:rsidP="00D2024F">
      <w:pPr>
        <w:pStyle w:val="Heading2"/>
      </w:pPr>
      <w:bookmarkStart w:id="26" w:name="_Toc477616232"/>
      <w:r w:rsidRPr="000564DC">
        <w:t>Prepare a Paratext 7 project for migration</w:t>
      </w:r>
      <w:bookmarkEnd w:id="26"/>
    </w:p>
    <w:p w14:paraId="32648FC7" w14:textId="77777777" w:rsidR="00C234A7" w:rsidRPr="000564DC" w:rsidRDefault="00C234A7" w:rsidP="00C234A7">
      <w:pPr>
        <w:pStyle w:val="Teacher"/>
        <w:rPr>
          <w:lang w:val="en-AU"/>
        </w:rPr>
      </w:pPr>
      <w:r w:rsidRPr="000564DC">
        <w:rPr>
          <w:lang w:val="en-AU"/>
        </w:rPr>
        <w:t xml:space="preserve">All your users have to migrate at the same time. </w:t>
      </w:r>
    </w:p>
    <w:p w14:paraId="56ECA44D" w14:textId="77777777" w:rsidR="00C234A7" w:rsidRPr="000564DC" w:rsidRDefault="00C234A7" w:rsidP="00D2024F">
      <w:pPr>
        <w:pStyle w:val="ListBullet"/>
      </w:pPr>
      <w:r w:rsidRPr="000564DC">
        <w:rPr>
          <w:b/>
          <w:bCs/>
          <w:i/>
          <w:iCs/>
        </w:rPr>
        <w:t>All users</w:t>
      </w:r>
      <w:r w:rsidRPr="000564DC">
        <w:t xml:space="preserve"> must do send/receive </w:t>
      </w:r>
      <w:r w:rsidRPr="000564DC">
        <w:rPr>
          <w:rStyle w:val="UserInterface"/>
        </w:rPr>
        <w:t>in Paratext 7</w:t>
      </w:r>
      <w:r w:rsidRPr="000564DC">
        <w:t xml:space="preserve"> (then cease working in Paratext 7).</w:t>
      </w:r>
    </w:p>
    <w:p w14:paraId="4F680419" w14:textId="77777777" w:rsidR="00C234A7" w:rsidRPr="000564DC" w:rsidRDefault="00C234A7" w:rsidP="00D2024F">
      <w:pPr>
        <w:pStyle w:val="ListBullet"/>
      </w:pPr>
      <w:r w:rsidRPr="000564DC">
        <w:t xml:space="preserve">The </w:t>
      </w:r>
      <w:r w:rsidRPr="000564DC">
        <w:rPr>
          <w:b/>
          <w:bCs/>
        </w:rPr>
        <w:t>Administrator</w:t>
      </w:r>
      <w:r w:rsidRPr="000564DC">
        <w:t xml:space="preserve"> then confirms that the text is in a good state.</w:t>
      </w:r>
    </w:p>
    <w:p w14:paraId="64722306" w14:textId="77777777" w:rsidR="00C234A7" w:rsidRPr="000564DC" w:rsidRDefault="00C234A7" w:rsidP="00D2024F">
      <w:pPr>
        <w:pStyle w:val="ListBullet"/>
      </w:pPr>
      <w:r w:rsidRPr="000564DC">
        <w:t xml:space="preserve">The </w:t>
      </w:r>
      <w:r w:rsidRPr="000564DC">
        <w:rPr>
          <w:b/>
          <w:bCs/>
        </w:rPr>
        <w:t>Administrator</w:t>
      </w:r>
      <w:r w:rsidRPr="000564DC">
        <w:t xml:space="preserve"> then loads </w:t>
      </w:r>
      <w:r w:rsidRPr="000564DC">
        <w:rPr>
          <w:rStyle w:val="UserInterface"/>
        </w:rPr>
        <w:t>Paratext 8.</w:t>
      </w:r>
    </w:p>
    <w:p w14:paraId="09B68542" w14:textId="77777777" w:rsidR="00C234A7" w:rsidRPr="000564DC" w:rsidRDefault="00C234A7" w:rsidP="00D2024F">
      <w:pPr>
        <w:pStyle w:val="ListBullet"/>
      </w:pPr>
      <w:r w:rsidRPr="000564DC">
        <w:rPr>
          <w:rStyle w:val="UserInterface"/>
        </w:rPr>
        <w:t>File</w:t>
      </w:r>
      <w:r w:rsidRPr="000564DC">
        <w:t xml:space="preserve"> &gt; </w:t>
      </w:r>
      <w:r w:rsidRPr="000564DC">
        <w:rPr>
          <w:rStyle w:val="UserInterface"/>
        </w:rPr>
        <w:t>Open Project/Resource</w:t>
      </w:r>
    </w:p>
    <w:p w14:paraId="3A22F3EB" w14:textId="17C1C153" w:rsidR="00C234A7" w:rsidRPr="000564DC" w:rsidRDefault="00C234A7" w:rsidP="00D2024F">
      <w:pPr>
        <w:pStyle w:val="ListBullet"/>
      </w:pPr>
      <w:r w:rsidRPr="000564DC">
        <w:t xml:space="preserve">Click the box at the bottom </w:t>
      </w:r>
      <w:r w:rsidR="005C681A" w:rsidRPr="000564DC">
        <w:t xml:space="preserve">left </w:t>
      </w:r>
      <w:r w:rsidRPr="000564DC">
        <w:t>to show Paratext 7 projects</w:t>
      </w:r>
    </w:p>
    <w:p w14:paraId="69F44806" w14:textId="77777777" w:rsidR="00C234A7" w:rsidRPr="000564DC" w:rsidRDefault="00C234A7" w:rsidP="00D2024F">
      <w:pPr>
        <w:pStyle w:val="ListBullet"/>
      </w:pPr>
      <w:r w:rsidRPr="000564DC">
        <w:rPr>
          <w:noProof/>
        </w:rPr>
        <w:drawing>
          <wp:inline distT="0" distB="0" distL="0" distR="0" wp14:anchorId="63F7FC76" wp14:editId="3B9D3573">
            <wp:extent cx="1523810" cy="276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3810" cy="276190"/>
                    </a:xfrm>
                    <a:prstGeom prst="rect">
                      <a:avLst/>
                    </a:prstGeom>
                  </pic:spPr>
                </pic:pic>
              </a:graphicData>
            </a:graphic>
          </wp:inline>
        </w:drawing>
      </w:r>
    </w:p>
    <w:p w14:paraId="5B7BFD39" w14:textId="5E7DB626" w:rsidR="00C234A7" w:rsidRPr="000564DC" w:rsidRDefault="005C681A" w:rsidP="00D2024F">
      <w:pPr>
        <w:pStyle w:val="ListBullet"/>
      </w:pPr>
      <w:r w:rsidRPr="000564DC">
        <w:t>Choose the project to migrate.</w:t>
      </w:r>
    </w:p>
    <w:p w14:paraId="3EAE54E4" w14:textId="77777777" w:rsidR="00C234A7" w:rsidRPr="000564DC" w:rsidRDefault="00C234A7" w:rsidP="00C234A7">
      <w:pPr>
        <w:pStyle w:val="ListResult"/>
        <w:rPr>
          <w:lang w:val="en-AU"/>
        </w:rPr>
      </w:pPr>
      <w:r w:rsidRPr="000564DC">
        <w:rPr>
          <w:lang w:val="en-AU"/>
        </w:rPr>
        <w:t>It will likely be described as “v7, unregistered.”</w:t>
      </w:r>
    </w:p>
    <w:p w14:paraId="40FB78DC" w14:textId="3AB073F9" w:rsidR="00C234A7" w:rsidRPr="000564DC" w:rsidRDefault="005C681A" w:rsidP="005C681A">
      <w:pPr>
        <w:pStyle w:val="Teacher"/>
        <w:rPr>
          <w:lang w:val="en-AU"/>
        </w:rPr>
      </w:pPr>
      <w:r w:rsidRPr="000564DC">
        <w:rPr>
          <w:lang w:val="en-AU" w:eastAsia="en-AU"/>
        </w:rPr>
        <w:t xml:space="preserve">Some active Paratext 7 projects have been registered already for Paratext 8. If yours is one of them, Paratext 8 will show the project as P7 but show it as registered. You can skip the registration step we’ll show you if your project is already registered. </w:t>
      </w:r>
    </w:p>
    <w:p w14:paraId="0A585516" w14:textId="77777777" w:rsidR="00C234A7" w:rsidRPr="000564DC" w:rsidRDefault="00C234A7" w:rsidP="00C234A7">
      <w:pPr>
        <w:pStyle w:val="ListBullet"/>
        <w:tabs>
          <w:tab w:val="clear" w:pos="1494"/>
          <w:tab w:val="num" w:pos="360"/>
        </w:tabs>
        <w:ind w:left="357"/>
      </w:pPr>
      <w:r w:rsidRPr="000564DC">
        <w:t xml:space="preserve">Click </w:t>
      </w:r>
      <w:r w:rsidRPr="000564DC">
        <w:rPr>
          <w:rStyle w:val="UserInterface"/>
        </w:rPr>
        <w:t>OK</w:t>
      </w:r>
      <w:r w:rsidRPr="000564DC">
        <w:t xml:space="preserve"> to start migrating the project. </w:t>
      </w:r>
    </w:p>
    <w:p w14:paraId="5FD306F0" w14:textId="68BD5BEB" w:rsidR="00846D82" w:rsidRPr="000564DC" w:rsidRDefault="00846D82">
      <w:pPr>
        <w:spacing w:after="200" w:line="276" w:lineRule="auto"/>
        <w:rPr>
          <w:rFonts w:eastAsia="Times New Roman"/>
          <w:lang w:val="en-AU" w:eastAsia="en-AU"/>
        </w:rPr>
      </w:pPr>
      <w:r w:rsidRPr="000564DC">
        <w:rPr>
          <w:lang w:val="en-AU"/>
        </w:rPr>
        <w:br w:type="page"/>
      </w:r>
    </w:p>
    <w:p w14:paraId="79C4D334" w14:textId="4FD85EF7" w:rsidR="00C234A7" w:rsidRPr="000564DC" w:rsidRDefault="00C234A7" w:rsidP="000564DC">
      <w:pPr>
        <w:pStyle w:val="ListResult"/>
        <w:rPr>
          <w:lang w:val="en-AU"/>
        </w:rPr>
      </w:pPr>
      <w:r w:rsidRPr="000564DC">
        <w:rPr>
          <w:lang w:val="en-AU"/>
        </w:rPr>
        <w:lastRenderedPageBreak/>
        <w:t xml:space="preserve">The </w:t>
      </w:r>
      <w:r w:rsidR="000564DC">
        <w:rPr>
          <w:lang w:val="en-AU"/>
        </w:rPr>
        <w:t>‘M</w:t>
      </w:r>
      <w:r w:rsidRPr="000564DC">
        <w:rPr>
          <w:lang w:val="en-AU"/>
        </w:rPr>
        <w:t>igrate shared project</w:t>
      </w:r>
      <w:r w:rsidR="000564DC">
        <w:rPr>
          <w:lang w:val="en-AU"/>
        </w:rPr>
        <w:t>’</w:t>
      </w:r>
      <w:r w:rsidRPr="000564DC">
        <w:rPr>
          <w:lang w:val="en-AU"/>
        </w:rPr>
        <w:t xml:space="preserve"> dialog is displayed.</w:t>
      </w:r>
    </w:p>
    <w:p w14:paraId="0EE76429" w14:textId="195BA9EF" w:rsidR="00C234A7" w:rsidRPr="000564DC" w:rsidRDefault="00C234A7" w:rsidP="00C234A7">
      <w:pPr>
        <w:pStyle w:val="ListResult"/>
        <w:rPr>
          <w:lang w:val="en-AU"/>
        </w:rPr>
      </w:pPr>
      <w:r w:rsidRPr="000564DC">
        <w:rPr>
          <w:noProof/>
          <w:lang w:val="en-AU"/>
        </w:rPr>
        <w:drawing>
          <wp:inline distT="0" distB="0" distL="0" distR="0" wp14:anchorId="3A7A397A" wp14:editId="644F64C2">
            <wp:extent cx="2942590" cy="159956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790" cy="1613262"/>
                    </a:xfrm>
                    <a:prstGeom prst="rect">
                      <a:avLst/>
                    </a:prstGeom>
                  </pic:spPr>
                </pic:pic>
              </a:graphicData>
            </a:graphic>
          </wp:inline>
        </w:drawing>
      </w:r>
    </w:p>
    <w:p w14:paraId="5DFA2C85" w14:textId="77777777" w:rsidR="00C234A7" w:rsidRPr="000564DC" w:rsidRDefault="00C234A7" w:rsidP="00C234A7">
      <w:pPr>
        <w:pStyle w:val="ListResult"/>
        <w:rPr>
          <w:lang w:val="en-AU"/>
        </w:rPr>
      </w:pPr>
      <w:r w:rsidRPr="000564DC">
        <w:rPr>
          <w:lang w:val="en-AU"/>
        </w:rPr>
        <w:t xml:space="preserve">Paratext 8 may tell you the project must be registered (if it is not preregistered) and it must be migrated to Paratext 8. </w:t>
      </w:r>
    </w:p>
    <w:p w14:paraId="618AC9EC" w14:textId="602D0A63" w:rsidR="00C234A7" w:rsidRPr="000564DC" w:rsidRDefault="00C716DF" w:rsidP="00C716DF">
      <w:pPr>
        <w:pStyle w:val="Heading2"/>
      </w:pPr>
      <w:bookmarkStart w:id="27" w:name="_Toc477616233"/>
      <w:r w:rsidRPr="000564DC">
        <w:t>Register a project (before migrating the project)</w:t>
      </w:r>
      <w:bookmarkEnd w:id="27"/>
    </w:p>
    <w:p w14:paraId="24715A3F" w14:textId="77777777" w:rsidR="00C234A7" w:rsidRPr="000564DC" w:rsidRDefault="00C234A7" w:rsidP="00D2024F">
      <w:pPr>
        <w:pStyle w:val="ListBullet"/>
      </w:pPr>
      <w:r w:rsidRPr="000564DC">
        <w:t xml:space="preserve">Click the </w:t>
      </w:r>
      <w:r w:rsidRPr="000564DC">
        <w:rPr>
          <w:rStyle w:val="UserInterface"/>
        </w:rPr>
        <w:t>Register online</w:t>
      </w:r>
      <w:r w:rsidRPr="000564DC">
        <w:t xml:space="preserve"> button</w:t>
      </w:r>
    </w:p>
    <w:p w14:paraId="2B9FF1DD" w14:textId="1E5DE9E1" w:rsidR="00C234A7" w:rsidRPr="000564DC" w:rsidRDefault="00C234A7" w:rsidP="00D2024F">
      <w:pPr>
        <w:pStyle w:val="ListBullet"/>
      </w:pPr>
      <w:r w:rsidRPr="000564DC">
        <w:t xml:space="preserve">Fill in the web form. (Fields with an asterisk </w:t>
      </w:r>
      <w:r w:rsidR="005C681A" w:rsidRPr="000564DC">
        <w:t xml:space="preserve">[red star] </w:t>
      </w:r>
      <w:r w:rsidRPr="000564DC">
        <w:t xml:space="preserve">are required.) </w:t>
      </w:r>
    </w:p>
    <w:p w14:paraId="320E6FFF" w14:textId="77777777" w:rsidR="00C234A7" w:rsidRPr="000564DC" w:rsidRDefault="00C234A7" w:rsidP="00846D82">
      <w:pPr>
        <w:pStyle w:val="ListBullet"/>
        <w:tabs>
          <w:tab w:val="clear" w:pos="1494"/>
          <w:tab w:val="num" w:pos="1800"/>
        </w:tabs>
        <w:ind w:left="1797"/>
      </w:pPr>
      <w:r w:rsidRPr="000564DC">
        <w:rPr>
          <w:b/>
          <w:bCs/>
        </w:rPr>
        <w:t>Short name:</w:t>
      </w:r>
      <w:r w:rsidRPr="000564DC">
        <w:t xml:space="preserve"> You cannot change the project short name, </w:t>
      </w:r>
    </w:p>
    <w:p w14:paraId="6EEB52C4" w14:textId="77777777" w:rsidR="00C234A7" w:rsidRPr="000564DC" w:rsidRDefault="00C234A7" w:rsidP="00846D82">
      <w:pPr>
        <w:pStyle w:val="ListBullet"/>
        <w:tabs>
          <w:tab w:val="clear" w:pos="1494"/>
          <w:tab w:val="num" w:pos="1800"/>
        </w:tabs>
        <w:ind w:left="1797"/>
      </w:pPr>
      <w:r w:rsidRPr="000564DC">
        <w:rPr>
          <w:b/>
          <w:bCs/>
        </w:rPr>
        <w:t xml:space="preserve">Long project name: </w:t>
      </w:r>
      <w:r w:rsidRPr="000564DC">
        <w:t xml:space="preserve">You can change the long project name. </w:t>
      </w:r>
    </w:p>
    <w:p w14:paraId="54D30DD5" w14:textId="67352A5E" w:rsidR="00C234A7" w:rsidRPr="000564DC" w:rsidRDefault="005C681A" w:rsidP="00846D82">
      <w:pPr>
        <w:pStyle w:val="ListBullet"/>
        <w:tabs>
          <w:tab w:val="clear" w:pos="1494"/>
          <w:tab w:val="num" w:pos="1800"/>
        </w:tabs>
        <w:ind w:left="1797"/>
      </w:pPr>
      <w:r w:rsidRPr="000564DC">
        <w:t xml:space="preserve">Paratext 8 requires a language identifier for your language. </w:t>
      </w:r>
      <w:r w:rsidR="00C234A7" w:rsidRPr="000564DC">
        <w:t xml:space="preserve">Use the search in the language name to find the </w:t>
      </w:r>
      <w:r w:rsidR="00C234A7" w:rsidRPr="000564DC">
        <w:rPr>
          <w:b/>
          <w:bCs/>
        </w:rPr>
        <w:t>ethnologue</w:t>
      </w:r>
      <w:r w:rsidR="00C234A7" w:rsidRPr="000564DC">
        <w:t xml:space="preserve"> code for your language. You can modify the language name, or use the “advanced” to specify or create additional information about the language. </w:t>
      </w:r>
    </w:p>
    <w:p w14:paraId="3FC67C1F" w14:textId="77777777" w:rsidR="00C234A7" w:rsidRPr="000564DC" w:rsidRDefault="00C234A7" w:rsidP="00846D82">
      <w:pPr>
        <w:pStyle w:val="ListBullet"/>
        <w:tabs>
          <w:tab w:val="clear" w:pos="1494"/>
          <w:tab w:val="num" w:pos="1800"/>
        </w:tabs>
        <w:ind w:left="1797"/>
      </w:pPr>
      <w:r w:rsidRPr="000564DC">
        <w:rPr>
          <w:b/>
          <w:bCs/>
        </w:rPr>
        <w:t>Scope</w:t>
      </w:r>
      <w:r w:rsidRPr="000564DC">
        <w:t xml:space="preserve"> refers to whether the project will be a complete Bible, or complete Bible including apocrypha, or New Testament, or some other grouping of books. You can add more books to your project scope later as this can be changed after registration.</w:t>
      </w:r>
    </w:p>
    <w:p w14:paraId="3C947FA3" w14:textId="5EA6FEC3" w:rsidR="00C234A7" w:rsidRPr="000564DC" w:rsidRDefault="00C234A7" w:rsidP="00846D82">
      <w:pPr>
        <w:pStyle w:val="ListBullet"/>
        <w:tabs>
          <w:tab w:val="clear" w:pos="1494"/>
          <w:tab w:val="num" w:pos="1800"/>
        </w:tabs>
        <w:ind w:left="1797"/>
      </w:pPr>
      <w:r w:rsidRPr="000564DC">
        <w:rPr>
          <w:b/>
          <w:bCs/>
        </w:rPr>
        <w:t>Translation type</w:t>
      </w:r>
      <w:r w:rsidRPr="000564DC">
        <w:t xml:space="preserve"> refers to whether it is the first translation for this language, a revision of an existing translation, or a new translation, or a translation including study materials, such as a study Bible. </w:t>
      </w:r>
      <w:r w:rsidR="004C530B" w:rsidRPr="000564DC">
        <w:t xml:space="preserve"> For a revision, you </w:t>
      </w:r>
      <w:r w:rsidR="004C530B" w:rsidRPr="000564DC">
        <w:lastRenderedPageBreak/>
        <w:t>have to specify that you have permission from the rights holders of the translation you are revising.</w:t>
      </w:r>
    </w:p>
    <w:p w14:paraId="27F169E8" w14:textId="77777777" w:rsidR="00C234A7" w:rsidRPr="000564DC" w:rsidRDefault="00C234A7" w:rsidP="00846D82">
      <w:pPr>
        <w:pStyle w:val="ListBullet"/>
        <w:tabs>
          <w:tab w:val="clear" w:pos="1494"/>
          <w:tab w:val="num" w:pos="1800"/>
        </w:tabs>
        <w:ind w:left="1797"/>
      </w:pPr>
      <w:r w:rsidRPr="000564DC">
        <w:t xml:space="preserve">Specify the </w:t>
      </w:r>
      <w:r w:rsidRPr="000564DC">
        <w:rPr>
          <w:b/>
          <w:bCs/>
        </w:rPr>
        <w:t>country</w:t>
      </w:r>
      <w:r w:rsidRPr="000564DC">
        <w:t xml:space="preserve"> where the language is spoken. You can type a few letters of the name then pick the desired country. You can specify more than one country if the language spreads across borders</w:t>
      </w:r>
    </w:p>
    <w:p w14:paraId="7378AD03" w14:textId="77777777" w:rsidR="00C234A7" w:rsidRPr="000564DC" w:rsidRDefault="00C234A7" w:rsidP="00846D82">
      <w:pPr>
        <w:pStyle w:val="ListBullet"/>
        <w:tabs>
          <w:tab w:val="clear" w:pos="1494"/>
          <w:tab w:val="num" w:pos="1800"/>
        </w:tabs>
        <w:ind w:left="1797"/>
      </w:pPr>
      <w:r w:rsidRPr="000564DC">
        <w:t xml:space="preserve">The </w:t>
      </w:r>
      <w:r w:rsidRPr="000564DC">
        <w:rPr>
          <w:b/>
          <w:bCs/>
        </w:rPr>
        <w:t>rights holder</w:t>
      </w:r>
      <w:r w:rsidRPr="000564DC">
        <w:t xml:space="preserve"> would be the organization you expect will have the copyright for a print edition. This too can be changed if it needs to be later on.</w:t>
      </w:r>
    </w:p>
    <w:p w14:paraId="77925415" w14:textId="77777777" w:rsidR="00C234A7" w:rsidRPr="000564DC" w:rsidRDefault="00C234A7" w:rsidP="00846D82">
      <w:pPr>
        <w:pStyle w:val="ListBullet"/>
        <w:tabs>
          <w:tab w:val="clear" w:pos="1494"/>
          <w:tab w:val="num" w:pos="1800"/>
        </w:tabs>
        <w:ind w:left="1797"/>
      </w:pPr>
      <w:r w:rsidRPr="000564DC">
        <w:t>The last four fields allow you to add more information if it is relevant for describing your project. (None of these are required.)</w:t>
      </w:r>
    </w:p>
    <w:p w14:paraId="43B09D8B" w14:textId="77777777" w:rsidR="00C234A7" w:rsidRPr="000564DC" w:rsidRDefault="00C234A7" w:rsidP="00846D82">
      <w:pPr>
        <w:pStyle w:val="ListBullet"/>
        <w:tabs>
          <w:tab w:val="clear" w:pos="1494"/>
          <w:tab w:val="num" w:pos="1800"/>
        </w:tabs>
        <w:ind w:left="1797"/>
      </w:pPr>
      <w:r w:rsidRPr="000564DC">
        <w:t xml:space="preserve">You can mark if your project is </w:t>
      </w:r>
      <w:r w:rsidRPr="000564DC">
        <w:rPr>
          <w:b/>
          <w:bCs/>
        </w:rPr>
        <w:t>confidential</w:t>
      </w:r>
      <w:r w:rsidRPr="000564DC">
        <w:t xml:space="preserve"> or not. Only Paratext 8 registered users can view the name of standard projects, a confidential project will be hidden even from other Paratext 8 users. </w:t>
      </w:r>
    </w:p>
    <w:p w14:paraId="6998B755" w14:textId="77777777" w:rsidR="00C234A7" w:rsidRPr="000564DC" w:rsidRDefault="00C234A7" w:rsidP="00846D82">
      <w:pPr>
        <w:pStyle w:val="ListBullet"/>
        <w:tabs>
          <w:tab w:val="clear" w:pos="1494"/>
          <w:tab w:val="num" w:pos="1800"/>
        </w:tabs>
        <w:ind w:left="1797"/>
      </w:pPr>
      <w:r w:rsidRPr="000564DC">
        <w:t xml:space="preserve">Another option is to mark a project as a </w:t>
      </w:r>
      <w:r w:rsidRPr="000564DC">
        <w:rPr>
          <w:b/>
          <w:bCs/>
        </w:rPr>
        <w:t>test or training project</w:t>
      </w:r>
      <w:r w:rsidRPr="000564DC">
        <w:t xml:space="preserve">. You can use this option for test projects you create, or for projects you use for practice in a training course. </w:t>
      </w:r>
    </w:p>
    <w:p w14:paraId="22BE2FEB" w14:textId="77777777" w:rsidR="00C234A7" w:rsidRPr="000564DC" w:rsidRDefault="00C234A7" w:rsidP="00846D82">
      <w:pPr>
        <w:pStyle w:val="ListBullet"/>
        <w:tabs>
          <w:tab w:val="clear" w:pos="1494"/>
          <w:tab w:val="num" w:pos="1800"/>
        </w:tabs>
        <w:ind w:left="1797"/>
      </w:pPr>
      <w:r w:rsidRPr="000564DC">
        <w:t xml:space="preserve">The last requirement to register is stating that you agree to follow the </w:t>
      </w:r>
      <w:r w:rsidRPr="000564DC">
        <w:rPr>
          <w:b/>
          <w:bCs/>
        </w:rPr>
        <w:t>FOBAI guidelines</w:t>
      </w:r>
      <w:r w:rsidRPr="000564DC">
        <w:t xml:space="preserve"> in your translation project, and you agree to store a backup copy of your project in the Digital Bible Library.</w:t>
      </w:r>
    </w:p>
    <w:p w14:paraId="7540FD65" w14:textId="77777777" w:rsidR="00C234A7" w:rsidRPr="000564DC" w:rsidRDefault="00C234A7" w:rsidP="00C234A7">
      <w:pPr>
        <w:pStyle w:val="Teacher"/>
        <w:rPr>
          <w:lang w:val="en-AU"/>
        </w:rPr>
      </w:pPr>
      <w:r w:rsidRPr="000564DC">
        <w:rPr>
          <w:lang w:val="en-AU"/>
        </w:rPr>
        <w:t xml:space="preserve">The Digital Bible Library is a tool for making translations available online or for mobile users, but your project will not be available to anyone until you agree to make it available. </w:t>
      </w:r>
    </w:p>
    <w:p w14:paraId="59460047" w14:textId="17FBC8B5" w:rsidR="00C234A7" w:rsidRPr="000564DC" w:rsidRDefault="00C234A7" w:rsidP="00B71C48">
      <w:pPr>
        <w:pStyle w:val="ListBullet"/>
      </w:pPr>
      <w:r w:rsidRPr="000564DC">
        <w:t xml:space="preserve">To submit the registration, click </w:t>
      </w:r>
      <w:r w:rsidR="00B71C48" w:rsidRPr="000564DC">
        <w:rPr>
          <w:rStyle w:val="UserInterface"/>
        </w:rPr>
        <w:t>Submit</w:t>
      </w:r>
      <w:r w:rsidRPr="000564DC">
        <w:t>.</w:t>
      </w:r>
    </w:p>
    <w:p w14:paraId="6D8595E8" w14:textId="314F7576" w:rsidR="00C234A7" w:rsidRPr="000564DC" w:rsidRDefault="00C234A7" w:rsidP="00C234A7">
      <w:pPr>
        <w:pStyle w:val="ListResult"/>
        <w:rPr>
          <w:lang w:val="en-AU"/>
        </w:rPr>
      </w:pPr>
      <w:r w:rsidRPr="000564DC">
        <w:rPr>
          <w:lang w:val="en-AU"/>
        </w:rPr>
        <w:t xml:space="preserve">The registry should tell you </w:t>
      </w:r>
      <w:r w:rsidR="00B71C48" w:rsidRPr="000564DC">
        <w:rPr>
          <w:lang w:val="en-AU"/>
        </w:rPr>
        <w:t xml:space="preserve">that </w:t>
      </w:r>
      <w:r w:rsidRPr="000564DC">
        <w:rPr>
          <w:lang w:val="en-AU"/>
        </w:rPr>
        <w:t xml:space="preserve">the project registered successfully. (You may need to scroll to the top of the page to see this). </w:t>
      </w:r>
    </w:p>
    <w:p w14:paraId="38D4D79F" w14:textId="77777777" w:rsidR="00C234A7" w:rsidRPr="000564DC" w:rsidRDefault="00C234A7" w:rsidP="00C234A7">
      <w:pPr>
        <w:rPr>
          <w:color w:val="000000"/>
          <w:lang w:val="en-AU"/>
        </w:rPr>
      </w:pPr>
      <w:r w:rsidRPr="000564DC">
        <w:rPr>
          <w:noProof/>
          <w:lang w:val="en-AU" w:eastAsia="en-AU"/>
        </w:rPr>
        <w:drawing>
          <wp:inline distT="0" distB="0" distL="0" distR="0" wp14:anchorId="66DFF3BE" wp14:editId="3896ADB8">
            <wp:extent cx="5947410" cy="349885"/>
            <wp:effectExtent l="0" t="0" r="0" b="0"/>
            <wp:docPr id="21" name="Picture 21" descr="https://lh6.googleusercontent.com/RsOBUVZUPE1Jy4-rUH8qYEfMQRh9dL0y0IZTPUZmBWm_mWEw70Rp4lQImjzEmf8nepCj4osPH6JGo-YRyUp3kKMbV0GmvWfoTLjcQiogq2K7sSmLWxxkFpUVfvc7mz_Ky9vY5q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sOBUVZUPE1Jy4-rUH8qYEfMQRh9dL0y0IZTPUZmBWm_mWEw70Rp4lQImjzEmf8nepCj4osPH6JGo-YRyUp3kKMbV0GmvWfoTLjcQiogq2K7sSmLWxxkFpUVfvc7mz_Ky9vY5q7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349885"/>
                    </a:xfrm>
                    <a:prstGeom prst="rect">
                      <a:avLst/>
                    </a:prstGeom>
                    <a:noFill/>
                    <a:ln>
                      <a:noFill/>
                    </a:ln>
                  </pic:spPr>
                </pic:pic>
              </a:graphicData>
            </a:graphic>
          </wp:inline>
        </w:drawing>
      </w:r>
    </w:p>
    <w:p w14:paraId="724FFA0A" w14:textId="77777777" w:rsidR="004C530B" w:rsidRPr="000564DC" w:rsidRDefault="004C530B" w:rsidP="004C530B">
      <w:pPr>
        <w:pStyle w:val="ListBullet"/>
      </w:pPr>
      <w:r w:rsidRPr="000564DC">
        <w:t xml:space="preserve">Or click </w:t>
      </w:r>
      <w:r w:rsidRPr="000564DC">
        <w:rPr>
          <w:rStyle w:val="UserInterface"/>
        </w:rPr>
        <w:t>Migrate later</w:t>
      </w:r>
      <w:r w:rsidRPr="000564DC">
        <w:t xml:space="preserve"> to back out of migrating and finish your preparations. </w:t>
      </w:r>
    </w:p>
    <w:p w14:paraId="47886BDC" w14:textId="01385609" w:rsidR="004C530B" w:rsidRPr="000564DC" w:rsidRDefault="004C530B" w:rsidP="004C530B">
      <w:pPr>
        <w:pStyle w:val="Teacher"/>
        <w:rPr>
          <w:lang w:val="en-AU"/>
        </w:rPr>
      </w:pPr>
      <w:r w:rsidRPr="000564DC">
        <w:rPr>
          <w:lang w:val="en-AU"/>
        </w:rPr>
        <w:lastRenderedPageBreak/>
        <w:t>When you are ready, go through the migration again. Clicking “Migrate later” will not cancel the project registration if you just submitted it, you can skip the registration steps and go on to migration</w:t>
      </w:r>
    </w:p>
    <w:p w14:paraId="5860CFCB" w14:textId="0F98A095" w:rsidR="00C234A7" w:rsidRPr="000564DC" w:rsidRDefault="00C234A7" w:rsidP="00D2024F">
      <w:pPr>
        <w:pStyle w:val="Heading2"/>
      </w:pPr>
      <w:bookmarkStart w:id="28" w:name="_Toc477616234"/>
      <w:r w:rsidRPr="000564DC">
        <w:t>Migrating a registered project</w:t>
      </w:r>
      <w:bookmarkEnd w:id="28"/>
    </w:p>
    <w:p w14:paraId="15108134" w14:textId="77777777" w:rsidR="00C234A7" w:rsidRPr="000564DC" w:rsidRDefault="00C234A7" w:rsidP="00D2024F">
      <w:pPr>
        <w:pStyle w:val="ListBullet"/>
      </w:pPr>
      <w:r w:rsidRPr="000564DC">
        <w:t>Go back to Paratext</w:t>
      </w:r>
    </w:p>
    <w:p w14:paraId="3539754B" w14:textId="77777777" w:rsidR="00C234A7" w:rsidRPr="000564DC" w:rsidRDefault="00C234A7" w:rsidP="00C234A7">
      <w:pPr>
        <w:pStyle w:val="ListResult"/>
        <w:rPr>
          <w:lang w:val="en-AU"/>
        </w:rPr>
      </w:pPr>
      <w:r w:rsidRPr="000564DC">
        <w:rPr>
          <w:lang w:val="en-AU"/>
        </w:rPr>
        <w:t xml:space="preserve">It should detect that the project is now registered, and inform you of that. </w:t>
      </w:r>
    </w:p>
    <w:p w14:paraId="78558A12" w14:textId="77777777" w:rsidR="00C234A7" w:rsidRPr="000564DC" w:rsidRDefault="00C234A7" w:rsidP="00D3330B">
      <w:pPr>
        <w:pStyle w:val="ImageLeft"/>
        <w:rPr>
          <w:lang w:val="en-AU"/>
        </w:rPr>
      </w:pPr>
      <w:r w:rsidRPr="000564DC">
        <w:rPr>
          <w:noProof/>
          <w:lang w:val="en-AU"/>
        </w:rPr>
        <w:drawing>
          <wp:inline distT="0" distB="0" distL="0" distR="0" wp14:anchorId="079342B0" wp14:editId="3772216C">
            <wp:extent cx="2654034" cy="2081561"/>
            <wp:effectExtent l="0" t="0" r="0" b="0"/>
            <wp:docPr id="32" name="Picture 32" descr="https://lh6.googleusercontent.com/Of86SezspKVqsPlBnUy_1CSI_yl_LEWaCN-32zTjGnuiG6c2qXI3iZ5K1t4jcjxqM8Vn3QhkAwbHL7I8JhgJfmcjQFd0Rb266JfOg0cJZ9k8zXHjc_erUSjLynwGgLy2tupFtB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Of86SezspKVqsPlBnUy_1CSI_yl_LEWaCN-32zTjGnuiG6c2qXI3iZ5K1t4jcjxqM8Vn3QhkAwbHL7I8JhgJfmcjQFd0Rb266JfOg0cJZ9k8zXHjc_erUSjLynwGgLy2tupFtBh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9157" cy="2101265"/>
                    </a:xfrm>
                    <a:prstGeom prst="rect">
                      <a:avLst/>
                    </a:prstGeom>
                    <a:noFill/>
                    <a:ln>
                      <a:noFill/>
                    </a:ln>
                  </pic:spPr>
                </pic:pic>
              </a:graphicData>
            </a:graphic>
          </wp:inline>
        </w:drawing>
      </w:r>
    </w:p>
    <w:p w14:paraId="049ECDDA" w14:textId="77777777" w:rsidR="00C234A7" w:rsidRPr="000564DC" w:rsidRDefault="00C234A7" w:rsidP="00D3330B">
      <w:pPr>
        <w:pStyle w:val="ListBullet"/>
      </w:pPr>
      <w:r w:rsidRPr="000564DC">
        <w:t xml:space="preserve">The migration step has several boxes you have to check off to verify that you understand what is involved. </w:t>
      </w:r>
    </w:p>
    <w:p w14:paraId="5B4BDAAB" w14:textId="77777777" w:rsidR="00C234A7" w:rsidRPr="000564DC" w:rsidRDefault="00C234A7" w:rsidP="00D3330B">
      <w:pPr>
        <w:pStyle w:val="ListBullet"/>
      </w:pPr>
      <w:r w:rsidRPr="000564DC">
        <w:t xml:space="preserve">Put a </w:t>
      </w:r>
      <w:r w:rsidRPr="000564DC">
        <w:rPr>
          <w:rStyle w:val="UserInterface"/>
        </w:rPr>
        <w:t>check</w:t>
      </w:r>
      <w:r w:rsidRPr="000564DC">
        <w:t xml:space="preserve"> in these boxes if they are true, then click </w:t>
      </w:r>
      <w:r w:rsidRPr="000564DC">
        <w:rPr>
          <w:rStyle w:val="UserInterface"/>
        </w:rPr>
        <w:t>Migrate now</w:t>
      </w:r>
      <w:r w:rsidRPr="000564DC">
        <w:t xml:space="preserve"> to proceed. </w:t>
      </w:r>
    </w:p>
    <w:p w14:paraId="0810ADFD" w14:textId="77777777" w:rsidR="00C234A7" w:rsidRPr="000564DC" w:rsidRDefault="00C234A7" w:rsidP="00C234A7">
      <w:pPr>
        <w:pStyle w:val="Teacher"/>
        <w:rPr>
          <w:lang w:val="en-AU"/>
        </w:rPr>
      </w:pPr>
      <w:r w:rsidRPr="000564DC">
        <w:rPr>
          <w:lang w:val="en-AU"/>
        </w:rPr>
        <w:t xml:space="preserve">If you need to do something else before you are ready to migrate, click “Migrate Later,” and go finish your preparations. </w:t>
      </w:r>
    </w:p>
    <w:p w14:paraId="02EF6A8D" w14:textId="77777777" w:rsidR="00C234A7" w:rsidRPr="000564DC" w:rsidRDefault="00C234A7" w:rsidP="00C234A7">
      <w:pPr>
        <w:pStyle w:val="ListResult"/>
        <w:rPr>
          <w:lang w:val="en-AU"/>
        </w:rPr>
      </w:pPr>
      <w:r w:rsidRPr="000564DC">
        <w:rPr>
          <w:lang w:val="en-AU"/>
        </w:rPr>
        <w:t xml:space="preserve">When you click “Migrate now,” Paratext will copy the project from your Paratext 7 into your Paratext 8, and will also do a send/receive to the Internet. </w:t>
      </w:r>
    </w:p>
    <w:p w14:paraId="35D75A12" w14:textId="77777777" w:rsidR="00C234A7" w:rsidRPr="000564DC" w:rsidRDefault="00C234A7" w:rsidP="00D3330B">
      <w:pPr>
        <w:pStyle w:val="ListBullet"/>
      </w:pPr>
      <w:r w:rsidRPr="000564DC">
        <w:t xml:space="preserve">Now your colleagues can go to </w:t>
      </w:r>
      <w:r w:rsidRPr="000564DC">
        <w:rPr>
          <w:rStyle w:val="UserInterface"/>
        </w:rPr>
        <w:t xml:space="preserve">Paratext 8 </w:t>
      </w:r>
      <w:r w:rsidRPr="000564DC">
        <w:t xml:space="preserve">and do a </w:t>
      </w:r>
      <w:r w:rsidRPr="000564DC">
        <w:rPr>
          <w:rStyle w:val="UserInterface"/>
        </w:rPr>
        <w:t>Send/Receive</w:t>
      </w:r>
      <w:r w:rsidRPr="000564DC">
        <w:t xml:space="preserve"> to receive the migrated project. </w:t>
      </w:r>
    </w:p>
    <w:p w14:paraId="21A73CE2" w14:textId="77777777" w:rsidR="00C234A7" w:rsidRPr="000564DC" w:rsidRDefault="00C234A7" w:rsidP="00C234A7">
      <w:pPr>
        <w:pStyle w:val="ListResult"/>
        <w:rPr>
          <w:lang w:val="en-AU"/>
        </w:rPr>
      </w:pPr>
      <w:r w:rsidRPr="000564DC">
        <w:rPr>
          <w:lang w:val="en-AU"/>
        </w:rPr>
        <w:lastRenderedPageBreak/>
        <w:t xml:space="preserve">If they do not have an Internet connection, you can do a send/receive to USB or a network folder, and they can receive the project into Paratext 8 that way. </w:t>
      </w:r>
    </w:p>
    <w:p w14:paraId="27D77A80" w14:textId="77777777" w:rsidR="00C234A7" w:rsidRPr="000564DC" w:rsidRDefault="00C234A7" w:rsidP="00D2024F">
      <w:pPr>
        <w:pStyle w:val="Heading2"/>
      </w:pPr>
      <w:bookmarkStart w:id="29" w:name="_Toc477616235"/>
      <w:r w:rsidRPr="000564DC">
        <w:t>Additional Project settings</w:t>
      </w:r>
      <w:bookmarkEnd w:id="29"/>
    </w:p>
    <w:p w14:paraId="10835685" w14:textId="77777777" w:rsidR="00C234A7" w:rsidRPr="000564DC" w:rsidRDefault="00C234A7" w:rsidP="00D3330B">
      <w:pPr>
        <w:pStyle w:val="ListBullet"/>
        <w:rPr>
          <w:sz w:val="24"/>
        </w:rPr>
      </w:pPr>
      <w:r w:rsidRPr="000564DC">
        <w:rPr>
          <w:rStyle w:val="UserInterface"/>
          <w:rFonts w:eastAsia="SimSun"/>
        </w:rPr>
        <w:tab/>
        <w:t>Language identifier</w:t>
      </w:r>
      <w:r w:rsidRPr="000564DC">
        <w:rPr>
          <w:rFonts w:eastAsia="SimSun"/>
        </w:rPr>
        <w:t xml:space="preserve">: </w:t>
      </w:r>
      <w:r w:rsidRPr="000564DC">
        <w:t xml:space="preserve">After you click “Migrate now”, Paratext 8 may tell you that need to specify a language identifier for your project. </w:t>
      </w:r>
    </w:p>
    <w:p w14:paraId="199AF3E0" w14:textId="77777777" w:rsidR="00C234A7" w:rsidRPr="000564DC" w:rsidRDefault="00C234A7" w:rsidP="00C234A7">
      <w:pPr>
        <w:pStyle w:val="Teacher"/>
        <w:rPr>
          <w:lang w:val="en-AU"/>
        </w:rPr>
      </w:pPr>
      <w:r w:rsidRPr="000564DC">
        <w:rPr>
          <w:lang w:val="en-AU"/>
        </w:rPr>
        <w:t xml:space="preserve">You can verify what the language name and language identifier are for your project by going to </w:t>
      </w:r>
      <w:r w:rsidRPr="000564DC">
        <w:rPr>
          <w:rStyle w:val="UserInterface"/>
          <w:lang w:val="en-AU"/>
        </w:rPr>
        <w:t>Project</w:t>
      </w:r>
      <w:r w:rsidRPr="000564DC">
        <w:rPr>
          <w:lang w:val="en-AU"/>
        </w:rPr>
        <w:t xml:space="preserve"> &gt; </w:t>
      </w:r>
      <w:r w:rsidRPr="000564DC">
        <w:rPr>
          <w:rStyle w:val="UserInterface"/>
          <w:lang w:val="en-AU"/>
        </w:rPr>
        <w:t>Project Properties and settings</w:t>
      </w:r>
      <w:r w:rsidRPr="000564DC">
        <w:rPr>
          <w:lang w:val="en-AU"/>
        </w:rPr>
        <w:t xml:space="preserve">, and looking at the </w:t>
      </w:r>
      <w:r w:rsidRPr="000564DC">
        <w:rPr>
          <w:rStyle w:val="UserInterface"/>
          <w:lang w:val="en-AU"/>
        </w:rPr>
        <w:t>language settings</w:t>
      </w:r>
      <w:r w:rsidRPr="000564DC">
        <w:rPr>
          <w:lang w:val="en-AU"/>
        </w:rPr>
        <w:t>. The language identifier is in brackets after the language name.</w:t>
      </w:r>
    </w:p>
    <w:p w14:paraId="688A9DC2" w14:textId="69485B09" w:rsidR="00C234A7" w:rsidRPr="000564DC" w:rsidRDefault="00C234A7" w:rsidP="00D2024F">
      <w:pPr>
        <w:pStyle w:val="ListBullet"/>
      </w:pPr>
      <w:r w:rsidRPr="000564DC">
        <w:rPr>
          <w:rStyle w:val="UserInterface"/>
        </w:rPr>
        <w:t>Books</w:t>
      </w:r>
      <w:r w:rsidRPr="000564DC">
        <w:t xml:space="preserve">: The </w:t>
      </w:r>
      <w:r w:rsidRPr="000564DC">
        <w:rPr>
          <w:i/>
          <w:iCs/>
        </w:rPr>
        <w:t>project properties and settings</w:t>
      </w:r>
      <w:r w:rsidRPr="000564DC">
        <w:t xml:space="preserve"> has a “Books” tab, you specify here the books that you plan to </w:t>
      </w:r>
      <w:r w:rsidR="00B71C48" w:rsidRPr="000564DC">
        <w:t>track their progress</w:t>
      </w:r>
      <w:r w:rsidRPr="000564DC">
        <w:t xml:space="preserve"> in your project. </w:t>
      </w:r>
    </w:p>
    <w:p w14:paraId="28D2FCF6" w14:textId="77777777" w:rsidR="00C234A7" w:rsidRPr="000564DC" w:rsidRDefault="00C234A7" w:rsidP="00D2024F">
      <w:pPr>
        <w:pStyle w:val="ImageLeft"/>
        <w:rPr>
          <w:lang w:val="en-AU"/>
        </w:rPr>
      </w:pPr>
      <w:r w:rsidRPr="000564DC">
        <w:rPr>
          <w:noProof/>
          <w:lang w:val="en-AU"/>
        </w:rPr>
        <w:drawing>
          <wp:inline distT="0" distB="0" distL="0" distR="0" wp14:anchorId="3078EAA7" wp14:editId="29CEC7E9">
            <wp:extent cx="2609982" cy="2664000"/>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1341" cy="2675594"/>
                    </a:xfrm>
                    <a:prstGeom prst="rect">
                      <a:avLst/>
                    </a:prstGeom>
                  </pic:spPr>
                </pic:pic>
              </a:graphicData>
            </a:graphic>
          </wp:inline>
        </w:drawing>
      </w:r>
    </w:p>
    <w:p w14:paraId="413F28E8" w14:textId="77777777" w:rsidR="00C234A7" w:rsidRPr="000564DC" w:rsidRDefault="00C234A7" w:rsidP="00C234A7">
      <w:pPr>
        <w:pStyle w:val="Teacher"/>
        <w:rPr>
          <w:lang w:val="en-AU"/>
        </w:rPr>
      </w:pPr>
      <w:r w:rsidRPr="000564DC">
        <w:rPr>
          <w:lang w:val="en-AU"/>
        </w:rPr>
        <w:t xml:space="preserve">You can choose book by book, or specify </w:t>
      </w:r>
      <w:r w:rsidRPr="000564DC">
        <w:rPr>
          <w:rStyle w:val="UserInterface"/>
          <w:lang w:val="en-AU"/>
        </w:rPr>
        <w:t>Old Testament</w:t>
      </w:r>
      <w:r w:rsidRPr="000564DC">
        <w:rPr>
          <w:lang w:val="en-AU"/>
        </w:rPr>
        <w:t xml:space="preserve">, </w:t>
      </w:r>
      <w:r w:rsidRPr="000564DC">
        <w:rPr>
          <w:rStyle w:val="UserInterface"/>
          <w:lang w:val="en-AU"/>
        </w:rPr>
        <w:t>New Testament</w:t>
      </w:r>
      <w:r w:rsidRPr="000564DC">
        <w:rPr>
          <w:lang w:val="en-AU"/>
        </w:rPr>
        <w:t xml:space="preserve">, </w:t>
      </w:r>
      <w:r w:rsidRPr="000564DC">
        <w:rPr>
          <w:rStyle w:val="UserInterface"/>
          <w:lang w:val="en-AU"/>
        </w:rPr>
        <w:t>Deuterocanon</w:t>
      </w:r>
      <w:r w:rsidRPr="000564DC">
        <w:rPr>
          <w:lang w:val="en-AU"/>
        </w:rPr>
        <w:t xml:space="preserve"> by using the buttons. You can change this list of books later on in the project if your plans for the project change. </w:t>
      </w:r>
    </w:p>
    <w:p w14:paraId="6317CAD2" w14:textId="77777777" w:rsidR="000E5759" w:rsidRPr="000564DC" w:rsidRDefault="000E5759" w:rsidP="00D2024F">
      <w:pPr>
        <w:pStyle w:val="Sectionheading"/>
      </w:pPr>
      <w:r w:rsidRPr="000564DC">
        <w:lastRenderedPageBreak/>
        <w:t>Migrate Non-shared project</w:t>
      </w:r>
    </w:p>
    <w:bookmarkEnd w:id="23"/>
    <w:p w14:paraId="41832F31" w14:textId="77777777" w:rsidR="002D6300" w:rsidRPr="000564DC" w:rsidRDefault="002D6300" w:rsidP="00315E09">
      <w:pPr>
        <w:pStyle w:val="Teacher"/>
        <w:rPr>
          <w:lang w:val="en-AU"/>
        </w:rPr>
      </w:pPr>
      <w:r w:rsidRPr="000564DC">
        <w:rPr>
          <w:lang w:val="en-AU"/>
        </w:rPr>
        <w:t xml:space="preserve">If a project was not shared in Paratext 7 then you do not have to register it in order to migrate. </w:t>
      </w:r>
    </w:p>
    <w:p w14:paraId="419F8BF5" w14:textId="77777777" w:rsidR="000E5759" w:rsidRPr="000564DC" w:rsidRDefault="000E5759" w:rsidP="000E5759">
      <w:pPr>
        <w:pStyle w:val="ListBullet"/>
        <w:rPr>
          <w:rFonts w:eastAsia="SimSun"/>
          <w:noProof/>
        </w:rPr>
      </w:pPr>
      <w:r w:rsidRPr="000564DC">
        <w:rPr>
          <w:rStyle w:val="UserInterface"/>
        </w:rPr>
        <w:t>File</w:t>
      </w:r>
      <w:r w:rsidRPr="000564DC">
        <w:rPr>
          <w:rFonts w:cs="Arial"/>
          <w:bCs/>
          <w:color w:val="000000"/>
          <w:szCs w:val="22"/>
        </w:rPr>
        <w:t xml:space="preserve"> &gt; </w:t>
      </w:r>
      <w:r w:rsidRPr="000564DC">
        <w:rPr>
          <w:rStyle w:val="UserInterface"/>
        </w:rPr>
        <w:t>Open Project</w:t>
      </w:r>
    </w:p>
    <w:p w14:paraId="20C8FB04" w14:textId="77777777" w:rsidR="000E5759" w:rsidRPr="000564DC" w:rsidRDefault="000E5759" w:rsidP="000E5759">
      <w:pPr>
        <w:pStyle w:val="ListBullet"/>
        <w:rPr>
          <w:rFonts w:eastAsia="SimSun"/>
          <w:noProof/>
        </w:rPr>
      </w:pPr>
      <w:r w:rsidRPr="000564DC">
        <w:rPr>
          <w:rFonts w:eastAsia="SimSun"/>
          <w:noProof/>
        </w:rPr>
        <w:t>Click “</w:t>
      </w:r>
      <w:r w:rsidRPr="000564DC">
        <w:rPr>
          <w:rFonts w:cs="Arial"/>
          <w:color w:val="000000"/>
          <w:szCs w:val="22"/>
        </w:rPr>
        <w:t>“</w:t>
      </w:r>
      <w:r w:rsidRPr="000564DC">
        <w:rPr>
          <w:rStyle w:val="UserInterface"/>
        </w:rPr>
        <w:t>Show Paratext 7 Projects</w:t>
      </w:r>
      <w:r w:rsidRPr="000564DC">
        <w:rPr>
          <w:rFonts w:cs="Arial"/>
          <w:color w:val="000000"/>
          <w:szCs w:val="22"/>
        </w:rPr>
        <w:t>”</w:t>
      </w:r>
    </w:p>
    <w:p w14:paraId="59528718" w14:textId="77777777" w:rsidR="000E5759" w:rsidRPr="000564DC" w:rsidRDefault="000E5759" w:rsidP="000E5759">
      <w:pPr>
        <w:pStyle w:val="ListBullet"/>
      </w:pPr>
      <w:r w:rsidRPr="000564DC">
        <w:t>Choose the desired project</w:t>
      </w:r>
    </w:p>
    <w:p w14:paraId="4E1577DD" w14:textId="77777777" w:rsidR="000E5759" w:rsidRPr="000564DC" w:rsidRDefault="000E5759" w:rsidP="000E5759">
      <w:pPr>
        <w:pStyle w:val="ListBullet"/>
        <w:rPr>
          <w:rFonts w:cs="Arial"/>
          <w:bCs/>
          <w:color w:val="000000"/>
          <w:szCs w:val="22"/>
        </w:rPr>
      </w:pPr>
      <w:r w:rsidRPr="000564DC">
        <w:t xml:space="preserve">Click </w:t>
      </w:r>
      <w:r w:rsidRPr="000564DC">
        <w:rPr>
          <w:rStyle w:val="UserInterface"/>
        </w:rPr>
        <w:t>Migrate Now</w:t>
      </w:r>
    </w:p>
    <w:p w14:paraId="78433FD6" w14:textId="77777777" w:rsidR="000E5759" w:rsidRPr="000564DC" w:rsidRDefault="000E5759" w:rsidP="000E5759">
      <w:pPr>
        <w:pStyle w:val="ListBullet"/>
        <w:numPr>
          <w:ilvl w:val="0"/>
          <w:numId w:val="0"/>
        </w:numPr>
        <w:ind w:left="1491"/>
      </w:pPr>
      <w:r w:rsidRPr="000564DC">
        <w:rPr>
          <w:noProof/>
        </w:rPr>
        <w:drawing>
          <wp:inline distT="0" distB="0" distL="0" distR="0" wp14:anchorId="31012AC7" wp14:editId="14D2DBB4">
            <wp:extent cx="2701275" cy="152615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1623" cy="1543299"/>
                    </a:xfrm>
                    <a:prstGeom prst="rect">
                      <a:avLst/>
                    </a:prstGeom>
                  </pic:spPr>
                </pic:pic>
              </a:graphicData>
            </a:graphic>
          </wp:inline>
        </w:drawing>
      </w:r>
    </w:p>
    <w:p w14:paraId="7A00480A" w14:textId="75D8E604" w:rsidR="002D6300" w:rsidRPr="000564DC" w:rsidRDefault="002D6300" w:rsidP="000E5759">
      <w:pPr>
        <w:pStyle w:val="ListResult"/>
        <w:rPr>
          <w:lang w:val="en-AU"/>
        </w:rPr>
      </w:pPr>
      <w:r w:rsidRPr="000564DC">
        <w:rPr>
          <w:lang w:val="en-AU"/>
        </w:rPr>
        <w:t xml:space="preserve">When you click “Migrate” the project will be migrated to the Paratext 8 folder and ready to be used. The registration status will determine what functionality exists for the project. </w:t>
      </w:r>
    </w:p>
    <w:p w14:paraId="5D8EDAFD" w14:textId="77777777" w:rsidR="002D6300" w:rsidRPr="000564DC" w:rsidRDefault="002D6300" w:rsidP="00062424">
      <w:pPr>
        <w:pStyle w:val="ListBullet"/>
      </w:pPr>
      <w:r w:rsidRPr="000564DC">
        <w:t>Note: Non-shared projects don’t have to be registered but it is recommended.</w:t>
      </w:r>
    </w:p>
    <w:p w14:paraId="42A98D0A" w14:textId="77777777" w:rsidR="003166A3" w:rsidRPr="000564DC" w:rsidRDefault="003166A3" w:rsidP="00BD7395">
      <w:pPr>
        <w:rPr>
          <w:lang w:val="en-AU"/>
        </w:rPr>
      </w:pPr>
    </w:p>
    <w:p w14:paraId="7E6702F0" w14:textId="760A8A8A" w:rsidR="00FE4320" w:rsidRPr="000564DC" w:rsidRDefault="000E5759" w:rsidP="000E5759">
      <w:pPr>
        <w:pStyle w:val="Teacher"/>
        <w:rPr>
          <w:lang w:val="en-AU"/>
        </w:rPr>
      </w:pPr>
      <w:r w:rsidRPr="000564DC">
        <w:rPr>
          <w:b/>
          <w:bCs/>
          <w:lang w:val="en-AU" w:eastAsia="en-AU"/>
        </w:rPr>
        <w:t xml:space="preserve">Remember, no one should edit the project anymore in Paratext 7. </w:t>
      </w:r>
      <w:r w:rsidRPr="000564DC">
        <w:rPr>
          <w:lang w:val="en-AU" w:eastAsia="en-AU"/>
        </w:rPr>
        <w:t xml:space="preserve">That would be wasted effort as no one else will see their changes. To help </w:t>
      </w:r>
      <w:r w:rsidR="000564DC" w:rsidRPr="000564DC">
        <w:rPr>
          <w:lang w:val="en-AU" w:eastAsia="en-AU"/>
        </w:rPr>
        <w:t>your team</w:t>
      </w:r>
      <w:r w:rsidRPr="000564DC">
        <w:rPr>
          <w:lang w:val="en-AU" w:eastAsia="en-AU"/>
        </w:rPr>
        <w:t xml:space="preserve"> members remember this, you could have them remove the project from their Paratext 7 once they have gotten it in Paratext 8. Or maybe they can uninstall Paratext 7 from their computer if they don’t need it for other projects. </w:t>
      </w:r>
    </w:p>
    <w:p w14:paraId="0709F861" w14:textId="77777777" w:rsidR="00094065" w:rsidRDefault="00094065" w:rsidP="009E231B">
      <w:pPr>
        <w:pStyle w:val="Heading1"/>
        <w:sectPr w:rsidR="00094065" w:rsidSect="00D3330B">
          <w:pgSz w:w="8392" w:h="11907" w:code="11"/>
          <w:pgMar w:top="709" w:right="709" w:bottom="709" w:left="709" w:header="567" w:footer="720" w:gutter="0"/>
          <w:cols w:space="720"/>
          <w:titlePg/>
          <w:docGrid w:linePitch="360"/>
        </w:sectPr>
      </w:pPr>
      <w:bookmarkStart w:id="30" w:name="_Toc467830837"/>
    </w:p>
    <w:p w14:paraId="761FBD52" w14:textId="7AAAD713" w:rsidR="001E2C29" w:rsidRPr="000564DC" w:rsidRDefault="001E2C29" w:rsidP="009E231B">
      <w:pPr>
        <w:pStyle w:val="Heading1"/>
      </w:pPr>
      <w:bookmarkStart w:id="31" w:name="_Toc477616236"/>
      <w:r w:rsidRPr="000564DC">
        <w:lastRenderedPageBreak/>
        <w:t>Reg: Registration</w:t>
      </w:r>
      <w:bookmarkEnd w:id="30"/>
      <w:bookmarkEnd w:id="31"/>
    </w:p>
    <w:p w14:paraId="174B3548" w14:textId="77777777" w:rsidR="00877A2E" w:rsidRPr="000564DC" w:rsidRDefault="00877A2E" w:rsidP="00C716DF">
      <w:pPr>
        <w:pStyle w:val="is1"/>
        <w:rPr>
          <w:lang w:val="en-AU"/>
        </w:rPr>
      </w:pPr>
      <w:r w:rsidRPr="000564DC">
        <w:rPr>
          <w:lang w:val="en-AU"/>
        </w:rPr>
        <w:t>Introduction</w:t>
      </w:r>
    </w:p>
    <w:p w14:paraId="1BBBAEA7" w14:textId="7B7AF6E0" w:rsidR="00877A2E" w:rsidRPr="000564DC" w:rsidRDefault="00877A2E" w:rsidP="00877A2E">
      <w:pPr>
        <w:rPr>
          <w:lang w:val="en-AU"/>
        </w:rPr>
      </w:pPr>
      <w:r w:rsidRPr="000564DC">
        <w:rPr>
          <w:lang w:val="en-AU"/>
        </w:rPr>
        <w:t>Starting with P8 it is a requirement that projects share their basic metadata information with the translation community. It is strongly encouraged that they share progress information [some organizations and/or donors may require this]</w:t>
      </w:r>
      <w:r w:rsidR="000E5759" w:rsidRPr="000564DC">
        <w:rPr>
          <w:lang w:val="en-AU"/>
        </w:rPr>
        <w:t>.</w:t>
      </w:r>
    </w:p>
    <w:p w14:paraId="4A88BD1A" w14:textId="77777777" w:rsidR="00877A2E" w:rsidRPr="000564DC" w:rsidRDefault="00877A2E" w:rsidP="00D2024F">
      <w:pPr>
        <w:pStyle w:val="is2"/>
        <w:rPr>
          <w:lang w:val="en-AU"/>
        </w:rPr>
      </w:pPr>
      <w:r w:rsidRPr="000564DC">
        <w:rPr>
          <w:lang w:val="en-AU"/>
        </w:rPr>
        <w:t>Where we are</w:t>
      </w:r>
    </w:p>
    <w:p w14:paraId="7ACB60DD" w14:textId="4A93B875" w:rsidR="00877A2E" w:rsidRPr="000564DC" w:rsidRDefault="000E5759" w:rsidP="00571BF4">
      <w:pPr>
        <w:rPr>
          <w:lang w:val="en-AU"/>
        </w:rPr>
      </w:pPr>
      <w:r w:rsidRPr="000564DC">
        <w:rPr>
          <w:lang w:val="en-AU"/>
        </w:rPr>
        <w:t>Paratext 8 has been installed on your computer and you have the Paratext 7 registration codes for your team members.</w:t>
      </w:r>
    </w:p>
    <w:p w14:paraId="674FF6FE" w14:textId="77777777" w:rsidR="00877A2E" w:rsidRPr="000564DC" w:rsidRDefault="00877A2E" w:rsidP="00D2024F">
      <w:pPr>
        <w:pStyle w:val="is2"/>
        <w:rPr>
          <w:lang w:val="en-AU"/>
        </w:rPr>
      </w:pPr>
      <w:r w:rsidRPr="000564DC">
        <w:rPr>
          <w:lang w:val="en-AU"/>
        </w:rPr>
        <w:t>Why this is important</w:t>
      </w:r>
    </w:p>
    <w:p w14:paraId="005C94BA" w14:textId="77777777" w:rsidR="000E5759" w:rsidRPr="000564DC" w:rsidRDefault="000E5759" w:rsidP="000E5759">
      <w:pPr>
        <w:rPr>
          <w:lang w:val="en-AU"/>
        </w:rPr>
      </w:pPr>
      <w:r w:rsidRPr="000564DC">
        <w:rPr>
          <w:lang w:val="en-AU"/>
        </w:rPr>
        <w:t xml:space="preserve">In Paratext 8 both users and projects should to be registered. </w:t>
      </w:r>
      <w:r w:rsidRPr="000564DC">
        <w:rPr>
          <w:rFonts w:cs="Arial"/>
          <w:szCs w:val="22"/>
          <w:lang w:val="en-AU"/>
        </w:rPr>
        <w:t>Access to specific text resources, e.g. TEV, is determined by what organization you are a part of</w:t>
      </w:r>
    </w:p>
    <w:p w14:paraId="7AC25984" w14:textId="77777777" w:rsidR="000E5759" w:rsidRPr="000564DC" w:rsidRDefault="000E5759" w:rsidP="000E5759">
      <w:pPr>
        <w:rPr>
          <w:rFonts w:cs="Arial"/>
          <w:szCs w:val="22"/>
          <w:lang w:val="en-AU"/>
        </w:rPr>
      </w:pPr>
      <w:r w:rsidRPr="000564DC">
        <w:rPr>
          <w:rFonts w:cs="Arial"/>
          <w:szCs w:val="22"/>
          <w:lang w:val="en-AU"/>
        </w:rPr>
        <w:t>Projects may be registered by the administrator (or a consultant serving as an administrator)</w:t>
      </w:r>
    </w:p>
    <w:p w14:paraId="20183C25" w14:textId="77777777" w:rsidR="000E5759" w:rsidRPr="000564DC" w:rsidRDefault="000E5759" w:rsidP="000E5759">
      <w:pPr>
        <w:rPr>
          <w:rFonts w:cs="Arial"/>
          <w:szCs w:val="22"/>
          <w:lang w:val="en-AU"/>
        </w:rPr>
      </w:pPr>
    </w:p>
    <w:p w14:paraId="17B67627" w14:textId="022F4159" w:rsidR="000E5759" w:rsidRPr="000564DC" w:rsidRDefault="000E5759" w:rsidP="000E5759">
      <w:pPr>
        <w:rPr>
          <w:rFonts w:cs="Arial"/>
          <w:szCs w:val="22"/>
          <w:lang w:val="en-AU"/>
        </w:rPr>
      </w:pPr>
      <w:r w:rsidRPr="000564DC">
        <w:rPr>
          <w:rFonts w:cs="Arial"/>
          <w:szCs w:val="22"/>
          <w:lang w:val="en-AU"/>
        </w:rPr>
        <w:t>Other organizations/users are notified and may object to BoG. Basic project metadata information is available to all in ParaTExt community</w:t>
      </w:r>
    </w:p>
    <w:p w14:paraId="4DDF6C91" w14:textId="77777777" w:rsidR="000E5759" w:rsidRPr="000564DC" w:rsidRDefault="000E5759" w:rsidP="000E5759">
      <w:pPr>
        <w:rPr>
          <w:rFonts w:cs="Arial"/>
          <w:szCs w:val="22"/>
          <w:lang w:val="en-AU"/>
        </w:rPr>
      </w:pPr>
      <w:r w:rsidRPr="000564DC">
        <w:rPr>
          <w:rFonts w:cs="Arial"/>
          <w:szCs w:val="22"/>
          <w:lang w:val="en-AU"/>
        </w:rPr>
        <w:t>If your project is not registered you will not have access to</w:t>
      </w:r>
    </w:p>
    <w:p w14:paraId="69A98966" w14:textId="77777777" w:rsidR="000E5759" w:rsidRPr="000564DC" w:rsidRDefault="000E5759" w:rsidP="00D2024F">
      <w:pPr>
        <w:pStyle w:val="ListBullet"/>
        <w:tabs>
          <w:tab w:val="clear" w:pos="1494"/>
          <w:tab w:val="num" w:pos="717"/>
        </w:tabs>
        <w:ind w:left="714"/>
      </w:pPr>
      <w:r w:rsidRPr="000564DC">
        <w:t>Interlinearizer</w:t>
      </w:r>
    </w:p>
    <w:p w14:paraId="0F54CB93" w14:textId="2808F53C" w:rsidR="000E5759" w:rsidRPr="000564DC" w:rsidRDefault="000E5759" w:rsidP="00D2024F">
      <w:pPr>
        <w:pStyle w:val="ListBullet"/>
        <w:tabs>
          <w:tab w:val="clear" w:pos="1494"/>
          <w:tab w:val="num" w:pos="717"/>
        </w:tabs>
        <w:ind w:left="714"/>
      </w:pPr>
      <w:r w:rsidRPr="000564DC">
        <w:t>Internet Send/Receive</w:t>
      </w:r>
    </w:p>
    <w:p w14:paraId="43127229" w14:textId="3C536F3E" w:rsidR="000E5759" w:rsidRPr="000564DC" w:rsidRDefault="000E5759" w:rsidP="00D2024F">
      <w:pPr>
        <w:pStyle w:val="ListBullet"/>
        <w:tabs>
          <w:tab w:val="clear" w:pos="1494"/>
          <w:tab w:val="num" w:pos="717"/>
        </w:tabs>
        <w:ind w:left="714"/>
      </w:pPr>
      <w:r w:rsidRPr="000564DC">
        <w:t>Statistical glossing tools (guess translation)</w:t>
      </w:r>
    </w:p>
    <w:p w14:paraId="35B26BBB" w14:textId="77777777" w:rsidR="000E5759" w:rsidRPr="000564DC" w:rsidRDefault="000E5759" w:rsidP="00D2024F">
      <w:pPr>
        <w:pStyle w:val="ListBullet"/>
        <w:tabs>
          <w:tab w:val="clear" w:pos="1494"/>
          <w:tab w:val="num" w:pos="717"/>
        </w:tabs>
        <w:ind w:left="714"/>
      </w:pPr>
      <w:r w:rsidRPr="000564DC">
        <w:t>Print Draft</w:t>
      </w:r>
    </w:p>
    <w:p w14:paraId="3F4A28D3" w14:textId="77777777" w:rsidR="00877A2E" w:rsidRPr="000564DC" w:rsidRDefault="00877A2E" w:rsidP="00D2024F">
      <w:pPr>
        <w:pStyle w:val="is2"/>
        <w:rPr>
          <w:lang w:val="en-AU"/>
        </w:rPr>
      </w:pPr>
      <w:r w:rsidRPr="000564DC">
        <w:rPr>
          <w:lang w:val="en-AU"/>
        </w:rPr>
        <w:t>What are you going to do?</w:t>
      </w:r>
    </w:p>
    <w:p w14:paraId="3EF94DFE" w14:textId="194C1326" w:rsidR="001E2C29" w:rsidRPr="000564DC" w:rsidRDefault="00D831A5" w:rsidP="00D831A5">
      <w:pPr>
        <w:pStyle w:val="NormalWeb"/>
        <w:numPr>
          <w:ilvl w:val="0"/>
          <w:numId w:val="17"/>
        </w:numPr>
        <w:spacing w:before="0" w:beforeAutospacing="0" w:after="0" w:afterAutospacing="0"/>
        <w:textAlignment w:val="baseline"/>
      </w:pPr>
      <w:r w:rsidRPr="000564DC">
        <w:t xml:space="preserve">You will register </w:t>
      </w:r>
      <w:r w:rsidR="001E2C29" w:rsidRPr="000564DC">
        <w:t>a P8 user</w:t>
      </w:r>
    </w:p>
    <w:p w14:paraId="7D31D10D" w14:textId="62DBF16B" w:rsidR="001E2C29" w:rsidRPr="000564DC" w:rsidRDefault="00D831A5" w:rsidP="00D831A5">
      <w:pPr>
        <w:pStyle w:val="NormalWeb"/>
        <w:numPr>
          <w:ilvl w:val="0"/>
          <w:numId w:val="17"/>
        </w:numPr>
        <w:spacing w:before="0" w:beforeAutospacing="0" w:after="0" w:afterAutospacing="0"/>
        <w:textAlignment w:val="baseline"/>
      </w:pPr>
      <w:r w:rsidRPr="000564DC">
        <w:t xml:space="preserve">You will </w:t>
      </w:r>
      <w:r w:rsidR="001E2C29" w:rsidRPr="000564DC">
        <w:t>register a new P8 project</w:t>
      </w:r>
    </w:p>
    <w:p w14:paraId="7B2DE05F" w14:textId="47CC4B67" w:rsidR="001E2C29" w:rsidRPr="000564DC" w:rsidRDefault="00D831A5" w:rsidP="00D831A5">
      <w:pPr>
        <w:pStyle w:val="NormalWeb"/>
        <w:numPr>
          <w:ilvl w:val="0"/>
          <w:numId w:val="17"/>
        </w:numPr>
        <w:spacing w:before="0" w:beforeAutospacing="0" w:after="0" w:afterAutospacing="0"/>
        <w:textAlignment w:val="baseline"/>
      </w:pPr>
      <w:r w:rsidRPr="000564DC">
        <w:t>You will see w</w:t>
      </w:r>
      <w:r w:rsidR="001E2C29" w:rsidRPr="000564DC">
        <w:t xml:space="preserve">hat information </w:t>
      </w:r>
      <w:r w:rsidR="000564DC" w:rsidRPr="000564DC">
        <w:t>is displayed</w:t>
      </w:r>
      <w:r w:rsidR="001E2C29" w:rsidRPr="000564DC">
        <w:t xml:space="preserve"> in the ParaTExt Registry</w:t>
      </w:r>
      <w:r w:rsidRPr="000564DC">
        <w:t xml:space="preserve"> for a registered project. </w:t>
      </w:r>
    </w:p>
    <w:p w14:paraId="0FC9AD70" w14:textId="77777777" w:rsidR="00FF7A82" w:rsidRPr="000564DC" w:rsidRDefault="00FF7A82" w:rsidP="00E416F9">
      <w:pPr>
        <w:pStyle w:val="Rsum"/>
      </w:pPr>
      <w:bookmarkStart w:id="32" w:name="_Toc463333128"/>
      <w:bookmarkStart w:id="33" w:name="_Toc466982752"/>
      <w:bookmarkStart w:id="34" w:name="_Toc467830838"/>
      <w:r w:rsidRPr="000564DC">
        <w:lastRenderedPageBreak/>
        <w:t>Summary</w:t>
      </w:r>
      <w:bookmarkEnd w:id="32"/>
    </w:p>
    <w:p w14:paraId="470F511E" w14:textId="77777777" w:rsidR="00FF7A82" w:rsidRPr="000564DC" w:rsidRDefault="00FF7A82" w:rsidP="00FF7A82">
      <w:pPr>
        <w:pStyle w:val="BodyText"/>
        <w:rPr>
          <w:lang w:val="en-AU"/>
        </w:rPr>
      </w:pPr>
      <w:r w:rsidRPr="000564DC">
        <w:rPr>
          <w:lang w:val="en-AU"/>
        </w:rPr>
        <w:t>This module shows you how to:</w:t>
      </w:r>
    </w:p>
    <w:p w14:paraId="5D2078AA" w14:textId="0217653E" w:rsidR="002D6300" w:rsidRPr="000564DC" w:rsidRDefault="002D6300" w:rsidP="00846D82">
      <w:pPr>
        <w:pStyle w:val="Heading2"/>
        <w:rPr>
          <w:lang w:eastAsia="en-AU"/>
        </w:rPr>
      </w:pPr>
      <w:bookmarkStart w:id="35" w:name="_Toc477616237"/>
      <w:r w:rsidRPr="000564DC">
        <w:rPr>
          <w:lang w:eastAsia="en-AU"/>
        </w:rPr>
        <w:t>Register for Paratext 8</w:t>
      </w:r>
      <w:r w:rsidR="00846D82" w:rsidRPr="000564DC">
        <w:rPr>
          <w:lang w:eastAsia="en-AU"/>
        </w:rPr>
        <w:t xml:space="preserve"> </w:t>
      </w:r>
      <w:r w:rsidRPr="000564DC">
        <w:rPr>
          <w:lang w:eastAsia="en-AU"/>
        </w:rPr>
        <w:t>(with a Google account)</w:t>
      </w:r>
      <w:bookmarkEnd w:id="35"/>
    </w:p>
    <w:p w14:paraId="41C1FD0E" w14:textId="60C213D6" w:rsidR="002D6300" w:rsidRPr="000564DC" w:rsidRDefault="002D6300" w:rsidP="00062424">
      <w:pPr>
        <w:pStyle w:val="ListBullet"/>
        <w:rPr>
          <w:sz w:val="24"/>
        </w:rPr>
      </w:pPr>
      <w:r w:rsidRPr="000564DC">
        <w:t>Go to</w:t>
      </w:r>
      <w:r w:rsidRPr="000564DC">
        <w:rPr>
          <w:b/>
          <w:bCs/>
        </w:rPr>
        <w:t xml:space="preserve"> </w:t>
      </w:r>
      <w:hyperlink r:id="rId25" w:history="1">
        <w:r w:rsidRPr="000564DC">
          <w:rPr>
            <w:rStyle w:val="Hyperlink"/>
            <w:b/>
            <w:bCs/>
          </w:rPr>
          <w:t>registry.paratext.org</w:t>
        </w:r>
      </w:hyperlink>
      <w:r w:rsidRPr="000564DC">
        <w:t xml:space="preserve"> in your web browser. </w:t>
      </w:r>
    </w:p>
    <w:p w14:paraId="4A15E01F" w14:textId="77777777" w:rsidR="002D6300" w:rsidRPr="000564DC" w:rsidRDefault="002D6300" w:rsidP="00062424">
      <w:pPr>
        <w:pStyle w:val="ListResult"/>
        <w:rPr>
          <w:sz w:val="24"/>
          <w:lang w:val="en-AU"/>
        </w:rPr>
      </w:pPr>
      <w:r w:rsidRPr="000564DC">
        <w:rPr>
          <w:lang w:val="en-AU"/>
        </w:rPr>
        <w:t xml:space="preserve">The “Sign in” screen is displayed. </w:t>
      </w:r>
    </w:p>
    <w:p w14:paraId="4443DD87" w14:textId="77777777" w:rsidR="002D6300" w:rsidRPr="000564DC" w:rsidRDefault="002D6300" w:rsidP="00062424">
      <w:pPr>
        <w:pStyle w:val="ListBullet"/>
        <w:rPr>
          <w:sz w:val="24"/>
        </w:rPr>
      </w:pPr>
      <w:r w:rsidRPr="000564DC">
        <w:t xml:space="preserve">Enter your email account. </w:t>
      </w:r>
    </w:p>
    <w:p w14:paraId="7A965CD4" w14:textId="77777777" w:rsidR="002D6300" w:rsidRPr="000564DC" w:rsidRDefault="002D6300" w:rsidP="00062424">
      <w:pPr>
        <w:pStyle w:val="ListResult"/>
        <w:rPr>
          <w:sz w:val="24"/>
          <w:lang w:val="en-AU"/>
        </w:rPr>
      </w:pPr>
      <w:r w:rsidRPr="000564DC">
        <w:rPr>
          <w:lang w:val="en-AU"/>
        </w:rPr>
        <w:t xml:space="preserve">The site will check if your account exists, and if it is on a Google server, you will have the choice of authenticating with Google. </w:t>
      </w:r>
    </w:p>
    <w:p w14:paraId="75743A95" w14:textId="77777777" w:rsidR="002D6300" w:rsidRPr="000564DC" w:rsidRDefault="002D6300" w:rsidP="00062424">
      <w:pPr>
        <w:pStyle w:val="ListBullet"/>
        <w:rPr>
          <w:sz w:val="24"/>
        </w:rPr>
      </w:pPr>
      <w:r w:rsidRPr="000564DC">
        <w:t>Choose to authenticate with Google</w:t>
      </w:r>
    </w:p>
    <w:p w14:paraId="06F852DB" w14:textId="77777777" w:rsidR="002D6300" w:rsidRPr="000564DC" w:rsidRDefault="002D6300" w:rsidP="00062424">
      <w:pPr>
        <w:pStyle w:val="ListResult"/>
        <w:rPr>
          <w:lang w:val="en-AU"/>
        </w:rPr>
      </w:pPr>
      <w:r w:rsidRPr="000564DC">
        <w:rPr>
          <w:lang w:val="en-AU"/>
        </w:rPr>
        <w:t xml:space="preserve">A new screen is displayed asking for your password. </w:t>
      </w:r>
    </w:p>
    <w:p w14:paraId="7F8F3E3F" w14:textId="77777777" w:rsidR="002D6300" w:rsidRPr="000564DC" w:rsidRDefault="002D6300" w:rsidP="00062424">
      <w:pPr>
        <w:pStyle w:val="ListBullet"/>
        <w:rPr>
          <w:sz w:val="24"/>
        </w:rPr>
      </w:pPr>
      <w:r w:rsidRPr="000564DC">
        <w:t xml:space="preserve">Enter your </w:t>
      </w:r>
      <w:r w:rsidRPr="000564DC">
        <w:rPr>
          <w:rStyle w:val="UserInterface"/>
        </w:rPr>
        <w:t>Google account password</w:t>
      </w:r>
      <w:r w:rsidRPr="000564DC">
        <w:t xml:space="preserve">. </w:t>
      </w:r>
    </w:p>
    <w:p w14:paraId="3553FAE9" w14:textId="77777777" w:rsidR="002D6300" w:rsidRPr="000564DC" w:rsidRDefault="002D6300" w:rsidP="00062424">
      <w:pPr>
        <w:pStyle w:val="ListBullet"/>
        <w:rPr>
          <w:sz w:val="24"/>
        </w:rPr>
      </w:pPr>
      <w:r w:rsidRPr="000564DC">
        <w:t xml:space="preserve">Click </w:t>
      </w:r>
      <w:r w:rsidRPr="000564DC">
        <w:rPr>
          <w:rStyle w:val="UserInterface"/>
        </w:rPr>
        <w:t>yes</w:t>
      </w:r>
      <w:r w:rsidRPr="000564DC">
        <w:t xml:space="preserve"> to authorize the Paratext site to use your profile information.</w:t>
      </w:r>
    </w:p>
    <w:p w14:paraId="71CD9894" w14:textId="77777777" w:rsidR="002D6300" w:rsidRPr="000564DC" w:rsidRDefault="002D6300" w:rsidP="00062424">
      <w:pPr>
        <w:pStyle w:val="ListResult"/>
        <w:rPr>
          <w:lang w:val="en-AU"/>
        </w:rPr>
      </w:pPr>
      <w:r w:rsidRPr="000564DC">
        <w:rPr>
          <w:lang w:val="en-AU"/>
        </w:rPr>
        <w:t>You are then ready to start filling in your Paratext registration.</w:t>
      </w:r>
    </w:p>
    <w:p w14:paraId="48030208" w14:textId="36976B47" w:rsidR="00D831A5" w:rsidRPr="000564DC" w:rsidRDefault="00D831A5" w:rsidP="00D831A5">
      <w:pPr>
        <w:pStyle w:val="Teacher"/>
        <w:rPr>
          <w:lang w:val="en-AU"/>
        </w:rPr>
      </w:pPr>
      <w:r w:rsidRPr="000564DC">
        <w:rPr>
          <w:lang w:val="en-AU"/>
        </w:rPr>
        <w:t>If you do not have a Google address see page xx)</w:t>
      </w:r>
    </w:p>
    <w:p w14:paraId="77636118" w14:textId="77777777" w:rsidR="002D6300" w:rsidRPr="000564DC" w:rsidRDefault="002D6300" w:rsidP="00D2024F">
      <w:pPr>
        <w:pStyle w:val="Heading2"/>
        <w:rPr>
          <w:lang w:eastAsia="en-AU"/>
        </w:rPr>
      </w:pPr>
      <w:bookmarkStart w:id="36" w:name="_Toc477616238"/>
      <w:r w:rsidRPr="000564DC">
        <w:rPr>
          <w:lang w:eastAsia="en-AU"/>
        </w:rPr>
        <w:t>Filling in the registration</w:t>
      </w:r>
      <w:bookmarkEnd w:id="36"/>
    </w:p>
    <w:p w14:paraId="3A90D553" w14:textId="77777777" w:rsidR="002D6300" w:rsidRPr="000564DC" w:rsidRDefault="002D6300" w:rsidP="00D2024F">
      <w:pPr>
        <w:pStyle w:val="ListProcedure"/>
        <w:rPr>
          <w:sz w:val="24"/>
          <w:lang w:eastAsia="en-AU"/>
        </w:rPr>
      </w:pPr>
      <w:r w:rsidRPr="000564DC">
        <w:rPr>
          <w:lang w:eastAsia="en-AU"/>
        </w:rPr>
        <w:t xml:space="preserve">Click the appropriate circle to choose your </w:t>
      </w:r>
      <w:r w:rsidRPr="000564DC">
        <w:rPr>
          <w:rStyle w:val="UserInterface"/>
        </w:rPr>
        <w:t>registration type</w:t>
      </w:r>
      <w:r w:rsidRPr="000564DC">
        <w:rPr>
          <w:lang w:eastAsia="en-AU"/>
        </w:rPr>
        <w:t xml:space="preserve"> (new registration, previous Paratext 7 registration, or previous Paratext 8 registration).</w:t>
      </w:r>
    </w:p>
    <w:p w14:paraId="61549184" w14:textId="77777777" w:rsidR="002D6300" w:rsidRPr="000564DC" w:rsidRDefault="002D6300" w:rsidP="00D2024F">
      <w:pPr>
        <w:pStyle w:val="ListProcedure"/>
        <w:rPr>
          <w:sz w:val="24"/>
          <w:lang w:eastAsia="en-AU"/>
        </w:rPr>
      </w:pPr>
      <w:r w:rsidRPr="000564DC">
        <w:rPr>
          <w:lang w:eastAsia="en-AU"/>
        </w:rPr>
        <w:t xml:space="preserve">Choose your </w:t>
      </w:r>
      <w:r w:rsidRPr="000564DC">
        <w:rPr>
          <w:rStyle w:val="UserInterface"/>
        </w:rPr>
        <w:t>organization</w:t>
      </w:r>
      <w:r w:rsidRPr="000564DC">
        <w:rPr>
          <w:lang w:eastAsia="en-AU"/>
        </w:rPr>
        <w:t xml:space="preserve"> from the list, or if you are not a member you can leave this blank. </w:t>
      </w:r>
    </w:p>
    <w:p w14:paraId="045F4FEC" w14:textId="77777777" w:rsidR="002D6300" w:rsidRPr="000564DC" w:rsidRDefault="002D6300" w:rsidP="00FF7A82">
      <w:pPr>
        <w:pStyle w:val="Teacher"/>
        <w:rPr>
          <w:sz w:val="24"/>
          <w:lang w:val="en-AU" w:eastAsia="en-AU"/>
        </w:rPr>
      </w:pPr>
      <w:r w:rsidRPr="000564DC">
        <w:rPr>
          <w:lang w:val="en-AU" w:eastAsia="en-AU"/>
        </w:rPr>
        <w:t xml:space="preserve">Anyone can register to use Paratext, but people who are not members of a translation organization and who are not members of a registered project will not be able to use all the features of Paratext and will have access to only a few resources. </w:t>
      </w:r>
    </w:p>
    <w:p w14:paraId="5789B17A" w14:textId="77777777" w:rsidR="002D6300" w:rsidRPr="000564DC" w:rsidRDefault="002D6300" w:rsidP="00D2024F">
      <w:pPr>
        <w:pStyle w:val="ListProcedure"/>
        <w:rPr>
          <w:sz w:val="24"/>
          <w:lang w:eastAsia="en-AU"/>
        </w:rPr>
      </w:pPr>
      <w:r w:rsidRPr="000564DC">
        <w:rPr>
          <w:lang w:eastAsia="en-AU"/>
        </w:rPr>
        <w:lastRenderedPageBreak/>
        <w:t xml:space="preserve">Select your </w:t>
      </w:r>
      <w:r w:rsidRPr="000564DC">
        <w:rPr>
          <w:rStyle w:val="UserInterface"/>
        </w:rPr>
        <w:t>country</w:t>
      </w:r>
      <w:r w:rsidRPr="000564DC">
        <w:rPr>
          <w:lang w:eastAsia="en-AU"/>
        </w:rPr>
        <w:t xml:space="preserve">. </w:t>
      </w:r>
    </w:p>
    <w:p w14:paraId="586A7D9F" w14:textId="77777777" w:rsidR="002D6300" w:rsidRPr="000564DC" w:rsidRDefault="002D6300" w:rsidP="00D2024F">
      <w:pPr>
        <w:pStyle w:val="ListProcedure"/>
        <w:rPr>
          <w:sz w:val="24"/>
          <w:lang w:eastAsia="en-AU"/>
        </w:rPr>
      </w:pPr>
      <w:r w:rsidRPr="000564DC">
        <w:rPr>
          <w:lang w:eastAsia="en-AU"/>
        </w:rPr>
        <w:t xml:space="preserve">Enter if relevant your </w:t>
      </w:r>
      <w:r w:rsidRPr="000564DC">
        <w:rPr>
          <w:rStyle w:val="UserInterface"/>
        </w:rPr>
        <w:t>field entity and your superviso</w:t>
      </w:r>
      <w:r w:rsidRPr="000564DC">
        <w:rPr>
          <w:lang w:eastAsia="en-AU"/>
        </w:rPr>
        <w:t>r</w:t>
      </w:r>
    </w:p>
    <w:p w14:paraId="0862109C" w14:textId="77777777" w:rsidR="002D6300" w:rsidRPr="000564DC" w:rsidRDefault="002D6300" w:rsidP="00D2024F">
      <w:pPr>
        <w:pStyle w:val="ListProcedure"/>
        <w:rPr>
          <w:sz w:val="24"/>
          <w:lang w:eastAsia="en-AU"/>
        </w:rPr>
      </w:pPr>
      <w:r w:rsidRPr="000564DC">
        <w:rPr>
          <w:lang w:eastAsia="en-AU"/>
        </w:rPr>
        <w:t xml:space="preserve">Explain </w:t>
      </w:r>
      <w:r w:rsidRPr="000564DC">
        <w:rPr>
          <w:rStyle w:val="UserInterface"/>
        </w:rPr>
        <w:t>why</w:t>
      </w:r>
      <w:r w:rsidRPr="000564DC">
        <w:rPr>
          <w:lang w:eastAsia="en-AU"/>
        </w:rPr>
        <w:t xml:space="preserve"> you want to use Paratext. </w:t>
      </w:r>
    </w:p>
    <w:p w14:paraId="3523EDF7" w14:textId="77777777" w:rsidR="002D6300" w:rsidRPr="000564DC" w:rsidRDefault="002D6300" w:rsidP="00D2024F">
      <w:pPr>
        <w:pStyle w:val="ListProcedure"/>
        <w:rPr>
          <w:sz w:val="24"/>
          <w:lang w:eastAsia="en-AU"/>
        </w:rPr>
      </w:pPr>
      <w:r w:rsidRPr="000564DC">
        <w:rPr>
          <w:lang w:eastAsia="en-AU"/>
        </w:rPr>
        <w:t xml:space="preserve">Check the box at the bottom if you want to get email announcements about Paratext updates and news. </w:t>
      </w:r>
    </w:p>
    <w:p w14:paraId="3E6CE689" w14:textId="77777777" w:rsidR="002D6300" w:rsidRPr="000564DC" w:rsidRDefault="002D6300" w:rsidP="00D2024F">
      <w:pPr>
        <w:pStyle w:val="ListProcedure"/>
        <w:rPr>
          <w:sz w:val="24"/>
          <w:lang w:eastAsia="en-AU"/>
        </w:rPr>
      </w:pPr>
      <w:r w:rsidRPr="000564DC">
        <w:rPr>
          <w:lang w:eastAsia="en-AU"/>
        </w:rPr>
        <w:t>When finished, click “</w:t>
      </w:r>
      <w:r w:rsidRPr="000564DC">
        <w:rPr>
          <w:rStyle w:val="UserInterface"/>
        </w:rPr>
        <w:t>Register</w:t>
      </w:r>
      <w:r w:rsidRPr="000564DC">
        <w:rPr>
          <w:lang w:eastAsia="en-AU"/>
        </w:rPr>
        <w:t xml:space="preserve">” </w:t>
      </w:r>
    </w:p>
    <w:p w14:paraId="72D4EC62" w14:textId="77777777" w:rsidR="002D6300" w:rsidRPr="000564DC" w:rsidRDefault="002D6300" w:rsidP="00062424">
      <w:pPr>
        <w:pStyle w:val="ListResult"/>
        <w:rPr>
          <w:lang w:val="en-AU"/>
        </w:rPr>
      </w:pPr>
      <w:r w:rsidRPr="000564DC">
        <w:rPr>
          <w:lang w:val="en-AU"/>
        </w:rPr>
        <w:t xml:space="preserve">The server will give you a code. It will also send this to your email. </w:t>
      </w:r>
    </w:p>
    <w:p w14:paraId="6D7D6AE7" w14:textId="77777777" w:rsidR="002D6300" w:rsidRPr="000564DC" w:rsidRDefault="002D6300" w:rsidP="00FF7A82">
      <w:pPr>
        <w:pStyle w:val="Teacher"/>
        <w:rPr>
          <w:sz w:val="24"/>
          <w:lang w:val="en-AU" w:eastAsia="en-AU"/>
        </w:rPr>
      </w:pPr>
      <w:r w:rsidRPr="000564DC">
        <w:rPr>
          <w:lang w:val="en-AU" w:eastAsia="en-AU"/>
        </w:rPr>
        <w:t>Hang on to that email, or to the code that is displayed here, because if you lose it, there is no way to look it up again. (This is a security feature, user codes are not stored on the server so they cannot be stolen if someone hacks onto the server)</w:t>
      </w:r>
    </w:p>
    <w:p w14:paraId="7F7B1122" w14:textId="4ECE0B0D" w:rsidR="002D6300" w:rsidRPr="000564DC" w:rsidRDefault="002D6300" w:rsidP="00D2024F">
      <w:pPr>
        <w:pStyle w:val="Heading2"/>
        <w:rPr>
          <w:lang w:eastAsia="en-AU"/>
        </w:rPr>
      </w:pPr>
      <w:bookmarkStart w:id="37" w:name="_Toc477616239"/>
      <w:r w:rsidRPr="000564DC">
        <w:rPr>
          <w:lang w:eastAsia="en-AU"/>
        </w:rPr>
        <w:t xml:space="preserve">Register for Paratext with a </w:t>
      </w:r>
      <w:r w:rsidR="000564DC" w:rsidRPr="000564DC">
        <w:rPr>
          <w:lang w:eastAsia="en-AU"/>
        </w:rPr>
        <w:t>non-google</w:t>
      </w:r>
      <w:r w:rsidRPr="000564DC">
        <w:rPr>
          <w:lang w:eastAsia="en-AU"/>
        </w:rPr>
        <w:t xml:space="preserve"> account</w:t>
      </w:r>
      <w:bookmarkEnd w:id="37"/>
    </w:p>
    <w:p w14:paraId="2F4D30E0" w14:textId="77777777" w:rsidR="002D6300" w:rsidRPr="000564DC" w:rsidRDefault="002D6300" w:rsidP="00062424">
      <w:pPr>
        <w:pStyle w:val="ListBullet"/>
        <w:rPr>
          <w:sz w:val="24"/>
        </w:rPr>
      </w:pPr>
      <w:r w:rsidRPr="000564DC">
        <w:t xml:space="preserve">If your email account is not on a Google server, or </w:t>
      </w:r>
      <w:r w:rsidRPr="000564DC">
        <w:rPr>
          <w:b/>
          <w:bCs/>
        </w:rPr>
        <w:t>if</w:t>
      </w:r>
      <w:r w:rsidRPr="000564DC">
        <w:t xml:space="preserve"> it is but</w:t>
      </w:r>
      <w:r w:rsidRPr="000564DC">
        <w:rPr>
          <w:b/>
          <w:bCs/>
        </w:rPr>
        <w:t xml:space="preserve"> you choose to not use Google to authenticate</w:t>
      </w:r>
      <w:r w:rsidRPr="000564DC">
        <w:t xml:space="preserve">, the registry server will ask you to enter a password. </w:t>
      </w:r>
    </w:p>
    <w:p w14:paraId="3F58CE07" w14:textId="77777777" w:rsidR="002D6300" w:rsidRPr="000564DC" w:rsidRDefault="002D6300" w:rsidP="00FF7A82">
      <w:pPr>
        <w:pStyle w:val="Teacher"/>
        <w:rPr>
          <w:sz w:val="24"/>
          <w:lang w:val="en-AU" w:eastAsia="en-AU"/>
        </w:rPr>
      </w:pPr>
      <w:r w:rsidRPr="000564DC">
        <w:rPr>
          <w:lang w:val="en-AU" w:eastAsia="en-AU"/>
        </w:rPr>
        <w:t xml:space="preserve">This does not have to be your email password, you can choose a different password for your Paratext registration. </w:t>
      </w:r>
    </w:p>
    <w:p w14:paraId="4CE4B56A" w14:textId="77777777" w:rsidR="002D6300" w:rsidRPr="000564DC" w:rsidRDefault="002D6300" w:rsidP="00062424">
      <w:pPr>
        <w:pStyle w:val="ListBullet"/>
        <w:rPr>
          <w:sz w:val="24"/>
        </w:rPr>
      </w:pPr>
      <w:r w:rsidRPr="000564DC">
        <w:t>Enter the password you want to set up</w:t>
      </w:r>
    </w:p>
    <w:p w14:paraId="7D10794C" w14:textId="77777777" w:rsidR="002D6300" w:rsidRPr="000564DC" w:rsidRDefault="002D6300" w:rsidP="00062424">
      <w:pPr>
        <w:pStyle w:val="ListBullet"/>
        <w:rPr>
          <w:sz w:val="24"/>
        </w:rPr>
      </w:pPr>
      <w:r w:rsidRPr="000564DC">
        <w:t>Enter it again as a confirmation</w:t>
      </w:r>
    </w:p>
    <w:p w14:paraId="7C0A57FC" w14:textId="77777777" w:rsidR="002D6300" w:rsidRPr="000564DC" w:rsidRDefault="002D6300" w:rsidP="00062424">
      <w:pPr>
        <w:pStyle w:val="ListResult"/>
        <w:rPr>
          <w:sz w:val="24"/>
          <w:lang w:val="en-AU"/>
        </w:rPr>
      </w:pPr>
      <w:r w:rsidRPr="000564DC">
        <w:rPr>
          <w:lang w:val="en-AU"/>
        </w:rPr>
        <w:t xml:space="preserve">The server will send an email to </w:t>
      </w:r>
      <w:r w:rsidRPr="000564DC">
        <w:rPr>
          <w:b/>
          <w:bCs/>
          <w:lang w:val="en-AU"/>
        </w:rPr>
        <w:t>your</w:t>
      </w:r>
      <w:r w:rsidRPr="000564DC">
        <w:rPr>
          <w:lang w:val="en-AU"/>
        </w:rPr>
        <w:t xml:space="preserve"> account with a link to verify. </w:t>
      </w:r>
    </w:p>
    <w:p w14:paraId="33DE56A8" w14:textId="77777777" w:rsidR="002D6300" w:rsidRPr="000564DC" w:rsidRDefault="002D6300" w:rsidP="00062424">
      <w:pPr>
        <w:pStyle w:val="ListBullet"/>
        <w:rPr>
          <w:sz w:val="24"/>
        </w:rPr>
      </w:pPr>
      <w:r w:rsidRPr="000564DC">
        <w:t>Open your email, go to the link, and proceed to register for Paratext (see above).</w:t>
      </w:r>
    </w:p>
    <w:p w14:paraId="73AF4B76" w14:textId="77777777" w:rsidR="002D6300" w:rsidRPr="000564DC" w:rsidRDefault="002D6300" w:rsidP="00D2024F">
      <w:pPr>
        <w:pStyle w:val="Heading2"/>
        <w:rPr>
          <w:lang w:eastAsia="en-AU"/>
        </w:rPr>
      </w:pPr>
      <w:bookmarkStart w:id="38" w:name="_Toc477616240"/>
      <w:r w:rsidRPr="000564DC">
        <w:rPr>
          <w:lang w:eastAsia="en-AU"/>
        </w:rPr>
        <w:t>Change your Paratext code</w:t>
      </w:r>
      <w:bookmarkEnd w:id="38"/>
    </w:p>
    <w:p w14:paraId="26EEE54E" w14:textId="56EF0B1E" w:rsidR="002D6300" w:rsidRPr="000564DC" w:rsidRDefault="002D6300" w:rsidP="00FF7A82">
      <w:pPr>
        <w:pStyle w:val="BodyText"/>
        <w:rPr>
          <w:lang w:val="en-AU" w:eastAsia="en-AU"/>
        </w:rPr>
      </w:pPr>
      <w:r w:rsidRPr="000564DC">
        <w:rPr>
          <w:lang w:val="en-AU" w:eastAsia="en-AU"/>
        </w:rPr>
        <w:t>(</w:t>
      </w:r>
      <w:r w:rsidR="000564DC" w:rsidRPr="000564DC">
        <w:rPr>
          <w:lang w:val="en-AU" w:eastAsia="en-AU"/>
        </w:rPr>
        <w:t>Generate</w:t>
      </w:r>
      <w:r w:rsidRPr="000564DC">
        <w:rPr>
          <w:lang w:val="en-AU" w:eastAsia="en-AU"/>
        </w:rPr>
        <w:t xml:space="preserve"> a new code)</w:t>
      </w:r>
    </w:p>
    <w:p w14:paraId="35DFA97E" w14:textId="32CFD310" w:rsidR="002D6300" w:rsidRPr="000564DC" w:rsidRDefault="002D6300" w:rsidP="00062424">
      <w:pPr>
        <w:pStyle w:val="ListBullet"/>
        <w:rPr>
          <w:sz w:val="24"/>
        </w:rPr>
      </w:pPr>
      <w:r w:rsidRPr="000564DC">
        <w:t xml:space="preserve">Go to the registration website, </w:t>
      </w:r>
      <w:hyperlink r:id="rId26" w:history="1">
        <w:r w:rsidRPr="000564DC">
          <w:rPr>
            <w:rStyle w:val="Hyperlink"/>
            <w:b/>
            <w:bCs/>
          </w:rPr>
          <w:t>registry.paratext.org</w:t>
        </w:r>
      </w:hyperlink>
      <w:r w:rsidRPr="000564DC">
        <w:t>.</w:t>
      </w:r>
    </w:p>
    <w:p w14:paraId="60761D8A" w14:textId="5F018920" w:rsidR="002D6300" w:rsidRPr="000564DC" w:rsidRDefault="00D831A5" w:rsidP="00062424">
      <w:pPr>
        <w:pStyle w:val="ListBullet"/>
        <w:rPr>
          <w:sz w:val="24"/>
        </w:rPr>
      </w:pPr>
      <w:r w:rsidRPr="000564DC">
        <w:rPr>
          <w:noProof/>
        </w:rPr>
        <w:lastRenderedPageBreak/>
        <mc:AlternateContent>
          <mc:Choice Requires="wps">
            <w:drawing>
              <wp:anchor distT="0" distB="0" distL="114300" distR="114300" simplePos="0" relativeHeight="251669504" behindDoc="0" locked="0" layoutInCell="1" allowOverlap="1" wp14:anchorId="66027016" wp14:editId="123E2F55">
                <wp:simplePos x="0" y="0"/>
                <wp:positionH relativeFrom="column">
                  <wp:posOffset>3588385</wp:posOffset>
                </wp:positionH>
                <wp:positionV relativeFrom="paragraph">
                  <wp:posOffset>3810</wp:posOffset>
                </wp:positionV>
                <wp:extent cx="419100" cy="381000"/>
                <wp:effectExtent l="19050" t="19050" r="19050" b="19050"/>
                <wp:wrapNone/>
                <wp:docPr id="6" name="Rectangle 6"/>
                <wp:cNvGraphicFramePr/>
                <a:graphic xmlns:a="http://schemas.openxmlformats.org/drawingml/2006/main">
                  <a:graphicData uri="http://schemas.microsoft.com/office/word/2010/wordprocessingShape">
                    <wps:wsp>
                      <wps:cNvSpPr/>
                      <wps:spPr>
                        <a:xfrm>
                          <a:off x="0" y="0"/>
                          <a:ext cx="41910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CF400" id="Rectangle 6" o:spid="_x0000_s1026" style="position:absolute;margin-left:282.55pt;margin-top:.3pt;width:33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" filled="f" strokecolor="red" strokeweight="2.25pt"/>
            </w:pict>
          </mc:Fallback>
        </mc:AlternateContent>
      </w:r>
      <w:r w:rsidRPr="000564DC">
        <w:rPr>
          <w:noProof/>
        </w:rPr>
        <w:drawing>
          <wp:anchor distT="0" distB="0" distL="114300" distR="114300" simplePos="0" relativeHeight="251667456" behindDoc="1" locked="0" layoutInCell="1" allowOverlap="1" wp14:anchorId="1FCFA4B1" wp14:editId="358F7A19">
            <wp:simplePos x="0" y="0"/>
            <wp:positionH relativeFrom="column">
              <wp:posOffset>3181350</wp:posOffset>
            </wp:positionH>
            <wp:positionV relativeFrom="paragraph">
              <wp:posOffset>99695</wp:posOffset>
            </wp:positionV>
            <wp:extent cx="882015" cy="1169670"/>
            <wp:effectExtent l="0" t="0" r="0" b="0"/>
            <wp:wrapTight wrapText="bothSides">
              <wp:wrapPolygon edited="0">
                <wp:start x="2799" y="0"/>
                <wp:lineTo x="2799" y="11257"/>
                <wp:lineTo x="0" y="12313"/>
                <wp:lineTo x="0" y="18645"/>
                <wp:lineTo x="2799" y="21107"/>
                <wp:lineTo x="19127" y="21107"/>
                <wp:lineTo x="20994" y="18645"/>
                <wp:lineTo x="20994" y="12313"/>
                <wp:lineTo x="19127" y="11257"/>
                <wp:lineTo x="19127" y="0"/>
                <wp:lineTo x="2799" y="0"/>
              </wp:wrapPolygon>
            </wp:wrapTight>
            <wp:docPr id="31" name="Picture 31" descr="C:\Users\User\AppData\Local\Temp\SNAGHTMLe37fb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SNAGHTMLe37fb9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201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300" w:rsidRPr="000564DC">
        <w:t>Log in (if you are not logged in)</w:t>
      </w:r>
    </w:p>
    <w:p w14:paraId="2E581E03" w14:textId="5979FECD" w:rsidR="002D6300" w:rsidRPr="000564DC" w:rsidRDefault="002D6300" w:rsidP="00062424">
      <w:pPr>
        <w:pStyle w:val="ListBullet"/>
        <w:rPr>
          <w:sz w:val="24"/>
        </w:rPr>
      </w:pPr>
      <w:r w:rsidRPr="000564DC">
        <w:t xml:space="preserve">Click on your user name at the top left. </w:t>
      </w:r>
    </w:p>
    <w:p w14:paraId="095D6FCF" w14:textId="246F5AF7" w:rsidR="00D831A5" w:rsidRPr="000564DC" w:rsidRDefault="00D831A5" w:rsidP="00D34150">
      <w:pPr>
        <w:pStyle w:val="ListBullet"/>
        <w:numPr>
          <w:ilvl w:val="0"/>
          <w:numId w:val="0"/>
        </w:numPr>
        <w:ind w:left="1491"/>
        <w:rPr>
          <w:sz w:val="24"/>
        </w:rPr>
      </w:pPr>
    </w:p>
    <w:p w14:paraId="05841BA1" w14:textId="5951F84D" w:rsidR="002D6300" w:rsidRPr="000564DC" w:rsidRDefault="002D6300" w:rsidP="00062424">
      <w:pPr>
        <w:pStyle w:val="ListBullet"/>
        <w:rPr>
          <w:sz w:val="24"/>
        </w:rPr>
      </w:pPr>
      <w:r w:rsidRPr="000564DC">
        <w:t xml:space="preserve">Click on </w:t>
      </w:r>
      <w:r w:rsidRPr="000564DC">
        <w:rPr>
          <w:rStyle w:val="UserInterface"/>
        </w:rPr>
        <w:t>Settings</w:t>
      </w:r>
      <w:r w:rsidRPr="000564DC">
        <w:t xml:space="preserve">. </w:t>
      </w:r>
    </w:p>
    <w:p w14:paraId="3824AE5B" w14:textId="38AF76DE" w:rsidR="002D6300" w:rsidRPr="000564DC" w:rsidRDefault="00D831A5" w:rsidP="00062424">
      <w:pPr>
        <w:pStyle w:val="ListBullet"/>
        <w:rPr>
          <w:sz w:val="24"/>
        </w:rPr>
      </w:pPr>
      <w:r w:rsidRPr="000564DC">
        <w:rPr>
          <w:noProof/>
        </w:rPr>
        <w:drawing>
          <wp:anchor distT="0" distB="0" distL="114300" distR="114300" simplePos="0" relativeHeight="251671552" behindDoc="0" locked="0" layoutInCell="1" allowOverlap="1" wp14:anchorId="60CB153F" wp14:editId="65D58EA2">
            <wp:simplePos x="0" y="0"/>
            <wp:positionH relativeFrom="column">
              <wp:posOffset>1247775</wp:posOffset>
            </wp:positionH>
            <wp:positionV relativeFrom="paragraph">
              <wp:posOffset>205740</wp:posOffset>
            </wp:positionV>
            <wp:extent cx="1491615" cy="977900"/>
            <wp:effectExtent l="19050" t="19050" r="13335" b="1270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91615" cy="97790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2D6300" w:rsidRPr="000564DC">
        <w:t>Besides Paratext 8, click ‘</w:t>
      </w:r>
      <w:r w:rsidR="002D6300" w:rsidRPr="000564DC">
        <w:rPr>
          <w:rStyle w:val="UserInterface"/>
        </w:rPr>
        <w:t>Settings</w:t>
      </w:r>
      <w:r w:rsidR="002D6300" w:rsidRPr="000564DC">
        <w:t xml:space="preserve">”. </w:t>
      </w:r>
    </w:p>
    <w:p w14:paraId="2148753D" w14:textId="77777777" w:rsidR="00D831A5" w:rsidRPr="000564DC" w:rsidRDefault="00D831A5" w:rsidP="00D831A5">
      <w:pPr>
        <w:pStyle w:val="ListBullet"/>
        <w:numPr>
          <w:ilvl w:val="0"/>
          <w:numId w:val="0"/>
        </w:numPr>
        <w:ind w:left="1491" w:hanging="357"/>
      </w:pPr>
    </w:p>
    <w:p w14:paraId="73C65A6E" w14:textId="77777777" w:rsidR="00D831A5" w:rsidRPr="000564DC" w:rsidRDefault="00D831A5" w:rsidP="00D831A5">
      <w:pPr>
        <w:pStyle w:val="ListBullet"/>
        <w:numPr>
          <w:ilvl w:val="0"/>
          <w:numId w:val="0"/>
        </w:numPr>
        <w:ind w:left="1491" w:hanging="357"/>
      </w:pPr>
    </w:p>
    <w:p w14:paraId="1B8833C9" w14:textId="77777777" w:rsidR="00D831A5" w:rsidRPr="000564DC" w:rsidRDefault="00D831A5" w:rsidP="00D831A5">
      <w:pPr>
        <w:pStyle w:val="ListBullet"/>
        <w:numPr>
          <w:ilvl w:val="0"/>
          <w:numId w:val="0"/>
        </w:numPr>
        <w:ind w:left="1491" w:hanging="357"/>
      </w:pPr>
    </w:p>
    <w:p w14:paraId="53376961" w14:textId="77777777" w:rsidR="00D831A5" w:rsidRPr="000564DC" w:rsidRDefault="00D831A5" w:rsidP="00D831A5">
      <w:pPr>
        <w:pStyle w:val="ListBullet"/>
        <w:numPr>
          <w:ilvl w:val="0"/>
          <w:numId w:val="0"/>
        </w:numPr>
        <w:ind w:left="1491" w:hanging="357"/>
        <w:rPr>
          <w:sz w:val="24"/>
        </w:rPr>
      </w:pPr>
    </w:p>
    <w:p w14:paraId="4CCDBE2F" w14:textId="77777777" w:rsidR="00D831A5" w:rsidRPr="000564DC" w:rsidRDefault="00D831A5" w:rsidP="00D831A5">
      <w:pPr>
        <w:pStyle w:val="ListBullet"/>
        <w:numPr>
          <w:ilvl w:val="0"/>
          <w:numId w:val="0"/>
        </w:numPr>
        <w:ind w:left="1491" w:hanging="357"/>
        <w:rPr>
          <w:sz w:val="24"/>
        </w:rPr>
      </w:pPr>
    </w:p>
    <w:p w14:paraId="0C05E90B" w14:textId="783A5DF6" w:rsidR="00D831A5" w:rsidRPr="000564DC" w:rsidRDefault="00D34150" w:rsidP="00D34150">
      <w:pPr>
        <w:pStyle w:val="ListResult"/>
        <w:rPr>
          <w:lang w:val="en-AU"/>
        </w:rPr>
      </w:pPr>
      <w:r w:rsidRPr="000564DC">
        <w:rPr>
          <w:lang w:val="en-AU"/>
        </w:rPr>
        <w:t xml:space="preserve">The registration Details screen is </w:t>
      </w:r>
      <w:r w:rsidR="000564DC" w:rsidRPr="000564DC">
        <w:rPr>
          <w:lang w:val="en-AU"/>
        </w:rPr>
        <w:t>displayed</w:t>
      </w:r>
      <w:r w:rsidRPr="000564DC">
        <w:rPr>
          <w:lang w:val="en-AU"/>
        </w:rPr>
        <w:t>.</w:t>
      </w:r>
    </w:p>
    <w:p w14:paraId="40B0EB71" w14:textId="514684F4" w:rsidR="00D831A5" w:rsidRPr="000564DC" w:rsidRDefault="00D831A5" w:rsidP="00D34150">
      <w:pPr>
        <w:pStyle w:val="ListBullet"/>
        <w:rPr>
          <w:sz w:val="24"/>
        </w:rPr>
      </w:pPr>
      <w:r w:rsidRPr="000564DC">
        <w:rPr>
          <w:noProof/>
        </w:rPr>
        <w:drawing>
          <wp:anchor distT="0" distB="0" distL="114300" distR="114300" simplePos="0" relativeHeight="251673600" behindDoc="1" locked="0" layoutInCell="1" allowOverlap="1" wp14:anchorId="63BC0D38" wp14:editId="57F2207B">
            <wp:simplePos x="0" y="0"/>
            <wp:positionH relativeFrom="column">
              <wp:posOffset>3181350</wp:posOffset>
            </wp:positionH>
            <wp:positionV relativeFrom="paragraph">
              <wp:posOffset>45085</wp:posOffset>
            </wp:positionV>
            <wp:extent cx="923290" cy="475615"/>
            <wp:effectExtent l="0" t="0" r="0" b="635"/>
            <wp:wrapTight wrapText="bothSides">
              <wp:wrapPolygon edited="0">
                <wp:start x="0" y="0"/>
                <wp:lineTo x="0" y="20764"/>
                <wp:lineTo x="20946" y="20764"/>
                <wp:lineTo x="2094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23290" cy="475615"/>
                    </a:xfrm>
                    <a:prstGeom prst="rect">
                      <a:avLst/>
                    </a:prstGeom>
                  </pic:spPr>
                </pic:pic>
              </a:graphicData>
            </a:graphic>
            <wp14:sizeRelH relativeFrom="page">
              <wp14:pctWidth>0</wp14:pctWidth>
            </wp14:sizeRelH>
            <wp14:sizeRelV relativeFrom="page">
              <wp14:pctHeight>0</wp14:pctHeight>
            </wp14:sizeRelV>
          </wp:anchor>
        </w:drawing>
      </w:r>
      <w:r w:rsidR="002D6300" w:rsidRPr="000564DC">
        <w:t xml:space="preserve">Click on the </w:t>
      </w:r>
      <w:r w:rsidR="00D34150" w:rsidRPr="000564DC">
        <w:rPr>
          <w:rStyle w:val="UserInterface"/>
        </w:rPr>
        <w:t>Generate button</w:t>
      </w:r>
      <w:r w:rsidR="002D6300" w:rsidRPr="000564DC">
        <w:t xml:space="preserve"> to generate a new code</w:t>
      </w:r>
    </w:p>
    <w:p w14:paraId="5A00BB30" w14:textId="6D666ED7" w:rsidR="002D6300" w:rsidRPr="000564DC" w:rsidRDefault="002D6300" w:rsidP="00062424">
      <w:pPr>
        <w:pStyle w:val="ListResult"/>
        <w:rPr>
          <w:lang w:val="en-AU"/>
        </w:rPr>
      </w:pPr>
      <w:r w:rsidRPr="000564DC">
        <w:rPr>
          <w:lang w:val="en-AU"/>
        </w:rPr>
        <w:t>The code will be sent to your email address.</w:t>
      </w:r>
    </w:p>
    <w:p w14:paraId="691A0151" w14:textId="77777777" w:rsidR="002D6300" w:rsidRPr="000564DC" w:rsidRDefault="002D6300" w:rsidP="00062424">
      <w:pPr>
        <w:pStyle w:val="ListBullet"/>
        <w:rPr>
          <w:sz w:val="24"/>
        </w:rPr>
      </w:pPr>
      <w:r w:rsidRPr="000564DC">
        <w:t>Start Paratext</w:t>
      </w:r>
    </w:p>
    <w:p w14:paraId="25B17B4F" w14:textId="77777777" w:rsidR="002D6300" w:rsidRPr="000564DC" w:rsidRDefault="002D6300" w:rsidP="00062424">
      <w:pPr>
        <w:pStyle w:val="ListResult"/>
        <w:rPr>
          <w:sz w:val="24"/>
          <w:lang w:val="en-AU"/>
        </w:rPr>
      </w:pPr>
      <w:r w:rsidRPr="000564DC">
        <w:rPr>
          <w:lang w:val="en-AU"/>
        </w:rPr>
        <w:t xml:space="preserve">If it connects to the Internet it will detect that the old code is no longer valid, and it will ask you to update your registration info. </w:t>
      </w:r>
    </w:p>
    <w:p w14:paraId="24D45B58" w14:textId="77777777" w:rsidR="002D6300" w:rsidRPr="000564DC" w:rsidRDefault="002D6300" w:rsidP="00062424">
      <w:pPr>
        <w:pStyle w:val="ListBullet"/>
        <w:rPr>
          <w:sz w:val="24"/>
        </w:rPr>
      </w:pPr>
      <w:r w:rsidRPr="000564DC">
        <w:t>Go to your email, and copy the new code.</w:t>
      </w:r>
    </w:p>
    <w:p w14:paraId="01C10A0D" w14:textId="77777777" w:rsidR="002D6300" w:rsidRPr="000564DC" w:rsidRDefault="002D6300" w:rsidP="00062424">
      <w:pPr>
        <w:pStyle w:val="ListBullet"/>
        <w:rPr>
          <w:sz w:val="24"/>
        </w:rPr>
      </w:pPr>
      <w:r w:rsidRPr="000564DC">
        <w:t>Go back to Paratext</w:t>
      </w:r>
    </w:p>
    <w:p w14:paraId="65AB4859" w14:textId="77777777" w:rsidR="002D6300" w:rsidRPr="000564DC" w:rsidRDefault="002D6300" w:rsidP="00062424">
      <w:pPr>
        <w:pStyle w:val="ListResult"/>
        <w:rPr>
          <w:lang w:val="en-AU"/>
        </w:rPr>
      </w:pPr>
      <w:r w:rsidRPr="000564DC">
        <w:rPr>
          <w:lang w:val="en-AU"/>
        </w:rPr>
        <w:t xml:space="preserve">It may already have pasted in your new code. </w:t>
      </w:r>
    </w:p>
    <w:p w14:paraId="77035DF1" w14:textId="77777777" w:rsidR="002D6300" w:rsidRPr="000564DC" w:rsidRDefault="002D6300" w:rsidP="00062424">
      <w:pPr>
        <w:pStyle w:val="ListBullet"/>
      </w:pPr>
      <w:r w:rsidRPr="000564DC">
        <w:t>If it has not, paste in the new code into the registration form, and click OK.</w:t>
      </w:r>
    </w:p>
    <w:p w14:paraId="5737CEB3" w14:textId="77777777" w:rsidR="002D6300" w:rsidRPr="000564DC" w:rsidRDefault="002D6300" w:rsidP="00062424">
      <w:pPr>
        <w:pStyle w:val="ListResult"/>
        <w:rPr>
          <w:lang w:val="en-AU"/>
        </w:rPr>
      </w:pPr>
      <w:r w:rsidRPr="000564DC">
        <w:rPr>
          <w:lang w:val="en-AU"/>
        </w:rPr>
        <w:t xml:space="preserve">You should be reregistered. </w:t>
      </w:r>
    </w:p>
    <w:p w14:paraId="13019574" w14:textId="2DC8A48C" w:rsidR="002D6300" w:rsidRPr="000564DC" w:rsidRDefault="002D6300" w:rsidP="00FF7A82">
      <w:pPr>
        <w:pStyle w:val="Teacher"/>
        <w:rPr>
          <w:lang w:val="en-AU" w:eastAsia="en-AU"/>
        </w:rPr>
      </w:pPr>
      <w:r w:rsidRPr="000564DC">
        <w:rPr>
          <w:lang w:val="en-AU" w:eastAsia="en-AU"/>
        </w:rPr>
        <w:t xml:space="preserve">You will need to do this on any other computer </w:t>
      </w:r>
      <w:r w:rsidR="00D34150" w:rsidRPr="000564DC">
        <w:rPr>
          <w:lang w:val="en-AU" w:eastAsia="en-AU"/>
        </w:rPr>
        <w:t xml:space="preserve">that </w:t>
      </w:r>
      <w:r w:rsidRPr="000564DC">
        <w:rPr>
          <w:lang w:val="en-AU" w:eastAsia="en-AU"/>
        </w:rPr>
        <w:t xml:space="preserve">you have Paratext installed on as well. </w:t>
      </w:r>
    </w:p>
    <w:p w14:paraId="3ECF303F" w14:textId="77777777" w:rsidR="002D6300" w:rsidRPr="000564DC" w:rsidRDefault="002D6300" w:rsidP="00D34150">
      <w:pPr>
        <w:ind w:left="1134"/>
        <w:rPr>
          <w:sz w:val="24"/>
          <w:lang w:val="en-AU" w:eastAsia="en-AU"/>
        </w:rPr>
      </w:pPr>
      <w:r w:rsidRPr="000564DC">
        <w:rPr>
          <w:lang w:val="en-AU" w:eastAsia="en-AU"/>
        </w:rPr>
        <w:t xml:space="preserve">If Paratext is not connecting to the Internet to detect that you need to give a new code, go to </w:t>
      </w:r>
    </w:p>
    <w:p w14:paraId="2D7AC810" w14:textId="77777777" w:rsidR="002D6300" w:rsidRPr="000564DC" w:rsidRDefault="002D6300" w:rsidP="00062424">
      <w:pPr>
        <w:pStyle w:val="ListBullet"/>
      </w:pPr>
      <w:r w:rsidRPr="000564DC">
        <w:rPr>
          <w:rStyle w:val="UserInterface"/>
        </w:rPr>
        <w:t>Tools</w:t>
      </w:r>
      <w:r w:rsidRPr="000564DC">
        <w:t xml:space="preserve"> &gt; </w:t>
      </w:r>
      <w:r w:rsidRPr="000564DC">
        <w:rPr>
          <w:rStyle w:val="UserInterface"/>
        </w:rPr>
        <w:t>Registration Information</w:t>
      </w:r>
      <w:r w:rsidRPr="000564DC">
        <w:t xml:space="preserve"> and paste the code there. </w:t>
      </w:r>
    </w:p>
    <w:p w14:paraId="5A59EC39" w14:textId="77777777" w:rsidR="002D6300" w:rsidRPr="000564DC" w:rsidRDefault="002D6300" w:rsidP="00D2024F">
      <w:pPr>
        <w:pStyle w:val="Heading2"/>
        <w:rPr>
          <w:lang w:eastAsia="en-AU"/>
        </w:rPr>
      </w:pPr>
      <w:bookmarkStart w:id="39" w:name="_Toc477616241"/>
      <w:r w:rsidRPr="000564DC">
        <w:rPr>
          <w:lang w:eastAsia="en-AU"/>
        </w:rPr>
        <w:lastRenderedPageBreak/>
        <w:t>Register a new user (who does not have an email address)</w:t>
      </w:r>
      <w:bookmarkEnd w:id="39"/>
    </w:p>
    <w:p w14:paraId="46C81B73" w14:textId="77777777" w:rsidR="002D6300" w:rsidRPr="000564DC" w:rsidRDefault="002D6300" w:rsidP="00FF7A82">
      <w:pPr>
        <w:pStyle w:val="Teacher"/>
        <w:rPr>
          <w:lang w:val="en-AU"/>
        </w:rPr>
      </w:pPr>
      <w:r w:rsidRPr="000564DC">
        <w:rPr>
          <w:lang w:val="en-AU"/>
        </w:rPr>
        <w:t xml:space="preserve">Any administrator of a registered project can create new user registrations if they need to add people to their project. These users do not need to have an email address. </w:t>
      </w:r>
    </w:p>
    <w:p w14:paraId="05D1F554" w14:textId="77777777" w:rsidR="002D6300" w:rsidRPr="000564DC" w:rsidRDefault="002D6300" w:rsidP="00062424">
      <w:pPr>
        <w:pStyle w:val="ListBullet"/>
      </w:pPr>
      <w:r w:rsidRPr="000564DC">
        <w:t xml:space="preserve">Go to registry.paratext.org </w:t>
      </w:r>
    </w:p>
    <w:p w14:paraId="62BD563B" w14:textId="77777777" w:rsidR="002D6300" w:rsidRPr="000564DC" w:rsidRDefault="002D6300" w:rsidP="00062424">
      <w:pPr>
        <w:pStyle w:val="ListBullet"/>
      </w:pPr>
      <w:r w:rsidRPr="000564DC">
        <w:t xml:space="preserve">Log in if you are not already. </w:t>
      </w:r>
    </w:p>
    <w:p w14:paraId="14A1F08D" w14:textId="77777777" w:rsidR="002D6300" w:rsidRPr="000564DC" w:rsidRDefault="002D6300" w:rsidP="00062424">
      <w:pPr>
        <w:pStyle w:val="ListBullet"/>
        <w:rPr>
          <w:rStyle w:val="UserInterface"/>
          <w:rFonts w:ascii="Times New Roman" w:hAnsi="Times New Roman"/>
          <w:b w:val="0"/>
          <w:sz w:val="22"/>
        </w:rPr>
      </w:pPr>
      <w:r w:rsidRPr="000564DC">
        <w:t xml:space="preserve">Click on </w:t>
      </w:r>
      <w:r w:rsidRPr="000564DC">
        <w:rPr>
          <w:rStyle w:val="UserInterface"/>
        </w:rPr>
        <w:t>Users</w:t>
      </w:r>
    </w:p>
    <w:p w14:paraId="2395FFE8" w14:textId="77777777" w:rsidR="002D6300" w:rsidRPr="000564DC" w:rsidRDefault="002D6300" w:rsidP="001430E1">
      <w:pPr>
        <w:pStyle w:val="ImageLeft"/>
        <w:rPr>
          <w:lang w:val="en-AU"/>
        </w:rPr>
      </w:pPr>
      <w:r w:rsidRPr="000564DC">
        <w:rPr>
          <w:noProof/>
          <w:lang w:val="en-AU" w:eastAsia="en-AU"/>
        </w:rPr>
        <w:drawing>
          <wp:inline distT="0" distB="0" distL="0" distR="0" wp14:anchorId="4E12E0DC" wp14:editId="454945EB">
            <wp:extent cx="3190875" cy="3956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875" cy="395605"/>
                    </a:xfrm>
                    <a:prstGeom prst="rect">
                      <a:avLst/>
                    </a:prstGeom>
                  </pic:spPr>
                </pic:pic>
              </a:graphicData>
            </a:graphic>
          </wp:inline>
        </w:drawing>
      </w:r>
    </w:p>
    <w:p w14:paraId="4C8720FA" w14:textId="77777777" w:rsidR="002D6300" w:rsidRPr="000564DC" w:rsidRDefault="002D6300" w:rsidP="00062424">
      <w:pPr>
        <w:pStyle w:val="ListBullet"/>
      </w:pPr>
      <w:r w:rsidRPr="000564DC">
        <w:t xml:space="preserve">Click the </w:t>
      </w:r>
      <w:r w:rsidRPr="000564DC">
        <w:rPr>
          <w:rStyle w:val="UserInterface"/>
        </w:rPr>
        <w:t>“+ Register new user”</w:t>
      </w:r>
      <w:r w:rsidRPr="000564DC">
        <w:t xml:space="preserve"> button. </w:t>
      </w:r>
    </w:p>
    <w:p w14:paraId="7708EB69" w14:textId="77777777" w:rsidR="002D6300" w:rsidRPr="000564DC" w:rsidRDefault="002D6300" w:rsidP="00062424">
      <w:pPr>
        <w:pStyle w:val="ListResult"/>
        <w:rPr>
          <w:lang w:val="en-AU"/>
        </w:rPr>
      </w:pPr>
      <w:r w:rsidRPr="000564DC">
        <w:rPr>
          <w:lang w:val="en-AU"/>
        </w:rPr>
        <w:t>The new user registration form is displayed.</w:t>
      </w:r>
    </w:p>
    <w:p w14:paraId="2C3C1E1F" w14:textId="77777777" w:rsidR="002D6300" w:rsidRPr="000564DC" w:rsidRDefault="002D6300" w:rsidP="00062424">
      <w:pPr>
        <w:pStyle w:val="ListResult"/>
        <w:rPr>
          <w:lang w:val="en-AU"/>
        </w:rPr>
      </w:pPr>
      <w:r w:rsidRPr="000564DC">
        <w:rPr>
          <w:noProof/>
          <w:lang w:val="en-AU"/>
        </w:rPr>
        <w:drawing>
          <wp:inline distT="0" distB="0" distL="0" distR="0" wp14:anchorId="270C14BA" wp14:editId="1583DA92">
            <wp:extent cx="2239200" cy="137293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2046" cy="1380806"/>
                    </a:xfrm>
                    <a:prstGeom prst="rect">
                      <a:avLst/>
                    </a:prstGeom>
                  </pic:spPr>
                </pic:pic>
              </a:graphicData>
            </a:graphic>
          </wp:inline>
        </w:drawing>
      </w:r>
    </w:p>
    <w:p w14:paraId="195C5239" w14:textId="77777777" w:rsidR="002D6300" w:rsidRPr="000564DC" w:rsidRDefault="002D6300" w:rsidP="00062424">
      <w:pPr>
        <w:pStyle w:val="ListBullet"/>
      </w:pPr>
      <w:r w:rsidRPr="000564DC">
        <w:t>Fill in their name, and the rest of their information.</w:t>
      </w:r>
    </w:p>
    <w:p w14:paraId="05CB08B6" w14:textId="77777777" w:rsidR="002D6300" w:rsidRPr="000564DC" w:rsidRDefault="002D6300" w:rsidP="00062424">
      <w:pPr>
        <w:pStyle w:val="ListBullet"/>
      </w:pPr>
      <w:r w:rsidRPr="000564DC">
        <w:t xml:space="preserve">You do not need to supply their email address. </w:t>
      </w:r>
    </w:p>
    <w:p w14:paraId="5919E3D7" w14:textId="77777777" w:rsidR="002D6300" w:rsidRPr="000564DC" w:rsidRDefault="002D6300" w:rsidP="00FF7A82">
      <w:pPr>
        <w:pStyle w:val="Teacher"/>
        <w:rPr>
          <w:lang w:val="en-AU"/>
        </w:rPr>
      </w:pPr>
      <w:r w:rsidRPr="000564DC">
        <w:rPr>
          <w:lang w:val="en-AU"/>
        </w:rPr>
        <w:t xml:space="preserve">A user added by someone else cannot be made an administrator of a project, nor a consultant. If you would like to make someone a consultant or administrator they can register themselves for Paratext, then you can add their name to the project. </w:t>
      </w:r>
    </w:p>
    <w:p w14:paraId="51469203" w14:textId="77777777" w:rsidR="002D6300" w:rsidRPr="000564DC" w:rsidRDefault="002D6300" w:rsidP="00062424">
      <w:pPr>
        <w:pStyle w:val="ListBullet"/>
      </w:pPr>
      <w:r w:rsidRPr="000564DC">
        <w:t>When competed, click “</w:t>
      </w:r>
      <w:r w:rsidRPr="000564DC">
        <w:rPr>
          <w:rStyle w:val="UserInterface"/>
        </w:rPr>
        <w:t>Create</w:t>
      </w:r>
      <w:r w:rsidRPr="000564DC">
        <w:t xml:space="preserve">” </w:t>
      </w:r>
    </w:p>
    <w:p w14:paraId="1B5C4DF1" w14:textId="77777777" w:rsidR="002D6300" w:rsidRPr="000564DC" w:rsidRDefault="002D6300" w:rsidP="00062424">
      <w:pPr>
        <w:pStyle w:val="ListResult"/>
        <w:rPr>
          <w:lang w:val="en-AU"/>
        </w:rPr>
      </w:pPr>
      <w:r w:rsidRPr="000564DC">
        <w:rPr>
          <w:lang w:val="en-AU"/>
        </w:rPr>
        <w:t xml:space="preserve">The server should respond by emailing you the user code for the new user. </w:t>
      </w:r>
    </w:p>
    <w:p w14:paraId="3F26C9A7" w14:textId="77777777" w:rsidR="002D6300" w:rsidRPr="000564DC" w:rsidRDefault="002D6300" w:rsidP="00FF7A82">
      <w:pPr>
        <w:pStyle w:val="Teacher"/>
        <w:rPr>
          <w:lang w:val="en-AU"/>
        </w:rPr>
      </w:pPr>
      <w:r w:rsidRPr="000564DC">
        <w:rPr>
          <w:lang w:val="en-AU"/>
        </w:rPr>
        <w:t>Hang onto this code, because it cannot be recovered again if you lose it.</w:t>
      </w:r>
    </w:p>
    <w:p w14:paraId="17220864" w14:textId="6AF3A621" w:rsidR="002D6300" w:rsidRPr="000564DC" w:rsidRDefault="002D6300" w:rsidP="00C716DF">
      <w:pPr>
        <w:pStyle w:val="Heading2"/>
      </w:pPr>
      <w:bookmarkStart w:id="40" w:name="_Toc477616242"/>
      <w:bookmarkEnd w:id="33"/>
      <w:bookmarkEnd w:id="34"/>
      <w:r w:rsidRPr="000564DC">
        <w:lastRenderedPageBreak/>
        <w:t xml:space="preserve">Translation project </w:t>
      </w:r>
      <w:r w:rsidR="00C716DF" w:rsidRPr="000564DC">
        <w:t>by an un</w:t>
      </w:r>
      <w:r w:rsidRPr="000564DC">
        <w:t>recognised organisation</w:t>
      </w:r>
      <w:bookmarkEnd w:id="40"/>
    </w:p>
    <w:p w14:paraId="0FA89C9A" w14:textId="7233B10F" w:rsidR="002D6300" w:rsidRPr="000564DC" w:rsidRDefault="00C716DF" w:rsidP="00C716DF">
      <w:pPr>
        <w:pStyle w:val="ListBullet"/>
      </w:pPr>
      <w:r w:rsidRPr="000564DC">
        <w:t>If a translator is not part of a recognised organisation, she can</w:t>
      </w:r>
      <w:r w:rsidR="002D6300" w:rsidRPr="000564DC">
        <w:t xml:space="preserve"> apply to </w:t>
      </w:r>
      <w:r w:rsidRPr="000564DC">
        <w:t xml:space="preserve">the </w:t>
      </w:r>
      <w:r w:rsidR="002D6300" w:rsidRPr="000564DC">
        <w:t>BoG (</w:t>
      </w:r>
      <w:hyperlink r:id="rId32" w:history="1">
        <w:r w:rsidR="002D6300" w:rsidRPr="000564DC">
          <w:rPr>
            <w:rStyle w:val="Hyperlink"/>
            <w:rFonts w:ascii="Arial" w:hAnsi="Arial" w:cs="Arial"/>
            <w:color w:val="1155CC"/>
            <w:szCs w:val="22"/>
          </w:rPr>
          <w:t>boardofgovernors@paratext.org</w:t>
        </w:r>
      </w:hyperlink>
      <w:r w:rsidR="002D6300" w:rsidRPr="000564DC">
        <w:t>) to be members of "Independent Translators" pseudo organization</w:t>
      </w:r>
    </w:p>
    <w:p w14:paraId="528C833B" w14:textId="60D78D0C" w:rsidR="002D6300" w:rsidRPr="000564DC" w:rsidRDefault="00D34150" w:rsidP="00C716DF">
      <w:pPr>
        <w:pStyle w:val="Teacher"/>
        <w:rPr>
          <w:lang w:val="en-AU"/>
        </w:rPr>
      </w:pPr>
      <w:r w:rsidRPr="000564DC">
        <w:rPr>
          <w:lang w:val="en-AU"/>
        </w:rPr>
        <w:t xml:space="preserve">It is </w:t>
      </w:r>
      <w:r w:rsidRPr="000564DC">
        <w:rPr>
          <w:rFonts w:eastAsia="SimSun"/>
          <w:lang w:val="en-AU"/>
        </w:rPr>
        <w:t>u</w:t>
      </w:r>
      <w:r w:rsidR="002D6300" w:rsidRPr="000564DC">
        <w:rPr>
          <w:lang w:val="en-AU"/>
        </w:rPr>
        <w:t>nclear how many text resource owners will grant access to this group</w:t>
      </w:r>
    </w:p>
    <w:p w14:paraId="6AAFB8D7" w14:textId="77777777" w:rsidR="00094065" w:rsidRDefault="00094065" w:rsidP="00C234A7">
      <w:pPr>
        <w:pStyle w:val="Heading1"/>
        <w:sectPr w:rsidR="00094065" w:rsidSect="00D3330B">
          <w:pgSz w:w="8392" w:h="11907" w:code="11"/>
          <w:pgMar w:top="709" w:right="709" w:bottom="709" w:left="709" w:header="567" w:footer="720" w:gutter="0"/>
          <w:cols w:space="720"/>
          <w:titlePg/>
          <w:docGrid w:linePitch="360"/>
        </w:sectPr>
      </w:pPr>
      <w:bookmarkStart w:id="41" w:name="_Toc467830840"/>
    </w:p>
    <w:p w14:paraId="6DACC2A9" w14:textId="248A5A1C" w:rsidR="00C234A7" w:rsidRPr="000564DC" w:rsidRDefault="00C234A7" w:rsidP="00C234A7">
      <w:pPr>
        <w:pStyle w:val="Heading1"/>
      </w:pPr>
      <w:bookmarkStart w:id="42" w:name="_Toc477616243"/>
      <w:r w:rsidRPr="000564DC">
        <w:lastRenderedPageBreak/>
        <w:t>Creating a new project</w:t>
      </w:r>
      <w:bookmarkEnd w:id="42"/>
    </w:p>
    <w:p w14:paraId="74D8BE0E" w14:textId="6FDA11F0" w:rsidR="00D34150" w:rsidRPr="000564DC" w:rsidRDefault="00D34150" w:rsidP="00C716DF">
      <w:pPr>
        <w:pStyle w:val="is1"/>
        <w:rPr>
          <w:lang w:val="en-AU"/>
        </w:rPr>
      </w:pPr>
      <w:r w:rsidRPr="000564DC">
        <w:rPr>
          <w:lang w:val="en-AU"/>
        </w:rPr>
        <w:t>Introduction</w:t>
      </w:r>
    </w:p>
    <w:p w14:paraId="3A000A9C" w14:textId="3F7F2BA5" w:rsidR="00D34150" w:rsidRPr="000564DC" w:rsidRDefault="00D34150" w:rsidP="00D34150">
      <w:pPr>
        <w:rPr>
          <w:lang w:val="en-AU"/>
        </w:rPr>
      </w:pPr>
      <w:r w:rsidRPr="000564DC">
        <w:rPr>
          <w:lang w:val="en-AU"/>
        </w:rPr>
        <w:t>In this module you will create and register a new project.</w:t>
      </w:r>
    </w:p>
    <w:p w14:paraId="2EA3CF53" w14:textId="77777777" w:rsidR="00D34150" w:rsidRPr="000564DC" w:rsidRDefault="00D34150" w:rsidP="00D2024F">
      <w:pPr>
        <w:pStyle w:val="is2"/>
        <w:rPr>
          <w:lang w:val="en-AU"/>
        </w:rPr>
      </w:pPr>
      <w:r w:rsidRPr="000564DC">
        <w:rPr>
          <w:lang w:val="en-AU"/>
        </w:rPr>
        <w:t>Where we are</w:t>
      </w:r>
    </w:p>
    <w:p w14:paraId="5D557606" w14:textId="0CBA375B" w:rsidR="00D34150" w:rsidRPr="000564DC" w:rsidRDefault="00D34150" w:rsidP="00D34150">
      <w:pPr>
        <w:rPr>
          <w:lang w:val="en-AU"/>
        </w:rPr>
      </w:pPr>
      <w:r w:rsidRPr="000564DC">
        <w:rPr>
          <w:lang w:val="en-AU"/>
        </w:rPr>
        <w:t xml:space="preserve">You have already installed Paratext and registered a user. </w:t>
      </w:r>
    </w:p>
    <w:p w14:paraId="2F1F46A6" w14:textId="39B91E14" w:rsidR="00D34150" w:rsidRPr="000564DC" w:rsidRDefault="00D34150" w:rsidP="00D2024F">
      <w:pPr>
        <w:pStyle w:val="is2"/>
        <w:rPr>
          <w:lang w:val="en-AU"/>
        </w:rPr>
      </w:pPr>
      <w:r w:rsidRPr="000564DC">
        <w:rPr>
          <w:lang w:val="en-AU"/>
        </w:rPr>
        <w:t>Why this is important</w:t>
      </w:r>
    </w:p>
    <w:p w14:paraId="2CF82409" w14:textId="77777777" w:rsidR="00D34150" w:rsidRPr="000564DC" w:rsidRDefault="00D34150" w:rsidP="00C234A7">
      <w:pPr>
        <w:rPr>
          <w:lang w:val="en-AU"/>
        </w:rPr>
      </w:pPr>
      <w:r w:rsidRPr="000564DC">
        <w:rPr>
          <w:lang w:val="en-AU"/>
        </w:rPr>
        <w:t xml:space="preserve">A </w:t>
      </w:r>
      <w:r w:rsidR="00C234A7" w:rsidRPr="000564DC">
        <w:rPr>
          <w:lang w:val="en-AU"/>
        </w:rPr>
        <w:t xml:space="preserve">new aspect in Paratext 8 is that projects need to be registered as well as users. This may feel like an extra complication, but it does offer benefits to users. </w:t>
      </w:r>
    </w:p>
    <w:p w14:paraId="0F6305C6" w14:textId="77777777" w:rsidR="00D34150" w:rsidRPr="000564DC" w:rsidRDefault="00D34150" w:rsidP="00C234A7">
      <w:pPr>
        <w:rPr>
          <w:lang w:val="en-AU"/>
        </w:rPr>
      </w:pPr>
    </w:p>
    <w:p w14:paraId="0BA2768A" w14:textId="303E3E1B" w:rsidR="00C234A7" w:rsidRPr="000564DC" w:rsidRDefault="00C234A7" w:rsidP="00D34150">
      <w:pPr>
        <w:rPr>
          <w:lang w:val="en-AU"/>
        </w:rPr>
      </w:pPr>
      <w:r w:rsidRPr="000564DC">
        <w:rPr>
          <w:lang w:val="en-AU"/>
        </w:rPr>
        <w:t>As we saw in the user registration section, the project administrator can create registrations for users they wan</w:t>
      </w:r>
      <w:r w:rsidR="00D34150" w:rsidRPr="000564DC">
        <w:rPr>
          <w:lang w:val="en-AU"/>
        </w:rPr>
        <w:t xml:space="preserve">t to be part of their project. </w:t>
      </w:r>
    </w:p>
    <w:p w14:paraId="280BD18E" w14:textId="77777777" w:rsidR="00D34150" w:rsidRPr="000564DC" w:rsidRDefault="00D34150" w:rsidP="00D2024F">
      <w:pPr>
        <w:pStyle w:val="is2"/>
        <w:rPr>
          <w:lang w:val="en-AU"/>
        </w:rPr>
      </w:pPr>
      <w:r w:rsidRPr="000564DC">
        <w:rPr>
          <w:lang w:val="en-AU"/>
        </w:rPr>
        <w:t>What are you going to do?</w:t>
      </w:r>
    </w:p>
    <w:p w14:paraId="0DC3B538" w14:textId="5EE16919" w:rsidR="00D34150" w:rsidRPr="000564DC" w:rsidRDefault="00D34150" w:rsidP="00C234A7">
      <w:pPr>
        <w:pStyle w:val="BodyText"/>
        <w:rPr>
          <w:lang w:val="en-AU"/>
        </w:rPr>
      </w:pPr>
      <w:r w:rsidRPr="000564DC">
        <w:rPr>
          <w:lang w:val="en-AU"/>
        </w:rPr>
        <w:t>We will create and register a new project.</w:t>
      </w:r>
    </w:p>
    <w:p w14:paraId="72AA4E38" w14:textId="76D5388E" w:rsidR="00C234A7" w:rsidRPr="000564DC" w:rsidRDefault="005C3B52" w:rsidP="00E416F9">
      <w:pPr>
        <w:pStyle w:val="Rsum"/>
      </w:pPr>
      <w:r w:rsidRPr="000564DC">
        <w:lastRenderedPageBreak/>
        <w:t>S</w:t>
      </w:r>
      <w:r w:rsidR="00C234A7" w:rsidRPr="000564DC">
        <w:t>ummary</w:t>
      </w:r>
    </w:p>
    <w:p w14:paraId="0A879C21" w14:textId="77777777" w:rsidR="00C234A7" w:rsidRPr="000564DC" w:rsidRDefault="00C234A7" w:rsidP="00C234A7">
      <w:pPr>
        <w:pStyle w:val="BodyText"/>
        <w:rPr>
          <w:lang w:val="en-AU"/>
        </w:rPr>
      </w:pPr>
      <w:r w:rsidRPr="000564DC">
        <w:rPr>
          <w:lang w:val="en-AU"/>
        </w:rPr>
        <w:t>This module shows you how to:</w:t>
      </w:r>
    </w:p>
    <w:p w14:paraId="3C104675" w14:textId="77777777" w:rsidR="00D34150" w:rsidRPr="000564DC" w:rsidRDefault="00D34150" w:rsidP="00D2024F">
      <w:pPr>
        <w:pStyle w:val="Heading2"/>
      </w:pPr>
      <w:bookmarkStart w:id="43" w:name="_Toc477616244"/>
      <w:r w:rsidRPr="000564DC">
        <w:t>Create a new project</w:t>
      </w:r>
      <w:bookmarkEnd w:id="43"/>
    </w:p>
    <w:p w14:paraId="576BD669" w14:textId="77777777" w:rsidR="00D34150" w:rsidRPr="000564DC" w:rsidRDefault="00D34150" w:rsidP="00D2024F">
      <w:pPr>
        <w:pStyle w:val="ListBullet"/>
        <w:rPr>
          <w:sz w:val="24"/>
        </w:rPr>
      </w:pPr>
      <w:r w:rsidRPr="000564DC">
        <w:rPr>
          <w:rStyle w:val="UserInterface"/>
        </w:rPr>
        <w:t>File</w:t>
      </w:r>
      <w:r w:rsidRPr="000564DC">
        <w:rPr>
          <w:sz w:val="24"/>
        </w:rPr>
        <w:t xml:space="preserve"> &gt; </w:t>
      </w:r>
      <w:r w:rsidRPr="000564DC">
        <w:rPr>
          <w:rStyle w:val="UserInterface"/>
        </w:rPr>
        <w:t>New Project</w:t>
      </w:r>
    </w:p>
    <w:p w14:paraId="5F0D672A" w14:textId="22A8B14B" w:rsidR="00D34150" w:rsidRPr="000564DC" w:rsidRDefault="00D34150" w:rsidP="00C234A7">
      <w:pPr>
        <w:pStyle w:val="ListResult"/>
        <w:rPr>
          <w:lang w:val="en-AU"/>
        </w:rPr>
      </w:pPr>
      <w:r w:rsidRPr="000564DC">
        <w:rPr>
          <w:lang w:val="en-AU"/>
        </w:rPr>
        <w:t>The New project dialog is displayed.</w:t>
      </w:r>
    </w:p>
    <w:p w14:paraId="203B9B1D" w14:textId="3CA64058" w:rsidR="00D34150" w:rsidRPr="000564DC" w:rsidRDefault="00C716DF" w:rsidP="00C234A7">
      <w:pPr>
        <w:pStyle w:val="ListResult"/>
        <w:rPr>
          <w:lang w:val="en-AU"/>
        </w:rPr>
      </w:pPr>
      <w:r w:rsidRPr="000564DC">
        <w:rPr>
          <w:noProof/>
          <w:lang w:val="en-AU"/>
        </w:rPr>
        <mc:AlternateContent>
          <mc:Choice Requires="wps">
            <w:drawing>
              <wp:anchor distT="0" distB="0" distL="114300" distR="114300" simplePos="0" relativeHeight="251675648" behindDoc="0" locked="0" layoutInCell="1" allowOverlap="1" wp14:anchorId="40411F67" wp14:editId="1E07AEC0">
                <wp:simplePos x="0" y="0"/>
                <wp:positionH relativeFrom="column">
                  <wp:posOffset>3139440</wp:posOffset>
                </wp:positionH>
                <wp:positionV relativeFrom="paragraph">
                  <wp:posOffset>575310</wp:posOffset>
                </wp:positionV>
                <wp:extent cx="670375" cy="345600"/>
                <wp:effectExtent l="19050" t="19050" r="15875" b="16510"/>
                <wp:wrapNone/>
                <wp:docPr id="14" name="Oval 14"/>
                <wp:cNvGraphicFramePr/>
                <a:graphic xmlns:a="http://schemas.openxmlformats.org/drawingml/2006/main">
                  <a:graphicData uri="http://schemas.microsoft.com/office/word/2010/wordprocessingShape">
                    <wps:wsp>
                      <wps:cNvSpPr/>
                      <wps:spPr>
                        <a:xfrm>
                          <a:off x="0" y="0"/>
                          <a:ext cx="670375" cy="345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AA3A0" id="Oval 14" o:spid="_x0000_s1026" style="position:absolute;margin-left:247.2pt;margin-top:45.3pt;width:52.8pt;height:2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" filled="f" strokecolor="red" strokeweight="3pt"/>
            </w:pict>
          </mc:Fallback>
        </mc:AlternateContent>
      </w:r>
      <w:r w:rsidR="00D34150" w:rsidRPr="000564DC">
        <w:rPr>
          <w:noProof/>
          <w:lang w:val="en-AU"/>
        </w:rPr>
        <w:drawing>
          <wp:inline distT="0" distB="0" distL="0" distR="0" wp14:anchorId="510393F5" wp14:editId="052CA25B">
            <wp:extent cx="2715572" cy="27717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0720" cy="2777029"/>
                    </a:xfrm>
                    <a:prstGeom prst="rect">
                      <a:avLst/>
                    </a:prstGeom>
                  </pic:spPr>
                </pic:pic>
              </a:graphicData>
            </a:graphic>
          </wp:inline>
        </w:drawing>
      </w:r>
    </w:p>
    <w:p w14:paraId="29BA6DBF" w14:textId="77777777" w:rsidR="00D34150" w:rsidRPr="000564DC" w:rsidRDefault="00D34150" w:rsidP="00D2024F">
      <w:pPr>
        <w:pStyle w:val="Heading2"/>
      </w:pPr>
      <w:bookmarkStart w:id="44" w:name="_Toc477616245"/>
      <w:r w:rsidRPr="000564DC">
        <w:t>Name for the project</w:t>
      </w:r>
      <w:bookmarkEnd w:id="44"/>
    </w:p>
    <w:p w14:paraId="7010F36D" w14:textId="77777777" w:rsidR="00D34150" w:rsidRPr="000564DC" w:rsidRDefault="00D34150" w:rsidP="00D2024F">
      <w:pPr>
        <w:pStyle w:val="ListBullet"/>
        <w:rPr>
          <w:sz w:val="24"/>
        </w:rPr>
      </w:pPr>
      <w:r w:rsidRPr="000564DC">
        <w:rPr>
          <w:sz w:val="24"/>
        </w:rPr>
        <w:t xml:space="preserve">Click the </w:t>
      </w:r>
      <w:r w:rsidRPr="000564DC">
        <w:rPr>
          <w:rStyle w:val="UserInterface"/>
        </w:rPr>
        <w:t>Edit</w:t>
      </w:r>
      <w:r w:rsidRPr="000564DC">
        <w:rPr>
          <w:sz w:val="24"/>
        </w:rPr>
        <w:t xml:space="preserve"> button</w:t>
      </w:r>
    </w:p>
    <w:p w14:paraId="5557A1E5" w14:textId="77777777" w:rsidR="00D34150" w:rsidRPr="000564DC" w:rsidRDefault="00D34150" w:rsidP="001430E1">
      <w:pPr>
        <w:pStyle w:val="ImageLeft"/>
        <w:rPr>
          <w:lang w:val="en-AU"/>
        </w:rPr>
      </w:pPr>
      <w:r w:rsidRPr="000564DC">
        <w:rPr>
          <w:noProof/>
          <w:lang w:val="en-AU" w:eastAsia="en-AU"/>
        </w:rPr>
        <w:drawing>
          <wp:inline distT="0" distB="0" distL="0" distR="0" wp14:anchorId="4722A5C4" wp14:editId="173E27DF">
            <wp:extent cx="2722875" cy="633441"/>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0310" cy="639823"/>
                    </a:xfrm>
                    <a:prstGeom prst="rect">
                      <a:avLst/>
                    </a:prstGeom>
                  </pic:spPr>
                </pic:pic>
              </a:graphicData>
            </a:graphic>
          </wp:inline>
        </w:drawing>
      </w:r>
    </w:p>
    <w:p w14:paraId="1DEAAD6D" w14:textId="77777777" w:rsidR="00D34150" w:rsidRPr="000564DC" w:rsidRDefault="00D34150" w:rsidP="00C234A7">
      <w:pPr>
        <w:pStyle w:val="ListResult"/>
        <w:rPr>
          <w:lang w:val="en-AU"/>
        </w:rPr>
      </w:pPr>
      <w:r w:rsidRPr="000564DC">
        <w:rPr>
          <w:lang w:val="en-AU"/>
        </w:rPr>
        <w:t>The “edit name” dialog is displayed</w:t>
      </w:r>
    </w:p>
    <w:p w14:paraId="4F0C0344" w14:textId="77777777" w:rsidR="00D34150" w:rsidRPr="000564DC" w:rsidRDefault="00D34150" w:rsidP="00D2024F">
      <w:pPr>
        <w:pStyle w:val="ImageLeft"/>
        <w:rPr>
          <w:lang w:val="en-AU"/>
        </w:rPr>
      </w:pPr>
      <w:r w:rsidRPr="000564DC">
        <w:rPr>
          <w:noProof/>
          <w:lang w:val="en-AU"/>
        </w:rPr>
        <w:lastRenderedPageBreak/>
        <w:drawing>
          <wp:inline distT="0" distB="0" distL="0" distR="0" wp14:anchorId="468C5D6B" wp14:editId="11E8AFAF">
            <wp:extent cx="2267680" cy="176856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8468" cy="1784778"/>
                    </a:xfrm>
                    <a:prstGeom prst="rect">
                      <a:avLst/>
                    </a:prstGeom>
                  </pic:spPr>
                </pic:pic>
              </a:graphicData>
            </a:graphic>
          </wp:inline>
        </w:drawing>
      </w:r>
    </w:p>
    <w:p w14:paraId="1AE62B49" w14:textId="77777777" w:rsidR="00D34150" w:rsidRPr="000564DC" w:rsidRDefault="00D34150" w:rsidP="00D2024F">
      <w:pPr>
        <w:pStyle w:val="ListBullet"/>
        <w:rPr>
          <w:rFonts w:ascii="Arial" w:hAnsi="Arial"/>
          <w:b/>
          <w:sz w:val="20"/>
        </w:rPr>
      </w:pPr>
      <w:r w:rsidRPr="000564DC">
        <w:rPr>
          <w:sz w:val="24"/>
        </w:rPr>
        <w:t>In the name section, give the project a name and a matching short name.</w:t>
      </w:r>
    </w:p>
    <w:p w14:paraId="0B17525C" w14:textId="77777777" w:rsidR="00D34150" w:rsidRPr="000564DC" w:rsidRDefault="00D34150" w:rsidP="00C234A7">
      <w:pPr>
        <w:pStyle w:val="Teacher"/>
        <w:rPr>
          <w:rStyle w:val="UserInterface"/>
          <w:lang w:val="en-AU"/>
        </w:rPr>
      </w:pPr>
      <w:r w:rsidRPr="000564DC">
        <w:rPr>
          <w:lang w:val="en-AU"/>
        </w:rPr>
        <w:t xml:space="preserve">Once you create a project name, the short name cannot be changed, because this is the name Paratext will give to the folder containing the project files, and also the name given to the project on the Internet server. </w:t>
      </w:r>
    </w:p>
    <w:p w14:paraId="18BF47CD" w14:textId="77777777" w:rsidR="00D34150" w:rsidRPr="000564DC" w:rsidRDefault="00D34150" w:rsidP="00D2024F">
      <w:pPr>
        <w:pStyle w:val="Heading2"/>
      </w:pPr>
      <w:bookmarkStart w:id="45" w:name="_Toc477616246"/>
      <w:r w:rsidRPr="000564DC">
        <w:t>Specify language</w:t>
      </w:r>
      <w:bookmarkEnd w:id="45"/>
    </w:p>
    <w:p w14:paraId="7D3235AC" w14:textId="6034A031" w:rsidR="00D34150" w:rsidRPr="000564DC" w:rsidRDefault="00D34150" w:rsidP="00D2024F">
      <w:pPr>
        <w:pStyle w:val="ListBullet"/>
      </w:pPr>
      <w:r w:rsidRPr="000564DC">
        <w:t>If you have another Paratext project in the same language, you can just pick the language from the list in Paratext [2]. If not, you will need to create a new language.</w:t>
      </w:r>
    </w:p>
    <w:p w14:paraId="0A41FC27" w14:textId="77777777" w:rsidR="00D34150" w:rsidRPr="000564DC" w:rsidRDefault="00D34150" w:rsidP="00D2024F">
      <w:pPr>
        <w:pStyle w:val="ListBullet"/>
      </w:pPr>
      <w:r w:rsidRPr="000564DC">
        <w:t xml:space="preserve">Click on </w:t>
      </w:r>
      <w:r w:rsidRPr="000564DC">
        <w:rPr>
          <w:rStyle w:val="UserInterface"/>
        </w:rPr>
        <w:t>New</w:t>
      </w:r>
    </w:p>
    <w:p w14:paraId="2073109A" w14:textId="5DF25CA7" w:rsidR="00D34150" w:rsidRPr="000564DC" w:rsidRDefault="005C3B52" w:rsidP="00C234A7">
      <w:pPr>
        <w:pStyle w:val="ListResult"/>
        <w:rPr>
          <w:lang w:val="en-AU"/>
        </w:rPr>
      </w:pPr>
      <w:r w:rsidRPr="000564DC">
        <w:rPr>
          <w:noProof/>
          <w:lang w:val="en-AU"/>
        </w:rPr>
        <mc:AlternateContent>
          <mc:Choice Requires="wps">
            <w:drawing>
              <wp:anchor distT="0" distB="0" distL="114300" distR="114300" simplePos="0" relativeHeight="251677696" behindDoc="0" locked="0" layoutInCell="1" allowOverlap="1" wp14:anchorId="26A88FF0" wp14:editId="20533D7E">
                <wp:simplePos x="0" y="0"/>
                <wp:positionH relativeFrom="column">
                  <wp:posOffset>2589530</wp:posOffset>
                </wp:positionH>
                <wp:positionV relativeFrom="paragraph">
                  <wp:posOffset>176530</wp:posOffset>
                </wp:positionV>
                <wp:extent cx="532765" cy="304165"/>
                <wp:effectExtent l="19050" t="19050" r="19685" b="19685"/>
                <wp:wrapNone/>
                <wp:docPr id="15" name="Oval 15"/>
                <wp:cNvGraphicFramePr/>
                <a:graphic xmlns:a="http://schemas.openxmlformats.org/drawingml/2006/main">
                  <a:graphicData uri="http://schemas.microsoft.com/office/word/2010/wordprocessingShape">
                    <wps:wsp>
                      <wps:cNvSpPr/>
                      <wps:spPr>
                        <a:xfrm>
                          <a:off x="0" y="0"/>
                          <a:ext cx="532765" cy="3041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BE0E2" id="Oval 15" o:spid="_x0000_s1026" style="position:absolute;margin-left:203.9pt;margin-top:13.9pt;width:41.95pt;height:23.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" filled="f" strokecolor="red" strokeweight="3pt"/>
            </w:pict>
          </mc:Fallback>
        </mc:AlternateContent>
      </w:r>
      <w:r w:rsidR="00D34150" w:rsidRPr="000564DC">
        <w:rPr>
          <w:noProof/>
          <w:lang w:val="en-AU"/>
        </w:rPr>
        <w:drawing>
          <wp:inline distT="0" distB="0" distL="0" distR="0" wp14:anchorId="33AD60E7" wp14:editId="1D6B4ED8">
            <wp:extent cx="3190875" cy="4775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0875" cy="477520"/>
                    </a:xfrm>
                    <a:prstGeom prst="rect">
                      <a:avLst/>
                    </a:prstGeom>
                  </pic:spPr>
                </pic:pic>
              </a:graphicData>
            </a:graphic>
          </wp:inline>
        </w:drawing>
      </w:r>
      <w:r w:rsidR="00D34150" w:rsidRPr="000564DC">
        <w:rPr>
          <w:lang w:val="en-AU"/>
        </w:rPr>
        <w:t>The Choose language identifier box is displayed.</w:t>
      </w:r>
    </w:p>
    <w:p w14:paraId="7950B2C4" w14:textId="77777777" w:rsidR="00D34150" w:rsidRPr="000564DC" w:rsidRDefault="00D34150" w:rsidP="00D2024F">
      <w:pPr>
        <w:pStyle w:val="ImageLeft"/>
        <w:rPr>
          <w:lang w:val="en-AU"/>
        </w:rPr>
      </w:pPr>
      <w:r w:rsidRPr="000564DC">
        <w:rPr>
          <w:noProof/>
          <w:lang w:val="en-AU"/>
        </w:rPr>
        <w:lastRenderedPageBreak/>
        <mc:AlternateContent>
          <mc:Choice Requires="wps">
            <w:drawing>
              <wp:anchor distT="0" distB="0" distL="114300" distR="114300" simplePos="0" relativeHeight="251676672" behindDoc="0" locked="0" layoutInCell="1" allowOverlap="1" wp14:anchorId="38BC6E8A" wp14:editId="55546564">
                <wp:simplePos x="0" y="0"/>
                <wp:positionH relativeFrom="column">
                  <wp:posOffset>906145</wp:posOffset>
                </wp:positionH>
                <wp:positionV relativeFrom="paragraph">
                  <wp:posOffset>361950</wp:posOffset>
                </wp:positionV>
                <wp:extent cx="2116455" cy="201600"/>
                <wp:effectExtent l="19050" t="19050" r="17145" b="27305"/>
                <wp:wrapNone/>
                <wp:docPr id="19" name="Rounded Rectangle 19"/>
                <wp:cNvGraphicFramePr/>
                <a:graphic xmlns:a="http://schemas.openxmlformats.org/drawingml/2006/main">
                  <a:graphicData uri="http://schemas.microsoft.com/office/word/2010/wordprocessingShape">
                    <wps:wsp>
                      <wps:cNvSpPr/>
                      <wps:spPr>
                        <a:xfrm>
                          <a:off x="0" y="0"/>
                          <a:ext cx="2116455" cy="2016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8AEE8A" id="Rounded Rectangle 19" o:spid="_x0000_s1026" style="position:absolute;margin-left:71.35pt;margin-top:28.5pt;width:166.65pt;height:15.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" filled="f" strokecolor="red" strokeweight="3pt"/>
            </w:pict>
          </mc:Fallback>
        </mc:AlternateContent>
      </w:r>
      <w:r w:rsidRPr="000564DC">
        <w:rPr>
          <w:noProof/>
          <w:lang w:val="en-AU"/>
        </w:rPr>
        <w:drawing>
          <wp:inline distT="0" distB="0" distL="0" distR="0" wp14:anchorId="2A423A43" wp14:editId="3B0E82BE">
            <wp:extent cx="2025599" cy="2499360"/>
            <wp:effectExtent l="0" t="0" r="0" b="0"/>
            <wp:docPr id="28" name="Picture 28" descr="C:\Users\User\AppData\Local\Temp\SNAGHTMLdc188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SNAGHTMLdc188f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6516" cy="2525169"/>
                    </a:xfrm>
                    <a:prstGeom prst="rect">
                      <a:avLst/>
                    </a:prstGeom>
                    <a:noFill/>
                    <a:ln>
                      <a:noFill/>
                    </a:ln>
                  </pic:spPr>
                </pic:pic>
              </a:graphicData>
            </a:graphic>
          </wp:inline>
        </w:drawing>
      </w:r>
    </w:p>
    <w:p w14:paraId="27E70CB4" w14:textId="77777777" w:rsidR="00D34150" w:rsidRPr="000564DC" w:rsidRDefault="00D34150" w:rsidP="001430E1">
      <w:pPr>
        <w:pStyle w:val="ListBullet"/>
      </w:pPr>
      <w:r w:rsidRPr="000564DC">
        <w:t xml:space="preserve">Click in the </w:t>
      </w:r>
      <w:r w:rsidRPr="000564DC">
        <w:rPr>
          <w:rStyle w:val="UserInterface"/>
        </w:rPr>
        <w:t>Search</w:t>
      </w:r>
      <w:r w:rsidRPr="000564DC">
        <w:t xml:space="preserve"> box</w:t>
      </w:r>
    </w:p>
    <w:p w14:paraId="65DF26D6" w14:textId="77777777" w:rsidR="00D34150" w:rsidRPr="000564DC" w:rsidRDefault="00D34150" w:rsidP="001430E1">
      <w:pPr>
        <w:pStyle w:val="ListBullet"/>
      </w:pPr>
      <w:r w:rsidRPr="000564DC">
        <w:t>Start typing the name of your language</w:t>
      </w:r>
    </w:p>
    <w:p w14:paraId="3CE1CA97" w14:textId="77777777" w:rsidR="00D34150" w:rsidRPr="000564DC" w:rsidRDefault="00D34150" w:rsidP="00C234A7">
      <w:pPr>
        <w:pStyle w:val="ListResult"/>
        <w:rPr>
          <w:lang w:val="en-AU"/>
        </w:rPr>
      </w:pPr>
      <w:r w:rsidRPr="000564DC">
        <w:rPr>
          <w:lang w:val="en-AU"/>
        </w:rPr>
        <w:t>Paratext will display matching names.</w:t>
      </w:r>
    </w:p>
    <w:p w14:paraId="3D25DD72" w14:textId="77777777" w:rsidR="00D34150" w:rsidRPr="000564DC" w:rsidRDefault="00D34150" w:rsidP="001430E1">
      <w:pPr>
        <w:pStyle w:val="ListBullet"/>
      </w:pPr>
      <w:r w:rsidRPr="000564DC">
        <w:t xml:space="preserve">Click on your language in the list. </w:t>
      </w:r>
    </w:p>
    <w:p w14:paraId="70AD290A" w14:textId="77777777" w:rsidR="00D34150" w:rsidRPr="000564DC" w:rsidRDefault="00D34150" w:rsidP="00C234A7">
      <w:pPr>
        <w:pStyle w:val="ListResult"/>
        <w:rPr>
          <w:lang w:val="en-AU"/>
        </w:rPr>
      </w:pPr>
      <w:r w:rsidRPr="000564DC">
        <w:rPr>
          <w:lang w:val="en-AU"/>
        </w:rPr>
        <w:t>Paratext will add the language name.</w:t>
      </w:r>
    </w:p>
    <w:p w14:paraId="3E0C618A" w14:textId="77777777" w:rsidR="00D34150" w:rsidRPr="000564DC" w:rsidRDefault="00D34150" w:rsidP="001430E1">
      <w:pPr>
        <w:pStyle w:val="ListBullet"/>
      </w:pPr>
      <w:r w:rsidRPr="000564DC">
        <w:t xml:space="preserve">Click </w:t>
      </w:r>
      <w:r w:rsidRPr="000564DC">
        <w:rPr>
          <w:rStyle w:val="UserInterface"/>
        </w:rPr>
        <w:t>OK</w:t>
      </w:r>
      <w:r w:rsidRPr="000564DC">
        <w:t>.</w:t>
      </w:r>
    </w:p>
    <w:p w14:paraId="7C06BD2D" w14:textId="77777777" w:rsidR="00D34150" w:rsidRPr="000564DC" w:rsidRDefault="00D34150" w:rsidP="00C234A7">
      <w:pPr>
        <w:pStyle w:val="Teacher"/>
        <w:rPr>
          <w:lang w:val="en-AU"/>
        </w:rPr>
      </w:pPr>
      <w:r w:rsidRPr="000564DC">
        <w:rPr>
          <w:lang w:val="en-AU"/>
        </w:rPr>
        <w:t xml:space="preserve">You can also specify additional information if needed in the “advanced” section of the language settings dialog. </w:t>
      </w:r>
    </w:p>
    <w:p w14:paraId="79B0700D" w14:textId="77777777" w:rsidR="00846D82" w:rsidRPr="000564DC" w:rsidRDefault="00846D82">
      <w:pPr>
        <w:spacing w:after="200" w:line="276" w:lineRule="auto"/>
        <w:rPr>
          <w:rFonts w:cs="Arial"/>
          <w:b/>
          <w:bCs/>
          <w:iCs/>
          <w:kern w:val="28"/>
          <w:sz w:val="24"/>
          <w:lang w:val="en-AU"/>
        </w:rPr>
      </w:pPr>
      <w:r w:rsidRPr="000564DC">
        <w:rPr>
          <w:lang w:val="en-AU"/>
        </w:rPr>
        <w:br w:type="page"/>
      </w:r>
    </w:p>
    <w:p w14:paraId="29946395" w14:textId="5693A868" w:rsidR="00D34150" w:rsidRPr="000564DC" w:rsidRDefault="00D34150" w:rsidP="00D2024F">
      <w:pPr>
        <w:pStyle w:val="Heading2"/>
      </w:pPr>
      <w:bookmarkStart w:id="46" w:name="_Toc477616247"/>
      <w:r w:rsidRPr="000564DC">
        <w:lastRenderedPageBreak/>
        <w:t>Type of project</w:t>
      </w:r>
      <w:bookmarkEnd w:id="46"/>
    </w:p>
    <w:p w14:paraId="3CBD04E6" w14:textId="77777777" w:rsidR="00D34150" w:rsidRPr="000564DC" w:rsidRDefault="00D34150" w:rsidP="001430E1">
      <w:pPr>
        <w:pStyle w:val="ListBullet"/>
      </w:pPr>
      <w:r w:rsidRPr="000564DC">
        <w:t>Click the drop-down list beside “Type of Project”</w:t>
      </w:r>
    </w:p>
    <w:p w14:paraId="3A71C71E" w14:textId="77777777" w:rsidR="00D34150" w:rsidRPr="000564DC" w:rsidRDefault="00D34150" w:rsidP="00D2024F">
      <w:pPr>
        <w:pStyle w:val="ImageLeft"/>
        <w:rPr>
          <w:lang w:val="en-AU"/>
        </w:rPr>
      </w:pPr>
      <w:r w:rsidRPr="000564DC">
        <w:rPr>
          <w:noProof/>
          <w:lang w:val="en-AU"/>
        </w:rPr>
        <w:drawing>
          <wp:inline distT="0" distB="0" distL="0" distR="0" wp14:anchorId="2E8191BE" wp14:editId="3F7370E9">
            <wp:extent cx="2301240" cy="944310"/>
            <wp:effectExtent l="19050" t="19050" r="2286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56682" cy="967061"/>
                    </a:xfrm>
                    <a:prstGeom prst="rect">
                      <a:avLst/>
                    </a:prstGeom>
                    <a:ln>
                      <a:solidFill>
                        <a:schemeClr val="tx1"/>
                      </a:solidFill>
                    </a:ln>
                  </pic:spPr>
                </pic:pic>
              </a:graphicData>
            </a:graphic>
          </wp:inline>
        </w:drawing>
      </w:r>
    </w:p>
    <w:p w14:paraId="39F0A264" w14:textId="77777777" w:rsidR="00D34150" w:rsidRPr="000564DC" w:rsidRDefault="00D34150" w:rsidP="00D2024F">
      <w:pPr>
        <w:pStyle w:val="ListBullet"/>
      </w:pPr>
      <w:r w:rsidRPr="000564DC">
        <w:t>Choose the appropriate type for your project.</w:t>
      </w:r>
    </w:p>
    <w:p w14:paraId="5F929DA9" w14:textId="77777777" w:rsidR="00D34150" w:rsidRPr="000564DC" w:rsidRDefault="00D34150" w:rsidP="00C234A7">
      <w:pPr>
        <w:pStyle w:val="Teacher"/>
        <w:rPr>
          <w:lang w:val="en-AU"/>
        </w:rPr>
      </w:pPr>
      <w:r w:rsidRPr="000564DC">
        <w:rPr>
          <w:lang w:val="en-AU"/>
        </w:rPr>
        <w:t xml:space="preserve">If it is a back translation, or a daughter or transliteration project, you will need to define the source. </w:t>
      </w:r>
    </w:p>
    <w:p w14:paraId="16B7333D" w14:textId="77777777" w:rsidR="00D34150" w:rsidRPr="000564DC" w:rsidRDefault="00D34150" w:rsidP="00D2024F">
      <w:pPr>
        <w:pStyle w:val="Heading2"/>
      </w:pPr>
      <w:bookmarkStart w:id="47" w:name="_Toc477616248"/>
      <w:r w:rsidRPr="000564DC">
        <w:t>Register the new project</w:t>
      </w:r>
      <w:bookmarkEnd w:id="47"/>
    </w:p>
    <w:p w14:paraId="0D3572A5" w14:textId="77777777" w:rsidR="00D34150" w:rsidRPr="000564DC" w:rsidRDefault="00D34150" w:rsidP="00D2024F">
      <w:pPr>
        <w:pStyle w:val="ListBullet"/>
      </w:pPr>
      <w:r w:rsidRPr="000564DC">
        <w:t>Make sure you have given the project a name and chosen the project type.</w:t>
      </w:r>
    </w:p>
    <w:p w14:paraId="567BE25B" w14:textId="77777777" w:rsidR="00D34150" w:rsidRPr="000564DC" w:rsidRDefault="00D34150" w:rsidP="00D2024F">
      <w:pPr>
        <w:pStyle w:val="ListBullet"/>
      </w:pPr>
      <w:r w:rsidRPr="000564DC">
        <w:t xml:space="preserve">Click </w:t>
      </w:r>
      <w:r w:rsidRPr="000564DC">
        <w:rPr>
          <w:rStyle w:val="UserInterface"/>
        </w:rPr>
        <w:t>Register online</w:t>
      </w:r>
      <w:r w:rsidRPr="000564DC">
        <w:t xml:space="preserve"> to go to the registration page</w:t>
      </w:r>
    </w:p>
    <w:p w14:paraId="69A7A2A9" w14:textId="77777777" w:rsidR="00D34150" w:rsidRPr="000564DC" w:rsidRDefault="00D34150" w:rsidP="00D2024F">
      <w:pPr>
        <w:pStyle w:val="ListBullet"/>
      </w:pPr>
      <w:r w:rsidRPr="000564DC">
        <w:t>Fill in the information (see above)</w:t>
      </w:r>
    </w:p>
    <w:p w14:paraId="5F1812EC" w14:textId="77777777" w:rsidR="00D34150" w:rsidRPr="000564DC" w:rsidRDefault="00D34150" w:rsidP="00D2024F">
      <w:pPr>
        <w:pStyle w:val="ListBullet"/>
      </w:pPr>
      <w:r w:rsidRPr="000564DC">
        <w:t xml:space="preserve">Click </w:t>
      </w:r>
      <w:r w:rsidRPr="000564DC">
        <w:rPr>
          <w:rStyle w:val="UserInterface"/>
        </w:rPr>
        <w:t xml:space="preserve">Register </w:t>
      </w:r>
      <w:r w:rsidRPr="000564DC">
        <w:t xml:space="preserve">to submit. </w:t>
      </w:r>
    </w:p>
    <w:p w14:paraId="399AC64B" w14:textId="77777777" w:rsidR="00D34150" w:rsidRPr="000564DC" w:rsidRDefault="00D34150" w:rsidP="00C234A7">
      <w:pPr>
        <w:pStyle w:val="ListResult"/>
        <w:rPr>
          <w:lang w:val="en-AU"/>
        </w:rPr>
      </w:pPr>
      <w:r w:rsidRPr="000564DC">
        <w:rPr>
          <w:lang w:val="en-AU"/>
        </w:rPr>
        <w:t xml:space="preserve">Paratext should detect that the project is now registered, </w:t>
      </w:r>
    </w:p>
    <w:p w14:paraId="12827493" w14:textId="4562260B" w:rsidR="00C234A7" w:rsidRPr="000564DC" w:rsidRDefault="00D34150" w:rsidP="00846D82">
      <w:pPr>
        <w:pStyle w:val="ListBullet"/>
      </w:pPr>
      <w:r w:rsidRPr="000564DC">
        <w:t xml:space="preserve">Click </w:t>
      </w:r>
      <w:r w:rsidRPr="000564DC">
        <w:rPr>
          <w:rStyle w:val="UserInterface"/>
        </w:rPr>
        <w:t>OK</w:t>
      </w:r>
      <w:r w:rsidRPr="000564DC">
        <w:t xml:space="preserve"> to create the new project. </w:t>
      </w:r>
    </w:p>
    <w:p w14:paraId="02F32A74" w14:textId="77777777" w:rsidR="005C3B52" w:rsidRPr="000564DC" w:rsidRDefault="005C3B52" w:rsidP="00D2024F">
      <w:pPr>
        <w:pStyle w:val="Heading2"/>
        <w:rPr>
          <w:lang w:eastAsia="en-AU"/>
        </w:rPr>
      </w:pPr>
      <w:bookmarkStart w:id="48" w:name="_Toc477616249"/>
      <w:r w:rsidRPr="000564DC">
        <w:rPr>
          <w:lang w:eastAsia="en-AU"/>
        </w:rPr>
        <w:t>Editing your registration</w:t>
      </w:r>
      <w:bookmarkEnd w:id="48"/>
    </w:p>
    <w:p w14:paraId="28AF739D" w14:textId="77777777" w:rsidR="005C3B52" w:rsidRPr="000564DC" w:rsidRDefault="005C3B52" w:rsidP="004C530B">
      <w:pPr>
        <w:rPr>
          <w:lang w:val="en-AU" w:eastAsia="en-AU"/>
        </w:rPr>
      </w:pPr>
      <w:r w:rsidRPr="000564DC">
        <w:rPr>
          <w:lang w:val="en-AU" w:eastAsia="en-AU"/>
        </w:rPr>
        <w:t xml:space="preserve">As you work in your project, you can change your registration information later on. </w:t>
      </w:r>
    </w:p>
    <w:p w14:paraId="269A48B7" w14:textId="77777777" w:rsidR="005C3B52" w:rsidRPr="000564DC" w:rsidRDefault="005C3B52" w:rsidP="005C3B52">
      <w:pPr>
        <w:pStyle w:val="ListBullet"/>
      </w:pPr>
      <w:r w:rsidRPr="000564DC">
        <w:t xml:space="preserve">From Paratext, make sure you are connected to the Internet, </w:t>
      </w:r>
    </w:p>
    <w:p w14:paraId="66F59E21" w14:textId="77777777" w:rsidR="005C3B52" w:rsidRPr="000564DC" w:rsidRDefault="005C3B52" w:rsidP="005C3B52">
      <w:pPr>
        <w:pStyle w:val="ListBullet"/>
      </w:pPr>
      <w:r w:rsidRPr="000564DC">
        <w:rPr>
          <w:rStyle w:val="UserInterface"/>
        </w:rPr>
        <w:t>Project &gt; Project Properties and settings</w:t>
      </w:r>
    </w:p>
    <w:p w14:paraId="743384EC" w14:textId="77777777" w:rsidR="005C3B52" w:rsidRPr="000564DC" w:rsidRDefault="005C3B52" w:rsidP="005C3B52">
      <w:pPr>
        <w:pStyle w:val="ListBullet"/>
      </w:pPr>
      <w:r w:rsidRPr="000564DC">
        <w:t>Click the “</w:t>
      </w:r>
      <w:r w:rsidRPr="000564DC">
        <w:rPr>
          <w:rStyle w:val="UserInterface"/>
          <w:u w:val="single"/>
        </w:rPr>
        <w:t>Manage registration</w:t>
      </w:r>
      <w:r w:rsidRPr="000564DC">
        <w:t xml:space="preserve">” link. </w:t>
      </w:r>
    </w:p>
    <w:p w14:paraId="04E65480" w14:textId="777F4EF0" w:rsidR="005C3B52" w:rsidRPr="000564DC" w:rsidRDefault="005C3B52" w:rsidP="005C3B52">
      <w:pPr>
        <w:pStyle w:val="ListResult"/>
        <w:rPr>
          <w:lang w:val="en-AU"/>
        </w:rPr>
      </w:pPr>
      <w:r w:rsidRPr="000564DC">
        <w:rPr>
          <w:lang w:val="en-AU"/>
        </w:rPr>
        <w:t>This will bring up the project registration info and you can edit it. Any project administrator can edit the registration info.</w:t>
      </w:r>
    </w:p>
    <w:p w14:paraId="496D58C4" w14:textId="77777777" w:rsidR="005C3B52" w:rsidRPr="000564DC" w:rsidRDefault="005C3B52" w:rsidP="00C234A7">
      <w:pPr>
        <w:pStyle w:val="BodyText"/>
        <w:rPr>
          <w:lang w:val="en-AU"/>
        </w:rPr>
      </w:pPr>
    </w:p>
    <w:p w14:paraId="735B69C5" w14:textId="77777777" w:rsidR="00094065" w:rsidRDefault="00094065" w:rsidP="001326E0">
      <w:pPr>
        <w:pStyle w:val="Heading1"/>
        <w:sectPr w:rsidR="00094065" w:rsidSect="00D3330B">
          <w:pgSz w:w="8392" w:h="11907" w:code="11"/>
          <w:pgMar w:top="709" w:right="709" w:bottom="709" w:left="709" w:header="567" w:footer="720" w:gutter="0"/>
          <w:cols w:space="720"/>
          <w:titlePg/>
          <w:docGrid w:linePitch="360"/>
        </w:sectPr>
      </w:pPr>
    </w:p>
    <w:p w14:paraId="5E78120D" w14:textId="7252F3AF" w:rsidR="001326E0" w:rsidRPr="000564DC" w:rsidRDefault="001326E0" w:rsidP="001326E0">
      <w:pPr>
        <w:pStyle w:val="Heading1"/>
      </w:pPr>
      <w:bookmarkStart w:id="49" w:name="_Toc477616250"/>
      <w:r w:rsidRPr="000564DC">
        <w:lastRenderedPageBreak/>
        <w:t>I</w:t>
      </w:r>
      <w:bookmarkStart w:id="50" w:name="_Toc475456024"/>
      <w:r w:rsidRPr="000564DC">
        <w:t>R: Installing Resources</w:t>
      </w:r>
      <w:bookmarkEnd w:id="49"/>
      <w:bookmarkEnd w:id="50"/>
    </w:p>
    <w:p w14:paraId="3F59787F" w14:textId="77777777" w:rsidR="001326E0" w:rsidRPr="000564DC" w:rsidRDefault="001326E0" w:rsidP="001326E0">
      <w:pPr>
        <w:pStyle w:val="is1"/>
        <w:rPr>
          <w:lang w:val="en-AU"/>
        </w:rPr>
      </w:pPr>
      <w:r w:rsidRPr="000564DC">
        <w:rPr>
          <w:lang w:val="en-AU"/>
        </w:rPr>
        <w:t>Introduction</w:t>
      </w:r>
    </w:p>
    <w:p w14:paraId="66706D63" w14:textId="56788AEF" w:rsidR="001326E0" w:rsidRPr="000564DC" w:rsidRDefault="001326E0" w:rsidP="001326E0">
      <w:pPr>
        <w:rPr>
          <w:lang w:val="en-AU"/>
        </w:rPr>
      </w:pPr>
      <w:r w:rsidRPr="000564DC">
        <w:rPr>
          <w:lang w:val="en-AU"/>
        </w:rPr>
        <w:t>In this module you will learn how to install resources.</w:t>
      </w:r>
    </w:p>
    <w:p w14:paraId="02215339" w14:textId="59261278" w:rsidR="001326E0" w:rsidRPr="000564DC" w:rsidRDefault="001326E0" w:rsidP="001326E0">
      <w:pPr>
        <w:pStyle w:val="is2"/>
        <w:rPr>
          <w:lang w:val="en-AU"/>
        </w:rPr>
      </w:pPr>
      <w:r w:rsidRPr="000564DC">
        <w:rPr>
          <w:lang w:val="en-AU"/>
        </w:rPr>
        <w:t>Where are we?</w:t>
      </w:r>
    </w:p>
    <w:p w14:paraId="53826688" w14:textId="03FC6F53" w:rsidR="001326E0" w:rsidRPr="000564DC" w:rsidRDefault="001326E0" w:rsidP="001326E0">
      <w:pPr>
        <w:pStyle w:val="BodyText"/>
        <w:spacing w:after="60"/>
        <w:rPr>
          <w:lang w:val="en-AU"/>
        </w:rPr>
      </w:pPr>
      <w:r w:rsidRPr="000564DC">
        <w:rPr>
          <w:lang w:val="en-AU"/>
        </w:rPr>
        <w:t>You have already installed Paratext 8 and registered a user.</w:t>
      </w:r>
    </w:p>
    <w:p w14:paraId="4CA44B6C" w14:textId="43EF94A3" w:rsidR="001326E0" w:rsidRPr="000564DC" w:rsidRDefault="001326E0" w:rsidP="001326E0">
      <w:pPr>
        <w:pStyle w:val="is2"/>
        <w:rPr>
          <w:lang w:val="en-AU"/>
        </w:rPr>
      </w:pPr>
      <w:r w:rsidRPr="000564DC">
        <w:rPr>
          <w:lang w:val="en-AU"/>
        </w:rPr>
        <w:t>Why is this important?</w:t>
      </w:r>
    </w:p>
    <w:p w14:paraId="55EE3ACF" w14:textId="249F7CF5" w:rsidR="001326E0" w:rsidRPr="000564DC" w:rsidRDefault="001326E0" w:rsidP="001326E0">
      <w:pPr>
        <w:rPr>
          <w:lang w:val="en-AU"/>
        </w:rPr>
      </w:pPr>
      <w:r w:rsidRPr="000564DC">
        <w:rPr>
          <w:lang w:val="en-AU"/>
        </w:rPr>
        <w:t>In Paratext 8, the resources are downloaded from the DBL (Digital Bible Library). Each user can download them directly, but if your Internet connection is limited, you can share the downloaded files with other users.</w:t>
      </w:r>
    </w:p>
    <w:p w14:paraId="2F530977" w14:textId="3F9EA368" w:rsidR="001326E0" w:rsidRPr="000564DC" w:rsidRDefault="001326E0" w:rsidP="001326E0">
      <w:pPr>
        <w:pStyle w:val="is2"/>
        <w:rPr>
          <w:lang w:val="en-AU"/>
        </w:rPr>
      </w:pPr>
      <w:r w:rsidRPr="000564DC">
        <w:rPr>
          <w:lang w:val="en-AU"/>
        </w:rPr>
        <w:t>What are we going to do?</w:t>
      </w:r>
    </w:p>
    <w:p w14:paraId="5D75B111" w14:textId="77777777" w:rsidR="001326E0" w:rsidRPr="000564DC" w:rsidRDefault="001326E0" w:rsidP="001326E0">
      <w:pPr>
        <w:pStyle w:val="ListBullet"/>
        <w:tabs>
          <w:tab w:val="clear" w:pos="1494"/>
          <w:tab w:val="num" w:pos="1080"/>
        </w:tabs>
        <w:ind w:left="1077"/>
      </w:pPr>
      <w:r w:rsidRPr="000564DC">
        <w:t>Download resources from the Internet</w:t>
      </w:r>
    </w:p>
    <w:p w14:paraId="1F9EF426" w14:textId="10C6C51F" w:rsidR="001326E0" w:rsidRPr="000564DC" w:rsidRDefault="001326E0" w:rsidP="001326E0">
      <w:pPr>
        <w:pStyle w:val="ListBullet"/>
        <w:tabs>
          <w:tab w:val="clear" w:pos="1494"/>
          <w:tab w:val="num" w:pos="1080"/>
        </w:tabs>
        <w:ind w:left="1077"/>
      </w:pPr>
      <w:r w:rsidRPr="000564DC">
        <w:t>Install resources from a file.</w:t>
      </w:r>
    </w:p>
    <w:p w14:paraId="30090815" w14:textId="77777777" w:rsidR="001326E0" w:rsidRPr="000564DC" w:rsidRDefault="001326E0" w:rsidP="001326E0">
      <w:pPr>
        <w:pStyle w:val="BodyText"/>
        <w:rPr>
          <w:lang w:val="en-AU"/>
        </w:rPr>
      </w:pPr>
    </w:p>
    <w:p w14:paraId="6587E2E5" w14:textId="66C258B3" w:rsidR="001326E0" w:rsidRPr="000564DC" w:rsidRDefault="001326E0" w:rsidP="00E416F9">
      <w:pPr>
        <w:pStyle w:val="Rsum"/>
      </w:pPr>
      <w:r w:rsidRPr="000564DC">
        <w:lastRenderedPageBreak/>
        <w:t>Summary</w:t>
      </w:r>
    </w:p>
    <w:p w14:paraId="29186028" w14:textId="11CEE826" w:rsidR="001326E0" w:rsidRPr="000564DC" w:rsidRDefault="001326E0" w:rsidP="001326E0">
      <w:pPr>
        <w:pStyle w:val="BodyText"/>
        <w:rPr>
          <w:lang w:val="en-AU"/>
        </w:rPr>
      </w:pPr>
      <w:r w:rsidRPr="000564DC">
        <w:rPr>
          <w:lang w:val="en-AU"/>
        </w:rPr>
        <w:t xml:space="preserve">This module show how </w:t>
      </w:r>
      <w:r w:rsidR="000564DC" w:rsidRPr="000564DC">
        <w:rPr>
          <w:lang w:val="en-AU"/>
        </w:rPr>
        <w:t>to:</w:t>
      </w:r>
    </w:p>
    <w:p w14:paraId="272DA6C4" w14:textId="4B8860B5" w:rsidR="001326E0" w:rsidRPr="000564DC" w:rsidRDefault="001326E0" w:rsidP="009B45C6">
      <w:pPr>
        <w:pStyle w:val="Heading2"/>
      </w:pPr>
      <w:bookmarkStart w:id="51" w:name="_Toc475456025"/>
      <w:bookmarkStart w:id="52" w:name="_Toc477616251"/>
      <w:r w:rsidRPr="000564DC">
        <w:t>Installer resources – Internet (DBL)</w:t>
      </w:r>
      <w:bookmarkEnd w:id="51"/>
      <w:bookmarkEnd w:id="52"/>
    </w:p>
    <w:p w14:paraId="1D636494" w14:textId="39038B70" w:rsidR="001326E0" w:rsidRPr="000564DC" w:rsidRDefault="001326E0" w:rsidP="001326E0">
      <w:pPr>
        <w:pStyle w:val="ListBullet"/>
        <w:rPr>
          <w:rFonts w:eastAsia="SimSun"/>
        </w:rPr>
      </w:pPr>
      <w:r w:rsidRPr="000564DC">
        <w:rPr>
          <w:rFonts w:eastAsia="SimSun"/>
        </w:rPr>
        <w:t xml:space="preserve">From the </w:t>
      </w:r>
      <w:r w:rsidRPr="000564DC">
        <w:rPr>
          <w:rStyle w:val="UserInterface"/>
          <w:rFonts w:eastAsia="SimSun"/>
        </w:rPr>
        <w:t>File</w:t>
      </w:r>
      <w:r w:rsidRPr="000564DC">
        <w:rPr>
          <w:rFonts w:eastAsia="SimSun"/>
        </w:rPr>
        <w:t xml:space="preserve"> menu, choose </w:t>
      </w:r>
      <w:r w:rsidRPr="000564DC">
        <w:rPr>
          <w:rStyle w:val="UserInterface"/>
          <w:rFonts w:eastAsia="SimSun"/>
        </w:rPr>
        <w:t>Download/Install resources</w:t>
      </w:r>
      <w:r w:rsidRPr="000564DC">
        <w:rPr>
          <w:rFonts w:eastAsia="SimSun"/>
        </w:rPr>
        <w:t>.</w:t>
      </w:r>
    </w:p>
    <w:p w14:paraId="09163E29" w14:textId="5F4D542B" w:rsidR="001326E0" w:rsidRPr="000564DC" w:rsidRDefault="001326E0" w:rsidP="001326E0">
      <w:pPr>
        <w:pStyle w:val="ListResult"/>
        <w:rPr>
          <w:lang w:val="en-AU"/>
        </w:rPr>
      </w:pPr>
      <w:r w:rsidRPr="000564DC">
        <w:rPr>
          <w:lang w:val="en-AU"/>
        </w:rPr>
        <w:t>A dialogue box is displayed</w:t>
      </w:r>
    </w:p>
    <w:p w14:paraId="355B6DCE" w14:textId="77777777" w:rsidR="001326E0" w:rsidRPr="000564DC" w:rsidRDefault="001326E0" w:rsidP="001326E0">
      <w:pPr>
        <w:pStyle w:val="ImageLeft"/>
        <w:rPr>
          <w:lang w:val="en-AU"/>
        </w:rPr>
      </w:pPr>
      <w:r w:rsidRPr="000564DC">
        <w:rPr>
          <w:noProof/>
          <w:lang w:val="en-AU"/>
        </w:rPr>
        <w:drawing>
          <wp:inline distT="0" distB="0" distL="0" distR="0" wp14:anchorId="36EE31C1" wp14:editId="6AF78D2E">
            <wp:extent cx="2899965" cy="293231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8984" cy="2941434"/>
                    </a:xfrm>
                    <a:prstGeom prst="rect">
                      <a:avLst/>
                    </a:prstGeom>
                  </pic:spPr>
                </pic:pic>
              </a:graphicData>
            </a:graphic>
          </wp:inline>
        </w:drawing>
      </w:r>
    </w:p>
    <w:p w14:paraId="0F90598C" w14:textId="5B944512" w:rsidR="001326E0" w:rsidRPr="000564DC" w:rsidRDefault="001326E0" w:rsidP="001326E0">
      <w:pPr>
        <w:pStyle w:val="ListBullet"/>
        <w:rPr>
          <w:rFonts w:eastAsia="SimSun"/>
        </w:rPr>
      </w:pPr>
      <w:r w:rsidRPr="000564DC">
        <w:rPr>
          <w:rFonts w:eastAsia="SimSun"/>
        </w:rPr>
        <w:t>Make sure Internet has been chosen.</w:t>
      </w:r>
    </w:p>
    <w:p w14:paraId="2FC7FDF1" w14:textId="3CE19DD1" w:rsidR="001326E0" w:rsidRPr="000564DC" w:rsidRDefault="001326E0" w:rsidP="001326E0">
      <w:pPr>
        <w:pStyle w:val="ListBullet"/>
        <w:rPr>
          <w:rFonts w:eastAsia="SimSun"/>
        </w:rPr>
      </w:pPr>
      <w:r w:rsidRPr="000564DC">
        <w:rPr>
          <w:rFonts w:eastAsia="SimSun"/>
        </w:rPr>
        <w:t>Click the check boxes to the left of the desired resources.</w:t>
      </w:r>
    </w:p>
    <w:p w14:paraId="2665D53A" w14:textId="0B6B4072" w:rsidR="001326E0" w:rsidRPr="000564DC" w:rsidRDefault="001326E0" w:rsidP="001326E0">
      <w:pPr>
        <w:pStyle w:val="ListBullet"/>
        <w:rPr>
          <w:rFonts w:eastAsia="SimSun"/>
        </w:rPr>
      </w:pPr>
      <w:r w:rsidRPr="000564DC">
        <w:rPr>
          <w:rFonts w:eastAsia="SimSun"/>
        </w:rPr>
        <w:t xml:space="preserve">Click  </w:t>
      </w:r>
      <w:r w:rsidRPr="000564DC">
        <w:rPr>
          <w:rStyle w:val="UserInterface"/>
          <w:rFonts w:eastAsia="SimSun"/>
        </w:rPr>
        <w:t>Download/Install</w:t>
      </w:r>
    </w:p>
    <w:p w14:paraId="41746F83" w14:textId="77777777" w:rsidR="00846D82" w:rsidRPr="000564DC" w:rsidRDefault="00846D82">
      <w:pPr>
        <w:spacing w:after="200" w:line="276" w:lineRule="auto"/>
        <w:rPr>
          <w:b/>
          <w:bCs/>
          <w:szCs w:val="28"/>
          <w:lang w:val="en-AU"/>
        </w:rPr>
      </w:pPr>
      <w:bookmarkStart w:id="53" w:name="_Toc475456026"/>
      <w:r w:rsidRPr="000564DC">
        <w:rPr>
          <w:lang w:val="en-AU"/>
        </w:rPr>
        <w:br w:type="page"/>
      </w:r>
    </w:p>
    <w:p w14:paraId="2BB1E145" w14:textId="21C29901" w:rsidR="001326E0" w:rsidRPr="000564DC" w:rsidRDefault="001326E0" w:rsidP="009B45C6">
      <w:pPr>
        <w:pStyle w:val="Heading2"/>
      </w:pPr>
      <w:bookmarkStart w:id="54" w:name="_Toc477616252"/>
      <w:r w:rsidRPr="000564DC">
        <w:lastRenderedPageBreak/>
        <w:t>Installer resources – fi</w:t>
      </w:r>
      <w:bookmarkEnd w:id="53"/>
      <w:r w:rsidRPr="000564DC">
        <w:t>les</w:t>
      </w:r>
      <w:bookmarkEnd w:id="54"/>
    </w:p>
    <w:p w14:paraId="4FC9D942" w14:textId="77777777" w:rsidR="00846D82" w:rsidRPr="000564DC" w:rsidRDefault="00846D82" w:rsidP="00846D82">
      <w:pPr>
        <w:pStyle w:val="ListBullet"/>
        <w:rPr>
          <w:rFonts w:eastAsia="SimSun"/>
        </w:rPr>
      </w:pPr>
      <w:r w:rsidRPr="000564DC">
        <w:rPr>
          <w:rFonts w:eastAsia="SimSun"/>
        </w:rPr>
        <w:t xml:space="preserve">From the </w:t>
      </w:r>
      <w:r w:rsidRPr="000564DC">
        <w:rPr>
          <w:rStyle w:val="UserInterface"/>
          <w:rFonts w:eastAsia="SimSun"/>
        </w:rPr>
        <w:t>File</w:t>
      </w:r>
      <w:r w:rsidRPr="000564DC">
        <w:rPr>
          <w:rFonts w:eastAsia="SimSun"/>
        </w:rPr>
        <w:t xml:space="preserve"> menu, choose </w:t>
      </w:r>
      <w:r w:rsidRPr="000564DC">
        <w:rPr>
          <w:rStyle w:val="UserInterface"/>
          <w:rFonts w:eastAsia="SimSun"/>
        </w:rPr>
        <w:t>Download/Install resources</w:t>
      </w:r>
      <w:r w:rsidRPr="000564DC">
        <w:rPr>
          <w:rFonts w:eastAsia="SimSun"/>
        </w:rPr>
        <w:t>.</w:t>
      </w:r>
    </w:p>
    <w:p w14:paraId="0DA093DE" w14:textId="77777777" w:rsidR="00846D82" w:rsidRPr="000564DC" w:rsidRDefault="00846D82" w:rsidP="00846D82">
      <w:pPr>
        <w:pStyle w:val="ListResult"/>
        <w:rPr>
          <w:lang w:val="en-AU"/>
        </w:rPr>
      </w:pPr>
      <w:r w:rsidRPr="000564DC">
        <w:rPr>
          <w:lang w:val="en-AU"/>
        </w:rPr>
        <w:t>A dialogue box is displayed</w:t>
      </w:r>
    </w:p>
    <w:p w14:paraId="39AB625C" w14:textId="12EA097F" w:rsidR="001326E0" w:rsidRPr="000564DC" w:rsidRDefault="001326E0" w:rsidP="00846D82">
      <w:pPr>
        <w:pStyle w:val="ListBullet"/>
        <w:rPr>
          <w:rFonts w:eastAsia="SimSun"/>
        </w:rPr>
      </w:pPr>
      <w:r w:rsidRPr="000564DC">
        <w:rPr>
          <w:rFonts w:eastAsia="SimSun"/>
        </w:rPr>
        <w:t>Cli</w:t>
      </w:r>
      <w:r w:rsidR="00846D82" w:rsidRPr="000564DC">
        <w:rPr>
          <w:rFonts w:eastAsia="SimSun"/>
        </w:rPr>
        <w:t>ck</w:t>
      </w:r>
      <w:r w:rsidRPr="000564DC">
        <w:rPr>
          <w:rFonts w:eastAsia="SimSun"/>
        </w:rPr>
        <w:t xml:space="preserve"> </w:t>
      </w:r>
      <w:r w:rsidRPr="000564DC">
        <w:rPr>
          <w:rStyle w:val="UserInterface"/>
          <w:rFonts w:eastAsia="SimSun"/>
        </w:rPr>
        <w:t>Folder</w:t>
      </w:r>
    </w:p>
    <w:p w14:paraId="7EE93085" w14:textId="17724B63" w:rsidR="001326E0" w:rsidRPr="000564DC" w:rsidRDefault="001326E0" w:rsidP="00846D82">
      <w:pPr>
        <w:pStyle w:val="ListBullet"/>
        <w:rPr>
          <w:rFonts w:eastAsia="SimSun"/>
        </w:rPr>
      </w:pPr>
      <w:r w:rsidRPr="000564DC">
        <w:rPr>
          <w:rFonts w:eastAsia="SimSun"/>
        </w:rPr>
        <w:t>Cli</w:t>
      </w:r>
      <w:r w:rsidR="00846D82" w:rsidRPr="000564DC">
        <w:rPr>
          <w:rFonts w:eastAsia="SimSun"/>
        </w:rPr>
        <w:t>ck</w:t>
      </w:r>
      <w:r w:rsidRPr="000564DC">
        <w:rPr>
          <w:rFonts w:eastAsia="SimSun"/>
        </w:rPr>
        <w:t xml:space="preserve"> </w:t>
      </w:r>
      <w:r w:rsidR="00846D82" w:rsidRPr="000564DC">
        <w:rPr>
          <w:rStyle w:val="UserInterface"/>
          <w:rFonts w:eastAsia="SimSun"/>
        </w:rPr>
        <w:t>Browse</w:t>
      </w:r>
      <w:r w:rsidRPr="000564DC">
        <w:rPr>
          <w:rFonts w:eastAsia="SimSun"/>
        </w:rPr>
        <w:t>.</w:t>
      </w:r>
    </w:p>
    <w:p w14:paraId="52F75AFF" w14:textId="21C4E3C1" w:rsidR="001326E0" w:rsidRPr="000564DC" w:rsidRDefault="00846D82" w:rsidP="00846D82">
      <w:pPr>
        <w:pStyle w:val="ListBullet"/>
        <w:rPr>
          <w:rFonts w:eastAsia="SimSun"/>
        </w:rPr>
      </w:pPr>
      <w:r w:rsidRPr="000564DC">
        <w:rPr>
          <w:rFonts w:eastAsia="SimSun"/>
        </w:rPr>
        <w:t>Go to the folder which contains the downloaded resource files</w:t>
      </w:r>
      <w:r w:rsidR="001326E0" w:rsidRPr="000564DC">
        <w:rPr>
          <w:rFonts w:eastAsia="SimSun"/>
        </w:rPr>
        <w:t>.</w:t>
      </w:r>
    </w:p>
    <w:p w14:paraId="766ACC10" w14:textId="1CC223BC" w:rsidR="001326E0" w:rsidRPr="000564DC" w:rsidRDefault="00846D82" w:rsidP="00846D82">
      <w:pPr>
        <w:pStyle w:val="ListBullet"/>
        <w:rPr>
          <w:rFonts w:eastAsia="SimSun"/>
        </w:rPr>
      </w:pPr>
      <w:r w:rsidRPr="000564DC">
        <w:rPr>
          <w:rFonts w:eastAsia="SimSun"/>
        </w:rPr>
        <w:t>Select the desired resources.</w:t>
      </w:r>
    </w:p>
    <w:p w14:paraId="7A23836F" w14:textId="11B500D6" w:rsidR="001326E0" w:rsidRPr="000564DC" w:rsidRDefault="001326E0" w:rsidP="00846D82">
      <w:pPr>
        <w:pStyle w:val="ListBullet"/>
        <w:rPr>
          <w:rFonts w:eastAsia="SimSun"/>
        </w:rPr>
      </w:pPr>
      <w:r w:rsidRPr="000564DC">
        <w:rPr>
          <w:rFonts w:eastAsia="SimSun"/>
        </w:rPr>
        <w:t>Cli</w:t>
      </w:r>
      <w:r w:rsidR="00846D82" w:rsidRPr="000564DC">
        <w:rPr>
          <w:rFonts w:eastAsia="SimSun"/>
        </w:rPr>
        <w:t>ck</w:t>
      </w:r>
      <w:r w:rsidRPr="000564DC">
        <w:rPr>
          <w:rFonts w:eastAsia="SimSun"/>
        </w:rPr>
        <w:t xml:space="preserve"> </w:t>
      </w:r>
      <w:r w:rsidRPr="000564DC">
        <w:rPr>
          <w:rStyle w:val="UserInterface"/>
          <w:rFonts w:eastAsia="SimSun"/>
        </w:rPr>
        <w:t>Download/Install</w:t>
      </w:r>
    </w:p>
    <w:p w14:paraId="3F7642D1" w14:textId="77777777" w:rsidR="001326E0" w:rsidRPr="000564DC" w:rsidRDefault="001326E0" w:rsidP="001326E0">
      <w:pPr>
        <w:pStyle w:val="BodyText"/>
        <w:rPr>
          <w:lang w:val="en-AU"/>
        </w:rPr>
      </w:pPr>
    </w:p>
    <w:p w14:paraId="2FC797C3" w14:textId="77777777" w:rsidR="00094065" w:rsidRDefault="00094065" w:rsidP="009E231B">
      <w:pPr>
        <w:pStyle w:val="Heading1"/>
        <w:sectPr w:rsidR="00094065" w:rsidSect="00D3330B">
          <w:pgSz w:w="8392" w:h="11907" w:code="11"/>
          <w:pgMar w:top="709" w:right="709" w:bottom="709" w:left="709" w:header="567" w:footer="720" w:gutter="0"/>
          <w:cols w:space="720"/>
          <w:titlePg/>
          <w:docGrid w:linePitch="360"/>
        </w:sectPr>
      </w:pPr>
    </w:p>
    <w:p w14:paraId="1FC59D75" w14:textId="14F5ABAC" w:rsidR="0038175F" w:rsidRPr="000564DC" w:rsidRDefault="000564DC" w:rsidP="009E231B">
      <w:pPr>
        <w:pStyle w:val="Heading1"/>
      </w:pPr>
      <w:bookmarkStart w:id="55" w:name="_Toc477616253"/>
      <w:r w:rsidRPr="000564DC">
        <w:lastRenderedPageBreak/>
        <w:t>PP1:</w:t>
      </w:r>
      <w:r w:rsidR="0038175F" w:rsidRPr="000564DC">
        <w:t xml:space="preserve"> Setup Project Plan</w:t>
      </w:r>
      <w:bookmarkEnd w:id="41"/>
      <w:bookmarkEnd w:id="55"/>
    </w:p>
    <w:p w14:paraId="7B3641C1" w14:textId="77777777" w:rsidR="0038175F" w:rsidRPr="000564DC" w:rsidRDefault="0038175F" w:rsidP="00D2024F">
      <w:pPr>
        <w:pStyle w:val="is1"/>
        <w:rPr>
          <w:lang w:val="en-AU"/>
        </w:rPr>
      </w:pPr>
      <w:r w:rsidRPr="000564DC">
        <w:rPr>
          <w:lang w:val="en-AU"/>
        </w:rPr>
        <w:t>Introduction</w:t>
      </w:r>
    </w:p>
    <w:p w14:paraId="3C970D52" w14:textId="5365AF0B" w:rsidR="00757BBC" w:rsidRPr="000564DC" w:rsidRDefault="00757BBC" w:rsidP="00757BBC">
      <w:pPr>
        <w:spacing w:after="160"/>
        <w:rPr>
          <w:lang w:val="en-AU" w:eastAsia="en-AU"/>
        </w:rPr>
      </w:pPr>
      <w:r w:rsidRPr="000564DC">
        <w:rPr>
          <w:lang w:val="en-AU" w:eastAsia="en-AU"/>
        </w:rPr>
        <w:t xml:space="preserve">“Progress tracking” based on a Project Plan and Assignments and Progress is a new feature in Paratext 8 that will impact the day-to-day work of translation teams. </w:t>
      </w:r>
    </w:p>
    <w:p w14:paraId="3F963BE5" w14:textId="77777777" w:rsidR="00757BBC" w:rsidRPr="000564DC" w:rsidRDefault="00757BBC" w:rsidP="00D2024F">
      <w:pPr>
        <w:pStyle w:val="is2"/>
        <w:rPr>
          <w:lang w:val="en-AU"/>
        </w:rPr>
      </w:pPr>
      <w:r w:rsidRPr="000564DC">
        <w:rPr>
          <w:lang w:val="en-AU"/>
        </w:rPr>
        <w:t>Where are we?</w:t>
      </w:r>
    </w:p>
    <w:p w14:paraId="018492B1" w14:textId="77777777" w:rsidR="00757BBC" w:rsidRPr="000564DC" w:rsidRDefault="00757BBC" w:rsidP="00757BBC">
      <w:pPr>
        <w:rPr>
          <w:lang w:val="en-AU"/>
        </w:rPr>
      </w:pPr>
      <w:r w:rsidRPr="000564DC">
        <w:rPr>
          <w:lang w:val="en-AU"/>
        </w:rPr>
        <w:t xml:space="preserve">Before you can add the plan the project must have been created/or migrated. </w:t>
      </w:r>
    </w:p>
    <w:p w14:paraId="55FC4340" w14:textId="77777777" w:rsidR="00757BBC" w:rsidRPr="000564DC" w:rsidRDefault="00757BBC" w:rsidP="00D2024F">
      <w:pPr>
        <w:pStyle w:val="is2"/>
        <w:rPr>
          <w:lang w:val="en-AU"/>
        </w:rPr>
      </w:pPr>
      <w:r w:rsidRPr="000564DC">
        <w:rPr>
          <w:lang w:val="en-AU"/>
        </w:rPr>
        <w:t>Why is this important?</w:t>
      </w:r>
    </w:p>
    <w:p w14:paraId="5E3003C1" w14:textId="77777777" w:rsidR="00756A35" w:rsidRPr="000564DC" w:rsidRDefault="00757BBC" w:rsidP="00756A35">
      <w:pPr>
        <w:spacing w:after="160"/>
        <w:rPr>
          <w:lang w:val="en-AU" w:eastAsia="en-AU"/>
        </w:rPr>
      </w:pPr>
      <w:r w:rsidRPr="000564DC">
        <w:rPr>
          <w:lang w:val="en-AU" w:eastAsia="en-AU"/>
        </w:rPr>
        <w:t xml:space="preserve">The Project Plan feature allows the administrator to define a set of translation tasks that your translation project will follow. Paratext comes with sets of pre-defined plans from the various Bible translation organisations that you can use a starting point. However, every project is different and therefore after adding the base plan it will need to be modified for the team. </w:t>
      </w:r>
    </w:p>
    <w:p w14:paraId="5A1404E2" w14:textId="730CE7BD" w:rsidR="00756A35" w:rsidRPr="000564DC" w:rsidRDefault="00756A35" w:rsidP="00756A35">
      <w:pPr>
        <w:spacing w:after="160"/>
        <w:rPr>
          <w:lang w:val="en-AU"/>
        </w:rPr>
      </w:pPr>
      <w:r w:rsidRPr="000564DC">
        <w:rPr>
          <w:lang w:val="en-AU"/>
        </w:rPr>
        <w:t xml:space="preserve">Typically, organizations want conformity at the “Stage” level in order to facilitate meaningful tracking of the progress of project across the entire organization. However, </w:t>
      </w:r>
      <w:r w:rsidRPr="000564DC">
        <w:rPr>
          <w:b/>
          <w:bCs/>
          <w:lang w:val="en-AU"/>
        </w:rPr>
        <w:t>every plan will need to be customized at the task level.</w:t>
      </w:r>
      <w:r w:rsidRPr="000564DC">
        <w:rPr>
          <w:lang w:val="en-AU"/>
        </w:rPr>
        <w:t xml:space="preserve"> </w:t>
      </w:r>
    </w:p>
    <w:p w14:paraId="09E6E4E0" w14:textId="0E3910FF" w:rsidR="00757BBC" w:rsidRPr="000564DC" w:rsidRDefault="00757BBC" w:rsidP="00757BBC">
      <w:pPr>
        <w:spacing w:after="160"/>
        <w:rPr>
          <w:lang w:val="en-AU" w:eastAsia="en-AU"/>
        </w:rPr>
      </w:pPr>
      <w:r w:rsidRPr="000564DC">
        <w:rPr>
          <w:lang w:val="en-AU" w:eastAsia="en-AU"/>
        </w:rPr>
        <w:t xml:space="preserve">If a task is important to you and your team and you want to track its progress, then it can be included in the project plan (even if it doesn’t require Paratext to do the task). </w:t>
      </w:r>
    </w:p>
    <w:p w14:paraId="24EEF541" w14:textId="77777777" w:rsidR="00756A35" w:rsidRPr="000564DC" w:rsidRDefault="00756A35" w:rsidP="00D2024F">
      <w:pPr>
        <w:pStyle w:val="is2"/>
        <w:rPr>
          <w:lang w:val="en-AU"/>
        </w:rPr>
      </w:pPr>
      <w:r w:rsidRPr="000564DC">
        <w:rPr>
          <w:lang w:val="en-AU"/>
        </w:rPr>
        <w:t>What are we going to do?</w:t>
      </w:r>
    </w:p>
    <w:p w14:paraId="79E70FEE" w14:textId="2EACE7F0" w:rsidR="00757BBC" w:rsidRPr="000564DC" w:rsidRDefault="00757BBC" w:rsidP="00757BBC">
      <w:pPr>
        <w:spacing w:after="160"/>
        <w:rPr>
          <w:lang w:val="en-AU" w:eastAsia="en-AU"/>
        </w:rPr>
      </w:pPr>
      <w:r w:rsidRPr="000564DC">
        <w:rPr>
          <w:lang w:val="en-AU" w:eastAsia="en-AU"/>
        </w:rPr>
        <w:t xml:space="preserve">You will use a combination of two features: the </w:t>
      </w:r>
      <w:r w:rsidRPr="000564DC">
        <w:rPr>
          <w:i/>
          <w:iCs/>
          <w:lang w:val="en-AU" w:eastAsia="en-AU"/>
        </w:rPr>
        <w:t>Project Plan</w:t>
      </w:r>
      <w:r w:rsidRPr="000564DC">
        <w:rPr>
          <w:lang w:val="en-AU" w:eastAsia="en-AU"/>
        </w:rPr>
        <w:t xml:space="preserve"> and the </w:t>
      </w:r>
      <w:r w:rsidRPr="000564DC">
        <w:rPr>
          <w:i/>
          <w:iCs/>
          <w:lang w:val="en-AU" w:eastAsia="en-AU"/>
        </w:rPr>
        <w:t>Assignments and Progress</w:t>
      </w:r>
      <w:r w:rsidRPr="000564DC">
        <w:rPr>
          <w:lang w:val="en-AU" w:eastAsia="en-AU"/>
        </w:rPr>
        <w:t xml:space="preserve"> (sometimes referred to as “progress tracking”) to manage the plan by assigning team members to tasks, and tracking their progress in completing those tasks.  </w:t>
      </w:r>
    </w:p>
    <w:p w14:paraId="34B4A148" w14:textId="63491F0C" w:rsidR="00757BBC" w:rsidRPr="000564DC" w:rsidRDefault="00757BBC" w:rsidP="00757BBC">
      <w:pPr>
        <w:pStyle w:val="ListBullet"/>
      </w:pPr>
      <w:r w:rsidRPr="000564DC">
        <w:t>A</w:t>
      </w:r>
      <w:r w:rsidR="0038175F" w:rsidRPr="000564DC">
        <w:t xml:space="preserve">dd the organizational base plan to the project </w:t>
      </w:r>
      <w:r w:rsidR="00756A35" w:rsidRPr="000564DC">
        <w:t>(remove an old plan if necessary)</w:t>
      </w:r>
    </w:p>
    <w:p w14:paraId="4FBEF2EA" w14:textId="5E835A87" w:rsidR="00757BBC" w:rsidRPr="000564DC" w:rsidRDefault="00757BBC" w:rsidP="00757BBC">
      <w:pPr>
        <w:pStyle w:val="ListBullet"/>
      </w:pPr>
      <w:r w:rsidRPr="000564DC">
        <w:t>C</w:t>
      </w:r>
      <w:r w:rsidR="00756A35" w:rsidRPr="000564DC">
        <w:t>ustomize the plan for the team by adding/deleting and moving tasks</w:t>
      </w:r>
    </w:p>
    <w:p w14:paraId="1BDEA9C8" w14:textId="3539C01D" w:rsidR="0038175F" w:rsidRPr="000564DC" w:rsidRDefault="00757BBC" w:rsidP="00757BBC">
      <w:pPr>
        <w:pStyle w:val="ListBullet"/>
      </w:pPr>
      <w:r w:rsidRPr="000564DC">
        <w:t>A</w:t>
      </w:r>
      <w:r w:rsidR="0038175F" w:rsidRPr="000564DC">
        <w:t>ssign the tasks to the various team members.</w:t>
      </w:r>
    </w:p>
    <w:p w14:paraId="48242F67" w14:textId="77777777" w:rsidR="0038175F" w:rsidRPr="000564DC" w:rsidRDefault="0038175F" w:rsidP="00E416F9">
      <w:pPr>
        <w:pStyle w:val="Rsum"/>
      </w:pPr>
      <w:bookmarkStart w:id="56" w:name="_Toc466982758"/>
      <w:bookmarkStart w:id="57" w:name="_Toc467830841"/>
      <w:r w:rsidRPr="000564DC">
        <w:lastRenderedPageBreak/>
        <w:t>Summary</w:t>
      </w:r>
      <w:bookmarkEnd w:id="56"/>
      <w:bookmarkEnd w:id="57"/>
    </w:p>
    <w:p w14:paraId="2F3B62C7" w14:textId="77777777" w:rsidR="0038175F" w:rsidRPr="000564DC" w:rsidRDefault="0038175F" w:rsidP="00C234A7">
      <w:pPr>
        <w:pStyle w:val="BodyText"/>
        <w:rPr>
          <w:lang w:val="en-AU"/>
        </w:rPr>
      </w:pPr>
      <w:r w:rsidRPr="000564DC">
        <w:rPr>
          <w:lang w:val="en-AU"/>
        </w:rPr>
        <w:t>This module shows you how to:</w:t>
      </w:r>
    </w:p>
    <w:p w14:paraId="7AD64C4E" w14:textId="77777777" w:rsidR="002D6300" w:rsidRPr="000564DC" w:rsidRDefault="002D6300" w:rsidP="00D2024F">
      <w:pPr>
        <w:pStyle w:val="Heading2"/>
      </w:pPr>
      <w:bookmarkStart w:id="58" w:name="_Toc477616254"/>
      <w:r w:rsidRPr="000564DC">
        <w:t>Add the organisational base plan</w:t>
      </w:r>
      <w:bookmarkEnd w:id="58"/>
    </w:p>
    <w:p w14:paraId="34218C1B" w14:textId="7EC4D34A" w:rsidR="001430E1" w:rsidRPr="000564DC" w:rsidRDefault="001430E1" w:rsidP="00C716DF">
      <w:pPr>
        <w:pStyle w:val="Teacher"/>
        <w:rPr>
          <w:lang w:val="en-AU"/>
        </w:rPr>
      </w:pPr>
      <w:r w:rsidRPr="000564DC">
        <w:rPr>
          <w:lang w:val="en-AU"/>
        </w:rPr>
        <w:t xml:space="preserve">If you have an existing plan, you need to </w:t>
      </w:r>
      <w:r w:rsidR="00C716DF" w:rsidRPr="000564DC">
        <w:rPr>
          <w:lang w:val="en-AU"/>
        </w:rPr>
        <w:t>remove</w:t>
      </w:r>
      <w:r w:rsidRPr="000564DC">
        <w:rPr>
          <w:lang w:val="en-AU"/>
        </w:rPr>
        <w:t xml:space="preserve"> that plan before you can add another plan. (See </w:t>
      </w:r>
      <w:r w:rsidR="00C716DF" w:rsidRPr="000564DC">
        <w:rPr>
          <w:lang w:val="en-AU"/>
        </w:rPr>
        <w:t>below</w:t>
      </w:r>
      <w:r w:rsidRPr="000564DC">
        <w:rPr>
          <w:lang w:val="en-AU"/>
        </w:rPr>
        <w:t xml:space="preserve"> for instructions.</w:t>
      </w:r>
      <w:r w:rsidRPr="000564DC">
        <w:rPr>
          <w:rStyle w:val="UserInterface"/>
          <w:rFonts w:ascii="Times New Roman" w:hAnsi="Times New Roman"/>
          <w:b w:val="0"/>
          <w:sz w:val="22"/>
          <w:lang w:val="en-AU"/>
        </w:rPr>
        <w:t>)</w:t>
      </w:r>
    </w:p>
    <w:p w14:paraId="0A3A4187" w14:textId="77777777" w:rsidR="002D6300" w:rsidRPr="000564DC" w:rsidRDefault="002D6300" w:rsidP="00062424">
      <w:pPr>
        <w:pStyle w:val="ListBullet"/>
        <w:rPr>
          <w:sz w:val="24"/>
        </w:rPr>
      </w:pPr>
      <w:r w:rsidRPr="000564DC">
        <w:rPr>
          <w:rStyle w:val="UserInterface"/>
        </w:rPr>
        <w:t>Project</w:t>
      </w:r>
      <w:r w:rsidRPr="000564DC">
        <w:rPr>
          <w:sz w:val="24"/>
        </w:rPr>
        <w:t xml:space="preserve"> </w:t>
      </w:r>
      <w:r w:rsidRPr="000564DC">
        <w:rPr>
          <w:rStyle w:val="UserInterface"/>
        </w:rPr>
        <w:t>&gt; Project plan settings</w:t>
      </w:r>
    </w:p>
    <w:p w14:paraId="77F08ED0" w14:textId="77777777" w:rsidR="002D6300" w:rsidRPr="000564DC" w:rsidRDefault="002D6300" w:rsidP="00062424">
      <w:pPr>
        <w:pStyle w:val="ListBullet"/>
        <w:rPr>
          <w:sz w:val="24"/>
        </w:rPr>
      </w:pPr>
      <w:r w:rsidRPr="000564DC">
        <w:rPr>
          <w:sz w:val="24"/>
        </w:rPr>
        <w:t xml:space="preserve">Click </w:t>
      </w:r>
      <w:r w:rsidRPr="000564DC">
        <w:rPr>
          <w:rStyle w:val="UserInterface"/>
        </w:rPr>
        <w:t>Manage plans</w:t>
      </w:r>
    </w:p>
    <w:p w14:paraId="62A3B94C" w14:textId="69495A95" w:rsidR="002D6300" w:rsidRPr="000564DC" w:rsidRDefault="002D6300" w:rsidP="004C530B">
      <w:pPr>
        <w:pStyle w:val="ListBullet"/>
      </w:pPr>
      <w:r w:rsidRPr="000564DC">
        <w:t xml:space="preserve">Click </w:t>
      </w:r>
      <w:r w:rsidR="004C530B" w:rsidRPr="000564DC">
        <w:t>below</w:t>
      </w:r>
      <w:r w:rsidRPr="000564DC">
        <w:t xml:space="preserve"> </w:t>
      </w:r>
      <w:r w:rsidRPr="000564DC">
        <w:rPr>
          <w:rStyle w:val="UserInterface"/>
        </w:rPr>
        <w:t>Show Base Plan</w:t>
      </w:r>
    </w:p>
    <w:p w14:paraId="3E087CA4" w14:textId="54EE85ED" w:rsidR="002D6300" w:rsidRPr="000564DC" w:rsidRDefault="004C530B" w:rsidP="001430E1">
      <w:pPr>
        <w:pStyle w:val="ImageLeft"/>
        <w:rPr>
          <w:lang w:val="en-AU"/>
        </w:rPr>
      </w:pPr>
      <w:r w:rsidRPr="000564DC">
        <w:rPr>
          <w:noProof/>
          <w:lang w:val="en-AU" w:eastAsia="en-AU"/>
        </w:rPr>
        <w:drawing>
          <wp:inline distT="0" distB="0" distL="0" distR="0" wp14:anchorId="1304CFF9" wp14:editId="3AAB33C9">
            <wp:extent cx="2314898"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4898" cy="971686"/>
                    </a:xfrm>
                    <a:prstGeom prst="rect">
                      <a:avLst/>
                    </a:prstGeom>
                  </pic:spPr>
                </pic:pic>
              </a:graphicData>
            </a:graphic>
          </wp:inline>
        </w:drawing>
      </w:r>
    </w:p>
    <w:p w14:paraId="66A265DC" w14:textId="2EE7DDC1" w:rsidR="002D6300" w:rsidRPr="000564DC" w:rsidRDefault="002D6300" w:rsidP="004C530B">
      <w:pPr>
        <w:pStyle w:val="ListBullet"/>
      </w:pPr>
      <w:r w:rsidRPr="000564DC">
        <w:t xml:space="preserve">Choose </w:t>
      </w:r>
      <w:r w:rsidR="004C530B" w:rsidRPr="000564DC">
        <w:t>your</w:t>
      </w:r>
      <w:r w:rsidRPr="000564DC">
        <w:t xml:space="preserve"> organisational base plan</w:t>
      </w:r>
    </w:p>
    <w:p w14:paraId="7F2A914B" w14:textId="55EE60D3" w:rsidR="002D6300" w:rsidRPr="000564DC" w:rsidRDefault="002D6300" w:rsidP="004C530B">
      <w:pPr>
        <w:pStyle w:val="ListBullet"/>
        <w:rPr>
          <w:sz w:val="24"/>
        </w:rPr>
      </w:pPr>
      <w:r w:rsidRPr="000564DC">
        <w:rPr>
          <w:sz w:val="24"/>
        </w:rPr>
        <w:t xml:space="preserve">Click the </w:t>
      </w:r>
      <w:r w:rsidRPr="000564DC">
        <w:rPr>
          <w:rStyle w:val="UserInterface"/>
        </w:rPr>
        <w:t xml:space="preserve">Copy </w:t>
      </w:r>
      <w:r w:rsidR="004C530B" w:rsidRPr="000564DC">
        <w:rPr>
          <w:rStyle w:val="UserInterface"/>
        </w:rPr>
        <w:t>Plan</w:t>
      </w:r>
      <w:r w:rsidRPr="000564DC">
        <w:t xml:space="preserve"> arrow. </w:t>
      </w:r>
    </w:p>
    <w:p w14:paraId="1F14EB6D" w14:textId="5DC59E1A" w:rsidR="002D6300" w:rsidRPr="000564DC" w:rsidRDefault="004C530B" w:rsidP="001430E1">
      <w:pPr>
        <w:pStyle w:val="ImageLeft"/>
        <w:rPr>
          <w:lang w:val="en-AU"/>
        </w:rPr>
      </w:pPr>
      <w:r w:rsidRPr="000564DC">
        <w:rPr>
          <w:noProof/>
          <w:lang w:val="en-AU" w:eastAsia="en-AU"/>
        </w:rPr>
        <w:drawing>
          <wp:inline distT="0" distB="0" distL="0" distR="0" wp14:anchorId="05D22D21" wp14:editId="6B19F47F">
            <wp:extent cx="866896" cy="266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66896" cy="266737"/>
                    </a:xfrm>
                    <a:prstGeom prst="rect">
                      <a:avLst/>
                    </a:prstGeom>
                  </pic:spPr>
                </pic:pic>
              </a:graphicData>
            </a:graphic>
          </wp:inline>
        </w:drawing>
      </w:r>
    </w:p>
    <w:p w14:paraId="00986DC6" w14:textId="77777777" w:rsidR="002D6300" w:rsidRPr="000564DC" w:rsidRDefault="002D6300" w:rsidP="00062424">
      <w:pPr>
        <w:pStyle w:val="ListBullet"/>
      </w:pPr>
      <w:r w:rsidRPr="000564DC">
        <w:t xml:space="preserve">Click </w:t>
      </w:r>
      <w:r w:rsidRPr="000564DC">
        <w:rPr>
          <w:rStyle w:val="UserInterface"/>
        </w:rPr>
        <w:t>OK.</w:t>
      </w:r>
    </w:p>
    <w:p w14:paraId="72B7E8BE" w14:textId="77777777" w:rsidR="002D6300" w:rsidRPr="000564DC" w:rsidRDefault="002D6300" w:rsidP="00062424">
      <w:pPr>
        <w:pStyle w:val="ListResult"/>
        <w:rPr>
          <w:lang w:val="en-AU"/>
        </w:rPr>
      </w:pPr>
      <w:r w:rsidRPr="000564DC">
        <w:rPr>
          <w:lang w:val="en-AU"/>
        </w:rPr>
        <w:t>The plan and its tasks are added to the project.</w:t>
      </w:r>
    </w:p>
    <w:p w14:paraId="1468BA7D" w14:textId="5E8160E8" w:rsidR="002D6300" w:rsidRPr="000564DC" w:rsidRDefault="002D6300" w:rsidP="00D2024F">
      <w:pPr>
        <w:pStyle w:val="Heading2"/>
      </w:pPr>
      <w:bookmarkStart w:id="59" w:name="_Toc477616255"/>
      <w:r w:rsidRPr="000564DC">
        <w:t>Remove current plan</w:t>
      </w:r>
      <w:r w:rsidR="00052D59" w:rsidRPr="000564DC">
        <w:t xml:space="preserve"> (if necessary)</w:t>
      </w:r>
      <w:bookmarkEnd w:id="59"/>
    </w:p>
    <w:p w14:paraId="10C6F700" w14:textId="77777777" w:rsidR="002D6300" w:rsidRPr="000564DC" w:rsidRDefault="002D6300" w:rsidP="002D6300">
      <w:pPr>
        <w:pStyle w:val="Teacher"/>
        <w:rPr>
          <w:rFonts w:ascii="Arial" w:hAnsi="Arial"/>
          <w:b/>
          <w:sz w:val="20"/>
          <w:lang w:val="en-AU"/>
        </w:rPr>
      </w:pPr>
      <w:r w:rsidRPr="000564DC">
        <w:rPr>
          <w:lang w:val="en-AU"/>
        </w:rPr>
        <w:t>If the project has an old plan, you need to delete each of the current stages before adding a new base plan.</w:t>
      </w:r>
    </w:p>
    <w:p w14:paraId="3BFE6735" w14:textId="77777777" w:rsidR="002D6300" w:rsidRPr="000564DC" w:rsidRDefault="002D6300" w:rsidP="00062424">
      <w:pPr>
        <w:pStyle w:val="ListBullet"/>
        <w:rPr>
          <w:sz w:val="24"/>
        </w:rPr>
      </w:pPr>
      <w:r w:rsidRPr="000564DC">
        <w:rPr>
          <w:rStyle w:val="UserInterface"/>
        </w:rPr>
        <w:t>[Project</w:t>
      </w:r>
      <w:r w:rsidRPr="000564DC">
        <w:rPr>
          <w:sz w:val="24"/>
        </w:rPr>
        <w:t xml:space="preserve"> </w:t>
      </w:r>
      <w:r w:rsidRPr="000564DC">
        <w:rPr>
          <w:rStyle w:val="UserInterface"/>
        </w:rPr>
        <w:t>&gt; Project plan settings</w:t>
      </w:r>
    </w:p>
    <w:p w14:paraId="29CA3C8A" w14:textId="77777777" w:rsidR="002D6300" w:rsidRPr="000564DC" w:rsidRDefault="002D6300" w:rsidP="00062424">
      <w:pPr>
        <w:pStyle w:val="ListBullet"/>
        <w:rPr>
          <w:sz w:val="24"/>
        </w:rPr>
      </w:pPr>
      <w:r w:rsidRPr="000564DC">
        <w:rPr>
          <w:sz w:val="24"/>
        </w:rPr>
        <w:t xml:space="preserve">Click </w:t>
      </w:r>
      <w:r w:rsidRPr="000564DC">
        <w:rPr>
          <w:rStyle w:val="UserInterface"/>
        </w:rPr>
        <w:t>Manage plans]</w:t>
      </w:r>
    </w:p>
    <w:p w14:paraId="4E813D45" w14:textId="77777777" w:rsidR="002D6300" w:rsidRPr="000564DC" w:rsidRDefault="002D6300" w:rsidP="00062424">
      <w:pPr>
        <w:pStyle w:val="ListBullet"/>
        <w:rPr>
          <w:rFonts w:ascii="Arial" w:hAnsi="Arial"/>
          <w:b/>
          <w:sz w:val="20"/>
        </w:rPr>
      </w:pPr>
      <w:r w:rsidRPr="000564DC">
        <w:t>Click on the last stage</w:t>
      </w:r>
    </w:p>
    <w:p w14:paraId="4F185050" w14:textId="77777777" w:rsidR="002D6300" w:rsidRPr="000564DC" w:rsidRDefault="002D6300" w:rsidP="001430E1">
      <w:pPr>
        <w:pStyle w:val="ImageLeft"/>
        <w:rPr>
          <w:rFonts w:ascii="Arial" w:hAnsi="Arial"/>
          <w:sz w:val="20"/>
          <w:lang w:val="en-AU"/>
        </w:rPr>
      </w:pPr>
      <w:r w:rsidRPr="000564DC">
        <w:rPr>
          <w:noProof/>
          <w:lang w:val="en-AU" w:eastAsia="en-AU"/>
        </w:rPr>
        <w:lastRenderedPageBreak/>
        <w:drawing>
          <wp:inline distT="0" distB="0" distL="0" distR="0" wp14:anchorId="6B8FD3A8" wp14:editId="07B7BC43">
            <wp:extent cx="2402958" cy="109896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18429" cy="1106040"/>
                    </a:xfrm>
                    <a:prstGeom prst="rect">
                      <a:avLst/>
                    </a:prstGeom>
                  </pic:spPr>
                </pic:pic>
              </a:graphicData>
            </a:graphic>
          </wp:inline>
        </w:drawing>
      </w:r>
    </w:p>
    <w:p w14:paraId="72CDFB81" w14:textId="77777777" w:rsidR="002D6300" w:rsidRPr="000564DC" w:rsidRDefault="002D6300" w:rsidP="00062424">
      <w:pPr>
        <w:pStyle w:val="ListBullet"/>
        <w:rPr>
          <w:rFonts w:ascii="Arial" w:hAnsi="Arial"/>
          <w:b/>
          <w:sz w:val="20"/>
        </w:rPr>
      </w:pPr>
      <w:r w:rsidRPr="000564DC">
        <w:t>Click the X to remove the stage</w:t>
      </w:r>
    </w:p>
    <w:p w14:paraId="246F7B93" w14:textId="504265EE" w:rsidR="00052D59" w:rsidRPr="000564DC" w:rsidRDefault="00052D59" w:rsidP="00062424">
      <w:pPr>
        <w:pStyle w:val="ListBullet"/>
        <w:rPr>
          <w:rFonts w:ascii="Arial" w:hAnsi="Arial"/>
          <w:b/>
          <w:sz w:val="20"/>
        </w:rPr>
      </w:pPr>
      <w:r w:rsidRPr="000564DC">
        <w:t>Confirm you want to modify the plan.</w:t>
      </w:r>
    </w:p>
    <w:p w14:paraId="1E4D4350" w14:textId="151C2477" w:rsidR="00052D59" w:rsidRPr="000564DC" w:rsidRDefault="00052D59" w:rsidP="00062424">
      <w:pPr>
        <w:pStyle w:val="ListBullet"/>
        <w:rPr>
          <w:rFonts w:ascii="Arial" w:hAnsi="Arial"/>
          <w:b/>
          <w:sz w:val="20"/>
        </w:rPr>
      </w:pPr>
      <w:r w:rsidRPr="000564DC">
        <w:t>Confirm you want to delete the stage.</w:t>
      </w:r>
    </w:p>
    <w:p w14:paraId="63367A06" w14:textId="77777777" w:rsidR="002D6300" w:rsidRPr="000564DC" w:rsidRDefault="002D6300" w:rsidP="00062424">
      <w:pPr>
        <w:pStyle w:val="ListBullet"/>
        <w:rPr>
          <w:rFonts w:ascii="Arial" w:hAnsi="Arial"/>
          <w:b/>
          <w:sz w:val="20"/>
        </w:rPr>
      </w:pPr>
      <w:r w:rsidRPr="000564DC">
        <w:t>Repeat for remaining stages</w:t>
      </w:r>
    </w:p>
    <w:p w14:paraId="3BF42341" w14:textId="77777777" w:rsidR="002D6300" w:rsidRPr="000564DC" w:rsidRDefault="002D6300" w:rsidP="00062424">
      <w:pPr>
        <w:pStyle w:val="ListBullet"/>
        <w:rPr>
          <w:rStyle w:val="UserInterface"/>
        </w:rPr>
      </w:pPr>
      <w:r w:rsidRPr="000564DC">
        <w:t>Add the new plan (see above)</w:t>
      </w:r>
    </w:p>
    <w:p w14:paraId="1FF93DBF" w14:textId="77777777" w:rsidR="002D6300" w:rsidRPr="000564DC" w:rsidRDefault="002D6300" w:rsidP="00D2024F">
      <w:pPr>
        <w:pStyle w:val="Heading2"/>
      </w:pPr>
      <w:bookmarkStart w:id="60" w:name="_Toc477616256"/>
      <w:r w:rsidRPr="000564DC">
        <w:t>Configure – assigning checks to a stage</w:t>
      </w:r>
      <w:bookmarkEnd w:id="60"/>
    </w:p>
    <w:p w14:paraId="37C286A7" w14:textId="77777777" w:rsidR="002D6300" w:rsidRPr="000564DC" w:rsidRDefault="002D6300" w:rsidP="00062424">
      <w:pPr>
        <w:pStyle w:val="ListBullet"/>
      </w:pPr>
      <w:r w:rsidRPr="000564DC">
        <w:t xml:space="preserve">From the </w:t>
      </w:r>
      <w:r w:rsidRPr="000564DC">
        <w:rPr>
          <w:rStyle w:val="UserInterface"/>
        </w:rPr>
        <w:t>Project</w:t>
      </w:r>
      <w:r w:rsidRPr="000564DC">
        <w:t xml:space="preserve"> menu, choose </w:t>
      </w:r>
      <w:r w:rsidRPr="000564DC">
        <w:rPr>
          <w:rStyle w:val="UserInterface"/>
        </w:rPr>
        <w:t>Project plan</w:t>
      </w:r>
    </w:p>
    <w:p w14:paraId="3CB48C56" w14:textId="77777777" w:rsidR="002D6300" w:rsidRPr="000564DC" w:rsidRDefault="002D6300" w:rsidP="00062424">
      <w:pPr>
        <w:pStyle w:val="ListBullet"/>
      </w:pPr>
      <w:r w:rsidRPr="000564DC">
        <w:t xml:space="preserve">Click on the </w:t>
      </w:r>
      <w:r w:rsidRPr="000564DC">
        <w:rPr>
          <w:rStyle w:val="UserInterface"/>
        </w:rPr>
        <w:t>Checks</w:t>
      </w:r>
      <w:r w:rsidRPr="000564DC">
        <w:t xml:space="preserve"> tab</w:t>
      </w:r>
    </w:p>
    <w:p w14:paraId="757886A5" w14:textId="77777777" w:rsidR="002D6300" w:rsidRPr="000564DC" w:rsidRDefault="002D6300" w:rsidP="001430E1">
      <w:pPr>
        <w:pStyle w:val="ImageLeft"/>
        <w:rPr>
          <w:lang w:val="en-AU"/>
        </w:rPr>
      </w:pPr>
      <w:r w:rsidRPr="000564DC">
        <w:rPr>
          <w:noProof/>
          <w:lang w:val="en-AU" w:eastAsia="en-AU"/>
        </w:rPr>
        <w:drawing>
          <wp:inline distT="0" distB="0" distL="0" distR="0" wp14:anchorId="2EBDFCEE" wp14:editId="22CAF052">
            <wp:extent cx="2484120" cy="193835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8550" cy="1949615"/>
                    </a:xfrm>
                    <a:prstGeom prst="rect">
                      <a:avLst/>
                    </a:prstGeom>
                  </pic:spPr>
                </pic:pic>
              </a:graphicData>
            </a:graphic>
          </wp:inline>
        </w:drawing>
      </w:r>
    </w:p>
    <w:p w14:paraId="2BD26C1E" w14:textId="77777777" w:rsidR="002D6300" w:rsidRPr="000564DC" w:rsidRDefault="002D6300" w:rsidP="00062424">
      <w:pPr>
        <w:pStyle w:val="ListBullet"/>
      </w:pPr>
      <w:r w:rsidRPr="000564DC">
        <w:t>For the desired check, drop down the list</w:t>
      </w:r>
    </w:p>
    <w:p w14:paraId="428A7E42" w14:textId="77777777" w:rsidR="002D6300" w:rsidRPr="000564DC" w:rsidRDefault="002D6300" w:rsidP="001430E1">
      <w:pPr>
        <w:pStyle w:val="ImageLeft"/>
        <w:rPr>
          <w:lang w:val="en-AU"/>
        </w:rPr>
      </w:pPr>
      <w:r w:rsidRPr="000564DC">
        <w:rPr>
          <w:noProof/>
          <w:lang w:val="en-AU"/>
        </w:rPr>
        <w:lastRenderedPageBreak/>
        <w:drawing>
          <wp:inline distT="0" distB="0" distL="0" distR="0" wp14:anchorId="26E969C7" wp14:editId="638BD1CE">
            <wp:extent cx="1400000" cy="11714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0000" cy="1171429"/>
                    </a:xfrm>
                    <a:prstGeom prst="rect">
                      <a:avLst/>
                    </a:prstGeom>
                  </pic:spPr>
                </pic:pic>
              </a:graphicData>
            </a:graphic>
          </wp:inline>
        </w:drawing>
      </w:r>
    </w:p>
    <w:p w14:paraId="561A8F21" w14:textId="77777777" w:rsidR="002D6300" w:rsidRPr="000564DC" w:rsidRDefault="002D6300" w:rsidP="00062424">
      <w:pPr>
        <w:pStyle w:val="ListBullet"/>
      </w:pPr>
      <w:r w:rsidRPr="000564DC">
        <w:t>Choose the new stage or *none*</w:t>
      </w:r>
    </w:p>
    <w:p w14:paraId="53F1C712" w14:textId="4A6F1C67" w:rsidR="002D6300" w:rsidRPr="000564DC" w:rsidRDefault="000564DC" w:rsidP="00D2024F">
      <w:pPr>
        <w:pStyle w:val="Heading2"/>
      </w:pPr>
      <w:bookmarkStart w:id="61" w:name="_Toc477616257"/>
      <w:r w:rsidRPr="000564DC">
        <w:t>Configure -</w:t>
      </w:r>
      <w:r w:rsidR="002D6300" w:rsidRPr="000564DC">
        <w:t xml:space="preserve"> Reordering tasks</w:t>
      </w:r>
      <w:r w:rsidR="00756A35" w:rsidRPr="000564DC">
        <w:t xml:space="preserve"> / Move tasks to another stage</w:t>
      </w:r>
      <w:bookmarkEnd w:id="61"/>
    </w:p>
    <w:p w14:paraId="7E43971A" w14:textId="7CCE8108" w:rsidR="00756A35" w:rsidRPr="000564DC" w:rsidRDefault="00756A35" w:rsidP="00756A35">
      <w:pPr>
        <w:pStyle w:val="Teacher"/>
        <w:rPr>
          <w:lang w:val="en-AU"/>
        </w:rPr>
      </w:pPr>
      <w:r w:rsidRPr="000564DC">
        <w:rPr>
          <w:lang w:val="en-AU"/>
        </w:rPr>
        <w:t>It is possible to reorder tasks and even move tasks to another stage. However, not all organisations permit this.</w:t>
      </w:r>
    </w:p>
    <w:p w14:paraId="7D6ECE75" w14:textId="77777777" w:rsidR="002D6300" w:rsidRPr="000564DC" w:rsidRDefault="002D6300" w:rsidP="00062424">
      <w:pPr>
        <w:pStyle w:val="ListBullet"/>
      </w:pPr>
      <w:r w:rsidRPr="000564DC">
        <w:t xml:space="preserve">From the </w:t>
      </w:r>
      <w:r w:rsidRPr="000564DC">
        <w:rPr>
          <w:rStyle w:val="UserInterface"/>
        </w:rPr>
        <w:t>Project</w:t>
      </w:r>
      <w:r w:rsidRPr="000564DC">
        <w:t xml:space="preserve"> menu, choose </w:t>
      </w:r>
      <w:r w:rsidRPr="000564DC">
        <w:rPr>
          <w:rStyle w:val="UserInterface"/>
        </w:rPr>
        <w:t>Project Plan</w:t>
      </w:r>
    </w:p>
    <w:p w14:paraId="1EF3654D" w14:textId="77777777" w:rsidR="002D6300" w:rsidRPr="000564DC" w:rsidRDefault="002D6300" w:rsidP="00062424">
      <w:pPr>
        <w:pStyle w:val="ListBullet"/>
      </w:pPr>
      <w:r w:rsidRPr="000564DC">
        <w:t xml:space="preserve">Click the </w:t>
      </w:r>
      <w:r w:rsidRPr="000564DC">
        <w:rPr>
          <w:rStyle w:val="UserInterface"/>
        </w:rPr>
        <w:t>Stages</w:t>
      </w:r>
      <w:r w:rsidRPr="000564DC">
        <w:t xml:space="preserve"> / Tasks tab. </w:t>
      </w:r>
    </w:p>
    <w:p w14:paraId="7A820C1E" w14:textId="77777777" w:rsidR="002D6300" w:rsidRPr="000564DC" w:rsidRDefault="002D6300" w:rsidP="00062424">
      <w:pPr>
        <w:pStyle w:val="ListBullet"/>
      </w:pPr>
      <w:r w:rsidRPr="000564DC">
        <w:t xml:space="preserve">Select the task you want to move. </w:t>
      </w:r>
    </w:p>
    <w:p w14:paraId="6A17D03C" w14:textId="77777777" w:rsidR="002D6300" w:rsidRPr="000564DC" w:rsidRDefault="002D6300" w:rsidP="00062424">
      <w:pPr>
        <w:pStyle w:val="ListBullet"/>
      </w:pPr>
      <w:r w:rsidRPr="000564DC">
        <w:t xml:space="preserve">Click the up arrow or the down arrow to move the task to a different point with respect to the other tasks, or to move it to a different stage. </w:t>
      </w:r>
    </w:p>
    <w:p w14:paraId="2E9C7905" w14:textId="77777777" w:rsidR="002D6300" w:rsidRPr="000564DC" w:rsidRDefault="002D6300" w:rsidP="00052D59">
      <w:pPr>
        <w:pStyle w:val="ListResult"/>
        <w:rPr>
          <w:lang w:val="en-AU"/>
        </w:rPr>
      </w:pPr>
      <w:r w:rsidRPr="000564DC">
        <w:rPr>
          <w:lang w:val="en-AU"/>
        </w:rPr>
        <w:t>You may get a messages asking to confirm.</w:t>
      </w:r>
    </w:p>
    <w:p w14:paraId="43DB8BE2" w14:textId="77777777" w:rsidR="002D6300" w:rsidRPr="000564DC" w:rsidRDefault="002D6300" w:rsidP="00062424">
      <w:pPr>
        <w:pStyle w:val="ListBullet"/>
      </w:pPr>
      <w:r w:rsidRPr="000564DC">
        <w:t xml:space="preserve">Click </w:t>
      </w:r>
      <w:r w:rsidRPr="000564DC">
        <w:rPr>
          <w:rStyle w:val="UserInterface"/>
        </w:rPr>
        <w:t>OK</w:t>
      </w:r>
      <w:r w:rsidRPr="000564DC">
        <w:t>.</w:t>
      </w:r>
    </w:p>
    <w:p w14:paraId="5892397D" w14:textId="77777777" w:rsidR="002D6300" w:rsidRPr="000564DC" w:rsidRDefault="002D6300" w:rsidP="00D2024F">
      <w:pPr>
        <w:pStyle w:val="Heading2"/>
      </w:pPr>
      <w:bookmarkStart w:id="62" w:name="_Toc477616258"/>
      <w:r w:rsidRPr="000564DC">
        <w:t>Configure - Delete tasks</w:t>
      </w:r>
      <w:bookmarkEnd w:id="62"/>
    </w:p>
    <w:p w14:paraId="7CB448D2" w14:textId="77777777" w:rsidR="002D6300" w:rsidRPr="000564DC" w:rsidRDefault="002D6300" w:rsidP="00062424">
      <w:pPr>
        <w:pStyle w:val="ListBullet"/>
        <w:rPr>
          <w:rFonts w:eastAsia="SimSun"/>
        </w:rPr>
      </w:pPr>
      <w:r w:rsidRPr="000564DC">
        <w:rPr>
          <w:rFonts w:eastAsia="SimSun"/>
        </w:rPr>
        <w:t xml:space="preserve">Click on the </w:t>
      </w:r>
      <w:r w:rsidRPr="000564DC">
        <w:rPr>
          <w:rStyle w:val="UserInterface"/>
          <w:rFonts w:eastAsia="SimSun"/>
        </w:rPr>
        <w:t>Stage</w:t>
      </w:r>
      <w:r w:rsidRPr="000564DC">
        <w:rPr>
          <w:rFonts w:eastAsia="SimSun"/>
        </w:rPr>
        <w:t>/Tasks tab</w:t>
      </w:r>
    </w:p>
    <w:p w14:paraId="2B5AAD61" w14:textId="77777777" w:rsidR="002D6300" w:rsidRPr="000564DC" w:rsidRDefault="002D6300" w:rsidP="00062424">
      <w:pPr>
        <w:pStyle w:val="ListBullet"/>
        <w:rPr>
          <w:rFonts w:eastAsia="SimSun"/>
        </w:rPr>
      </w:pPr>
      <w:r w:rsidRPr="000564DC">
        <w:rPr>
          <w:rFonts w:eastAsia="SimSun"/>
        </w:rPr>
        <w:t>Click on the task to delete</w:t>
      </w:r>
    </w:p>
    <w:p w14:paraId="50BA3D47" w14:textId="77777777" w:rsidR="002D6300" w:rsidRPr="000564DC" w:rsidRDefault="002D6300" w:rsidP="001430E1">
      <w:pPr>
        <w:pStyle w:val="ImageLeft"/>
        <w:rPr>
          <w:lang w:val="en-AU"/>
        </w:rPr>
      </w:pPr>
      <w:r w:rsidRPr="000564DC">
        <w:rPr>
          <w:noProof/>
          <w:lang w:val="en-AU" w:eastAsia="en-AU"/>
        </w:rPr>
        <w:lastRenderedPageBreak/>
        <w:drawing>
          <wp:inline distT="0" distB="0" distL="0" distR="0" wp14:anchorId="05FCB5DD" wp14:editId="4AD99396">
            <wp:extent cx="2476500" cy="165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76737" cy="1651158"/>
                    </a:xfrm>
                    <a:prstGeom prst="rect">
                      <a:avLst/>
                    </a:prstGeom>
                  </pic:spPr>
                </pic:pic>
              </a:graphicData>
            </a:graphic>
          </wp:inline>
        </w:drawing>
      </w:r>
    </w:p>
    <w:p w14:paraId="13CD9ADF" w14:textId="77777777" w:rsidR="002D6300" w:rsidRPr="000564DC" w:rsidRDefault="002D6300" w:rsidP="00062424">
      <w:pPr>
        <w:pStyle w:val="ListBullet"/>
        <w:rPr>
          <w:rFonts w:eastAsia="SimSun"/>
        </w:rPr>
      </w:pPr>
      <w:r w:rsidRPr="000564DC">
        <w:rPr>
          <w:rFonts w:eastAsia="SimSun"/>
        </w:rPr>
        <w:t xml:space="preserve">Click the </w:t>
      </w:r>
      <w:r w:rsidRPr="000564DC">
        <w:rPr>
          <w:rStyle w:val="UserInterface"/>
          <w:rFonts w:eastAsia="SimSun"/>
        </w:rPr>
        <w:t>Remove Task</w:t>
      </w:r>
      <w:r w:rsidRPr="000564DC">
        <w:rPr>
          <w:rFonts w:eastAsia="SimSun"/>
        </w:rPr>
        <w:t xml:space="preserve"> button</w:t>
      </w:r>
    </w:p>
    <w:p w14:paraId="51BB1AD4" w14:textId="77777777" w:rsidR="002D6300" w:rsidRPr="000564DC" w:rsidRDefault="002D6300" w:rsidP="00062424">
      <w:pPr>
        <w:pStyle w:val="ListBullet"/>
        <w:rPr>
          <w:rFonts w:eastAsia="SimSun"/>
        </w:rPr>
      </w:pPr>
      <w:r w:rsidRPr="000564DC">
        <w:rPr>
          <w:rFonts w:eastAsia="SimSun"/>
        </w:rPr>
        <w:t xml:space="preserve">Click </w:t>
      </w:r>
      <w:r w:rsidRPr="000564DC">
        <w:rPr>
          <w:rStyle w:val="UserInterface"/>
          <w:rFonts w:eastAsia="SimSun"/>
        </w:rPr>
        <w:t>OK</w:t>
      </w:r>
      <w:r w:rsidRPr="000564DC">
        <w:rPr>
          <w:rFonts w:eastAsia="SimSun"/>
        </w:rPr>
        <w:t>.</w:t>
      </w:r>
    </w:p>
    <w:p w14:paraId="12010B3D" w14:textId="77777777" w:rsidR="002D6300" w:rsidRPr="000564DC" w:rsidRDefault="002D6300" w:rsidP="00D2024F">
      <w:pPr>
        <w:pStyle w:val="Heading2"/>
      </w:pPr>
      <w:bookmarkStart w:id="63" w:name="_Toc477616259"/>
      <w:r w:rsidRPr="000564DC">
        <w:t>Configure - Assign tasks to team members</w:t>
      </w:r>
      <w:bookmarkEnd w:id="63"/>
    </w:p>
    <w:p w14:paraId="4D18DCEE" w14:textId="4ED9208F" w:rsidR="002D6300" w:rsidRPr="000564DC" w:rsidRDefault="002D6300" w:rsidP="00DD1687">
      <w:pPr>
        <w:pStyle w:val="ListBullet"/>
        <w:rPr>
          <w:rFonts w:eastAsia="SimSun"/>
        </w:rPr>
      </w:pPr>
      <w:r w:rsidRPr="000564DC">
        <w:rPr>
          <w:rFonts w:eastAsia="SimSun"/>
        </w:rPr>
        <w:t xml:space="preserve">From the </w:t>
      </w:r>
      <w:r w:rsidRPr="000564DC">
        <w:rPr>
          <w:rStyle w:val="UserInterface"/>
          <w:rFonts w:eastAsia="SimSun"/>
        </w:rPr>
        <w:t>Project</w:t>
      </w:r>
      <w:r w:rsidRPr="000564DC">
        <w:rPr>
          <w:rFonts w:eastAsia="SimSun"/>
        </w:rPr>
        <w:t xml:space="preserve"> menu, choose </w:t>
      </w:r>
      <w:r w:rsidRPr="000564DC">
        <w:rPr>
          <w:rStyle w:val="UserInterface"/>
          <w:rFonts w:eastAsia="SimSun"/>
        </w:rPr>
        <w:t xml:space="preserve">Assignments and </w:t>
      </w:r>
      <w:r w:rsidR="00DD1687" w:rsidRPr="000564DC">
        <w:rPr>
          <w:rStyle w:val="UserInterface"/>
          <w:rFonts w:eastAsia="SimSun"/>
        </w:rPr>
        <w:t>Progress</w:t>
      </w:r>
    </w:p>
    <w:p w14:paraId="4DE07206" w14:textId="77777777" w:rsidR="002D6300" w:rsidRPr="000564DC" w:rsidRDefault="002D6300" w:rsidP="00062424">
      <w:pPr>
        <w:pStyle w:val="ListBullet"/>
        <w:rPr>
          <w:rFonts w:eastAsia="SimSun"/>
        </w:rPr>
      </w:pPr>
      <w:r w:rsidRPr="000564DC">
        <w:rPr>
          <w:rFonts w:eastAsia="SimSun"/>
        </w:rPr>
        <w:t>For the task to assign, click to dropdown the menu</w:t>
      </w:r>
    </w:p>
    <w:p w14:paraId="368328AC" w14:textId="77777777" w:rsidR="002D6300" w:rsidRPr="000564DC" w:rsidRDefault="002D6300" w:rsidP="00062424">
      <w:pPr>
        <w:pStyle w:val="ListBullet"/>
        <w:rPr>
          <w:rFonts w:eastAsia="SimSun"/>
        </w:rPr>
      </w:pPr>
      <w:r w:rsidRPr="000564DC">
        <w:rPr>
          <w:rFonts w:eastAsia="SimSun"/>
        </w:rPr>
        <w:t>Choose the team member to assign</w:t>
      </w:r>
    </w:p>
    <w:p w14:paraId="66618302" w14:textId="06B10B5A" w:rsidR="00DD1687" w:rsidRPr="000564DC" w:rsidRDefault="00DD1687" w:rsidP="001430E1">
      <w:pPr>
        <w:pStyle w:val="ImageLeft"/>
        <w:rPr>
          <w:lang w:val="en-AU"/>
        </w:rPr>
      </w:pPr>
      <w:r w:rsidRPr="000564DC">
        <w:rPr>
          <w:lang w:val="en-AU"/>
        </w:rPr>
        <w:drawing>
          <wp:inline distT="0" distB="0" distL="0" distR="0" wp14:anchorId="510D24C1" wp14:editId="0047EEA3">
            <wp:extent cx="1838582" cy="76210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582" cy="762106"/>
                    </a:xfrm>
                    <a:prstGeom prst="rect">
                      <a:avLst/>
                    </a:prstGeom>
                  </pic:spPr>
                </pic:pic>
              </a:graphicData>
            </a:graphic>
          </wp:inline>
        </w:drawing>
      </w:r>
    </w:p>
    <w:p w14:paraId="60BC15D0" w14:textId="77777777" w:rsidR="002D6300" w:rsidRPr="000564DC" w:rsidRDefault="002D6300" w:rsidP="00062424">
      <w:pPr>
        <w:pStyle w:val="ListBullet"/>
        <w:rPr>
          <w:rFonts w:eastAsia="SimSun"/>
        </w:rPr>
      </w:pPr>
      <w:r w:rsidRPr="000564DC">
        <w:rPr>
          <w:rFonts w:eastAsia="SimSun"/>
        </w:rPr>
        <w:t>Repeat as necessary</w:t>
      </w:r>
    </w:p>
    <w:p w14:paraId="2A9DC9C5" w14:textId="77777777" w:rsidR="002D6300" w:rsidRPr="000564DC" w:rsidRDefault="002D6300" w:rsidP="00062424">
      <w:pPr>
        <w:pStyle w:val="ListBullet"/>
        <w:rPr>
          <w:rFonts w:eastAsia="SimSun"/>
        </w:rPr>
      </w:pPr>
      <w:r w:rsidRPr="000564DC">
        <w:rPr>
          <w:rFonts w:eastAsia="SimSun"/>
        </w:rPr>
        <w:t xml:space="preserve">Click </w:t>
      </w:r>
      <w:r w:rsidRPr="000564DC">
        <w:rPr>
          <w:rStyle w:val="UserInterface"/>
          <w:rFonts w:eastAsia="SimSun"/>
        </w:rPr>
        <w:t>OK</w:t>
      </w:r>
      <w:r w:rsidRPr="000564DC">
        <w:rPr>
          <w:rFonts w:eastAsia="SimSun"/>
        </w:rPr>
        <w:t>.</w:t>
      </w:r>
    </w:p>
    <w:p w14:paraId="0252520D" w14:textId="77777777" w:rsidR="002D6300" w:rsidRPr="000564DC" w:rsidRDefault="002D6300" w:rsidP="00D2024F">
      <w:pPr>
        <w:pStyle w:val="Heading2"/>
      </w:pPr>
      <w:bookmarkStart w:id="64" w:name="_Toc477616260"/>
      <w:r w:rsidRPr="000564DC">
        <w:t>Configure - Books to include</w:t>
      </w:r>
      <w:bookmarkEnd w:id="64"/>
    </w:p>
    <w:p w14:paraId="2B227B24" w14:textId="77777777" w:rsidR="002D6300" w:rsidRPr="000564DC" w:rsidRDefault="002D6300" w:rsidP="00062424">
      <w:pPr>
        <w:pStyle w:val="ListBullet"/>
      </w:pPr>
      <w:r w:rsidRPr="000564DC">
        <w:rPr>
          <w:rStyle w:val="UserInterface"/>
        </w:rPr>
        <w:t>Project</w:t>
      </w:r>
      <w:r w:rsidRPr="000564DC">
        <w:t xml:space="preserve"> &gt; </w:t>
      </w:r>
      <w:r w:rsidRPr="000564DC">
        <w:rPr>
          <w:rStyle w:val="UserInterface"/>
        </w:rPr>
        <w:t>Project properties and settings</w:t>
      </w:r>
    </w:p>
    <w:p w14:paraId="64DAD351" w14:textId="77777777" w:rsidR="002D6300" w:rsidRPr="000564DC" w:rsidRDefault="002D6300" w:rsidP="00062424">
      <w:pPr>
        <w:pStyle w:val="ListBullet"/>
      </w:pPr>
      <w:r w:rsidRPr="000564DC">
        <w:t xml:space="preserve">Click the </w:t>
      </w:r>
      <w:r w:rsidRPr="000564DC">
        <w:rPr>
          <w:rStyle w:val="UserInterface"/>
        </w:rPr>
        <w:t>Books</w:t>
      </w:r>
      <w:r w:rsidRPr="000564DC">
        <w:t xml:space="preserve"> tab</w:t>
      </w:r>
    </w:p>
    <w:p w14:paraId="39E9C6F5" w14:textId="4A60166D" w:rsidR="002D6300" w:rsidRPr="000564DC" w:rsidRDefault="002D6300" w:rsidP="00062424">
      <w:pPr>
        <w:pStyle w:val="ListBullet"/>
      </w:pPr>
      <w:r w:rsidRPr="000564DC">
        <w:t>Choose the books</w:t>
      </w:r>
      <w:r w:rsidR="00756A35" w:rsidRPr="000564DC">
        <w:t xml:space="preserve"> that you want to track progress</w:t>
      </w:r>
      <w:r w:rsidRPr="000564DC">
        <w:t>.</w:t>
      </w:r>
    </w:p>
    <w:p w14:paraId="58827A7F" w14:textId="77777777" w:rsidR="002D6300" w:rsidRPr="000564DC" w:rsidRDefault="002D6300" w:rsidP="00062424">
      <w:pPr>
        <w:pStyle w:val="ListBullet"/>
      </w:pPr>
      <w:r w:rsidRPr="000564DC">
        <w:t xml:space="preserve">Click </w:t>
      </w:r>
      <w:r w:rsidRPr="000564DC">
        <w:rPr>
          <w:rStyle w:val="UserInterface"/>
        </w:rPr>
        <w:t>OK</w:t>
      </w:r>
    </w:p>
    <w:p w14:paraId="20A23DA5" w14:textId="77777777" w:rsidR="002D6300" w:rsidRPr="000564DC" w:rsidRDefault="002D6300" w:rsidP="00D2024F">
      <w:pPr>
        <w:pStyle w:val="Heading2"/>
      </w:pPr>
      <w:bookmarkStart w:id="65" w:name="_Toc477616261"/>
      <w:r w:rsidRPr="000564DC">
        <w:lastRenderedPageBreak/>
        <w:t>Copy a task from one project to another</w:t>
      </w:r>
      <w:bookmarkEnd w:id="65"/>
    </w:p>
    <w:p w14:paraId="0B239ED0" w14:textId="77777777" w:rsidR="002D6300" w:rsidRPr="000564DC" w:rsidRDefault="002D6300" w:rsidP="00FF7A82">
      <w:pPr>
        <w:pStyle w:val="Teacher"/>
        <w:rPr>
          <w:lang w:val="en-AU"/>
        </w:rPr>
      </w:pPr>
      <w:r w:rsidRPr="000564DC">
        <w:rPr>
          <w:lang w:val="en-AU"/>
        </w:rPr>
        <w:t>Note: Follow the steps below to copy a task from the project plan for project ORIG (the "origin project") to the project plan for project DEST (the "destination project").</w:t>
      </w:r>
    </w:p>
    <w:p w14:paraId="70904A0E" w14:textId="77777777" w:rsidR="002D6300" w:rsidRPr="000564DC" w:rsidRDefault="002D6300" w:rsidP="00062424">
      <w:pPr>
        <w:pStyle w:val="ListProcedure"/>
      </w:pPr>
      <w:r w:rsidRPr="000564DC">
        <w:t xml:space="preserve">From the </w:t>
      </w:r>
      <w:r w:rsidRPr="000564DC">
        <w:rPr>
          <w:rStyle w:val="UserInterface"/>
          <w:rFonts w:ascii="Times New Roman" w:eastAsia="SimSun" w:hAnsi="Times New Roman"/>
          <w:b w:val="0"/>
          <w:sz w:val="22"/>
        </w:rPr>
        <w:t>File</w:t>
      </w:r>
      <w:r w:rsidRPr="000564DC">
        <w:t xml:space="preserve"> menu, select </w:t>
      </w:r>
      <w:r w:rsidRPr="000564DC">
        <w:rPr>
          <w:rStyle w:val="UserInterface"/>
          <w:rFonts w:ascii="Times New Roman" w:eastAsia="SimSun" w:hAnsi="Times New Roman"/>
          <w:b w:val="0"/>
          <w:sz w:val="22"/>
        </w:rPr>
        <w:t>Open Project/Resource</w:t>
      </w:r>
      <w:r w:rsidRPr="000564DC">
        <w:t>.</w:t>
      </w:r>
    </w:p>
    <w:p w14:paraId="6A75F9A3" w14:textId="77777777" w:rsidR="002D6300" w:rsidRPr="000564DC" w:rsidRDefault="002D6300" w:rsidP="00062424">
      <w:pPr>
        <w:pStyle w:val="ListProcedure"/>
      </w:pPr>
      <w:r w:rsidRPr="000564DC">
        <w:t xml:space="preserve">Select project DEST and click </w:t>
      </w:r>
      <w:r w:rsidRPr="000564DC">
        <w:rPr>
          <w:rStyle w:val="UserInterface"/>
          <w:rFonts w:eastAsia="SimSun"/>
        </w:rPr>
        <w:t>OK</w:t>
      </w:r>
      <w:r w:rsidRPr="000564DC">
        <w:t>.</w:t>
      </w:r>
    </w:p>
    <w:p w14:paraId="4AF6DA79" w14:textId="77777777" w:rsidR="002D6300" w:rsidRPr="000564DC" w:rsidRDefault="002D6300" w:rsidP="00062424">
      <w:pPr>
        <w:pStyle w:val="ListProcedure"/>
      </w:pPr>
      <w:r w:rsidRPr="000564DC">
        <w:t xml:space="preserve">From the </w:t>
      </w:r>
      <w:r w:rsidRPr="000564DC">
        <w:rPr>
          <w:rStyle w:val="UserInterface"/>
          <w:rFonts w:eastAsia="SimSun"/>
        </w:rPr>
        <w:t>Project</w:t>
      </w:r>
      <w:r w:rsidRPr="000564DC">
        <w:t xml:space="preserve"> menu, select </w:t>
      </w:r>
      <w:r w:rsidRPr="000564DC">
        <w:rPr>
          <w:rStyle w:val="UserInterface"/>
          <w:rFonts w:eastAsia="SimSun"/>
        </w:rPr>
        <w:t>Project Plan</w:t>
      </w:r>
      <w:r w:rsidRPr="000564DC">
        <w:rPr>
          <w:rStyle w:val="bold"/>
          <w:rFonts w:eastAsia="SimSun"/>
        </w:rPr>
        <w:t>...</w:t>
      </w:r>
      <w:r w:rsidRPr="000564DC">
        <w:t>.</w:t>
      </w:r>
    </w:p>
    <w:p w14:paraId="7B284240" w14:textId="77777777" w:rsidR="002D6300" w:rsidRPr="000564DC" w:rsidRDefault="002D6300" w:rsidP="00062424">
      <w:pPr>
        <w:pStyle w:val="ListProcedure"/>
      </w:pPr>
      <w:r w:rsidRPr="000564DC">
        <w:t>At the upper right of the dialog, click</w:t>
      </w:r>
      <w:r w:rsidRPr="000564DC">
        <w:rPr>
          <w:rStyle w:val="UserInterface"/>
        </w:rPr>
        <w:t xml:space="preserve"> </w:t>
      </w:r>
      <w:r w:rsidRPr="000564DC">
        <w:rPr>
          <w:rStyle w:val="UserInterface"/>
          <w:rFonts w:eastAsia="SimSun"/>
        </w:rPr>
        <w:t>Manage Plans...</w:t>
      </w:r>
      <w:r w:rsidRPr="000564DC">
        <w:rPr>
          <w:rStyle w:val="UserInterface"/>
        </w:rPr>
        <w:t>.</w:t>
      </w:r>
    </w:p>
    <w:p w14:paraId="52827979" w14:textId="77777777" w:rsidR="002D6300" w:rsidRPr="000564DC" w:rsidRDefault="002D6300" w:rsidP="00062424">
      <w:pPr>
        <w:pStyle w:val="ListProcedure"/>
      </w:pPr>
      <w:r w:rsidRPr="000564DC">
        <w:t xml:space="preserve">From the </w:t>
      </w:r>
      <w:r w:rsidRPr="000564DC">
        <w:rPr>
          <w:rStyle w:val="UserInterface"/>
        </w:rPr>
        <w:t>"Show Base Plan"</w:t>
      </w:r>
      <w:r w:rsidRPr="000564DC">
        <w:t xml:space="preserve"> drop-down, select the project plan for the ORIG project.</w:t>
      </w:r>
    </w:p>
    <w:p w14:paraId="727B0A45" w14:textId="77777777" w:rsidR="002D6300" w:rsidRPr="000564DC" w:rsidRDefault="002D6300" w:rsidP="00062424">
      <w:pPr>
        <w:pStyle w:val="ListProcedure"/>
      </w:pPr>
      <w:r w:rsidRPr="000564DC">
        <w:t xml:space="preserve">On the Current Plan side of the dialog (the DEST project side), click the row that has the task which you want to precede the added task. </w:t>
      </w:r>
      <w:r w:rsidRPr="000564DC">
        <w:br/>
      </w:r>
      <w:r w:rsidRPr="000564DC">
        <w:rPr>
          <w:i/>
          <w:iCs/>
        </w:rPr>
        <w:t>If you want the added task to be the first task in the stage, select the stage name.</w:t>
      </w:r>
    </w:p>
    <w:p w14:paraId="7545E7CF" w14:textId="77777777" w:rsidR="002D6300" w:rsidRPr="000564DC" w:rsidRDefault="002D6300" w:rsidP="00062424">
      <w:pPr>
        <w:pStyle w:val="ListProcedure"/>
      </w:pPr>
      <w:r w:rsidRPr="000564DC">
        <w:t xml:space="preserve">On the Base Plan side of the dialog (the ORIG project side), hover over the task you want to add and click the solid arrow that appears. </w:t>
      </w:r>
    </w:p>
    <w:p w14:paraId="15DADC06" w14:textId="77777777" w:rsidR="002D6300" w:rsidRPr="000564DC" w:rsidRDefault="002D6300" w:rsidP="00062424">
      <w:pPr>
        <w:pStyle w:val="ListResult"/>
        <w:rPr>
          <w:lang w:val="en-AU"/>
        </w:rPr>
      </w:pPr>
      <w:r w:rsidRPr="000564DC">
        <w:rPr>
          <w:lang w:val="en-AU"/>
        </w:rPr>
        <w:t>The task is copied to the project plan for the DEST project and becomes unavailable to be copied again to the project plan for the DEST project.</w:t>
      </w:r>
    </w:p>
    <w:p w14:paraId="08379458" w14:textId="77777777" w:rsidR="002D6300" w:rsidRPr="000564DC" w:rsidRDefault="002D6300" w:rsidP="00062424">
      <w:pPr>
        <w:pStyle w:val="ListBullet"/>
      </w:pPr>
      <w:r w:rsidRPr="000564DC">
        <w:rPr>
          <w:rStyle w:val="italic"/>
          <w:rFonts w:eastAsia="SimSun"/>
          <w:b/>
          <w:bCs/>
        </w:rPr>
        <w:t>Optional</w:t>
      </w:r>
      <w:r w:rsidRPr="000564DC">
        <w:rPr>
          <w:rStyle w:val="italic"/>
          <w:rFonts w:eastAsia="SimSun"/>
        </w:rPr>
        <w:t>:</w:t>
      </w:r>
      <w:r w:rsidRPr="000564DC">
        <w:t xml:space="preserve"> To move the task, click the up arrow or the down arrow that appears when you hover over a task on the Current Plan side of the dialog.</w:t>
      </w:r>
    </w:p>
    <w:p w14:paraId="5742B65B" w14:textId="77777777" w:rsidR="002D6300" w:rsidRPr="000564DC" w:rsidRDefault="002D6300" w:rsidP="00062424">
      <w:pPr>
        <w:pStyle w:val="ListBullet"/>
      </w:pPr>
      <w:r w:rsidRPr="000564DC">
        <w:t xml:space="preserve">Click </w:t>
      </w:r>
      <w:r w:rsidRPr="000564DC">
        <w:rPr>
          <w:rStyle w:val="bold"/>
          <w:rFonts w:eastAsia="SimSun"/>
        </w:rPr>
        <w:t>OK</w:t>
      </w:r>
      <w:r w:rsidRPr="000564DC">
        <w:t xml:space="preserve"> to close the "Manage Plans" dialog.</w:t>
      </w:r>
    </w:p>
    <w:p w14:paraId="355A985A" w14:textId="77777777" w:rsidR="002D6300" w:rsidRPr="000564DC" w:rsidRDefault="002D6300" w:rsidP="00062424">
      <w:pPr>
        <w:pStyle w:val="ListBullet"/>
      </w:pPr>
      <w:r w:rsidRPr="000564DC">
        <w:t xml:space="preserve">Click </w:t>
      </w:r>
      <w:r w:rsidRPr="000564DC">
        <w:rPr>
          <w:rStyle w:val="bold"/>
          <w:rFonts w:eastAsia="SimSun"/>
        </w:rPr>
        <w:t>OK</w:t>
      </w:r>
      <w:r w:rsidRPr="000564DC">
        <w:t xml:space="preserve"> to close the "Project Plan" dialog. </w:t>
      </w:r>
    </w:p>
    <w:p w14:paraId="6F937F9F" w14:textId="77777777" w:rsidR="002D6300" w:rsidRDefault="002D6300" w:rsidP="00062424">
      <w:pPr>
        <w:pStyle w:val="ListResult"/>
        <w:rPr>
          <w:lang w:val="en-AU"/>
        </w:rPr>
      </w:pPr>
      <w:r w:rsidRPr="000564DC">
        <w:rPr>
          <w:lang w:val="en-AU"/>
        </w:rPr>
        <w:t xml:space="preserve">The copied task has the same name and progress rate as it had in the project plan for project ORIG. </w:t>
      </w:r>
    </w:p>
    <w:p w14:paraId="7E83231A" w14:textId="77777777" w:rsidR="00FB05C0" w:rsidRDefault="00FB05C0">
      <w:pPr>
        <w:spacing w:after="200" w:line="276" w:lineRule="auto"/>
        <w:rPr>
          <w:rFonts w:cs="Arial"/>
          <w:b/>
          <w:bCs/>
          <w:iCs/>
          <w:kern w:val="28"/>
          <w:sz w:val="24"/>
          <w:lang w:val="en-AU"/>
        </w:rPr>
      </w:pPr>
      <w:r>
        <w:br w:type="page"/>
      </w:r>
    </w:p>
    <w:p w14:paraId="623467AF" w14:textId="496D3B27" w:rsidR="003856DD" w:rsidRDefault="003856DD" w:rsidP="003856DD">
      <w:pPr>
        <w:pStyle w:val="Heading2"/>
      </w:pPr>
      <w:r>
        <w:lastRenderedPageBreak/>
        <w:t>Updating the project plan (for a migrated project)</w:t>
      </w:r>
    </w:p>
    <w:p w14:paraId="33C248C0" w14:textId="615CAC50" w:rsidR="003856DD" w:rsidRDefault="003856DD" w:rsidP="00FB05C0">
      <w:pPr>
        <w:pStyle w:val="Teacher"/>
        <w:rPr>
          <w:lang w:val="en-AU" w:eastAsia="en-AU"/>
        </w:rPr>
      </w:pPr>
      <w:r w:rsidRPr="003856DD">
        <w:rPr>
          <w:lang w:val="en-AU" w:eastAsia="en-AU"/>
        </w:rPr>
        <w:t xml:space="preserve">For projects that have already completed a number of stages at the time of switching to Paratext 8 the </w:t>
      </w:r>
      <w:r w:rsidRPr="003856DD">
        <w:rPr>
          <w:b/>
          <w:bCs/>
          <w:lang w:val="en-AU" w:eastAsia="en-AU"/>
        </w:rPr>
        <w:t>Tasks table view</w:t>
      </w:r>
      <w:r w:rsidRPr="003856DD">
        <w:rPr>
          <w:lang w:val="en-AU" w:eastAsia="en-AU"/>
        </w:rPr>
        <w:t xml:space="preserve"> and/or  the </w:t>
      </w:r>
      <w:r w:rsidRPr="003856DD">
        <w:rPr>
          <w:b/>
          <w:bCs/>
          <w:lang w:val="en-AU" w:eastAsia="en-AU"/>
        </w:rPr>
        <w:t>Stage table view</w:t>
      </w:r>
      <w:r w:rsidRPr="003856DD">
        <w:rPr>
          <w:lang w:val="en-AU" w:eastAsia="en-AU"/>
        </w:rPr>
        <w:t xml:space="preserve"> </w:t>
      </w:r>
      <w:r w:rsidRPr="003856DD">
        <w:rPr>
          <w:lang w:val="en-AU" w:eastAsia="en-AU"/>
        </w:rPr>
        <w:t>of Assignments and Progress</w:t>
      </w:r>
      <w:r>
        <w:rPr>
          <w:lang w:val="en-AU" w:eastAsia="en-AU"/>
        </w:rPr>
        <w:t xml:space="preserve"> </w:t>
      </w:r>
      <w:r w:rsidRPr="003856DD">
        <w:rPr>
          <w:lang w:val="en-AU" w:eastAsia="en-AU"/>
        </w:rPr>
        <w:t>can be helpful in marking multiple books, stages or tasks, complete.</w:t>
      </w:r>
    </w:p>
    <w:p w14:paraId="7122EE88" w14:textId="1B5FE6E7" w:rsidR="003856DD" w:rsidRDefault="003856DD" w:rsidP="003856DD">
      <w:pPr>
        <w:pStyle w:val="ListBullet"/>
      </w:pPr>
      <w:r>
        <w:t>Click on your project.</w:t>
      </w:r>
    </w:p>
    <w:p w14:paraId="3B4B579F" w14:textId="6425DB6E" w:rsidR="003856DD" w:rsidRDefault="003856DD" w:rsidP="003856DD">
      <w:pPr>
        <w:pStyle w:val="ListBullet"/>
      </w:pPr>
      <w:r>
        <w:t xml:space="preserve">From the </w:t>
      </w:r>
      <w:r w:rsidRPr="00FB05C0">
        <w:rPr>
          <w:rStyle w:val="UserInterface"/>
        </w:rPr>
        <w:t>Project</w:t>
      </w:r>
      <w:r>
        <w:t xml:space="preserve"> menu, choose </w:t>
      </w:r>
      <w:r w:rsidRPr="00FB05C0">
        <w:rPr>
          <w:rStyle w:val="UserInterface"/>
        </w:rPr>
        <w:t>Assignments and Progress</w:t>
      </w:r>
      <w:r>
        <w:t>.</w:t>
      </w:r>
    </w:p>
    <w:p w14:paraId="00DA3E5C" w14:textId="30338D18" w:rsidR="003856DD" w:rsidRDefault="003856DD" w:rsidP="003856DD">
      <w:pPr>
        <w:pStyle w:val="ListBullet"/>
      </w:pPr>
      <w:r>
        <w:t xml:space="preserve">Choose </w:t>
      </w:r>
      <w:r w:rsidRPr="003856DD">
        <w:rPr>
          <w:i/>
          <w:iCs/>
        </w:rPr>
        <w:t>Stage</w:t>
      </w:r>
      <w:r>
        <w:rPr>
          <w:i/>
          <w:iCs/>
        </w:rPr>
        <w:t>s</w:t>
      </w:r>
      <w:r w:rsidRPr="003856DD">
        <w:rPr>
          <w:i/>
          <w:iCs/>
        </w:rPr>
        <w:t xml:space="preserve"> table</w:t>
      </w:r>
      <w:r>
        <w:t xml:space="preserve"> view.</w:t>
      </w:r>
    </w:p>
    <w:p w14:paraId="44B89D06" w14:textId="239E91BB" w:rsidR="003856DD" w:rsidRDefault="003856DD" w:rsidP="003856DD">
      <w:pPr>
        <w:pStyle w:val="ImageCentered"/>
      </w:pPr>
      <w:r w:rsidRPr="00BA6F0D">
        <w:rPr>
          <w:noProof/>
        </w:rPr>
        <w:drawing>
          <wp:inline distT="0" distB="0" distL="0" distR="0" wp14:anchorId="1549826F" wp14:editId="03489F39">
            <wp:extent cx="4428490" cy="1595865"/>
            <wp:effectExtent l="0" t="0" r="0" b="4445"/>
            <wp:docPr id="34" name="Picture 34" descr="Stage_table_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e_table_view-1.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28490" cy="1595865"/>
                    </a:xfrm>
                    <a:prstGeom prst="rect">
                      <a:avLst/>
                    </a:prstGeom>
                    <a:noFill/>
                    <a:ln>
                      <a:noFill/>
                    </a:ln>
                  </pic:spPr>
                </pic:pic>
              </a:graphicData>
            </a:graphic>
          </wp:inline>
        </w:drawing>
      </w:r>
    </w:p>
    <w:p w14:paraId="438B6034" w14:textId="77777777" w:rsidR="00FB05C0" w:rsidRPr="00FB05C0" w:rsidRDefault="00FB05C0" w:rsidP="00FB05C0">
      <w:pPr>
        <w:pStyle w:val="SpaceSingle"/>
      </w:pPr>
    </w:p>
    <w:p w14:paraId="14111245" w14:textId="3733F314" w:rsidR="003856DD" w:rsidRDefault="00FB05C0" w:rsidP="00FB05C0">
      <w:pPr>
        <w:pStyle w:val="ListBullet"/>
      </w:pPr>
      <w:r>
        <w:t>Check the box for</w:t>
      </w:r>
      <w:r w:rsidR="003856DD">
        <w:t xml:space="preserve"> the stages </w:t>
      </w:r>
      <w:r>
        <w:t>of</w:t>
      </w:r>
      <w:r w:rsidR="003856DD">
        <w:t xml:space="preserve"> each book as appropriate.</w:t>
      </w:r>
    </w:p>
    <w:p w14:paraId="3A9F2B0D" w14:textId="6DA7AE30" w:rsidR="003856DD" w:rsidRDefault="003856DD" w:rsidP="003856DD">
      <w:pPr>
        <w:pStyle w:val="ListResult"/>
      </w:pPr>
      <w:r>
        <w:t>The stage will be marked as complete unless errors have been found. The errors must be corrected before the stage can be marked as completed.</w:t>
      </w:r>
    </w:p>
    <w:p w14:paraId="3F6DB994" w14:textId="5F012174" w:rsidR="003856DD" w:rsidRPr="00FB05C0" w:rsidRDefault="003856DD" w:rsidP="00FB05C0">
      <w:pPr>
        <w:pStyle w:val="Teacher"/>
        <w:rPr>
          <w:sz w:val="24"/>
          <w:lang w:val="en-AU" w:eastAsia="en-AU"/>
        </w:rPr>
      </w:pPr>
      <w:r w:rsidRPr="00FB05C0">
        <w:rPr>
          <w:lang w:val="en-AU" w:eastAsia="en-AU"/>
        </w:rPr>
        <w:t>Paratext 8 will likely find errors for most older projects since new checks have been added.</w:t>
      </w:r>
    </w:p>
    <w:p w14:paraId="0B00C051" w14:textId="77777777" w:rsidR="003856DD" w:rsidRPr="003856DD" w:rsidRDefault="003856DD" w:rsidP="003856DD">
      <w:pPr>
        <w:pStyle w:val="BodyText"/>
        <w:rPr>
          <w:lang w:val="en-AU"/>
        </w:rPr>
      </w:pPr>
    </w:p>
    <w:p w14:paraId="7CA66CA1" w14:textId="77777777" w:rsidR="003856DD" w:rsidRDefault="003856DD" w:rsidP="003856DD">
      <w:pPr>
        <w:pStyle w:val="BodyText"/>
        <w:rPr>
          <w:lang w:val="en-AU"/>
        </w:rPr>
      </w:pPr>
      <w:bookmarkStart w:id="66" w:name="_Toc467830842"/>
    </w:p>
    <w:p w14:paraId="17A24457" w14:textId="77777777" w:rsidR="003856DD" w:rsidRPr="003856DD" w:rsidRDefault="003856DD" w:rsidP="003856DD">
      <w:pPr>
        <w:pStyle w:val="BodyText"/>
        <w:rPr>
          <w:lang w:val="en-AU"/>
        </w:rPr>
        <w:sectPr w:rsidR="003856DD" w:rsidRPr="003856DD" w:rsidSect="00D3330B">
          <w:pgSz w:w="8392" w:h="11907" w:code="11"/>
          <w:pgMar w:top="709" w:right="709" w:bottom="709" w:left="709" w:header="567" w:footer="720" w:gutter="0"/>
          <w:cols w:space="720"/>
          <w:titlePg/>
          <w:docGrid w:linePitch="360"/>
        </w:sectPr>
      </w:pPr>
    </w:p>
    <w:p w14:paraId="17CD5BF2" w14:textId="1715E91C" w:rsidR="00AB1B86" w:rsidRPr="000564DC" w:rsidRDefault="00AB1B86" w:rsidP="009E231B">
      <w:pPr>
        <w:pStyle w:val="Heading1"/>
      </w:pPr>
      <w:bookmarkStart w:id="67" w:name="_Toc477616262"/>
      <w:r w:rsidRPr="000564DC">
        <w:lastRenderedPageBreak/>
        <w:t>Setting up a project for success</w:t>
      </w:r>
      <w:bookmarkEnd w:id="66"/>
      <w:bookmarkEnd w:id="67"/>
    </w:p>
    <w:p w14:paraId="2EBBDC00" w14:textId="5DFF5A84" w:rsidR="00AB1B86" w:rsidRPr="000564DC" w:rsidRDefault="00AB1B86" w:rsidP="00AB1B86">
      <w:pPr>
        <w:rPr>
          <w:lang w:val="en-AU"/>
        </w:rPr>
      </w:pPr>
      <w:r w:rsidRPr="000564DC">
        <w:rPr>
          <w:lang w:val="en-AU"/>
        </w:rPr>
        <w:t>Things to consider:</w:t>
      </w:r>
    </w:p>
    <w:p w14:paraId="77F3C5FC" w14:textId="52610B5A" w:rsidR="00AB1B86" w:rsidRPr="000564DC" w:rsidRDefault="0038175F" w:rsidP="00D2024F">
      <w:pPr>
        <w:pStyle w:val="is2"/>
        <w:rPr>
          <w:lang w:val="en-AU"/>
        </w:rPr>
      </w:pPr>
      <w:r w:rsidRPr="000564DC">
        <w:rPr>
          <w:lang w:val="en-AU"/>
        </w:rPr>
        <w:t>It is a d</w:t>
      </w:r>
      <w:r w:rsidR="00AB1B86" w:rsidRPr="000564DC">
        <w:rPr>
          <w:lang w:val="en-AU"/>
        </w:rPr>
        <w:t>ynamic process</w:t>
      </w:r>
    </w:p>
    <w:p w14:paraId="2CBF2961" w14:textId="77777777" w:rsidR="005D3564" w:rsidRPr="000564DC" w:rsidRDefault="00AB1B86" w:rsidP="00062424">
      <w:pPr>
        <w:pStyle w:val="ListBullet"/>
      </w:pPr>
      <w:r w:rsidRPr="000564DC">
        <w:t xml:space="preserve">When a project is brand new there aren’t a log of settings that can be fixed in concrete. </w:t>
      </w:r>
    </w:p>
    <w:p w14:paraId="28407177" w14:textId="3CA32E3A" w:rsidR="00AB1B86" w:rsidRPr="000564DC" w:rsidRDefault="00AB1B86" w:rsidP="00062424">
      <w:pPr>
        <w:pStyle w:val="ListBullet"/>
      </w:pPr>
      <w:r w:rsidRPr="000564DC">
        <w:t>As the project matures some of the inventories begin to make sense.</w:t>
      </w:r>
    </w:p>
    <w:p w14:paraId="515FF4B9" w14:textId="77777777" w:rsidR="005D3564" w:rsidRPr="000564DC" w:rsidRDefault="005D3564" w:rsidP="00D2024F">
      <w:pPr>
        <w:pStyle w:val="is2"/>
        <w:rPr>
          <w:lang w:val="en-AU"/>
        </w:rPr>
      </w:pPr>
      <w:r w:rsidRPr="000564DC">
        <w:rPr>
          <w:lang w:val="en-AU"/>
        </w:rPr>
        <w:t>Who is working on the project?</w:t>
      </w:r>
    </w:p>
    <w:p w14:paraId="693C34F2" w14:textId="77777777" w:rsidR="005D3564" w:rsidRPr="000564DC" w:rsidRDefault="005D3564" w:rsidP="00062424">
      <w:pPr>
        <w:pStyle w:val="ListBullet"/>
      </w:pPr>
      <w:r w:rsidRPr="000564DC">
        <w:t>Setup the Users, Roles and Permissions</w:t>
      </w:r>
    </w:p>
    <w:p w14:paraId="45C81CA7" w14:textId="77777777" w:rsidR="005D3564" w:rsidRPr="000564DC" w:rsidRDefault="005D3564" w:rsidP="00062424">
      <w:pPr>
        <w:pStyle w:val="ListBullet"/>
      </w:pPr>
      <w:r w:rsidRPr="000564DC">
        <w:t>Would it be helpful to have a “Simplified Menu”?</w:t>
      </w:r>
    </w:p>
    <w:p w14:paraId="05D22F9C" w14:textId="24411310" w:rsidR="00AB1B86" w:rsidRPr="000564DC" w:rsidRDefault="00AB1B86" w:rsidP="00D2024F">
      <w:pPr>
        <w:pStyle w:val="is2"/>
        <w:rPr>
          <w:lang w:val="en-AU"/>
        </w:rPr>
      </w:pPr>
      <w:r w:rsidRPr="000564DC">
        <w:rPr>
          <w:lang w:val="en-AU"/>
        </w:rPr>
        <w:t>Do you need to customize the settings?</w:t>
      </w:r>
    </w:p>
    <w:p w14:paraId="4B85535F" w14:textId="3C4D1EE4" w:rsidR="00AB1B86" w:rsidRPr="000564DC" w:rsidRDefault="00AB1B86" w:rsidP="00062424">
      <w:pPr>
        <w:pStyle w:val="ListBullet"/>
      </w:pPr>
      <w:r w:rsidRPr="000564DC">
        <w:t>custom.sty</w:t>
      </w:r>
    </w:p>
    <w:p w14:paraId="203BB698" w14:textId="74D6A763" w:rsidR="00AB1B86" w:rsidRPr="000564DC" w:rsidRDefault="00AB1B86" w:rsidP="00062424">
      <w:pPr>
        <w:pStyle w:val="ListBullet"/>
      </w:pPr>
      <w:r w:rsidRPr="000564DC">
        <w:t>change settings of the stylesheet</w:t>
      </w:r>
    </w:p>
    <w:p w14:paraId="6B609F92" w14:textId="616F86E8" w:rsidR="00AB1B86" w:rsidRPr="000564DC" w:rsidRDefault="00AB1B86" w:rsidP="00062424">
      <w:pPr>
        <w:pStyle w:val="ListBullet"/>
      </w:pPr>
      <w:r w:rsidRPr="000564DC">
        <w:t>names of markers (in other languages)</w:t>
      </w:r>
    </w:p>
    <w:p w14:paraId="69E06AD6" w14:textId="5E5B66E8" w:rsidR="00AB1B86" w:rsidRPr="000564DC" w:rsidRDefault="00AB1B86" w:rsidP="00062424">
      <w:pPr>
        <w:pStyle w:val="ListBullet"/>
      </w:pPr>
      <w:r w:rsidRPr="000564DC">
        <w:t>colour to help identify features?</w:t>
      </w:r>
    </w:p>
    <w:p w14:paraId="0E975318" w14:textId="36E01310" w:rsidR="00AB1B86" w:rsidRPr="000564DC" w:rsidRDefault="00AB1B86" w:rsidP="00062424">
      <w:pPr>
        <w:pStyle w:val="ListBullet"/>
      </w:pPr>
      <w:r w:rsidRPr="000564DC">
        <w:t>custom.vrs</w:t>
      </w:r>
    </w:p>
    <w:p w14:paraId="7387AC0B" w14:textId="648F5FDF" w:rsidR="00AB1B86" w:rsidRPr="000564DC" w:rsidRDefault="00AB1B86" w:rsidP="00062424">
      <w:pPr>
        <w:pStyle w:val="ListBullet"/>
      </w:pPr>
      <w:r w:rsidRPr="000564DC">
        <w:t>identify verses that are different from default versification</w:t>
      </w:r>
    </w:p>
    <w:p w14:paraId="6B5DDF87" w14:textId="121157C6" w:rsidR="00AB1B86" w:rsidRPr="000564DC" w:rsidRDefault="00AB1B86" w:rsidP="000564DC">
      <w:pPr>
        <w:pStyle w:val="is2"/>
        <w:rPr>
          <w:lang w:val="en-AU"/>
        </w:rPr>
      </w:pPr>
      <w:r w:rsidRPr="000564DC">
        <w:rPr>
          <w:lang w:val="en-AU"/>
        </w:rPr>
        <w:t>What orthography will be used?</w:t>
      </w:r>
    </w:p>
    <w:p w14:paraId="29000C5C" w14:textId="77777777" w:rsidR="005D3564" w:rsidRPr="000564DC" w:rsidRDefault="00AB1B86" w:rsidP="00062424">
      <w:pPr>
        <w:pStyle w:val="ListBullet"/>
      </w:pPr>
      <w:r w:rsidRPr="000564DC">
        <w:t xml:space="preserve">Put the orthography in the language settings. </w:t>
      </w:r>
    </w:p>
    <w:p w14:paraId="617D8C14" w14:textId="01E6E929" w:rsidR="00AB1B86" w:rsidRPr="000564DC" w:rsidRDefault="00AB1B86" w:rsidP="00062424">
      <w:pPr>
        <w:pStyle w:val="ListBullet"/>
      </w:pPr>
      <w:r w:rsidRPr="000564DC">
        <w:t>(Keep in mind that what you put in the language settings could be going to the “Speech and Language Data Repository”</w:t>
      </w:r>
    </w:p>
    <w:p w14:paraId="2873D1CE" w14:textId="1E6400E9" w:rsidR="00AB1B86" w:rsidRPr="000564DC" w:rsidRDefault="00AB1B86" w:rsidP="00062424">
      <w:pPr>
        <w:pStyle w:val="ListBullet"/>
      </w:pPr>
      <w:r w:rsidRPr="000564DC">
        <w:t>How will the characters be keyed?</w:t>
      </w:r>
    </w:p>
    <w:p w14:paraId="71B08A63" w14:textId="0B6A5967" w:rsidR="00AB1B86" w:rsidRPr="000564DC" w:rsidRDefault="00AB1B86" w:rsidP="0038175F">
      <w:pPr>
        <w:pStyle w:val="ListBullet3"/>
        <w:rPr>
          <w:lang w:val="en-AU"/>
        </w:rPr>
      </w:pPr>
      <w:r w:rsidRPr="000564DC">
        <w:rPr>
          <w:lang w:val="en-AU"/>
        </w:rPr>
        <w:t>Keyman</w:t>
      </w:r>
    </w:p>
    <w:p w14:paraId="303F674A" w14:textId="0291D9F8" w:rsidR="00AB1B86" w:rsidRPr="000564DC" w:rsidRDefault="00AB1B86" w:rsidP="0038175F">
      <w:pPr>
        <w:pStyle w:val="ListBullet3"/>
        <w:rPr>
          <w:lang w:val="en-AU"/>
        </w:rPr>
      </w:pPr>
      <w:r w:rsidRPr="000564DC">
        <w:rPr>
          <w:lang w:val="en-AU"/>
        </w:rPr>
        <w:t>AutoCorrect.txt</w:t>
      </w:r>
    </w:p>
    <w:p w14:paraId="1810FB3B" w14:textId="77777777" w:rsidR="00846D82" w:rsidRPr="000564DC" w:rsidRDefault="00846D82" w:rsidP="00D2024F">
      <w:pPr>
        <w:pStyle w:val="is2"/>
        <w:rPr>
          <w:lang w:val="en-AU"/>
        </w:rPr>
      </w:pPr>
    </w:p>
    <w:p w14:paraId="6B5A9D80" w14:textId="3ED54BE5" w:rsidR="00AB1B86" w:rsidRPr="000564DC" w:rsidRDefault="00AB1B86" w:rsidP="00D2024F">
      <w:pPr>
        <w:pStyle w:val="is2"/>
        <w:rPr>
          <w:lang w:val="en-AU"/>
        </w:rPr>
      </w:pPr>
      <w:r w:rsidRPr="000564DC">
        <w:rPr>
          <w:lang w:val="en-AU"/>
        </w:rPr>
        <w:lastRenderedPageBreak/>
        <w:t>What Quotation system will be used?</w:t>
      </w:r>
    </w:p>
    <w:p w14:paraId="416E07F5" w14:textId="77777777" w:rsidR="00AB1B86" w:rsidRPr="000564DC" w:rsidRDefault="00AB1B86" w:rsidP="00062424">
      <w:pPr>
        <w:pStyle w:val="ListBullet"/>
      </w:pPr>
      <w:r w:rsidRPr="000564DC">
        <w:t>Set up the quotation rules (Dynamic)</w:t>
      </w:r>
    </w:p>
    <w:p w14:paraId="35340C69" w14:textId="77777777" w:rsidR="00AB1B86" w:rsidRPr="000564DC" w:rsidRDefault="00AB1B86" w:rsidP="0038175F">
      <w:pPr>
        <w:pStyle w:val="ListBullet2"/>
        <w:rPr>
          <w:lang w:val="en-AU"/>
        </w:rPr>
      </w:pPr>
      <w:r w:rsidRPr="000564DC">
        <w:rPr>
          <w:lang w:val="en-AU"/>
        </w:rPr>
        <w:t>Think about your rules</w:t>
      </w:r>
    </w:p>
    <w:p w14:paraId="28CCD9C9" w14:textId="77777777" w:rsidR="00AB1B86" w:rsidRPr="000564DC" w:rsidRDefault="00AB1B86" w:rsidP="0038175F">
      <w:pPr>
        <w:pStyle w:val="ListBullet3"/>
        <w:rPr>
          <w:lang w:val="en-AU"/>
        </w:rPr>
      </w:pPr>
      <w:r w:rsidRPr="000564DC">
        <w:rPr>
          <w:lang w:val="en-AU"/>
        </w:rPr>
        <w:t>Test what you have</w:t>
      </w:r>
    </w:p>
    <w:p w14:paraId="55CBABFD" w14:textId="77777777" w:rsidR="00AB1B86" w:rsidRPr="000564DC" w:rsidRDefault="00AB1B86" w:rsidP="0038175F">
      <w:pPr>
        <w:pStyle w:val="ListBullet3"/>
        <w:rPr>
          <w:lang w:val="en-AU"/>
        </w:rPr>
      </w:pPr>
      <w:r w:rsidRPr="000564DC">
        <w:rPr>
          <w:lang w:val="en-AU"/>
        </w:rPr>
        <w:t>Adjust the rules</w:t>
      </w:r>
    </w:p>
    <w:p w14:paraId="0191FD0E" w14:textId="77777777" w:rsidR="00AB1B86" w:rsidRPr="000564DC" w:rsidRDefault="00AB1B86" w:rsidP="0038175F">
      <w:pPr>
        <w:pStyle w:val="ListBullet3"/>
        <w:rPr>
          <w:lang w:val="en-AU"/>
        </w:rPr>
      </w:pPr>
      <w:r w:rsidRPr="000564DC">
        <w:rPr>
          <w:lang w:val="en-AU"/>
        </w:rPr>
        <w:t>Make corrections to the rules / or text as necessary</w:t>
      </w:r>
    </w:p>
    <w:p w14:paraId="58A5A407" w14:textId="77777777" w:rsidR="00AB1B86" w:rsidRPr="000564DC" w:rsidRDefault="00AB1B86" w:rsidP="00D2024F">
      <w:pPr>
        <w:pStyle w:val="is2"/>
        <w:rPr>
          <w:lang w:val="en-AU"/>
        </w:rPr>
      </w:pPr>
      <w:r w:rsidRPr="000564DC">
        <w:rPr>
          <w:lang w:val="en-AU"/>
        </w:rPr>
        <w:t>When you have some text data</w:t>
      </w:r>
    </w:p>
    <w:p w14:paraId="6592853F" w14:textId="77777777" w:rsidR="00AB1B86" w:rsidRPr="000564DC" w:rsidRDefault="00AB1B86" w:rsidP="00062424">
      <w:pPr>
        <w:pStyle w:val="ListBullet"/>
      </w:pPr>
      <w:r w:rsidRPr="000564DC">
        <w:t xml:space="preserve">Begin setting up the inventories </w:t>
      </w:r>
    </w:p>
    <w:p w14:paraId="6AE8C42D" w14:textId="77777777" w:rsidR="00AB1B86" w:rsidRPr="000564DC" w:rsidRDefault="00AB1B86" w:rsidP="00062424">
      <w:pPr>
        <w:pStyle w:val="ListBullet"/>
      </w:pPr>
      <w:r w:rsidRPr="000564DC">
        <w:t>Let’s start at the very beginning (Characters)</w:t>
      </w:r>
    </w:p>
    <w:p w14:paraId="7EBAE62F" w14:textId="77777777" w:rsidR="00AB1B86" w:rsidRPr="000564DC" w:rsidRDefault="00AB1B86" w:rsidP="00062424">
      <w:pPr>
        <w:pStyle w:val="ListBullet"/>
      </w:pPr>
      <w:r w:rsidRPr="000564DC">
        <w:t>Look for options in the inventories!</w:t>
      </w:r>
    </w:p>
    <w:p w14:paraId="631D9262" w14:textId="77777777" w:rsidR="00AB1B86" w:rsidRPr="000564DC" w:rsidRDefault="00AB1B86" w:rsidP="0038175F">
      <w:pPr>
        <w:pStyle w:val="ListBullet3"/>
        <w:rPr>
          <w:lang w:val="en-AU"/>
        </w:rPr>
      </w:pPr>
      <w:r w:rsidRPr="000564DC">
        <w:rPr>
          <w:lang w:val="en-AU"/>
        </w:rPr>
        <w:t>Is the item valid all the time? Or just in certain situations?</w:t>
      </w:r>
    </w:p>
    <w:p w14:paraId="0083F79A" w14:textId="77777777" w:rsidR="00AB1B86" w:rsidRPr="000564DC" w:rsidRDefault="00AB1B86" w:rsidP="00062424">
      <w:pPr>
        <w:pStyle w:val="ListBullet"/>
      </w:pPr>
      <w:r w:rsidRPr="000564DC">
        <w:t>Scripture Reference Settings</w:t>
      </w:r>
    </w:p>
    <w:p w14:paraId="61BE8963" w14:textId="77777777" w:rsidR="00AB1B86" w:rsidRPr="000564DC" w:rsidRDefault="00AB1B86" w:rsidP="00062424">
      <w:pPr>
        <w:pStyle w:val="ListBullet"/>
      </w:pPr>
      <w:r w:rsidRPr="000564DC">
        <w:t>What book names are you using?</w:t>
      </w:r>
    </w:p>
    <w:p w14:paraId="65A98EE1" w14:textId="77777777" w:rsidR="00AB1B86" w:rsidRPr="000564DC" w:rsidRDefault="00AB1B86" w:rsidP="00062424">
      <w:pPr>
        <w:pStyle w:val="ListBullet"/>
      </w:pPr>
      <w:r w:rsidRPr="000564DC">
        <w:t>What is the format for a reference?</w:t>
      </w:r>
    </w:p>
    <w:p w14:paraId="34DB32F8" w14:textId="77777777" w:rsidR="00AB1B86" w:rsidRPr="000564DC" w:rsidRDefault="00AB1B86" w:rsidP="00062424">
      <w:pPr>
        <w:pStyle w:val="ListBullet"/>
      </w:pPr>
      <w:r w:rsidRPr="000564DC">
        <w:t>Where will you put the origin of notes?</w:t>
      </w:r>
    </w:p>
    <w:p w14:paraId="6C20CD3A" w14:textId="77777777" w:rsidR="00AB1B86" w:rsidRPr="000564DC" w:rsidRDefault="00AB1B86" w:rsidP="00062424">
      <w:pPr>
        <w:pStyle w:val="ListBullet"/>
        <w:numPr>
          <w:ilvl w:val="0"/>
          <w:numId w:val="0"/>
        </w:numPr>
        <w:ind w:left="357"/>
      </w:pPr>
    </w:p>
    <w:p w14:paraId="46F777D4" w14:textId="77777777" w:rsidR="00F52818" w:rsidRDefault="00F52818" w:rsidP="007741A8">
      <w:pPr>
        <w:pStyle w:val="Heading1"/>
        <w:sectPr w:rsidR="00F52818" w:rsidSect="000C6752">
          <w:footerReference w:type="first" r:id="rId48"/>
          <w:pgSz w:w="8392" w:h="11907" w:code="11"/>
          <w:pgMar w:top="709" w:right="709" w:bottom="709" w:left="709" w:header="567" w:footer="720" w:gutter="0"/>
          <w:cols w:space="720"/>
          <w:titlePg/>
          <w:docGrid w:linePitch="360"/>
        </w:sectPr>
      </w:pPr>
      <w:bookmarkStart w:id="68" w:name="_Toc477616263"/>
    </w:p>
    <w:p w14:paraId="7DD0CA5F" w14:textId="6E80317D" w:rsidR="007741A8" w:rsidRPr="000564DC" w:rsidRDefault="007741A8" w:rsidP="007741A8">
      <w:pPr>
        <w:pStyle w:val="Heading1"/>
      </w:pPr>
      <w:r w:rsidRPr="000564DC">
        <w:lastRenderedPageBreak/>
        <w:t>Convert project</w:t>
      </w:r>
      <w:bookmarkEnd w:id="68"/>
    </w:p>
    <w:p w14:paraId="4DF0A934" w14:textId="77777777" w:rsidR="007741A8" w:rsidRPr="000564DC" w:rsidRDefault="007741A8" w:rsidP="00D2024F">
      <w:pPr>
        <w:pStyle w:val="is1"/>
        <w:rPr>
          <w:lang w:val="en-AU"/>
        </w:rPr>
      </w:pPr>
      <w:r w:rsidRPr="000564DC">
        <w:rPr>
          <w:lang w:val="en-AU"/>
        </w:rPr>
        <w:t>Introduction</w:t>
      </w:r>
    </w:p>
    <w:p w14:paraId="24981220" w14:textId="77777777" w:rsidR="007741A8" w:rsidRPr="000564DC" w:rsidRDefault="007741A8" w:rsidP="007741A8">
      <w:pPr>
        <w:pStyle w:val="BodyText"/>
        <w:rPr>
          <w:lang w:val="en-AU"/>
        </w:rPr>
      </w:pPr>
      <w:r w:rsidRPr="000564DC">
        <w:rPr>
          <w:lang w:val="en-AU"/>
        </w:rPr>
        <w:t xml:space="preserve">If you have ever needed to rename your project, reduce the size of your project, change user names, change the encoding or struggled with composed/decomposed diacritics, then the convert project tool will help you solve these problems. </w:t>
      </w:r>
    </w:p>
    <w:p w14:paraId="78FC0E1E" w14:textId="77777777" w:rsidR="007741A8" w:rsidRPr="000564DC" w:rsidRDefault="007741A8" w:rsidP="00D2024F">
      <w:pPr>
        <w:pStyle w:val="is2"/>
        <w:rPr>
          <w:lang w:val="en-AU"/>
        </w:rPr>
      </w:pPr>
      <w:r w:rsidRPr="000564DC">
        <w:rPr>
          <w:lang w:val="en-AU"/>
        </w:rPr>
        <w:t>Where are we?</w:t>
      </w:r>
    </w:p>
    <w:p w14:paraId="78B69373" w14:textId="77777777" w:rsidR="007741A8" w:rsidRPr="000564DC" w:rsidRDefault="007741A8" w:rsidP="007741A8">
      <w:pPr>
        <w:pStyle w:val="BodyText"/>
        <w:rPr>
          <w:lang w:val="en-AU"/>
        </w:rPr>
      </w:pPr>
      <w:r w:rsidRPr="000564DC">
        <w:rPr>
          <w:lang w:val="en-AU"/>
        </w:rPr>
        <w:t>You must be the administrator of the project to do these conversions.</w:t>
      </w:r>
    </w:p>
    <w:p w14:paraId="0F439B0A" w14:textId="77777777" w:rsidR="007741A8" w:rsidRPr="000564DC" w:rsidRDefault="007741A8" w:rsidP="00D2024F">
      <w:pPr>
        <w:pStyle w:val="is2"/>
        <w:rPr>
          <w:lang w:val="en-AU"/>
        </w:rPr>
      </w:pPr>
      <w:r w:rsidRPr="000564DC">
        <w:rPr>
          <w:lang w:val="en-AU"/>
        </w:rPr>
        <w:t>Why is it important?</w:t>
      </w:r>
    </w:p>
    <w:p w14:paraId="2F9F96A4" w14:textId="46441603" w:rsidR="007741A8" w:rsidRPr="000564DC" w:rsidRDefault="007741A8" w:rsidP="007741A8">
      <w:pPr>
        <w:pStyle w:val="BodyText"/>
        <w:rPr>
          <w:lang w:val="en-AU"/>
        </w:rPr>
      </w:pPr>
      <w:r w:rsidRPr="000564DC">
        <w:rPr>
          <w:lang w:val="en-AU"/>
        </w:rPr>
        <w:t>Although, it is possible to make some changes to existing projects through the project and setting dialogs, several major changes require that a new project is created. Using the convert project dialog allows the new project to keep the project history.</w:t>
      </w:r>
    </w:p>
    <w:p w14:paraId="1862DA69" w14:textId="77777777" w:rsidR="007741A8" w:rsidRPr="000564DC" w:rsidRDefault="007741A8" w:rsidP="00D2024F">
      <w:pPr>
        <w:pStyle w:val="is2"/>
        <w:rPr>
          <w:lang w:val="en-AU"/>
        </w:rPr>
      </w:pPr>
      <w:r w:rsidRPr="000564DC">
        <w:rPr>
          <w:lang w:val="en-AU"/>
        </w:rPr>
        <w:t>What are we going to do?</w:t>
      </w:r>
    </w:p>
    <w:p w14:paraId="2361B6E7" w14:textId="77777777" w:rsidR="007741A8" w:rsidRPr="000564DC" w:rsidRDefault="007741A8" w:rsidP="007741A8">
      <w:pPr>
        <w:pStyle w:val="BodyText"/>
        <w:rPr>
          <w:lang w:val="en-AU"/>
        </w:rPr>
      </w:pPr>
      <w:r w:rsidRPr="000564DC">
        <w:rPr>
          <w:lang w:val="en-AU"/>
        </w:rPr>
        <w:t xml:space="preserve">We will work through the six changes that can be made to your project. </w:t>
      </w:r>
    </w:p>
    <w:p w14:paraId="76B27DB4" w14:textId="77777777" w:rsidR="007741A8" w:rsidRPr="000564DC" w:rsidRDefault="007741A8" w:rsidP="00D2024F">
      <w:pPr>
        <w:pStyle w:val="ListBullet"/>
        <w:tabs>
          <w:tab w:val="clear" w:pos="1494"/>
          <w:tab w:val="num" w:pos="717"/>
        </w:tabs>
        <w:ind w:left="714"/>
      </w:pPr>
      <w:r w:rsidRPr="000564DC">
        <w:t>Changing the short name of the project</w:t>
      </w:r>
    </w:p>
    <w:p w14:paraId="388D4EAA" w14:textId="3D0D5053" w:rsidR="007741A8" w:rsidRPr="000564DC" w:rsidRDefault="007741A8" w:rsidP="00D2024F">
      <w:pPr>
        <w:pStyle w:val="ListBullet"/>
        <w:tabs>
          <w:tab w:val="clear" w:pos="1494"/>
          <w:tab w:val="num" w:pos="717"/>
        </w:tabs>
        <w:ind w:left="714"/>
      </w:pPr>
      <w:r w:rsidRPr="000564DC">
        <w:t>Removing deleted files from the project history</w:t>
      </w:r>
    </w:p>
    <w:p w14:paraId="200F955E" w14:textId="77777777" w:rsidR="007741A8" w:rsidRPr="000564DC" w:rsidRDefault="007741A8" w:rsidP="00D2024F">
      <w:pPr>
        <w:pStyle w:val="ListBullet"/>
        <w:tabs>
          <w:tab w:val="clear" w:pos="1494"/>
          <w:tab w:val="num" w:pos="717"/>
        </w:tabs>
        <w:ind w:left="714"/>
      </w:pPr>
      <w:r w:rsidRPr="000564DC">
        <w:t>Clean up Paratext Live history</w:t>
      </w:r>
    </w:p>
    <w:p w14:paraId="10E2072D" w14:textId="77777777" w:rsidR="007741A8" w:rsidRPr="000564DC" w:rsidRDefault="007741A8" w:rsidP="00D2024F">
      <w:pPr>
        <w:pStyle w:val="ListBullet"/>
        <w:tabs>
          <w:tab w:val="clear" w:pos="1494"/>
          <w:tab w:val="num" w:pos="717"/>
        </w:tabs>
        <w:ind w:left="714"/>
      </w:pPr>
      <w:r w:rsidRPr="000564DC">
        <w:t>Convert encoding to 65001 – Unicode (UTF8)</w:t>
      </w:r>
    </w:p>
    <w:p w14:paraId="4A39FC86" w14:textId="77777777" w:rsidR="007741A8" w:rsidRPr="000564DC" w:rsidRDefault="007741A8" w:rsidP="00D2024F">
      <w:pPr>
        <w:pStyle w:val="ListBullet"/>
        <w:tabs>
          <w:tab w:val="clear" w:pos="1494"/>
          <w:tab w:val="num" w:pos="717"/>
        </w:tabs>
        <w:ind w:left="714"/>
      </w:pPr>
      <w:r w:rsidRPr="000564DC">
        <w:t>Normalising – composed or decomposed</w:t>
      </w:r>
    </w:p>
    <w:p w14:paraId="2D997CD8" w14:textId="77777777" w:rsidR="007741A8" w:rsidRPr="000564DC" w:rsidRDefault="007741A8" w:rsidP="00D2024F">
      <w:pPr>
        <w:pStyle w:val="ListBullet"/>
        <w:tabs>
          <w:tab w:val="clear" w:pos="1494"/>
          <w:tab w:val="num" w:pos="717"/>
        </w:tabs>
        <w:ind w:left="714"/>
      </w:pPr>
      <w:r w:rsidRPr="000564DC">
        <w:t>Replacing old User names</w:t>
      </w:r>
    </w:p>
    <w:p w14:paraId="74572DFA" w14:textId="77777777" w:rsidR="007741A8" w:rsidRPr="000564DC" w:rsidRDefault="007741A8" w:rsidP="007741A8">
      <w:pPr>
        <w:pStyle w:val="BodyText"/>
        <w:rPr>
          <w:lang w:val="en-AU"/>
        </w:rPr>
      </w:pPr>
    </w:p>
    <w:p w14:paraId="4F8BC2E9" w14:textId="26F5DFDF" w:rsidR="007741A8" w:rsidRPr="000564DC" w:rsidRDefault="007741A8" w:rsidP="00E416F9">
      <w:pPr>
        <w:pStyle w:val="Rsum"/>
      </w:pPr>
      <w:r w:rsidRPr="000564DC">
        <w:lastRenderedPageBreak/>
        <w:t>Summary</w:t>
      </w:r>
    </w:p>
    <w:p w14:paraId="3FC13E7C" w14:textId="06835AFA" w:rsidR="007741A8" w:rsidRPr="000564DC" w:rsidRDefault="00D3330B" w:rsidP="007741A8">
      <w:pPr>
        <w:pStyle w:val="BodyText"/>
        <w:rPr>
          <w:lang w:val="en-AU"/>
        </w:rPr>
      </w:pPr>
      <w:r w:rsidRPr="000564DC">
        <w:rPr>
          <w:lang w:val="en-AU"/>
        </w:rPr>
        <w:t>This module</w:t>
      </w:r>
      <w:r w:rsidR="007741A8" w:rsidRPr="000564DC">
        <w:rPr>
          <w:lang w:val="en-AU"/>
        </w:rPr>
        <w:t xml:space="preserve"> shows how </w:t>
      </w:r>
      <w:r w:rsidR="000564DC" w:rsidRPr="000564DC">
        <w:rPr>
          <w:lang w:val="en-AU"/>
        </w:rPr>
        <w:t>to:</w:t>
      </w:r>
    </w:p>
    <w:p w14:paraId="653DFF7B" w14:textId="77777777" w:rsidR="007741A8" w:rsidRPr="000564DC" w:rsidRDefault="007741A8" w:rsidP="007741A8">
      <w:pPr>
        <w:pStyle w:val="Heading2"/>
      </w:pPr>
      <w:bookmarkStart w:id="69" w:name="_Toc477616264"/>
      <w:r w:rsidRPr="000564DC">
        <w:t>To convert a project</w:t>
      </w:r>
      <w:bookmarkEnd w:id="69"/>
    </w:p>
    <w:p w14:paraId="167EFF88" w14:textId="77777777" w:rsidR="007741A8" w:rsidRPr="000564DC" w:rsidRDefault="007741A8" w:rsidP="007741A8">
      <w:pPr>
        <w:pStyle w:val="ListBullet"/>
        <w:rPr>
          <w:rFonts w:eastAsia="SimSun"/>
        </w:rPr>
      </w:pPr>
      <w:r w:rsidRPr="000564DC">
        <w:rPr>
          <w:rFonts w:eastAsia="SimSun"/>
        </w:rPr>
        <w:t xml:space="preserve">From the </w:t>
      </w:r>
      <w:r w:rsidRPr="000564DC">
        <w:rPr>
          <w:rStyle w:val="UserInterface"/>
          <w:rFonts w:eastAsia="SimSun"/>
        </w:rPr>
        <w:t>Tools</w:t>
      </w:r>
      <w:r w:rsidRPr="000564DC">
        <w:rPr>
          <w:rFonts w:eastAsia="SimSun"/>
        </w:rPr>
        <w:t xml:space="preserve"> menu, choose </w:t>
      </w:r>
      <w:r w:rsidRPr="000564DC">
        <w:rPr>
          <w:rStyle w:val="UserInterface"/>
          <w:rFonts w:eastAsia="SimSun"/>
        </w:rPr>
        <w:t>Advanced</w:t>
      </w:r>
      <w:r w:rsidRPr="000564DC">
        <w:rPr>
          <w:rFonts w:eastAsia="SimSun"/>
        </w:rPr>
        <w:t xml:space="preserve">, then </w:t>
      </w:r>
      <w:r w:rsidRPr="000564DC">
        <w:rPr>
          <w:rStyle w:val="UserInterface"/>
          <w:rFonts w:eastAsia="SimSun"/>
        </w:rPr>
        <w:t>Convert Project</w:t>
      </w:r>
    </w:p>
    <w:p w14:paraId="211DC2D3" w14:textId="77777777" w:rsidR="007741A8" w:rsidRPr="000564DC" w:rsidRDefault="007741A8" w:rsidP="00D3330B">
      <w:pPr>
        <w:pStyle w:val="ImageLeft"/>
        <w:rPr>
          <w:lang w:val="en-AU"/>
        </w:rPr>
      </w:pPr>
      <w:r w:rsidRPr="000564DC">
        <w:rPr>
          <w:noProof/>
          <w:lang w:val="en-AU"/>
        </w:rPr>
        <w:drawing>
          <wp:inline distT="0" distB="0" distL="0" distR="0" wp14:anchorId="0BD14E77" wp14:editId="77BBE419">
            <wp:extent cx="2880117" cy="1931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93727" cy="1940668"/>
                    </a:xfrm>
                    <a:prstGeom prst="rect">
                      <a:avLst/>
                    </a:prstGeom>
                  </pic:spPr>
                </pic:pic>
              </a:graphicData>
            </a:graphic>
          </wp:inline>
        </w:drawing>
      </w:r>
    </w:p>
    <w:p w14:paraId="0DC7D7E5" w14:textId="77777777" w:rsidR="007741A8" w:rsidRPr="000564DC" w:rsidRDefault="007741A8" w:rsidP="007741A8">
      <w:pPr>
        <w:pStyle w:val="Heading2"/>
      </w:pPr>
      <w:bookmarkStart w:id="70" w:name="_Toc477616265"/>
      <w:r w:rsidRPr="000564DC">
        <w:t>Changing the short name of the project</w:t>
      </w:r>
      <w:bookmarkEnd w:id="70"/>
    </w:p>
    <w:p w14:paraId="46B22B5B" w14:textId="77777777" w:rsidR="007741A8" w:rsidRPr="000564DC" w:rsidRDefault="007741A8" w:rsidP="007741A8">
      <w:pPr>
        <w:pStyle w:val="ListBullet"/>
        <w:rPr>
          <w:noProof/>
        </w:rPr>
      </w:pPr>
      <w:r w:rsidRPr="000564DC">
        <w:rPr>
          <w:sz w:val="24"/>
        </w:rPr>
        <w:t>Confirm that the old name of the project is correct. (If not, close the dialogue and click in the correct project window, and access the dialog again.)</w:t>
      </w:r>
    </w:p>
    <w:p w14:paraId="3C36209E" w14:textId="77777777" w:rsidR="007741A8" w:rsidRPr="000564DC" w:rsidRDefault="007741A8" w:rsidP="007741A8">
      <w:pPr>
        <w:pStyle w:val="ListBullet"/>
        <w:rPr>
          <w:noProof/>
        </w:rPr>
      </w:pPr>
      <w:r w:rsidRPr="000564DC">
        <w:rPr>
          <w:sz w:val="24"/>
        </w:rPr>
        <w:t xml:space="preserve">Enter the new short name for the project in </w:t>
      </w:r>
      <w:r w:rsidRPr="000564DC">
        <w:rPr>
          <w:rStyle w:val="UserInterface"/>
        </w:rPr>
        <w:t>[1]</w:t>
      </w:r>
      <w:r w:rsidRPr="000564DC">
        <w:rPr>
          <w:sz w:val="24"/>
        </w:rPr>
        <w:t xml:space="preserve">. </w:t>
      </w:r>
    </w:p>
    <w:p w14:paraId="038E3015" w14:textId="6B814B8C" w:rsidR="007741A8" w:rsidRPr="000564DC" w:rsidRDefault="007741A8" w:rsidP="007741A8">
      <w:pPr>
        <w:pStyle w:val="Heading2"/>
      </w:pPr>
      <w:bookmarkStart w:id="71" w:name="_Toc477616266"/>
      <w:r w:rsidRPr="000564DC">
        <w:t>Removing deleted files from the project history</w:t>
      </w:r>
      <w:bookmarkEnd w:id="71"/>
    </w:p>
    <w:p w14:paraId="00D75193" w14:textId="77777777" w:rsidR="007741A8" w:rsidRPr="000564DC" w:rsidRDefault="007741A8" w:rsidP="00D3330B">
      <w:pPr>
        <w:pStyle w:val="BodyText2"/>
      </w:pPr>
      <w:r w:rsidRPr="000564DC">
        <w:rPr>
          <w:rStyle w:val="UserInterface"/>
        </w:rPr>
        <w:t>[2]</w:t>
      </w:r>
      <w:r w:rsidRPr="000564DC">
        <w:t xml:space="preserve"> Select this if you have deleted files (such as large illustration files) that you no longer want to be part of project history and no longer want in the project repository.</w:t>
      </w:r>
    </w:p>
    <w:p w14:paraId="5F6133DD" w14:textId="5A3C39B0" w:rsidR="007741A8" w:rsidRPr="000564DC" w:rsidRDefault="007741A8" w:rsidP="007741A8">
      <w:pPr>
        <w:pStyle w:val="Heading2"/>
      </w:pPr>
      <w:bookmarkStart w:id="72" w:name="_Toc477616267"/>
      <w:r w:rsidRPr="000564DC">
        <w:t>Clean up Paratext Live history</w:t>
      </w:r>
      <w:bookmarkEnd w:id="72"/>
    </w:p>
    <w:p w14:paraId="2F0F9FB8" w14:textId="77777777" w:rsidR="007741A8" w:rsidRPr="000564DC" w:rsidRDefault="007741A8" w:rsidP="00D3330B">
      <w:pPr>
        <w:pStyle w:val="BodyText2"/>
        <w:rPr>
          <w:noProof/>
        </w:rPr>
      </w:pPr>
      <w:r w:rsidRPr="000564DC">
        <w:rPr>
          <w:rStyle w:val="UserInterface"/>
        </w:rPr>
        <w:t xml:space="preserve">[3] </w:t>
      </w:r>
      <w:r w:rsidRPr="000564DC">
        <w:t>Select this if you have edited the project with Paratext Live and want to replace names in the project history.</w:t>
      </w:r>
    </w:p>
    <w:p w14:paraId="056F3382" w14:textId="77777777" w:rsidR="007741A8" w:rsidRPr="000564DC" w:rsidRDefault="007741A8" w:rsidP="007741A8">
      <w:pPr>
        <w:pStyle w:val="Heading2"/>
      </w:pPr>
      <w:bookmarkStart w:id="73" w:name="_Toc477616268"/>
      <w:r w:rsidRPr="000564DC">
        <w:lastRenderedPageBreak/>
        <w:t>Convert encoding to 65001 – Unicode (UTF8)</w:t>
      </w:r>
      <w:bookmarkEnd w:id="73"/>
    </w:p>
    <w:p w14:paraId="1617B7A7" w14:textId="77777777" w:rsidR="007741A8" w:rsidRPr="000564DC" w:rsidRDefault="007741A8" w:rsidP="00D3330B">
      <w:pPr>
        <w:pStyle w:val="BodyText2"/>
      </w:pPr>
      <w:r w:rsidRPr="000564DC">
        <w:rPr>
          <w:rStyle w:val="UserInterface"/>
        </w:rPr>
        <w:t xml:space="preserve">[4] </w:t>
      </w:r>
      <w:r w:rsidRPr="000564DC">
        <w:t xml:space="preserve">Select this to convert a standard project encoding to Unicode. </w:t>
      </w:r>
      <w:r w:rsidRPr="000564DC">
        <w:br/>
      </w:r>
      <w:r w:rsidRPr="000564DC">
        <w:rPr>
          <w:noProof/>
        </w:rPr>
        <w:drawing>
          <wp:inline distT="0" distB="0" distL="0" distR="0" wp14:anchorId="7E2A8E1C" wp14:editId="419AD244">
            <wp:extent cx="154305" cy="154305"/>
            <wp:effectExtent l="0" t="0" r="0" b="0"/>
            <wp:docPr id="13" name="Picture 13" descr="C:\Users\User\AppData\Local\ParatextHelp\HelpSystemHtml\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ratextHelp\HelpSystemHtml\warning.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564DC">
        <w:t>NOTE: This will not work to change the encoding if your project has a "hacked font".</w:t>
      </w:r>
    </w:p>
    <w:p w14:paraId="26ED48B4" w14:textId="77777777" w:rsidR="007741A8" w:rsidRPr="000564DC" w:rsidRDefault="007741A8" w:rsidP="007741A8">
      <w:pPr>
        <w:pStyle w:val="Heading2"/>
      </w:pPr>
      <w:bookmarkStart w:id="74" w:name="_Toc477616269"/>
      <w:r w:rsidRPr="000564DC">
        <w:t>Normalising – composed or decomposed</w:t>
      </w:r>
      <w:bookmarkEnd w:id="74"/>
    </w:p>
    <w:p w14:paraId="780ADC5B" w14:textId="2B212148" w:rsidR="007741A8" w:rsidRPr="000564DC" w:rsidRDefault="007741A8" w:rsidP="00D3330B">
      <w:pPr>
        <w:pStyle w:val="BodyText2"/>
      </w:pPr>
      <w:r w:rsidRPr="000564DC">
        <w:rPr>
          <w:rStyle w:val="UserInterface"/>
        </w:rPr>
        <w:t xml:space="preserve">[5] </w:t>
      </w:r>
      <w:r w:rsidRPr="000564DC">
        <w:t xml:space="preserve">Select </w:t>
      </w:r>
      <w:r w:rsidRPr="000564DC">
        <w:rPr>
          <w:b/>
          <w:bCs/>
        </w:rPr>
        <w:t>Composed (NFC)</w:t>
      </w:r>
      <w:r w:rsidRPr="000564DC">
        <w:t xml:space="preserve"> or one of the options in the drop-down list if the data in your project was created using a mix of composed and decomposed characters. (</w:t>
      </w:r>
      <w:r w:rsidR="000564DC" w:rsidRPr="000564DC">
        <w:t>See</w:t>
      </w:r>
      <w:r w:rsidRPr="000564DC">
        <w:t xml:space="preserve"> the Guide for more details).</w:t>
      </w:r>
    </w:p>
    <w:p w14:paraId="53B48D63" w14:textId="77777777" w:rsidR="007741A8" w:rsidRPr="000564DC" w:rsidRDefault="007741A8" w:rsidP="007741A8">
      <w:pPr>
        <w:pStyle w:val="Heading2"/>
      </w:pPr>
      <w:bookmarkStart w:id="75" w:name="_Toc477616270"/>
      <w:r w:rsidRPr="000564DC">
        <w:t>Replacing old User names</w:t>
      </w:r>
      <w:bookmarkEnd w:id="75"/>
    </w:p>
    <w:p w14:paraId="50A0F265" w14:textId="77777777" w:rsidR="007741A8" w:rsidRPr="000564DC" w:rsidRDefault="007741A8" w:rsidP="007741A8">
      <w:pPr>
        <w:pStyle w:val="ListBullet"/>
      </w:pPr>
      <w:r w:rsidRPr="000564DC">
        <w:rPr>
          <w:rStyle w:val="UserInterface"/>
        </w:rPr>
        <w:t xml:space="preserve">[6] </w:t>
      </w:r>
      <w:r w:rsidRPr="000564DC">
        <w:t>Select the name of the user you want to replace from the drop-down list.</w:t>
      </w:r>
    </w:p>
    <w:p w14:paraId="497FE7F4" w14:textId="77777777" w:rsidR="007741A8" w:rsidRPr="000564DC" w:rsidRDefault="007741A8" w:rsidP="007741A8">
      <w:pPr>
        <w:pStyle w:val="ListBullet"/>
      </w:pPr>
      <w:r w:rsidRPr="000564DC">
        <w:rPr>
          <w:rStyle w:val="UserInterface"/>
        </w:rPr>
        <w:t xml:space="preserve">[7] </w:t>
      </w:r>
      <w:r w:rsidRPr="000564DC">
        <w:t>Enter the name of a registered Paratext user in this box.</w:t>
      </w:r>
    </w:p>
    <w:p w14:paraId="4AF25E9F" w14:textId="77777777" w:rsidR="007741A8" w:rsidRPr="000564DC" w:rsidRDefault="007741A8" w:rsidP="007741A8">
      <w:pPr>
        <w:pStyle w:val="ListBullet"/>
      </w:pPr>
      <w:r w:rsidRPr="000564DC">
        <w:rPr>
          <w:rStyle w:val="UserInterface"/>
        </w:rPr>
        <w:t xml:space="preserve">[8] </w:t>
      </w:r>
      <w:r w:rsidRPr="000564DC">
        <w:t xml:space="preserve">Add, a summary of the replacement appears, with a "Remove" button. </w:t>
      </w:r>
    </w:p>
    <w:p w14:paraId="4F24D194" w14:textId="77777777" w:rsidR="007741A8" w:rsidRPr="000564DC" w:rsidRDefault="007741A8" w:rsidP="007741A8">
      <w:pPr>
        <w:pStyle w:val="ListBullet"/>
      </w:pPr>
      <w:r w:rsidRPr="000564DC">
        <w:object w:dxaOrig="8235" w:dyaOrig="885" w14:anchorId="55457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7pt" o:ole="">
            <v:imagedata r:id="rId51" o:title=""/>
          </v:shape>
          <o:OLEObject Type="Embed" ProgID="PBrush" ShapeID="_x0000_i1025" DrawAspect="Content" ObjectID="_1551380070" r:id="rId52"/>
        </w:object>
      </w:r>
      <w:r w:rsidRPr="000564DC">
        <w:t>(Click Remove if you either made a mistake in typing the name in the "With" field OR decide not to make the replacement.)</w:t>
      </w:r>
    </w:p>
    <w:p w14:paraId="5288F01C" w14:textId="77777777" w:rsidR="007741A8" w:rsidRPr="000564DC" w:rsidRDefault="007741A8" w:rsidP="007741A8">
      <w:pPr>
        <w:pStyle w:val="Heading2"/>
      </w:pPr>
      <w:bookmarkStart w:id="76" w:name="_Toc477616271"/>
      <w:r w:rsidRPr="000564DC">
        <w:t>Convert the project</w:t>
      </w:r>
      <w:bookmarkEnd w:id="76"/>
    </w:p>
    <w:p w14:paraId="6A7037BD" w14:textId="190C9087" w:rsidR="007741A8" w:rsidRPr="000564DC" w:rsidRDefault="007741A8" w:rsidP="000564DC">
      <w:pPr>
        <w:pStyle w:val="ListBullet"/>
      </w:pPr>
      <w:r w:rsidRPr="000564DC">
        <w:rPr>
          <w:rStyle w:val="UserInterface"/>
        </w:rPr>
        <w:t xml:space="preserve">[9] </w:t>
      </w:r>
      <w:r w:rsidRPr="000564DC">
        <w:rPr>
          <w:rFonts w:eastAsia="SimSun"/>
        </w:rPr>
        <w:t>Cli</w:t>
      </w:r>
      <w:r w:rsidR="000564DC">
        <w:rPr>
          <w:rFonts w:eastAsia="SimSun"/>
        </w:rPr>
        <w:t>ck</w:t>
      </w:r>
      <w:r w:rsidRPr="000564DC">
        <w:rPr>
          <w:rFonts w:eastAsia="SimSun"/>
        </w:rPr>
        <w:t xml:space="preserve"> </w:t>
      </w:r>
      <w:r w:rsidRPr="000564DC">
        <w:rPr>
          <w:rStyle w:val="UserInterface"/>
          <w:rFonts w:eastAsia="SimSun"/>
        </w:rPr>
        <w:t xml:space="preserve">OK </w:t>
      </w:r>
      <w:r w:rsidRPr="000564DC">
        <w:rPr>
          <w:rFonts w:eastAsia="SimSun"/>
        </w:rPr>
        <w:t>to convert the project.</w:t>
      </w:r>
    </w:p>
    <w:p w14:paraId="6E173821" w14:textId="77777777" w:rsidR="007741A8" w:rsidRPr="000564DC" w:rsidRDefault="007741A8" w:rsidP="00D3330B">
      <w:pPr>
        <w:pStyle w:val="BodyText2"/>
      </w:pPr>
      <w:r w:rsidRPr="000564DC">
        <w:t>See the note in the guide regarding shared projects.</w:t>
      </w:r>
    </w:p>
    <w:p w14:paraId="77E9FADF" w14:textId="77777777" w:rsidR="007741A8" w:rsidRPr="000564DC" w:rsidRDefault="007741A8" w:rsidP="007741A8">
      <w:pPr>
        <w:spacing w:after="200" w:line="276" w:lineRule="auto"/>
        <w:rPr>
          <w:lang w:val="en-AU"/>
        </w:rPr>
      </w:pPr>
    </w:p>
    <w:p w14:paraId="48A314BF" w14:textId="77777777" w:rsidR="007741A8" w:rsidRPr="000564DC" w:rsidRDefault="007741A8" w:rsidP="00062424">
      <w:pPr>
        <w:pStyle w:val="ListBullet"/>
        <w:numPr>
          <w:ilvl w:val="0"/>
          <w:numId w:val="0"/>
        </w:numPr>
        <w:ind w:left="357"/>
      </w:pPr>
    </w:p>
    <w:p w14:paraId="7FB10648" w14:textId="77777777" w:rsidR="00E543D0" w:rsidRPr="000564DC" w:rsidRDefault="00E543D0" w:rsidP="00E543D0">
      <w:pPr>
        <w:rPr>
          <w:lang w:val="en-AU"/>
        </w:rPr>
      </w:pPr>
    </w:p>
    <w:p w14:paraId="35F4D471" w14:textId="77777777" w:rsidR="00FF53CB" w:rsidRDefault="00FF53CB" w:rsidP="00A4052F">
      <w:pPr>
        <w:pStyle w:val="Heading1"/>
        <w:sectPr w:rsidR="00FF53CB" w:rsidSect="000C6752">
          <w:pgSz w:w="8392" w:h="11907" w:code="11"/>
          <w:pgMar w:top="709" w:right="709" w:bottom="709" w:left="709" w:header="567" w:footer="720" w:gutter="0"/>
          <w:cols w:space="720"/>
          <w:titlePg/>
          <w:docGrid w:linePitch="360"/>
        </w:sectPr>
      </w:pPr>
      <w:bookmarkStart w:id="77" w:name="_Toc477616272"/>
      <w:bookmarkEnd w:id="0"/>
      <w:bookmarkEnd w:id="15"/>
    </w:p>
    <w:p w14:paraId="78195989" w14:textId="12287A9F" w:rsidR="00A4052F" w:rsidRDefault="00A4052F" w:rsidP="00A4052F">
      <w:pPr>
        <w:pStyle w:val="Heading1"/>
      </w:pPr>
      <w:r>
        <w:lastRenderedPageBreak/>
        <w:t>Cross-references</w:t>
      </w:r>
      <w:bookmarkEnd w:id="77"/>
    </w:p>
    <w:p w14:paraId="7F8CE3C9" w14:textId="77777777" w:rsidR="00A4052F" w:rsidRDefault="00A4052F" w:rsidP="007129A0">
      <w:pPr>
        <w:pStyle w:val="is1"/>
      </w:pPr>
      <w:r>
        <w:t>Introduction</w:t>
      </w:r>
    </w:p>
    <w:p w14:paraId="5B0BA282" w14:textId="77777777" w:rsidR="00A4052F" w:rsidRPr="00EE1BFF" w:rsidRDefault="00A4052F" w:rsidP="00A4052F">
      <w:pPr>
        <w:pStyle w:val="BodyText"/>
        <w:rPr>
          <w:lang w:val="en-AU"/>
        </w:rPr>
      </w:pPr>
      <w:r>
        <w:rPr>
          <w:lang w:val="en-AU"/>
        </w:rPr>
        <w:t xml:space="preserve">Most languages do not have access to concordances and other Bible study materials in their own languages. Adding cross references to your New Testament can greatly help your reader understand the text by helping your reader find passages on similar themes. </w:t>
      </w:r>
    </w:p>
    <w:p w14:paraId="6866453E" w14:textId="77777777" w:rsidR="00A4052F" w:rsidRDefault="00A4052F" w:rsidP="007129A0">
      <w:pPr>
        <w:pStyle w:val="is2"/>
      </w:pPr>
      <w:r>
        <w:t>Where are we?</w:t>
      </w:r>
    </w:p>
    <w:p w14:paraId="367B4A91" w14:textId="77777777" w:rsidR="00A4052F" w:rsidRPr="00EE1BFF" w:rsidRDefault="00A4052F" w:rsidP="00A4052F">
      <w:pPr>
        <w:pStyle w:val="BodyText"/>
        <w:rPr>
          <w:lang w:val="en-AU"/>
        </w:rPr>
      </w:pPr>
      <w:r>
        <w:rPr>
          <w:lang w:val="en-AU"/>
        </w:rPr>
        <w:t>Before you can insert cross references from a model text your administrator must have created all the books (and chapters and verses) in your project. They can be empty but they must be present.</w:t>
      </w:r>
    </w:p>
    <w:p w14:paraId="32E87DDC" w14:textId="77777777" w:rsidR="00A4052F" w:rsidRDefault="00A4052F" w:rsidP="007129A0">
      <w:pPr>
        <w:pStyle w:val="is2"/>
      </w:pPr>
      <w:r>
        <w:t>Why is it important?</w:t>
      </w:r>
    </w:p>
    <w:p w14:paraId="1C312AF4" w14:textId="77777777" w:rsidR="00A4052F" w:rsidRPr="00EE1BFF" w:rsidRDefault="00A4052F" w:rsidP="00A4052F">
      <w:pPr>
        <w:pStyle w:val="BodyText"/>
        <w:rPr>
          <w:lang w:val="en-AU"/>
        </w:rPr>
      </w:pPr>
      <w:r>
        <w:rPr>
          <w:lang w:val="en-AU"/>
        </w:rPr>
        <w:t>Reading the New Testament is not like reading a novel. Having access to cross references allows your reader to find similar passages on the themes. But adding cross references one by one is too tedious. The insert cross reference feature allows you to insert all the cross references at once and also converts the book names and punctuation to match your scripture reference settings. Extracting cross-references from a model text allows you to easily insert the same cross-references.</w:t>
      </w:r>
    </w:p>
    <w:p w14:paraId="254997CD" w14:textId="77777777" w:rsidR="00A4052F" w:rsidRPr="009B45C6" w:rsidRDefault="00A4052F" w:rsidP="007129A0">
      <w:pPr>
        <w:pStyle w:val="is2"/>
        <w:rPr>
          <w:lang w:val="en-AU"/>
        </w:rPr>
      </w:pPr>
      <w:r w:rsidRPr="009B45C6">
        <w:rPr>
          <w:lang w:val="en-AU"/>
        </w:rPr>
        <w:t>What are we going to do?</w:t>
      </w:r>
    </w:p>
    <w:p w14:paraId="1351600D" w14:textId="77777777" w:rsidR="00A4052F" w:rsidRDefault="00A4052F" w:rsidP="00A4052F">
      <w:pPr>
        <w:pStyle w:val="BodyText"/>
        <w:rPr>
          <w:lang w:val="en-AU"/>
        </w:rPr>
      </w:pPr>
      <w:r>
        <w:rPr>
          <w:lang w:val="en-AU"/>
        </w:rPr>
        <w:t xml:space="preserve">We are going to do three things: export the cross reference from a model text; then make sure all the settings for book names and scripture references have been entered for your project; and finally insert the cross references. </w:t>
      </w:r>
    </w:p>
    <w:p w14:paraId="33DE9EA0" w14:textId="77777777" w:rsidR="00A4052F" w:rsidRDefault="00A4052F" w:rsidP="00A4052F">
      <w:pPr>
        <w:pStyle w:val="BodyText"/>
        <w:rPr>
          <w:lang w:val="en-AU"/>
        </w:rPr>
      </w:pPr>
      <w:r>
        <w:rPr>
          <w:lang w:val="en-AU"/>
        </w:rPr>
        <w:t>If you don’t have a model text with the desired cross-reference you can create your own list and import it.</w:t>
      </w:r>
    </w:p>
    <w:p w14:paraId="7E783A09" w14:textId="77777777" w:rsidR="00A4052F" w:rsidRPr="00B40664" w:rsidRDefault="00A4052F" w:rsidP="00F52818">
      <w:pPr>
        <w:pStyle w:val="Rsum"/>
      </w:pPr>
      <w:r>
        <w:lastRenderedPageBreak/>
        <w:t>Summary</w:t>
      </w:r>
    </w:p>
    <w:p w14:paraId="65576A45" w14:textId="77777777" w:rsidR="00A4052F" w:rsidRPr="00B40664" w:rsidRDefault="00A4052F" w:rsidP="00A4052F">
      <w:pPr>
        <w:pStyle w:val="BodyText"/>
      </w:pPr>
      <w:r>
        <w:t>This module shows how to</w:t>
      </w:r>
    </w:p>
    <w:p w14:paraId="491FB2DE" w14:textId="77777777" w:rsidR="00A4052F" w:rsidRPr="004A56EF" w:rsidRDefault="00A4052F" w:rsidP="00A4052F">
      <w:pPr>
        <w:pStyle w:val="Heading2"/>
      </w:pPr>
      <w:bookmarkStart w:id="78" w:name="_Toc477616273"/>
      <w:r w:rsidRPr="004A56EF">
        <w:t>Extract the references from the model text</w:t>
      </w:r>
      <w:bookmarkEnd w:id="78"/>
    </w:p>
    <w:p w14:paraId="601DD1A1" w14:textId="77777777" w:rsidR="00A4052F" w:rsidRDefault="00A4052F" w:rsidP="00A4052F">
      <w:pPr>
        <w:pStyle w:val="ListBullet"/>
      </w:pPr>
      <w:r>
        <w:t>Open the model text.</w:t>
      </w:r>
    </w:p>
    <w:p w14:paraId="72FFE54D" w14:textId="77777777" w:rsidR="00A4052F" w:rsidRDefault="00A4052F" w:rsidP="00A4052F">
      <w:pPr>
        <w:pStyle w:val="ListBullet"/>
      </w:pPr>
      <w:r>
        <w:t xml:space="preserve">From the </w:t>
      </w:r>
      <w:r w:rsidRPr="00A606B7">
        <w:rPr>
          <w:rStyle w:val="UserInterface"/>
        </w:rPr>
        <w:t>Insert</w:t>
      </w:r>
      <w:r>
        <w:t xml:space="preserve"> menu, choose </w:t>
      </w:r>
      <w:r w:rsidRPr="00A606B7">
        <w:rPr>
          <w:rStyle w:val="UserInterface"/>
        </w:rPr>
        <w:t>Cross references</w:t>
      </w:r>
      <w:r>
        <w:t xml:space="preserve"> then </w:t>
      </w:r>
      <w:r w:rsidRPr="00A606B7">
        <w:rPr>
          <w:rStyle w:val="UserInterface"/>
        </w:rPr>
        <w:t>Extract cross references</w:t>
      </w:r>
    </w:p>
    <w:p w14:paraId="5E0CB6AE" w14:textId="77777777" w:rsidR="00A4052F" w:rsidRDefault="00A4052F" w:rsidP="00A4052F">
      <w:pPr>
        <w:pStyle w:val="ListBullet"/>
      </w:pPr>
      <w:r>
        <w:t xml:space="preserve">Type a </w:t>
      </w:r>
      <w:r w:rsidRPr="004A56EF">
        <w:rPr>
          <w:i/>
          <w:iCs/>
        </w:rPr>
        <w:t>filename</w:t>
      </w:r>
      <w:r>
        <w:t xml:space="preserve"> </w:t>
      </w:r>
    </w:p>
    <w:p w14:paraId="28C906DB" w14:textId="77777777" w:rsidR="00A4052F" w:rsidRPr="004A56EF" w:rsidRDefault="00A4052F" w:rsidP="00A4052F">
      <w:pPr>
        <w:pStyle w:val="ListBullet"/>
        <w:rPr>
          <w:rStyle w:val="UserInterface"/>
          <w:rFonts w:ascii="Times New Roman" w:hAnsi="Times New Roman"/>
          <w:b w:val="0"/>
          <w:sz w:val="24"/>
        </w:rPr>
      </w:pPr>
      <w:r w:rsidRPr="004A56EF">
        <w:t xml:space="preserve">Cliquez sur </w:t>
      </w:r>
      <w:r w:rsidRPr="004A56EF">
        <w:rPr>
          <w:rStyle w:val="UserInterface"/>
          <w:sz w:val="24"/>
        </w:rPr>
        <w:t>OK.</w:t>
      </w:r>
    </w:p>
    <w:p w14:paraId="4318CAA3" w14:textId="77777777" w:rsidR="00A4052F" w:rsidRPr="004A56EF" w:rsidRDefault="00A4052F" w:rsidP="00257332">
      <w:pPr>
        <w:pStyle w:val="Note"/>
        <w:rPr>
          <w:lang w:val="en-AU"/>
        </w:rPr>
      </w:pPr>
      <w:r w:rsidRPr="004A56EF">
        <w:rPr>
          <w:lang w:val="en-AU"/>
        </w:rPr>
        <w:t>Note : Resource texts may not allow you to extract cross references.</w:t>
      </w:r>
    </w:p>
    <w:p w14:paraId="2922A935" w14:textId="77777777" w:rsidR="00A4052F" w:rsidRPr="004A56EF" w:rsidRDefault="00A4052F" w:rsidP="00A4052F">
      <w:pPr>
        <w:pStyle w:val="Heading2"/>
      </w:pPr>
      <w:bookmarkStart w:id="79" w:name="_Toc477616274"/>
      <w:r>
        <w:t>Check your scripture reference settings</w:t>
      </w:r>
      <w:bookmarkEnd w:id="79"/>
    </w:p>
    <w:p w14:paraId="31C20F80" w14:textId="77777777" w:rsidR="00A4052F" w:rsidRDefault="00A4052F" w:rsidP="00A4052F">
      <w:pPr>
        <w:pStyle w:val="ListBullet"/>
      </w:pPr>
      <w:r w:rsidRPr="0017133B">
        <w:t xml:space="preserve">From the </w:t>
      </w:r>
      <w:r w:rsidRPr="004A56EF">
        <w:rPr>
          <w:rStyle w:val="UserInterface"/>
        </w:rPr>
        <w:t>Project</w:t>
      </w:r>
      <w:r w:rsidRPr="0017133B">
        <w:t xml:space="preserve"> menu, select </w:t>
      </w:r>
      <w:r w:rsidRPr="00A606B7">
        <w:rPr>
          <w:rStyle w:val="UserInterface"/>
        </w:rPr>
        <w:t>Scripture Reference Settings</w:t>
      </w:r>
      <w:r w:rsidRPr="0017133B">
        <w:t xml:space="preserve">. </w:t>
      </w:r>
    </w:p>
    <w:p w14:paraId="7CD972A5" w14:textId="77777777" w:rsidR="00A4052F" w:rsidRPr="0017133B" w:rsidRDefault="00A4052F" w:rsidP="00A4052F">
      <w:pPr>
        <w:pStyle w:val="ListBullet"/>
      </w:pPr>
      <w:r>
        <w:t>V</w:t>
      </w:r>
      <w:r w:rsidRPr="0017133B">
        <w:t>erify that the following have been correctly defined for your project (edit them if necessary):</w:t>
      </w:r>
    </w:p>
    <w:p w14:paraId="3D101948" w14:textId="77777777" w:rsidR="00A4052F" w:rsidRPr="0017133B" w:rsidRDefault="00A4052F" w:rsidP="00257332">
      <w:pPr>
        <w:pStyle w:val="ListBullet2"/>
        <w:rPr>
          <w:lang w:val="en-AU" w:eastAsia="en-AU"/>
        </w:rPr>
      </w:pPr>
      <w:r w:rsidRPr="0017133B">
        <w:rPr>
          <w:lang w:val="en-AU" w:eastAsia="en-AU"/>
        </w:rPr>
        <w:t>The punctuation on the Reference Format tab.</w:t>
      </w:r>
    </w:p>
    <w:p w14:paraId="2DA6A404" w14:textId="77777777" w:rsidR="00A4052F" w:rsidRPr="0017133B" w:rsidRDefault="00A4052F" w:rsidP="00257332">
      <w:pPr>
        <w:pStyle w:val="ListBullet2"/>
        <w:rPr>
          <w:lang w:val="en-AU" w:eastAsia="en-AU"/>
        </w:rPr>
      </w:pPr>
      <w:r w:rsidRPr="0017133B">
        <w:rPr>
          <w:lang w:val="en-AU" w:eastAsia="en-AU"/>
        </w:rPr>
        <w:t>The book abbreviations on the Book Names tab.</w:t>
      </w:r>
    </w:p>
    <w:p w14:paraId="6CEF0484" w14:textId="77777777" w:rsidR="00A4052F" w:rsidRDefault="00A4052F" w:rsidP="00A4052F">
      <w:pPr>
        <w:pStyle w:val="ListBullet"/>
      </w:pPr>
      <w:r w:rsidRPr="000C3501">
        <w:rPr>
          <w:rFonts w:eastAsia="SimSun" w:hAnsi="Symbol"/>
        </w:rPr>
        <w:t>Cli</w:t>
      </w:r>
      <w:r>
        <w:rPr>
          <w:rFonts w:eastAsia="SimSun" w:hAnsi="Symbol"/>
        </w:rPr>
        <w:t>ck</w:t>
      </w:r>
      <w:r w:rsidRPr="000C3501">
        <w:rPr>
          <w:rFonts w:eastAsia="SimSun" w:hAnsi="Symbol"/>
        </w:rPr>
        <w:t xml:space="preserve"> </w:t>
      </w:r>
      <w:r w:rsidRPr="000C3501">
        <w:rPr>
          <w:rStyle w:val="UserInterface"/>
          <w:rFonts w:eastAsia="SimSun" w:hAnsi="Symbol"/>
        </w:rPr>
        <w:t>OK.</w:t>
      </w:r>
      <w:r>
        <w:t xml:space="preserve"> </w:t>
      </w:r>
    </w:p>
    <w:p w14:paraId="288D3EB4" w14:textId="77777777" w:rsidR="00A4052F" w:rsidRDefault="00A4052F" w:rsidP="00A4052F">
      <w:pPr>
        <w:pStyle w:val="Heading2"/>
      </w:pPr>
      <w:bookmarkStart w:id="80" w:name="_Toc477616275"/>
      <w:r>
        <w:t>Check your Language Settings</w:t>
      </w:r>
      <w:bookmarkEnd w:id="80"/>
    </w:p>
    <w:p w14:paraId="4DAB57E1" w14:textId="77777777" w:rsidR="00A4052F" w:rsidRPr="0017133B" w:rsidRDefault="00A4052F" w:rsidP="00A4052F">
      <w:pPr>
        <w:pStyle w:val="ListBullet"/>
      </w:pPr>
      <w:r w:rsidRPr="0017133B">
        <w:t xml:space="preserve">From the </w:t>
      </w:r>
      <w:r w:rsidRPr="000C3501">
        <w:rPr>
          <w:rStyle w:val="UserInterface"/>
        </w:rPr>
        <w:t>Project</w:t>
      </w:r>
      <w:r w:rsidRPr="0017133B">
        <w:t xml:space="preserve"> menu, select </w:t>
      </w:r>
      <w:r w:rsidRPr="000C3501">
        <w:rPr>
          <w:rStyle w:val="UserInterface"/>
        </w:rPr>
        <w:t>Language Settings</w:t>
      </w:r>
      <w:r>
        <w:t xml:space="preserve"> … </w:t>
      </w:r>
    </w:p>
    <w:p w14:paraId="4157406F" w14:textId="77777777" w:rsidR="00A4052F" w:rsidRPr="0017133B" w:rsidRDefault="00A4052F" w:rsidP="00A4052F">
      <w:pPr>
        <w:pStyle w:val="ListBullet"/>
      </w:pPr>
      <w:r w:rsidRPr="0017133B">
        <w:t xml:space="preserve">Click the </w:t>
      </w:r>
      <w:r w:rsidRPr="00A606B7">
        <w:rPr>
          <w:rStyle w:val="UserInterface"/>
        </w:rPr>
        <w:t>Other Characters</w:t>
      </w:r>
      <w:r w:rsidRPr="0017133B">
        <w:t xml:space="preserve"> tab.</w:t>
      </w:r>
    </w:p>
    <w:p w14:paraId="4B4FB92A" w14:textId="77777777" w:rsidR="00A4052F" w:rsidRPr="0017133B" w:rsidRDefault="00A4052F" w:rsidP="00A4052F">
      <w:pPr>
        <w:pStyle w:val="ListBullet"/>
      </w:pPr>
      <w:r w:rsidRPr="0017133B">
        <w:t xml:space="preserve">In the </w:t>
      </w:r>
      <w:r w:rsidRPr="00A606B7">
        <w:rPr>
          <w:rStyle w:val="UserInterface"/>
        </w:rPr>
        <w:t>Verse segment characters</w:t>
      </w:r>
      <w:r w:rsidRPr="0017133B">
        <w:t xml:space="preserve"> box, enter at least six different characters separated by spaces.</w:t>
      </w:r>
    </w:p>
    <w:p w14:paraId="4C7F6E1A" w14:textId="77777777" w:rsidR="00A4052F" w:rsidRPr="0017133B" w:rsidRDefault="00A4052F" w:rsidP="00A4052F">
      <w:pPr>
        <w:pStyle w:val="ListBullet"/>
        <w:rPr>
          <w:rFonts w:hAnsi="Symbol"/>
        </w:rPr>
      </w:pPr>
      <w:r w:rsidRPr="0017133B">
        <w:t xml:space="preserve">Click </w:t>
      </w:r>
      <w:r w:rsidRPr="000C3501">
        <w:rPr>
          <w:rStyle w:val="UserInterface"/>
        </w:rPr>
        <w:t>OK</w:t>
      </w:r>
      <w:r w:rsidRPr="0017133B">
        <w:t>.</w:t>
      </w:r>
    </w:p>
    <w:p w14:paraId="4FAFC039" w14:textId="77777777" w:rsidR="00A4052F" w:rsidRPr="004A56EF" w:rsidRDefault="00A4052F" w:rsidP="00A4052F">
      <w:pPr>
        <w:pStyle w:val="Heading2"/>
      </w:pPr>
      <w:bookmarkStart w:id="81" w:name="_Toc477616276"/>
      <w:r>
        <w:lastRenderedPageBreak/>
        <w:t>Insert Cross references</w:t>
      </w:r>
      <w:bookmarkEnd w:id="81"/>
    </w:p>
    <w:p w14:paraId="246E3050" w14:textId="77777777" w:rsidR="00A4052F" w:rsidRPr="0017133B" w:rsidRDefault="00A4052F" w:rsidP="00A4052F">
      <w:pPr>
        <w:pStyle w:val="ListBullet"/>
      </w:pPr>
      <w:r w:rsidRPr="0017133B">
        <w:t xml:space="preserve">From the </w:t>
      </w:r>
      <w:r w:rsidRPr="00A606B7">
        <w:rPr>
          <w:rStyle w:val="UserInterface"/>
        </w:rPr>
        <w:t>Tools</w:t>
      </w:r>
      <w:r w:rsidRPr="0017133B">
        <w:t xml:space="preserve"> menu, point to </w:t>
      </w:r>
      <w:r w:rsidRPr="00A606B7">
        <w:rPr>
          <w:rStyle w:val="UserInterface"/>
        </w:rPr>
        <w:t>Cross References</w:t>
      </w:r>
      <w:r w:rsidRPr="0017133B">
        <w:t xml:space="preserve">, and then select </w:t>
      </w:r>
      <w:r w:rsidRPr="00A606B7">
        <w:rPr>
          <w:rStyle w:val="UserInterface"/>
        </w:rPr>
        <w:t>Insert Cross References</w:t>
      </w:r>
      <w:r w:rsidRPr="0017133B">
        <w:t xml:space="preserve">. </w:t>
      </w:r>
    </w:p>
    <w:p w14:paraId="32402C3A" w14:textId="77777777" w:rsidR="00A4052F" w:rsidRPr="0017133B" w:rsidRDefault="00A4052F" w:rsidP="00A4052F">
      <w:pPr>
        <w:pStyle w:val="ListBullet"/>
      </w:pPr>
      <w:r w:rsidRPr="0017133B">
        <w:t xml:space="preserve">Click </w:t>
      </w:r>
      <w:r w:rsidRPr="000C3501">
        <w:rPr>
          <w:rStyle w:val="UserInterface"/>
        </w:rPr>
        <w:t>Browse</w:t>
      </w:r>
      <w:r w:rsidRPr="0017133B">
        <w:t xml:space="preserve">.... </w:t>
      </w:r>
    </w:p>
    <w:p w14:paraId="62ED8BA1" w14:textId="77777777" w:rsidR="00A4052F" w:rsidRPr="0017133B" w:rsidRDefault="00A4052F" w:rsidP="00A4052F">
      <w:pPr>
        <w:pStyle w:val="ListBullet"/>
      </w:pPr>
      <w:r>
        <w:t>F</w:t>
      </w:r>
      <w:r w:rsidRPr="0017133B">
        <w:t>ind the .xrf file</w:t>
      </w:r>
      <w:r>
        <w:t xml:space="preserve"> of extracted cross references.</w:t>
      </w:r>
    </w:p>
    <w:p w14:paraId="4E12822B" w14:textId="77777777" w:rsidR="00A4052F" w:rsidRPr="0017133B" w:rsidRDefault="00A4052F" w:rsidP="00A4052F">
      <w:pPr>
        <w:pStyle w:val="ListBullet"/>
      </w:pPr>
      <w:r w:rsidRPr="0017133B">
        <w:t xml:space="preserve">Select the file, and click </w:t>
      </w:r>
      <w:r w:rsidRPr="000C3501">
        <w:rPr>
          <w:rStyle w:val="UserInterface"/>
        </w:rPr>
        <w:t>Open</w:t>
      </w:r>
      <w:r w:rsidRPr="0017133B">
        <w:t xml:space="preserve">. </w:t>
      </w:r>
    </w:p>
    <w:p w14:paraId="37188DEE" w14:textId="77777777" w:rsidR="00A4052F" w:rsidRPr="0017133B" w:rsidRDefault="00A4052F" w:rsidP="00A4052F">
      <w:pPr>
        <w:pStyle w:val="ListBullet"/>
      </w:pPr>
      <w:r w:rsidRPr="0017133B">
        <w:t>If desired, select one or more of the options:</w:t>
      </w:r>
    </w:p>
    <w:p w14:paraId="4409A2ED" w14:textId="66BAB8B5" w:rsidR="00A4052F" w:rsidRDefault="00A4052F" w:rsidP="00A4052F">
      <w:pPr>
        <w:pStyle w:val="ImageLeft"/>
        <w:rPr>
          <w:lang w:val="en-AU"/>
        </w:rPr>
      </w:pPr>
      <w:r>
        <w:object w:dxaOrig="4425" w:dyaOrig="1080" w14:anchorId="793A3567">
          <v:shape id="_x0000_i1026" type="#_x0000_t75" style="width:221.25pt;height:54pt" o:ole="">
            <v:imagedata r:id="rId53" o:title=""/>
          </v:shape>
          <o:OLEObject Type="Embed" ProgID="PBrush" ShapeID="_x0000_i1026" DrawAspect="Content" ObjectID="_1551380071" r:id="rId54"/>
        </w:object>
      </w:r>
      <w:r w:rsidRPr="00A4052F">
        <w:rPr>
          <w:lang w:val="en-AU"/>
        </w:rPr>
        <w:br/>
      </w:r>
      <w:r w:rsidRPr="000C3501">
        <w:rPr>
          <w:lang w:val="en-AU"/>
        </w:rPr>
        <w:t>(see the guide for more info)</w:t>
      </w:r>
    </w:p>
    <w:p w14:paraId="043B6955" w14:textId="36AE62DF" w:rsidR="00A4052F" w:rsidRPr="00704F12" w:rsidRDefault="00A4052F" w:rsidP="00704F12">
      <w:pPr>
        <w:pStyle w:val="ListBullet"/>
        <w:rPr>
          <w:rFonts w:hAnsi="Symbol"/>
        </w:rPr>
      </w:pPr>
      <w:r w:rsidRPr="0017133B">
        <w:t xml:space="preserve">Click </w:t>
      </w:r>
      <w:r w:rsidRPr="00A4052F">
        <w:rPr>
          <w:rStyle w:val="UserInterface"/>
        </w:rPr>
        <w:t>OK</w:t>
      </w:r>
    </w:p>
    <w:p w14:paraId="5FCACEBB" w14:textId="77777777" w:rsidR="00A4052F" w:rsidRPr="000C3501" w:rsidRDefault="00A4052F" w:rsidP="00A4052F">
      <w:pPr>
        <w:pStyle w:val="Note"/>
        <w:ind w:left="1440"/>
        <w:rPr>
          <w:lang w:val="en-AU" w:eastAsia="en-AU"/>
        </w:rPr>
      </w:pPr>
      <w:r w:rsidRPr="0017133B">
        <w:rPr>
          <w:lang w:val="en-AU" w:eastAsia="en-AU"/>
        </w:rPr>
        <w:t>If the Copyright box displays a copyright notice or required statement of acknowledgments, copy the text, and then paste it wherever you keep this kind o</w:t>
      </w:r>
      <w:r>
        <w:rPr>
          <w:lang w:val="en-AU" w:eastAsia="en-AU"/>
        </w:rPr>
        <w:t xml:space="preserve">f information for the project. </w:t>
      </w:r>
    </w:p>
    <w:p w14:paraId="0269B3AE" w14:textId="77777777" w:rsidR="00A4052F" w:rsidRPr="004A56EF" w:rsidRDefault="00A4052F" w:rsidP="00A4052F">
      <w:pPr>
        <w:pStyle w:val="Heading2"/>
      </w:pPr>
      <w:bookmarkStart w:id="82" w:name="_Toc477616277"/>
      <w:r>
        <w:t>Make your own xrf file</w:t>
      </w:r>
      <w:bookmarkEnd w:id="82"/>
    </w:p>
    <w:p w14:paraId="2C1EC239" w14:textId="77777777" w:rsidR="00A4052F" w:rsidRPr="00A606B7" w:rsidRDefault="00A4052F" w:rsidP="00A4052F">
      <w:pPr>
        <w:pStyle w:val="ListBullet"/>
      </w:pPr>
      <w:r w:rsidRPr="00A606B7">
        <w:t>Create a new text file</w:t>
      </w:r>
    </w:p>
    <w:p w14:paraId="330DDE66" w14:textId="0783CF77" w:rsidR="00A4052F" w:rsidRPr="00A606B7" w:rsidRDefault="00A4052F" w:rsidP="00A4052F">
      <w:pPr>
        <w:pStyle w:val="ListBullet"/>
      </w:pPr>
      <w:r w:rsidRPr="00A606B7">
        <w:t>Copy the first few lines from an existing cross reference xrf file</w:t>
      </w:r>
      <w:r>
        <w:t>.</w:t>
      </w:r>
    </w:p>
    <w:p w14:paraId="3619C9CB" w14:textId="77777777" w:rsidR="00A4052F" w:rsidRPr="00E46F5D" w:rsidRDefault="00A4052F" w:rsidP="00A4052F">
      <w:pPr>
        <w:pStyle w:val="ListBullet"/>
        <w:numPr>
          <w:ilvl w:val="0"/>
          <w:numId w:val="0"/>
        </w:numPr>
        <w:ind w:left="2160"/>
        <w:rPr>
          <w:rFonts w:eastAsiaTheme="minorHAnsi"/>
        </w:rPr>
      </w:pPr>
      <w:r w:rsidRPr="00E46F5D">
        <w:rPr>
          <w:rFonts w:eastAsiaTheme="minorHAnsi"/>
        </w:rPr>
        <w:t>Copyright = …</w:t>
      </w:r>
      <w:r w:rsidRPr="00E46F5D">
        <w:rPr>
          <w:rFonts w:eastAsiaTheme="minorHAnsi"/>
        </w:rPr>
        <w:br/>
        <w:t>Model=GNT92</w:t>
      </w:r>
      <w:r w:rsidRPr="00E46F5D">
        <w:rPr>
          <w:rFonts w:eastAsiaTheme="minorHAnsi"/>
        </w:rPr>
        <w:br/>
        <w:t>Versification=English</w:t>
      </w:r>
      <w:r w:rsidRPr="00E46F5D">
        <w:rPr>
          <w:rFonts w:eastAsiaTheme="minorHAnsi"/>
        </w:rPr>
        <w:br/>
        <w:t>VerseSegmentCount=6</w:t>
      </w:r>
    </w:p>
    <w:p w14:paraId="165F4950" w14:textId="77777777" w:rsidR="00A4052F" w:rsidRPr="00A606B7" w:rsidRDefault="00A4052F" w:rsidP="00A4052F">
      <w:pPr>
        <w:pStyle w:val="ListBullet"/>
        <w:rPr>
          <w:rFonts w:eastAsiaTheme="minorHAnsi"/>
        </w:rPr>
      </w:pPr>
      <w:r w:rsidRPr="00A606B7">
        <w:t>Add a list of references where the first is the verse to put in the cross reference and then second is the cross reference.</w:t>
      </w:r>
    </w:p>
    <w:p w14:paraId="608C505C" w14:textId="77777777" w:rsidR="00A4052F" w:rsidRPr="00E46F5D" w:rsidRDefault="00A4052F" w:rsidP="00A4052F">
      <w:pPr>
        <w:pStyle w:val="ListBullet"/>
        <w:numPr>
          <w:ilvl w:val="0"/>
          <w:numId w:val="0"/>
        </w:numPr>
        <w:ind w:left="2160"/>
        <w:rPr>
          <w:rFonts w:eastAsiaTheme="minorHAnsi"/>
        </w:rPr>
      </w:pPr>
      <w:r w:rsidRPr="00E46F5D">
        <w:rPr>
          <w:rFonts w:eastAsiaTheme="minorHAnsi"/>
        </w:rPr>
        <w:t>MAT.1:23 {ISA.7:14}</w:t>
      </w:r>
    </w:p>
    <w:p w14:paraId="01F3D283" w14:textId="77777777" w:rsidR="00A4052F" w:rsidRDefault="00A4052F" w:rsidP="00A4052F">
      <w:pPr>
        <w:pStyle w:val="ListBullet"/>
        <w:numPr>
          <w:ilvl w:val="0"/>
          <w:numId w:val="0"/>
        </w:numPr>
        <w:ind w:left="2160"/>
        <w:rPr>
          <w:rFonts w:ascii="Consolas" w:eastAsiaTheme="minorHAnsi" w:hAnsi="Consolas" w:cs="Consolas"/>
          <w:sz w:val="20"/>
          <w:szCs w:val="20"/>
        </w:rPr>
      </w:pPr>
      <w:r>
        <w:rPr>
          <w:rFonts w:ascii="Consolas" w:eastAsiaTheme="minorHAnsi" w:hAnsi="Consolas" w:cs="Consolas"/>
          <w:sz w:val="20"/>
          <w:szCs w:val="20"/>
        </w:rPr>
        <w:t>MAT.26:64 {DAN.7:13; PSA.110:1}</w:t>
      </w:r>
    </w:p>
    <w:p w14:paraId="01DF8D16" w14:textId="77777777" w:rsidR="00A4052F" w:rsidRDefault="00A4052F" w:rsidP="00A4052F">
      <w:pPr>
        <w:pStyle w:val="ListBullet"/>
      </w:pPr>
      <w:r w:rsidRPr="00A606B7">
        <w:t>Save the file in the cross reference folder.</w:t>
      </w:r>
    </w:p>
    <w:p w14:paraId="37F5BEDD" w14:textId="77777777" w:rsidR="007C10E5" w:rsidRDefault="00A4052F" w:rsidP="00A4052F">
      <w:pPr>
        <w:pStyle w:val="ListResult"/>
        <w:sectPr w:rsidR="007C10E5" w:rsidSect="000C6752">
          <w:pgSz w:w="8392" w:h="11907" w:code="11"/>
          <w:pgMar w:top="709" w:right="709" w:bottom="709" w:left="709" w:header="567" w:footer="720" w:gutter="0"/>
          <w:cols w:space="720"/>
          <w:titlePg/>
          <w:docGrid w:linePitch="360"/>
        </w:sectPr>
      </w:pPr>
      <w:r>
        <w:t xml:space="preserve">Insert the cross references – ParaTExt will fail if there are any errors. </w:t>
      </w:r>
    </w:p>
    <w:p w14:paraId="78343FE3" w14:textId="5E45D47E" w:rsidR="00A4052F" w:rsidRPr="00A606B7" w:rsidRDefault="00A4052F" w:rsidP="00A4052F">
      <w:pPr>
        <w:pStyle w:val="ListResult"/>
      </w:pPr>
    </w:p>
    <w:p w14:paraId="04FEBF28" w14:textId="060D1006" w:rsidR="002E3698" w:rsidRPr="000564DC" w:rsidRDefault="002E3698" w:rsidP="006042D7">
      <w:pPr>
        <w:spacing w:after="200" w:line="276" w:lineRule="auto"/>
        <w:rPr>
          <w:lang w:val="en-AU"/>
        </w:rPr>
      </w:pPr>
    </w:p>
    <w:sectPr w:rsidR="002E3698" w:rsidRPr="000564DC" w:rsidSect="000C6752">
      <w:pgSz w:w="8392" w:h="11907" w:code="11"/>
      <w:pgMar w:top="709" w:right="709" w:bottom="709" w:left="709" w:header="56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DAD0A" w14:textId="77777777" w:rsidR="005649A8" w:rsidRDefault="005649A8" w:rsidP="000C6752">
      <w:r>
        <w:separator/>
      </w:r>
    </w:p>
  </w:endnote>
  <w:endnote w:type="continuationSeparator" w:id="0">
    <w:p w14:paraId="684D3472" w14:textId="77777777" w:rsidR="005649A8" w:rsidRDefault="005649A8"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oulos SIL">
    <w:panose1 w:val="0200050007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Charis SIL Compact">
    <w:panose1 w:val="02000500060000020004"/>
    <w:charset w:val="00"/>
    <w:family w:val="auto"/>
    <w:pitch w:val="variable"/>
    <w:sig w:usb0="A00002FF" w:usb1="5200E1FF" w:usb2="02000029" w:usb3="00000000" w:csb0="00000197" w:csb1="00000000"/>
  </w:font>
  <w:font w:name="TimesNewRomanPS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74C8" w14:textId="77777777" w:rsidR="00257332" w:rsidRPr="00BE1AD6" w:rsidRDefault="00257332" w:rsidP="00BE1AD6">
    <w:pPr>
      <w:pStyle w:val="Footer"/>
      <w:tabs>
        <w:tab w:val="right" w:pos="6804"/>
      </w:tabs>
      <w:rPr>
        <w:lang w:val="en-AU"/>
      </w:rPr>
    </w:pPr>
    <w:r>
      <w:fldChar w:fldCharType="begin"/>
    </w:r>
    <w:r w:rsidRPr="00471381">
      <w:rPr>
        <w:lang w:val="en-AU"/>
      </w:rPr>
      <w:instrText xml:space="preserve"> FILENAME   \* MERGEFORMAT </w:instrText>
    </w:r>
    <w:r>
      <w:fldChar w:fldCharType="separate"/>
    </w:r>
    <w:r w:rsidR="00641643">
      <w:rPr>
        <w:noProof/>
        <w:lang w:val="en-AU"/>
      </w:rPr>
      <w:t>ENG_Paratext_8_A5_v2-Supporters_2017.docx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Pr>
        <w:noProof/>
        <w:lang w:val="en-AU"/>
      </w:rPr>
      <w:t>2</w:t>
    </w:r>
    <w:r w:rsidRPr="00BE1AD6">
      <w:rPr>
        <w:lang w:val="en-A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D8180" w14:textId="77777777" w:rsidR="00257332" w:rsidRPr="00D00431" w:rsidRDefault="00257332" w:rsidP="00D53C63">
    <w:pPr>
      <w:pStyle w:val="Footer"/>
      <w:pBdr>
        <w:top w:val="none" w:sz="0" w:space="0" w:color="auto"/>
      </w:pBdr>
      <w:tabs>
        <w:tab w:val="right" w:pos="6804"/>
      </w:tabs>
      <w:rPr>
        <w:lang w:val="en-AU"/>
      </w:rPr>
    </w:pPr>
    <w:r>
      <w:rPr>
        <w:lang w:val="en-AU"/>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433D6" w14:textId="77777777" w:rsidR="00257332" w:rsidRPr="00BE1AD6" w:rsidRDefault="00257332" w:rsidP="00D53C63">
    <w:pPr>
      <w:pStyle w:val="Footer"/>
      <w:tabs>
        <w:tab w:val="right" w:pos="6804"/>
      </w:tabs>
      <w:rPr>
        <w:lang w:val="en-AU"/>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C90C7" w14:textId="77777777" w:rsidR="00257332" w:rsidRPr="00D00431" w:rsidRDefault="00257332" w:rsidP="00D53C63">
    <w:pPr>
      <w:pStyle w:val="Footer"/>
      <w:pBdr>
        <w:top w:val="none" w:sz="0" w:space="0" w:color="auto"/>
      </w:pBdr>
      <w:tabs>
        <w:tab w:val="right" w:pos="6804"/>
      </w:tabs>
      <w:rPr>
        <w:lang w:val="en-AU"/>
      </w:rPr>
    </w:pPr>
    <w:r>
      <w:rPr>
        <w:lang w:val="en-AU"/>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ADCAD" w14:textId="77777777" w:rsidR="00257332" w:rsidRPr="00BE1AD6" w:rsidRDefault="00257332" w:rsidP="00D53C63">
    <w:pPr>
      <w:pStyle w:val="Footer"/>
      <w:tabs>
        <w:tab w:val="right" w:pos="6804"/>
      </w:tabs>
      <w:rPr>
        <w:lang w:val="en-AU"/>
      </w:rPr>
    </w:pPr>
    <w:r>
      <w:fldChar w:fldCharType="begin"/>
    </w:r>
    <w:r w:rsidRPr="00471381">
      <w:rPr>
        <w:lang w:val="en-AU"/>
      </w:rPr>
      <w:instrText xml:space="preserve"> FILENAME   \* MERGEFORMAT </w:instrText>
    </w:r>
    <w:r>
      <w:fldChar w:fldCharType="separate"/>
    </w:r>
    <w:r w:rsidR="00641643">
      <w:rPr>
        <w:noProof/>
        <w:lang w:val="en-AU"/>
      </w:rPr>
      <w:t>ENG_Paratext_8_A5_v2-Supporters_2017.docx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sidR="007972B0">
      <w:rPr>
        <w:noProof/>
        <w:lang w:val="en-AU"/>
      </w:rPr>
      <w:t>21</w:t>
    </w:r>
    <w:r w:rsidRPr="00BE1AD6">
      <w:rPr>
        <w:lang w:val="en-AU"/>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7DFBF" w14:textId="77777777" w:rsidR="00257332" w:rsidRPr="00D00431" w:rsidRDefault="00257332" w:rsidP="00A53DB5">
    <w:pPr>
      <w:pStyle w:val="Footer"/>
      <w:tabs>
        <w:tab w:val="right" w:pos="6804"/>
      </w:tabs>
      <w:rPr>
        <w:lang w:val="en-AU"/>
      </w:rPr>
    </w:pPr>
    <w:r>
      <w:fldChar w:fldCharType="begin"/>
    </w:r>
    <w:r w:rsidRPr="00471381">
      <w:rPr>
        <w:lang w:val="en-AU"/>
      </w:rPr>
      <w:instrText xml:space="preserve"> FILENAME   \* MERGEFORMAT </w:instrText>
    </w:r>
    <w:r>
      <w:fldChar w:fldCharType="separate"/>
    </w:r>
    <w:r w:rsidR="00641643">
      <w:rPr>
        <w:noProof/>
        <w:lang w:val="en-AU"/>
      </w:rPr>
      <w:t>ENG_Paratext_8_A5_v2-Supporters_2017.docx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sidR="007972B0">
      <w:rPr>
        <w:noProof/>
        <w:lang w:val="en-AU"/>
      </w:rPr>
      <w:t>8</w:t>
    </w:r>
    <w:r w:rsidRPr="00BE1AD6">
      <w:rPr>
        <w:lang w:val="en-AU"/>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13F9F" w14:textId="77777777" w:rsidR="00257332" w:rsidRPr="00D407A1" w:rsidRDefault="00257332" w:rsidP="00D407A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14D4F" w14:textId="77777777" w:rsidR="005649A8" w:rsidRDefault="005649A8" w:rsidP="000C6752">
      <w:r>
        <w:separator/>
      </w:r>
    </w:p>
  </w:footnote>
  <w:footnote w:type="continuationSeparator" w:id="0">
    <w:p w14:paraId="494DCE3B" w14:textId="77777777" w:rsidR="005649A8" w:rsidRDefault="005649A8" w:rsidP="000C6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75BB" w14:textId="56DA7C03" w:rsidR="00257332" w:rsidRPr="003C1A48" w:rsidRDefault="00257332" w:rsidP="00E01BB6">
    <w:pPr>
      <w:pStyle w:val="Footer"/>
      <w:pBdr>
        <w:top w:val="none" w:sz="0" w:space="0" w:color="auto"/>
      </w:pBdr>
      <w:tabs>
        <w:tab w:val="clear" w:pos="9360"/>
        <w:tab w:val="clear" w:pos="14400"/>
        <w:tab w:val="left" w:pos="6663"/>
      </w:tabs>
      <w:spacing w:after="120"/>
      <w:rPr>
        <w:lang w:val="en-AU"/>
      </w:rPr>
    </w:pPr>
    <w:r>
      <w:fldChar w:fldCharType="begin"/>
    </w:r>
    <w:r w:rsidRPr="00D17728">
      <w:rPr>
        <w:lang w:val="en-AU"/>
      </w:rPr>
      <w:instrText xml:space="preserve"> STYLEREF  "Heading 1"  \* MERGEFORMAT </w:instrText>
    </w:r>
    <w:r w:rsidR="00641643">
      <w:fldChar w:fldCharType="separate"/>
    </w:r>
    <w:r w:rsidR="007972B0">
      <w:rPr>
        <w:noProof/>
        <w:lang w:val="en-AU"/>
      </w:rPr>
      <w:t>Reg: Registration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F0B19" w14:textId="77777777" w:rsidR="00257332" w:rsidRDefault="00257332" w:rsidP="008B3DE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53401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AAF8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AE00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B4B0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5485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1E1DC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549B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D60D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F09D8C"/>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BA726BD"/>
    <w:multiLevelType w:val="multilevel"/>
    <w:tmpl w:val="C030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2340D"/>
    <w:multiLevelType w:val="multilevel"/>
    <w:tmpl w:val="43A0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86159"/>
    <w:multiLevelType w:val="hybridMultilevel"/>
    <w:tmpl w:val="9A820A2E"/>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B23632"/>
    <w:multiLevelType w:val="multilevel"/>
    <w:tmpl w:val="9896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00060"/>
    <w:multiLevelType w:val="multilevel"/>
    <w:tmpl w:val="333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31BEA"/>
    <w:multiLevelType w:val="hybridMultilevel"/>
    <w:tmpl w:val="19E6FC18"/>
    <w:lvl w:ilvl="0" w:tplc="B20E5018">
      <w:start w:val="2"/>
      <w:numFmt w:val="decimal"/>
      <w:lvlText w:val="%1."/>
      <w:lvlJc w:val="left"/>
      <w:pPr>
        <w:tabs>
          <w:tab w:val="num" w:pos="720"/>
        </w:tabs>
        <w:ind w:left="720" w:hanging="360"/>
      </w:pPr>
    </w:lvl>
    <w:lvl w:ilvl="1" w:tplc="1DB4F036">
      <w:start w:val="2"/>
      <w:numFmt w:val="lowerLetter"/>
      <w:lvlText w:val="%2."/>
      <w:lvlJc w:val="left"/>
      <w:pPr>
        <w:tabs>
          <w:tab w:val="num" w:pos="1440"/>
        </w:tabs>
        <w:ind w:left="1440" w:hanging="360"/>
      </w:pPr>
    </w:lvl>
    <w:lvl w:ilvl="2" w:tplc="C672A714">
      <w:start w:val="1"/>
      <w:numFmt w:val="decimal"/>
      <w:lvlText w:val="%3."/>
      <w:lvlJc w:val="left"/>
      <w:pPr>
        <w:tabs>
          <w:tab w:val="num" w:pos="2160"/>
        </w:tabs>
        <w:ind w:left="2160" w:hanging="360"/>
      </w:pPr>
    </w:lvl>
    <w:lvl w:ilvl="3" w:tplc="189467D0">
      <w:start w:val="1"/>
      <w:numFmt w:val="decimal"/>
      <w:lvlText w:val="%4."/>
      <w:lvlJc w:val="left"/>
      <w:pPr>
        <w:tabs>
          <w:tab w:val="num" w:pos="2880"/>
        </w:tabs>
        <w:ind w:left="2880" w:hanging="360"/>
      </w:pPr>
    </w:lvl>
    <w:lvl w:ilvl="4" w:tplc="18DAAC5A">
      <w:start w:val="1"/>
      <w:numFmt w:val="decimal"/>
      <w:lvlText w:val="%5."/>
      <w:lvlJc w:val="left"/>
      <w:pPr>
        <w:tabs>
          <w:tab w:val="num" w:pos="3600"/>
        </w:tabs>
        <w:ind w:left="3600" w:hanging="360"/>
      </w:pPr>
    </w:lvl>
    <w:lvl w:ilvl="5" w:tplc="AD96011E" w:tentative="1">
      <w:start w:val="1"/>
      <w:numFmt w:val="decimal"/>
      <w:lvlText w:val="%6."/>
      <w:lvlJc w:val="left"/>
      <w:pPr>
        <w:tabs>
          <w:tab w:val="num" w:pos="4320"/>
        </w:tabs>
        <w:ind w:left="4320" w:hanging="360"/>
      </w:pPr>
    </w:lvl>
    <w:lvl w:ilvl="6" w:tplc="54D49A84" w:tentative="1">
      <w:start w:val="1"/>
      <w:numFmt w:val="decimal"/>
      <w:lvlText w:val="%7."/>
      <w:lvlJc w:val="left"/>
      <w:pPr>
        <w:tabs>
          <w:tab w:val="num" w:pos="5040"/>
        </w:tabs>
        <w:ind w:left="5040" w:hanging="360"/>
      </w:pPr>
    </w:lvl>
    <w:lvl w:ilvl="7" w:tplc="265603D0" w:tentative="1">
      <w:start w:val="1"/>
      <w:numFmt w:val="decimal"/>
      <w:lvlText w:val="%8."/>
      <w:lvlJc w:val="left"/>
      <w:pPr>
        <w:tabs>
          <w:tab w:val="num" w:pos="5760"/>
        </w:tabs>
        <w:ind w:left="5760" w:hanging="360"/>
      </w:pPr>
    </w:lvl>
    <w:lvl w:ilvl="8" w:tplc="ADECCDB6" w:tentative="1">
      <w:start w:val="1"/>
      <w:numFmt w:val="decimal"/>
      <w:lvlText w:val="%9."/>
      <w:lvlJc w:val="left"/>
      <w:pPr>
        <w:tabs>
          <w:tab w:val="num" w:pos="6480"/>
        </w:tabs>
        <w:ind w:left="6480" w:hanging="360"/>
      </w:pPr>
    </w:lvl>
  </w:abstractNum>
  <w:abstractNum w:abstractNumId="16" w15:restartNumberingAfterBreak="0">
    <w:nsid w:val="38682508"/>
    <w:multiLevelType w:val="multilevel"/>
    <w:tmpl w:val="BDB20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94EE1"/>
    <w:multiLevelType w:val="multilevel"/>
    <w:tmpl w:val="9EDA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C1703"/>
    <w:multiLevelType w:val="multilevel"/>
    <w:tmpl w:val="1872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64302"/>
    <w:multiLevelType w:val="multilevel"/>
    <w:tmpl w:val="C82000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83ECB"/>
    <w:multiLevelType w:val="multilevel"/>
    <w:tmpl w:val="532C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92BE1"/>
    <w:multiLevelType w:val="multilevel"/>
    <w:tmpl w:val="42EEF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F21CE"/>
    <w:multiLevelType w:val="multilevel"/>
    <w:tmpl w:val="68445038"/>
    <w:name w:val="Heading123_ListProcedure2"/>
    <w:lvl w:ilvl="0">
      <w:start w:val="1"/>
      <w:numFmt w:val="none"/>
      <w:pStyle w:val="Heading1"/>
      <w:suff w:val="nothing"/>
      <w:lvlText w:val=""/>
      <w:lvlJc w:val="left"/>
      <w:pPr>
        <w:ind w:left="0" w:firstLine="0"/>
      </w:pPr>
    </w:lvl>
    <w:lvl w:ilvl="1">
      <w:start w:val="1"/>
      <w:numFmt w:val="none"/>
      <w:pStyle w:val="is1"/>
      <w:suff w:val="nothing"/>
      <w:lvlText w:val=""/>
      <w:lvlJc w:val="left"/>
      <w:pPr>
        <w:ind w:left="0" w:firstLine="0"/>
      </w:pPr>
    </w:lvl>
    <w:lvl w:ilvl="2">
      <w:start w:val="1"/>
      <w:numFmt w:val="none"/>
      <w:pStyle w:val="is2"/>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F916C1F"/>
    <w:multiLevelType w:val="multilevel"/>
    <w:tmpl w:val="66402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B51B8"/>
    <w:multiLevelType w:val="multilevel"/>
    <w:tmpl w:val="93E0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1">
      <w:lvl w:ilvl="1">
        <w:numFmt w:val="lowerLetter"/>
        <w:lvlText w:val="%2."/>
        <w:lvlJc w:val="left"/>
      </w:lvl>
    </w:lvlOverride>
  </w:num>
  <w:num w:numId="8">
    <w:abstractNumId w:val="19"/>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9"/>
    <w:lvlOverride w:ilvl="0">
      <w:lvl w:ilvl="0">
        <w:numFmt w:val="decimal"/>
        <w:lvlText w:val="%1."/>
        <w:lvlJc w:val="left"/>
      </w:lvl>
    </w:lvlOverride>
  </w:num>
  <w:num w:numId="12">
    <w:abstractNumId w:val="24"/>
  </w:num>
  <w:num w:numId="13">
    <w:abstractNumId w:val="10"/>
  </w:num>
  <w:num w:numId="14">
    <w:abstractNumId w:val="20"/>
  </w:num>
  <w:num w:numId="15">
    <w:abstractNumId w:val="18"/>
  </w:num>
  <w:num w:numId="16">
    <w:abstractNumId w:val="17"/>
  </w:num>
  <w:num w:numId="17">
    <w:abstractNumId w:val="14"/>
  </w:num>
  <w:num w:numId="18">
    <w:abstractNumId w:val="23"/>
  </w:num>
  <w:num w:numId="19">
    <w:abstractNumId w:val="23"/>
    <w:lvlOverride w:ilvl="1">
      <w:lvl w:ilvl="1">
        <w:numFmt w:val="lowerLetter"/>
        <w:lvlText w:val="%2."/>
        <w:lvlJc w:val="left"/>
      </w:lvl>
    </w:lvlOverride>
  </w:num>
  <w:num w:numId="20">
    <w:abstractNumId w:val="23"/>
    <w:lvlOverride w:ilvl="1">
      <w:lvl w:ilvl="1">
        <w:numFmt w:val="lowerLetter"/>
        <w:lvlText w:val="%2."/>
        <w:lvlJc w:val="left"/>
      </w:lvl>
    </w:lvlOverride>
    <w:lvlOverride w:ilvl="2">
      <w:lvl w:ilvl="2">
        <w:numFmt w:val="lowerRoman"/>
        <w:lvlText w:val="%3."/>
        <w:lvlJc w:val="right"/>
      </w:lvl>
    </w:lvlOverride>
  </w:num>
  <w:num w:numId="21">
    <w:abstractNumId w:val="23"/>
    <w:lvlOverride w:ilvl="1">
      <w:lvl w:ilvl="1">
        <w:numFmt w:val="lowerLetter"/>
        <w:lvlText w:val="%2."/>
        <w:lvlJc w:val="left"/>
      </w:lvl>
    </w:lvlOverride>
    <w:lvlOverride w:ilvl="2">
      <w:lvl w:ilvl="2">
        <w:numFmt w:val="lowerRoman"/>
        <w:lvlText w:val="%3."/>
        <w:lvlJc w:val="right"/>
      </w:lvl>
    </w:lvlOverride>
  </w:num>
  <w:num w:numId="22">
    <w:abstractNumId w:val="23"/>
    <w:lvlOverride w:ilvl="1">
      <w:lvl w:ilvl="1">
        <w:numFmt w:val="lowerLetter"/>
        <w:lvlText w:val="%2."/>
        <w:lvlJc w:val="left"/>
      </w:lvl>
    </w:lvlOverride>
    <w:lvlOverride w:ilvl="2">
      <w:lvl w:ilvl="2">
        <w:numFmt w:val="lowerRoman"/>
        <w:lvlText w:val="%3."/>
        <w:lvlJc w:val="right"/>
      </w:lvl>
    </w:lvlOverride>
  </w:num>
  <w:num w:numId="23">
    <w:abstractNumId w:val="15"/>
  </w:num>
  <w:num w:numId="24">
    <w:abstractNumId w:val="15"/>
    <w:lvlOverride w:ilvl="2">
      <w:lvl w:ilvl="2" w:tplc="C672A714">
        <w:numFmt w:val="lowerRoman"/>
        <w:lvlText w:val="%3."/>
        <w:lvlJc w:val="right"/>
      </w:lvl>
    </w:lvlOverride>
  </w:num>
  <w:num w:numId="25">
    <w:abstractNumId w:val="15"/>
    <w:lvlOverride w:ilvl="2">
      <w:lvl w:ilvl="2" w:tplc="C672A714">
        <w:numFmt w:val="lowerRoman"/>
        <w:lvlText w:val="%3."/>
        <w:lvlJc w:val="right"/>
      </w:lvl>
    </w:lvlOverride>
    <w:lvlOverride w:ilvl="4">
      <w:lvl w:ilvl="4" w:tplc="18DAAC5A">
        <w:numFmt w:val="lowerLetter"/>
        <w:lvlText w:val="%5."/>
        <w:lvlJc w:val="left"/>
      </w:lvl>
    </w:lvlOverride>
  </w:num>
  <w:num w:numId="26">
    <w:abstractNumId w:val="15"/>
    <w:lvlOverride w:ilvl="1">
      <w:lvl w:ilvl="1" w:tplc="1DB4F036">
        <w:numFmt w:val="lowerLetter"/>
        <w:lvlText w:val="%2."/>
        <w:lvlJc w:val="left"/>
      </w:lvl>
    </w:lvlOverride>
    <w:lvlOverride w:ilvl="2">
      <w:lvl w:ilvl="2" w:tplc="C672A714">
        <w:numFmt w:val="lowerRoman"/>
        <w:lvlText w:val="%3."/>
        <w:lvlJc w:val="right"/>
      </w:lvl>
    </w:lvlOverride>
    <w:lvlOverride w:ilvl="4">
      <w:lvl w:ilvl="4" w:tplc="18DAAC5A">
        <w:numFmt w:val="lowerLetter"/>
        <w:lvlText w:val="%5."/>
        <w:lvlJc w:val="left"/>
      </w:lvl>
    </w:lvlOverride>
  </w:num>
  <w:num w:numId="27">
    <w:abstractNumId w:val="15"/>
    <w:lvlOverride w:ilvl="1">
      <w:lvl w:ilvl="1" w:tplc="1DB4F036">
        <w:numFmt w:val="lowerLetter"/>
        <w:lvlText w:val="%2."/>
        <w:lvlJc w:val="left"/>
      </w:lvl>
    </w:lvlOverride>
    <w:lvlOverride w:ilvl="2">
      <w:lvl w:ilvl="2" w:tplc="C672A714">
        <w:numFmt w:val="lowerRoman"/>
        <w:lvlText w:val="%3."/>
        <w:lvlJc w:val="right"/>
      </w:lvl>
    </w:lvlOverride>
    <w:lvlOverride w:ilvl="4">
      <w:lvl w:ilvl="4" w:tplc="18DAAC5A">
        <w:numFmt w:val="lowerLetter"/>
        <w:lvlText w:val="%5."/>
        <w:lvlJc w:val="left"/>
      </w:lvl>
    </w:lvlOverride>
  </w:num>
  <w:num w:numId="28">
    <w:abstractNumId w:val="11"/>
  </w:num>
  <w:num w:numId="29">
    <w:abstractNumId w:val="16"/>
  </w:num>
  <w:num w:numId="30">
    <w:abstractNumId w:val="16"/>
    <w:lvlOverride w:ilvl="1">
      <w:lvl w:ilvl="1">
        <w:numFmt w:val="lowerLetter"/>
        <w:lvlText w:val="%2."/>
        <w:lvlJc w:val="left"/>
      </w:lvl>
    </w:lvlOverride>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3"/>
  </w:num>
  <w:num w:numId="3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52"/>
    <w:rsid w:val="00000E42"/>
    <w:rsid w:val="0000412E"/>
    <w:rsid w:val="00005ACB"/>
    <w:rsid w:val="000062AC"/>
    <w:rsid w:val="00006EFA"/>
    <w:rsid w:val="00014681"/>
    <w:rsid w:val="00016A83"/>
    <w:rsid w:val="000235B8"/>
    <w:rsid w:val="00024FAC"/>
    <w:rsid w:val="00025ACC"/>
    <w:rsid w:val="00026078"/>
    <w:rsid w:val="0003096D"/>
    <w:rsid w:val="00031A15"/>
    <w:rsid w:val="0003366A"/>
    <w:rsid w:val="00033E8F"/>
    <w:rsid w:val="00034B97"/>
    <w:rsid w:val="00034C7A"/>
    <w:rsid w:val="00036DB2"/>
    <w:rsid w:val="000405FA"/>
    <w:rsid w:val="000415D8"/>
    <w:rsid w:val="00042E65"/>
    <w:rsid w:val="000441E2"/>
    <w:rsid w:val="000445BD"/>
    <w:rsid w:val="00045E80"/>
    <w:rsid w:val="00045F22"/>
    <w:rsid w:val="000465CA"/>
    <w:rsid w:val="00050437"/>
    <w:rsid w:val="00050C66"/>
    <w:rsid w:val="000527EB"/>
    <w:rsid w:val="00052D59"/>
    <w:rsid w:val="000558D4"/>
    <w:rsid w:val="00055C9F"/>
    <w:rsid w:val="000564DC"/>
    <w:rsid w:val="00057D5D"/>
    <w:rsid w:val="00061752"/>
    <w:rsid w:val="00061BCF"/>
    <w:rsid w:val="00062424"/>
    <w:rsid w:val="000669E0"/>
    <w:rsid w:val="00072BE0"/>
    <w:rsid w:val="00072D29"/>
    <w:rsid w:val="0007380A"/>
    <w:rsid w:val="00075C65"/>
    <w:rsid w:val="000770E0"/>
    <w:rsid w:val="000850CD"/>
    <w:rsid w:val="00086A11"/>
    <w:rsid w:val="00090613"/>
    <w:rsid w:val="00092E48"/>
    <w:rsid w:val="00094065"/>
    <w:rsid w:val="00094DA2"/>
    <w:rsid w:val="00095F75"/>
    <w:rsid w:val="000B01D4"/>
    <w:rsid w:val="000B307F"/>
    <w:rsid w:val="000B5A31"/>
    <w:rsid w:val="000B6E23"/>
    <w:rsid w:val="000B7635"/>
    <w:rsid w:val="000C0C19"/>
    <w:rsid w:val="000C0CEE"/>
    <w:rsid w:val="000C1D24"/>
    <w:rsid w:val="000C2AB3"/>
    <w:rsid w:val="000C376D"/>
    <w:rsid w:val="000C3D26"/>
    <w:rsid w:val="000C487D"/>
    <w:rsid w:val="000C4EF6"/>
    <w:rsid w:val="000C6752"/>
    <w:rsid w:val="000C6DF1"/>
    <w:rsid w:val="000D187D"/>
    <w:rsid w:val="000D3799"/>
    <w:rsid w:val="000D66C0"/>
    <w:rsid w:val="000D769D"/>
    <w:rsid w:val="000E25B1"/>
    <w:rsid w:val="000E2DD1"/>
    <w:rsid w:val="000E4BA0"/>
    <w:rsid w:val="000E5759"/>
    <w:rsid w:val="000E60FC"/>
    <w:rsid w:val="000F13D6"/>
    <w:rsid w:val="000F4BB6"/>
    <w:rsid w:val="000F5C14"/>
    <w:rsid w:val="00104BB1"/>
    <w:rsid w:val="00104EAB"/>
    <w:rsid w:val="00106E7B"/>
    <w:rsid w:val="001144B9"/>
    <w:rsid w:val="00115E26"/>
    <w:rsid w:val="0011626E"/>
    <w:rsid w:val="0011680B"/>
    <w:rsid w:val="00116BF1"/>
    <w:rsid w:val="0012331F"/>
    <w:rsid w:val="00126188"/>
    <w:rsid w:val="001270E1"/>
    <w:rsid w:val="001309FC"/>
    <w:rsid w:val="001321C3"/>
    <w:rsid w:val="001326E0"/>
    <w:rsid w:val="00132C1B"/>
    <w:rsid w:val="00133CA9"/>
    <w:rsid w:val="00136856"/>
    <w:rsid w:val="00136AA9"/>
    <w:rsid w:val="0013796C"/>
    <w:rsid w:val="001430E1"/>
    <w:rsid w:val="0015682B"/>
    <w:rsid w:val="0015684D"/>
    <w:rsid w:val="00164D3E"/>
    <w:rsid w:val="00164FFC"/>
    <w:rsid w:val="001666E8"/>
    <w:rsid w:val="00167F31"/>
    <w:rsid w:val="00171BEA"/>
    <w:rsid w:val="00173BD8"/>
    <w:rsid w:val="00173D55"/>
    <w:rsid w:val="00174C93"/>
    <w:rsid w:val="00174CF3"/>
    <w:rsid w:val="0017553E"/>
    <w:rsid w:val="00180ED6"/>
    <w:rsid w:val="00182ECB"/>
    <w:rsid w:val="001839BE"/>
    <w:rsid w:val="0019094F"/>
    <w:rsid w:val="001916CD"/>
    <w:rsid w:val="001917F6"/>
    <w:rsid w:val="00193186"/>
    <w:rsid w:val="001938F9"/>
    <w:rsid w:val="00193AE7"/>
    <w:rsid w:val="00195B69"/>
    <w:rsid w:val="001A0141"/>
    <w:rsid w:val="001A1204"/>
    <w:rsid w:val="001A1797"/>
    <w:rsid w:val="001A2368"/>
    <w:rsid w:val="001A4418"/>
    <w:rsid w:val="001A6BEB"/>
    <w:rsid w:val="001A7C0F"/>
    <w:rsid w:val="001B270C"/>
    <w:rsid w:val="001B2B84"/>
    <w:rsid w:val="001B78CE"/>
    <w:rsid w:val="001C5719"/>
    <w:rsid w:val="001C5E28"/>
    <w:rsid w:val="001D175B"/>
    <w:rsid w:val="001D1A18"/>
    <w:rsid w:val="001D201C"/>
    <w:rsid w:val="001D33D7"/>
    <w:rsid w:val="001E0DB4"/>
    <w:rsid w:val="001E2C29"/>
    <w:rsid w:val="001E2D3A"/>
    <w:rsid w:val="001E4D67"/>
    <w:rsid w:val="001E618F"/>
    <w:rsid w:val="001F5104"/>
    <w:rsid w:val="001F6040"/>
    <w:rsid w:val="001F6D06"/>
    <w:rsid w:val="00203FA5"/>
    <w:rsid w:val="00204A00"/>
    <w:rsid w:val="00205290"/>
    <w:rsid w:val="002127ED"/>
    <w:rsid w:val="00212A18"/>
    <w:rsid w:val="00214670"/>
    <w:rsid w:val="00217372"/>
    <w:rsid w:val="00217DFC"/>
    <w:rsid w:val="00217E00"/>
    <w:rsid w:val="002214DA"/>
    <w:rsid w:val="00223A39"/>
    <w:rsid w:val="00226280"/>
    <w:rsid w:val="0022691C"/>
    <w:rsid w:val="00226B73"/>
    <w:rsid w:val="002315E4"/>
    <w:rsid w:val="00231C08"/>
    <w:rsid w:val="00234C86"/>
    <w:rsid w:val="002355BE"/>
    <w:rsid w:val="002372F2"/>
    <w:rsid w:val="00237704"/>
    <w:rsid w:val="00237965"/>
    <w:rsid w:val="002416F3"/>
    <w:rsid w:val="0024395E"/>
    <w:rsid w:val="00243F91"/>
    <w:rsid w:val="0024433A"/>
    <w:rsid w:val="002461AE"/>
    <w:rsid w:val="002503D5"/>
    <w:rsid w:val="00253719"/>
    <w:rsid w:val="00253FEF"/>
    <w:rsid w:val="0025433F"/>
    <w:rsid w:val="00255BC9"/>
    <w:rsid w:val="00255F66"/>
    <w:rsid w:val="00257332"/>
    <w:rsid w:val="00257507"/>
    <w:rsid w:val="002613AB"/>
    <w:rsid w:val="00261570"/>
    <w:rsid w:val="002663E7"/>
    <w:rsid w:val="00270184"/>
    <w:rsid w:val="00275EE9"/>
    <w:rsid w:val="00276555"/>
    <w:rsid w:val="002811A8"/>
    <w:rsid w:val="00282B11"/>
    <w:rsid w:val="00284234"/>
    <w:rsid w:val="0028495F"/>
    <w:rsid w:val="00284D12"/>
    <w:rsid w:val="00285202"/>
    <w:rsid w:val="0028527C"/>
    <w:rsid w:val="00285ADF"/>
    <w:rsid w:val="00286F70"/>
    <w:rsid w:val="002913B6"/>
    <w:rsid w:val="002927AF"/>
    <w:rsid w:val="00292B8F"/>
    <w:rsid w:val="00294580"/>
    <w:rsid w:val="00294C05"/>
    <w:rsid w:val="0029708A"/>
    <w:rsid w:val="002A2032"/>
    <w:rsid w:val="002A36BF"/>
    <w:rsid w:val="002A67C7"/>
    <w:rsid w:val="002B02DB"/>
    <w:rsid w:val="002B36A1"/>
    <w:rsid w:val="002B4040"/>
    <w:rsid w:val="002B6AE2"/>
    <w:rsid w:val="002C580F"/>
    <w:rsid w:val="002C5824"/>
    <w:rsid w:val="002C5E53"/>
    <w:rsid w:val="002D015A"/>
    <w:rsid w:val="002D06C0"/>
    <w:rsid w:val="002D27DE"/>
    <w:rsid w:val="002D5C3C"/>
    <w:rsid w:val="002D6300"/>
    <w:rsid w:val="002D6A27"/>
    <w:rsid w:val="002E0F06"/>
    <w:rsid w:val="002E1EAC"/>
    <w:rsid w:val="002E252C"/>
    <w:rsid w:val="002E301B"/>
    <w:rsid w:val="002E3698"/>
    <w:rsid w:val="002E4048"/>
    <w:rsid w:val="002E4068"/>
    <w:rsid w:val="002E5472"/>
    <w:rsid w:val="002E581E"/>
    <w:rsid w:val="002F1308"/>
    <w:rsid w:val="002F2290"/>
    <w:rsid w:val="002F2F4A"/>
    <w:rsid w:val="002F3E1B"/>
    <w:rsid w:val="00300DEE"/>
    <w:rsid w:val="00302D45"/>
    <w:rsid w:val="00303E06"/>
    <w:rsid w:val="00304E4D"/>
    <w:rsid w:val="003053A5"/>
    <w:rsid w:val="00305A81"/>
    <w:rsid w:val="00306F76"/>
    <w:rsid w:val="003070F2"/>
    <w:rsid w:val="00307ED1"/>
    <w:rsid w:val="003116CB"/>
    <w:rsid w:val="00315E09"/>
    <w:rsid w:val="003166A3"/>
    <w:rsid w:val="00320E53"/>
    <w:rsid w:val="0032116D"/>
    <w:rsid w:val="003248B4"/>
    <w:rsid w:val="00330586"/>
    <w:rsid w:val="003312FE"/>
    <w:rsid w:val="00334310"/>
    <w:rsid w:val="00334574"/>
    <w:rsid w:val="0033634D"/>
    <w:rsid w:val="0033651D"/>
    <w:rsid w:val="00340487"/>
    <w:rsid w:val="00342582"/>
    <w:rsid w:val="00343D15"/>
    <w:rsid w:val="003460DE"/>
    <w:rsid w:val="003474AB"/>
    <w:rsid w:val="0035156B"/>
    <w:rsid w:val="0035302D"/>
    <w:rsid w:val="00354F9A"/>
    <w:rsid w:val="003565DB"/>
    <w:rsid w:val="00357B8E"/>
    <w:rsid w:val="00360352"/>
    <w:rsid w:val="00361D9A"/>
    <w:rsid w:val="003623C2"/>
    <w:rsid w:val="00362967"/>
    <w:rsid w:val="003629FA"/>
    <w:rsid w:val="0036393A"/>
    <w:rsid w:val="00367B38"/>
    <w:rsid w:val="00372C4F"/>
    <w:rsid w:val="00374350"/>
    <w:rsid w:val="00374C82"/>
    <w:rsid w:val="003754D4"/>
    <w:rsid w:val="0037703F"/>
    <w:rsid w:val="00377079"/>
    <w:rsid w:val="00380CBB"/>
    <w:rsid w:val="0038175F"/>
    <w:rsid w:val="00382496"/>
    <w:rsid w:val="003838D3"/>
    <w:rsid w:val="00384432"/>
    <w:rsid w:val="00384734"/>
    <w:rsid w:val="0038555D"/>
    <w:rsid w:val="003856DD"/>
    <w:rsid w:val="00385F16"/>
    <w:rsid w:val="00386089"/>
    <w:rsid w:val="00386D1F"/>
    <w:rsid w:val="003900F4"/>
    <w:rsid w:val="00390C11"/>
    <w:rsid w:val="00391372"/>
    <w:rsid w:val="00393612"/>
    <w:rsid w:val="00393BDF"/>
    <w:rsid w:val="00394749"/>
    <w:rsid w:val="00396E6E"/>
    <w:rsid w:val="003A40C1"/>
    <w:rsid w:val="003A4B9D"/>
    <w:rsid w:val="003A62CD"/>
    <w:rsid w:val="003A6466"/>
    <w:rsid w:val="003B0842"/>
    <w:rsid w:val="003B2FAB"/>
    <w:rsid w:val="003B38A3"/>
    <w:rsid w:val="003B3E9B"/>
    <w:rsid w:val="003B4217"/>
    <w:rsid w:val="003B6B7E"/>
    <w:rsid w:val="003C1E15"/>
    <w:rsid w:val="003C6E4E"/>
    <w:rsid w:val="003D2045"/>
    <w:rsid w:val="003D6A10"/>
    <w:rsid w:val="003E10A5"/>
    <w:rsid w:val="003E1859"/>
    <w:rsid w:val="003E4C3D"/>
    <w:rsid w:val="003E6972"/>
    <w:rsid w:val="003F2BDD"/>
    <w:rsid w:val="003F410E"/>
    <w:rsid w:val="003F58D3"/>
    <w:rsid w:val="003F6CEA"/>
    <w:rsid w:val="003F7B14"/>
    <w:rsid w:val="00400472"/>
    <w:rsid w:val="00400EA6"/>
    <w:rsid w:val="00402B24"/>
    <w:rsid w:val="00403416"/>
    <w:rsid w:val="00404032"/>
    <w:rsid w:val="00410827"/>
    <w:rsid w:val="00411A87"/>
    <w:rsid w:val="00411C49"/>
    <w:rsid w:val="004123BB"/>
    <w:rsid w:val="004123E1"/>
    <w:rsid w:val="0041409C"/>
    <w:rsid w:val="00414A9D"/>
    <w:rsid w:val="004154A4"/>
    <w:rsid w:val="00415C73"/>
    <w:rsid w:val="00416952"/>
    <w:rsid w:val="00417E5C"/>
    <w:rsid w:val="00420571"/>
    <w:rsid w:val="00420E12"/>
    <w:rsid w:val="00421068"/>
    <w:rsid w:val="004218FC"/>
    <w:rsid w:val="00430727"/>
    <w:rsid w:val="0043286E"/>
    <w:rsid w:val="00435437"/>
    <w:rsid w:val="004354B5"/>
    <w:rsid w:val="004378A7"/>
    <w:rsid w:val="0044038D"/>
    <w:rsid w:val="0044493B"/>
    <w:rsid w:val="00445290"/>
    <w:rsid w:val="00445AA5"/>
    <w:rsid w:val="00445B94"/>
    <w:rsid w:val="00446510"/>
    <w:rsid w:val="00446846"/>
    <w:rsid w:val="00451D62"/>
    <w:rsid w:val="00451FD1"/>
    <w:rsid w:val="00453215"/>
    <w:rsid w:val="004537E7"/>
    <w:rsid w:val="00454DB9"/>
    <w:rsid w:val="00456C4C"/>
    <w:rsid w:val="0045783A"/>
    <w:rsid w:val="00457BD6"/>
    <w:rsid w:val="004636C2"/>
    <w:rsid w:val="0046798C"/>
    <w:rsid w:val="00471381"/>
    <w:rsid w:val="00474172"/>
    <w:rsid w:val="004777B1"/>
    <w:rsid w:val="00480161"/>
    <w:rsid w:val="00480B26"/>
    <w:rsid w:val="00481D94"/>
    <w:rsid w:val="004839A0"/>
    <w:rsid w:val="00484957"/>
    <w:rsid w:val="0048512F"/>
    <w:rsid w:val="00485318"/>
    <w:rsid w:val="0048553E"/>
    <w:rsid w:val="00485B1A"/>
    <w:rsid w:val="00490411"/>
    <w:rsid w:val="0049521B"/>
    <w:rsid w:val="00496121"/>
    <w:rsid w:val="004A03EF"/>
    <w:rsid w:val="004A2E85"/>
    <w:rsid w:val="004A3DE3"/>
    <w:rsid w:val="004A494F"/>
    <w:rsid w:val="004A5A13"/>
    <w:rsid w:val="004A6155"/>
    <w:rsid w:val="004A6635"/>
    <w:rsid w:val="004B2EA6"/>
    <w:rsid w:val="004B3E92"/>
    <w:rsid w:val="004C43E4"/>
    <w:rsid w:val="004C530B"/>
    <w:rsid w:val="004D3587"/>
    <w:rsid w:val="004D37BF"/>
    <w:rsid w:val="004D43DA"/>
    <w:rsid w:val="004D6F69"/>
    <w:rsid w:val="004D7561"/>
    <w:rsid w:val="004E1C4D"/>
    <w:rsid w:val="004E1CF1"/>
    <w:rsid w:val="004E232E"/>
    <w:rsid w:val="004E4176"/>
    <w:rsid w:val="004E4511"/>
    <w:rsid w:val="004E4C07"/>
    <w:rsid w:val="004F239A"/>
    <w:rsid w:val="004F342C"/>
    <w:rsid w:val="004F4685"/>
    <w:rsid w:val="005006BB"/>
    <w:rsid w:val="005019A7"/>
    <w:rsid w:val="005019D5"/>
    <w:rsid w:val="00505055"/>
    <w:rsid w:val="00505656"/>
    <w:rsid w:val="005128AB"/>
    <w:rsid w:val="005133CE"/>
    <w:rsid w:val="00521585"/>
    <w:rsid w:val="00521CBA"/>
    <w:rsid w:val="00523A10"/>
    <w:rsid w:val="00523CC1"/>
    <w:rsid w:val="00526F5F"/>
    <w:rsid w:val="005276DB"/>
    <w:rsid w:val="00527861"/>
    <w:rsid w:val="00527CE1"/>
    <w:rsid w:val="00530A17"/>
    <w:rsid w:val="00531D9E"/>
    <w:rsid w:val="00532253"/>
    <w:rsid w:val="005325CD"/>
    <w:rsid w:val="00533506"/>
    <w:rsid w:val="00533BC9"/>
    <w:rsid w:val="00536331"/>
    <w:rsid w:val="00536D98"/>
    <w:rsid w:val="00540861"/>
    <w:rsid w:val="0054150D"/>
    <w:rsid w:val="0054237D"/>
    <w:rsid w:val="0054541D"/>
    <w:rsid w:val="005468EB"/>
    <w:rsid w:val="005516CB"/>
    <w:rsid w:val="005536D5"/>
    <w:rsid w:val="005603F7"/>
    <w:rsid w:val="00562BAD"/>
    <w:rsid w:val="005649A8"/>
    <w:rsid w:val="005654C6"/>
    <w:rsid w:val="00571BF4"/>
    <w:rsid w:val="00572764"/>
    <w:rsid w:val="00573383"/>
    <w:rsid w:val="005759DC"/>
    <w:rsid w:val="00575B66"/>
    <w:rsid w:val="00577A1A"/>
    <w:rsid w:val="00587306"/>
    <w:rsid w:val="005908A4"/>
    <w:rsid w:val="005A148F"/>
    <w:rsid w:val="005A310A"/>
    <w:rsid w:val="005A4584"/>
    <w:rsid w:val="005A4DDC"/>
    <w:rsid w:val="005A7347"/>
    <w:rsid w:val="005B0F5C"/>
    <w:rsid w:val="005B3856"/>
    <w:rsid w:val="005B4044"/>
    <w:rsid w:val="005B76EF"/>
    <w:rsid w:val="005C2674"/>
    <w:rsid w:val="005C3B52"/>
    <w:rsid w:val="005C6170"/>
    <w:rsid w:val="005C681A"/>
    <w:rsid w:val="005C6B91"/>
    <w:rsid w:val="005D1BF5"/>
    <w:rsid w:val="005D2605"/>
    <w:rsid w:val="005D278C"/>
    <w:rsid w:val="005D3564"/>
    <w:rsid w:val="005D4163"/>
    <w:rsid w:val="005D5AAC"/>
    <w:rsid w:val="005D6000"/>
    <w:rsid w:val="005E0B86"/>
    <w:rsid w:val="005E1714"/>
    <w:rsid w:val="005E42EB"/>
    <w:rsid w:val="005E5663"/>
    <w:rsid w:val="005E7B3A"/>
    <w:rsid w:val="005F0518"/>
    <w:rsid w:val="005F2BC7"/>
    <w:rsid w:val="005F6B81"/>
    <w:rsid w:val="0060095D"/>
    <w:rsid w:val="00600EB0"/>
    <w:rsid w:val="00601778"/>
    <w:rsid w:val="0060179E"/>
    <w:rsid w:val="006042D7"/>
    <w:rsid w:val="00604695"/>
    <w:rsid w:val="00610A18"/>
    <w:rsid w:val="006122AA"/>
    <w:rsid w:val="00615C63"/>
    <w:rsid w:val="00617C0E"/>
    <w:rsid w:val="006213C2"/>
    <w:rsid w:val="006214B4"/>
    <w:rsid w:val="00621C32"/>
    <w:rsid w:val="00621EDC"/>
    <w:rsid w:val="006232BF"/>
    <w:rsid w:val="00625ADE"/>
    <w:rsid w:val="00626406"/>
    <w:rsid w:val="00630A6A"/>
    <w:rsid w:val="00634AE6"/>
    <w:rsid w:val="00635D04"/>
    <w:rsid w:val="00637519"/>
    <w:rsid w:val="006403EA"/>
    <w:rsid w:val="00641643"/>
    <w:rsid w:val="00643754"/>
    <w:rsid w:val="0064590F"/>
    <w:rsid w:val="006478F4"/>
    <w:rsid w:val="00647DED"/>
    <w:rsid w:val="00650A6E"/>
    <w:rsid w:val="00651784"/>
    <w:rsid w:val="006522F5"/>
    <w:rsid w:val="0065415F"/>
    <w:rsid w:val="006556A3"/>
    <w:rsid w:val="00655C33"/>
    <w:rsid w:val="0066469F"/>
    <w:rsid w:val="0067091A"/>
    <w:rsid w:val="00671642"/>
    <w:rsid w:val="00673A27"/>
    <w:rsid w:val="00673DBD"/>
    <w:rsid w:val="00674FBA"/>
    <w:rsid w:val="00676FFE"/>
    <w:rsid w:val="00686A3A"/>
    <w:rsid w:val="0068723C"/>
    <w:rsid w:val="00690A9B"/>
    <w:rsid w:val="00694A25"/>
    <w:rsid w:val="00694DF1"/>
    <w:rsid w:val="006A003F"/>
    <w:rsid w:val="006A52EA"/>
    <w:rsid w:val="006A641E"/>
    <w:rsid w:val="006B1AA1"/>
    <w:rsid w:val="006B34C6"/>
    <w:rsid w:val="006C06A3"/>
    <w:rsid w:val="006D0C86"/>
    <w:rsid w:val="006D43C0"/>
    <w:rsid w:val="006E350C"/>
    <w:rsid w:val="006E6F83"/>
    <w:rsid w:val="006E7A12"/>
    <w:rsid w:val="006F0521"/>
    <w:rsid w:val="006F15E3"/>
    <w:rsid w:val="006F18FF"/>
    <w:rsid w:val="006F4D35"/>
    <w:rsid w:val="007010F5"/>
    <w:rsid w:val="00703086"/>
    <w:rsid w:val="00703091"/>
    <w:rsid w:val="00704F12"/>
    <w:rsid w:val="007129A0"/>
    <w:rsid w:val="007176DD"/>
    <w:rsid w:val="007204F1"/>
    <w:rsid w:val="00720AED"/>
    <w:rsid w:val="00720C99"/>
    <w:rsid w:val="007228DF"/>
    <w:rsid w:val="00722DD5"/>
    <w:rsid w:val="007274AE"/>
    <w:rsid w:val="007316D4"/>
    <w:rsid w:val="0073267A"/>
    <w:rsid w:val="007369E2"/>
    <w:rsid w:val="0074041F"/>
    <w:rsid w:val="007406E2"/>
    <w:rsid w:val="007416B2"/>
    <w:rsid w:val="00741FAA"/>
    <w:rsid w:val="0074407E"/>
    <w:rsid w:val="007441F2"/>
    <w:rsid w:val="007451F0"/>
    <w:rsid w:val="00747860"/>
    <w:rsid w:val="00750142"/>
    <w:rsid w:val="00751229"/>
    <w:rsid w:val="00754F43"/>
    <w:rsid w:val="00756A35"/>
    <w:rsid w:val="00757BBC"/>
    <w:rsid w:val="00757D3C"/>
    <w:rsid w:val="0076122C"/>
    <w:rsid w:val="007632F1"/>
    <w:rsid w:val="00766234"/>
    <w:rsid w:val="00770531"/>
    <w:rsid w:val="00771372"/>
    <w:rsid w:val="00771D58"/>
    <w:rsid w:val="00772571"/>
    <w:rsid w:val="0077362C"/>
    <w:rsid w:val="00773F3A"/>
    <w:rsid w:val="007741A8"/>
    <w:rsid w:val="00783AEA"/>
    <w:rsid w:val="00785628"/>
    <w:rsid w:val="00791A03"/>
    <w:rsid w:val="00792576"/>
    <w:rsid w:val="007933B3"/>
    <w:rsid w:val="007945B7"/>
    <w:rsid w:val="007972B0"/>
    <w:rsid w:val="007A2D08"/>
    <w:rsid w:val="007B1918"/>
    <w:rsid w:val="007B572E"/>
    <w:rsid w:val="007B7A31"/>
    <w:rsid w:val="007C10E5"/>
    <w:rsid w:val="007C1E78"/>
    <w:rsid w:val="007C222D"/>
    <w:rsid w:val="007C2F78"/>
    <w:rsid w:val="007C4F03"/>
    <w:rsid w:val="007D15D1"/>
    <w:rsid w:val="007D1957"/>
    <w:rsid w:val="007D4562"/>
    <w:rsid w:val="007E14C9"/>
    <w:rsid w:val="007E309D"/>
    <w:rsid w:val="007E61AC"/>
    <w:rsid w:val="007F0193"/>
    <w:rsid w:val="007F4BDC"/>
    <w:rsid w:val="007F4E39"/>
    <w:rsid w:val="007F5602"/>
    <w:rsid w:val="007F6369"/>
    <w:rsid w:val="007F70A4"/>
    <w:rsid w:val="00800F4A"/>
    <w:rsid w:val="00801AD8"/>
    <w:rsid w:val="00807804"/>
    <w:rsid w:val="00812BA9"/>
    <w:rsid w:val="008218A3"/>
    <w:rsid w:val="00826764"/>
    <w:rsid w:val="00831C43"/>
    <w:rsid w:val="00831EF8"/>
    <w:rsid w:val="0083693C"/>
    <w:rsid w:val="00837151"/>
    <w:rsid w:val="00837691"/>
    <w:rsid w:val="00845536"/>
    <w:rsid w:val="00846D82"/>
    <w:rsid w:val="008471FC"/>
    <w:rsid w:val="0084750A"/>
    <w:rsid w:val="00850A40"/>
    <w:rsid w:val="0085131F"/>
    <w:rsid w:val="00851B02"/>
    <w:rsid w:val="00852071"/>
    <w:rsid w:val="00853830"/>
    <w:rsid w:val="0085396B"/>
    <w:rsid w:val="00854477"/>
    <w:rsid w:val="00855FF8"/>
    <w:rsid w:val="00863E50"/>
    <w:rsid w:val="00864029"/>
    <w:rsid w:val="00864629"/>
    <w:rsid w:val="00871369"/>
    <w:rsid w:val="00871D3E"/>
    <w:rsid w:val="0087575D"/>
    <w:rsid w:val="00877A2E"/>
    <w:rsid w:val="00887180"/>
    <w:rsid w:val="008902D2"/>
    <w:rsid w:val="008920BF"/>
    <w:rsid w:val="008932F8"/>
    <w:rsid w:val="0089388D"/>
    <w:rsid w:val="00896EDC"/>
    <w:rsid w:val="008A0D91"/>
    <w:rsid w:val="008A25DE"/>
    <w:rsid w:val="008A2E28"/>
    <w:rsid w:val="008A581E"/>
    <w:rsid w:val="008B011E"/>
    <w:rsid w:val="008B0598"/>
    <w:rsid w:val="008B265D"/>
    <w:rsid w:val="008B2695"/>
    <w:rsid w:val="008B3DEF"/>
    <w:rsid w:val="008B5020"/>
    <w:rsid w:val="008B73F6"/>
    <w:rsid w:val="008B7718"/>
    <w:rsid w:val="008C2004"/>
    <w:rsid w:val="008C20C0"/>
    <w:rsid w:val="008C35E5"/>
    <w:rsid w:val="008C37EC"/>
    <w:rsid w:val="008C47A6"/>
    <w:rsid w:val="008D01A5"/>
    <w:rsid w:val="008D071F"/>
    <w:rsid w:val="008D408D"/>
    <w:rsid w:val="008D5E04"/>
    <w:rsid w:val="008D61D8"/>
    <w:rsid w:val="008D6A8B"/>
    <w:rsid w:val="008E4590"/>
    <w:rsid w:val="008E6BA7"/>
    <w:rsid w:val="008E722E"/>
    <w:rsid w:val="008F3E54"/>
    <w:rsid w:val="008F5BAB"/>
    <w:rsid w:val="009004FA"/>
    <w:rsid w:val="00904DF4"/>
    <w:rsid w:val="00905D7D"/>
    <w:rsid w:val="009065BA"/>
    <w:rsid w:val="00907B12"/>
    <w:rsid w:val="009103C6"/>
    <w:rsid w:val="00910F62"/>
    <w:rsid w:val="00911292"/>
    <w:rsid w:val="00911390"/>
    <w:rsid w:val="00913328"/>
    <w:rsid w:val="00916EB7"/>
    <w:rsid w:val="00921F5D"/>
    <w:rsid w:val="00922886"/>
    <w:rsid w:val="009233E2"/>
    <w:rsid w:val="009250FE"/>
    <w:rsid w:val="009259B7"/>
    <w:rsid w:val="0092639B"/>
    <w:rsid w:val="00944027"/>
    <w:rsid w:val="00947792"/>
    <w:rsid w:val="00952B44"/>
    <w:rsid w:val="009600A4"/>
    <w:rsid w:val="00960EA7"/>
    <w:rsid w:val="00962B31"/>
    <w:rsid w:val="0096368B"/>
    <w:rsid w:val="00963F51"/>
    <w:rsid w:val="00964BB5"/>
    <w:rsid w:val="00966B36"/>
    <w:rsid w:val="00966DCD"/>
    <w:rsid w:val="00970498"/>
    <w:rsid w:val="00972683"/>
    <w:rsid w:val="00972B58"/>
    <w:rsid w:val="0097478B"/>
    <w:rsid w:val="009756FC"/>
    <w:rsid w:val="009814DA"/>
    <w:rsid w:val="009830D9"/>
    <w:rsid w:val="0098452D"/>
    <w:rsid w:val="009848C6"/>
    <w:rsid w:val="009862CF"/>
    <w:rsid w:val="00987E36"/>
    <w:rsid w:val="00992D07"/>
    <w:rsid w:val="00994D34"/>
    <w:rsid w:val="00996B9A"/>
    <w:rsid w:val="00996FD2"/>
    <w:rsid w:val="00997ADD"/>
    <w:rsid w:val="009A2BAE"/>
    <w:rsid w:val="009A3A45"/>
    <w:rsid w:val="009A4071"/>
    <w:rsid w:val="009A4825"/>
    <w:rsid w:val="009A4F6E"/>
    <w:rsid w:val="009B2AE8"/>
    <w:rsid w:val="009B3EA6"/>
    <w:rsid w:val="009B4014"/>
    <w:rsid w:val="009B45C6"/>
    <w:rsid w:val="009B5852"/>
    <w:rsid w:val="009B7D53"/>
    <w:rsid w:val="009C1085"/>
    <w:rsid w:val="009C4F58"/>
    <w:rsid w:val="009C6377"/>
    <w:rsid w:val="009D02ED"/>
    <w:rsid w:val="009D1AD5"/>
    <w:rsid w:val="009D21F4"/>
    <w:rsid w:val="009D59BD"/>
    <w:rsid w:val="009E0A11"/>
    <w:rsid w:val="009E1D32"/>
    <w:rsid w:val="009E219A"/>
    <w:rsid w:val="009E231B"/>
    <w:rsid w:val="009E2C4C"/>
    <w:rsid w:val="009E2C69"/>
    <w:rsid w:val="009E4333"/>
    <w:rsid w:val="009E46F0"/>
    <w:rsid w:val="009E4828"/>
    <w:rsid w:val="009E62E3"/>
    <w:rsid w:val="009E6976"/>
    <w:rsid w:val="009F0460"/>
    <w:rsid w:val="009F1978"/>
    <w:rsid w:val="00A00E22"/>
    <w:rsid w:val="00A02A92"/>
    <w:rsid w:val="00A0544A"/>
    <w:rsid w:val="00A07B27"/>
    <w:rsid w:val="00A07BAE"/>
    <w:rsid w:val="00A12C1C"/>
    <w:rsid w:val="00A12E6E"/>
    <w:rsid w:val="00A2315F"/>
    <w:rsid w:val="00A23916"/>
    <w:rsid w:val="00A25077"/>
    <w:rsid w:val="00A31838"/>
    <w:rsid w:val="00A3311F"/>
    <w:rsid w:val="00A347F6"/>
    <w:rsid w:val="00A349E5"/>
    <w:rsid w:val="00A4052F"/>
    <w:rsid w:val="00A40D7A"/>
    <w:rsid w:val="00A413F8"/>
    <w:rsid w:val="00A41CCC"/>
    <w:rsid w:val="00A42A02"/>
    <w:rsid w:val="00A431FA"/>
    <w:rsid w:val="00A43DE5"/>
    <w:rsid w:val="00A47787"/>
    <w:rsid w:val="00A514E7"/>
    <w:rsid w:val="00A52229"/>
    <w:rsid w:val="00A535F9"/>
    <w:rsid w:val="00A53DB5"/>
    <w:rsid w:val="00A5631C"/>
    <w:rsid w:val="00A575A6"/>
    <w:rsid w:val="00A57905"/>
    <w:rsid w:val="00A61E93"/>
    <w:rsid w:val="00A62524"/>
    <w:rsid w:val="00A66738"/>
    <w:rsid w:val="00A67BAC"/>
    <w:rsid w:val="00A7164A"/>
    <w:rsid w:val="00A71682"/>
    <w:rsid w:val="00A73E98"/>
    <w:rsid w:val="00A80533"/>
    <w:rsid w:val="00A820AE"/>
    <w:rsid w:val="00A90EF2"/>
    <w:rsid w:val="00A91E99"/>
    <w:rsid w:val="00A93E06"/>
    <w:rsid w:val="00AA0BE4"/>
    <w:rsid w:val="00AA11EE"/>
    <w:rsid w:val="00AA2AC3"/>
    <w:rsid w:val="00AA3E50"/>
    <w:rsid w:val="00AA495D"/>
    <w:rsid w:val="00AA515F"/>
    <w:rsid w:val="00AA55FE"/>
    <w:rsid w:val="00AA7BAF"/>
    <w:rsid w:val="00AB1B86"/>
    <w:rsid w:val="00AB251C"/>
    <w:rsid w:val="00AB360C"/>
    <w:rsid w:val="00AB5B8A"/>
    <w:rsid w:val="00AB76F4"/>
    <w:rsid w:val="00AC1955"/>
    <w:rsid w:val="00AC23C9"/>
    <w:rsid w:val="00AC33E8"/>
    <w:rsid w:val="00AD208B"/>
    <w:rsid w:val="00AD2438"/>
    <w:rsid w:val="00AD4A36"/>
    <w:rsid w:val="00AE02C2"/>
    <w:rsid w:val="00AE2C76"/>
    <w:rsid w:val="00AE35DC"/>
    <w:rsid w:val="00AE3973"/>
    <w:rsid w:val="00AE54DC"/>
    <w:rsid w:val="00AF6630"/>
    <w:rsid w:val="00AF6D74"/>
    <w:rsid w:val="00B028BC"/>
    <w:rsid w:val="00B029B0"/>
    <w:rsid w:val="00B105BF"/>
    <w:rsid w:val="00B105EA"/>
    <w:rsid w:val="00B11286"/>
    <w:rsid w:val="00B117A6"/>
    <w:rsid w:val="00B13CA3"/>
    <w:rsid w:val="00B171BF"/>
    <w:rsid w:val="00B17968"/>
    <w:rsid w:val="00B17D46"/>
    <w:rsid w:val="00B215F9"/>
    <w:rsid w:val="00B21D94"/>
    <w:rsid w:val="00B21F32"/>
    <w:rsid w:val="00B24423"/>
    <w:rsid w:val="00B274B5"/>
    <w:rsid w:val="00B36C5A"/>
    <w:rsid w:val="00B40664"/>
    <w:rsid w:val="00B412E4"/>
    <w:rsid w:val="00B445BC"/>
    <w:rsid w:val="00B46676"/>
    <w:rsid w:val="00B4743C"/>
    <w:rsid w:val="00B513F4"/>
    <w:rsid w:val="00B523E5"/>
    <w:rsid w:val="00B54E20"/>
    <w:rsid w:val="00B55D3A"/>
    <w:rsid w:val="00B61D8F"/>
    <w:rsid w:val="00B6356B"/>
    <w:rsid w:val="00B63C65"/>
    <w:rsid w:val="00B64CEB"/>
    <w:rsid w:val="00B64DD8"/>
    <w:rsid w:val="00B673DB"/>
    <w:rsid w:val="00B67C9F"/>
    <w:rsid w:val="00B71257"/>
    <w:rsid w:val="00B71C48"/>
    <w:rsid w:val="00B760CC"/>
    <w:rsid w:val="00B76403"/>
    <w:rsid w:val="00B77B43"/>
    <w:rsid w:val="00B8057C"/>
    <w:rsid w:val="00B831EB"/>
    <w:rsid w:val="00B83C03"/>
    <w:rsid w:val="00B87916"/>
    <w:rsid w:val="00B92810"/>
    <w:rsid w:val="00B92B3A"/>
    <w:rsid w:val="00B94AD3"/>
    <w:rsid w:val="00B95A7F"/>
    <w:rsid w:val="00BA1C4F"/>
    <w:rsid w:val="00BA69F4"/>
    <w:rsid w:val="00BB0475"/>
    <w:rsid w:val="00BB1636"/>
    <w:rsid w:val="00BB28E1"/>
    <w:rsid w:val="00BB30A8"/>
    <w:rsid w:val="00BB3B84"/>
    <w:rsid w:val="00BB3FE7"/>
    <w:rsid w:val="00BB56E0"/>
    <w:rsid w:val="00BB75E0"/>
    <w:rsid w:val="00BC0447"/>
    <w:rsid w:val="00BC1C6E"/>
    <w:rsid w:val="00BC2FA1"/>
    <w:rsid w:val="00BC577D"/>
    <w:rsid w:val="00BD29E7"/>
    <w:rsid w:val="00BD34C6"/>
    <w:rsid w:val="00BD7395"/>
    <w:rsid w:val="00BD76B4"/>
    <w:rsid w:val="00BE1AD6"/>
    <w:rsid w:val="00BE1E6B"/>
    <w:rsid w:val="00BE1E87"/>
    <w:rsid w:val="00BE20B6"/>
    <w:rsid w:val="00BE359E"/>
    <w:rsid w:val="00BE6512"/>
    <w:rsid w:val="00BE730A"/>
    <w:rsid w:val="00BF1723"/>
    <w:rsid w:val="00BF1A95"/>
    <w:rsid w:val="00BF2A44"/>
    <w:rsid w:val="00BF3358"/>
    <w:rsid w:val="00BF363E"/>
    <w:rsid w:val="00C0374F"/>
    <w:rsid w:val="00C03E17"/>
    <w:rsid w:val="00C05332"/>
    <w:rsid w:val="00C0626B"/>
    <w:rsid w:val="00C0662E"/>
    <w:rsid w:val="00C11C63"/>
    <w:rsid w:val="00C142CA"/>
    <w:rsid w:val="00C156D0"/>
    <w:rsid w:val="00C1581C"/>
    <w:rsid w:val="00C204E2"/>
    <w:rsid w:val="00C21A01"/>
    <w:rsid w:val="00C234A7"/>
    <w:rsid w:val="00C2446D"/>
    <w:rsid w:val="00C24953"/>
    <w:rsid w:val="00C26E5A"/>
    <w:rsid w:val="00C26F8E"/>
    <w:rsid w:val="00C30794"/>
    <w:rsid w:val="00C30B7F"/>
    <w:rsid w:val="00C33510"/>
    <w:rsid w:val="00C34C38"/>
    <w:rsid w:val="00C364BD"/>
    <w:rsid w:val="00C369CF"/>
    <w:rsid w:val="00C40B21"/>
    <w:rsid w:val="00C417EE"/>
    <w:rsid w:val="00C42C0E"/>
    <w:rsid w:val="00C4419F"/>
    <w:rsid w:val="00C44735"/>
    <w:rsid w:val="00C447ED"/>
    <w:rsid w:val="00C450A2"/>
    <w:rsid w:val="00C45383"/>
    <w:rsid w:val="00C514B3"/>
    <w:rsid w:val="00C53948"/>
    <w:rsid w:val="00C53ACC"/>
    <w:rsid w:val="00C637B6"/>
    <w:rsid w:val="00C6447F"/>
    <w:rsid w:val="00C66659"/>
    <w:rsid w:val="00C66F06"/>
    <w:rsid w:val="00C6715A"/>
    <w:rsid w:val="00C674B3"/>
    <w:rsid w:val="00C674BE"/>
    <w:rsid w:val="00C704CD"/>
    <w:rsid w:val="00C716DF"/>
    <w:rsid w:val="00C7285A"/>
    <w:rsid w:val="00C73696"/>
    <w:rsid w:val="00C73753"/>
    <w:rsid w:val="00C7483C"/>
    <w:rsid w:val="00C75346"/>
    <w:rsid w:val="00C816CD"/>
    <w:rsid w:val="00C838A9"/>
    <w:rsid w:val="00C86D77"/>
    <w:rsid w:val="00C90CF2"/>
    <w:rsid w:val="00C91AF4"/>
    <w:rsid w:val="00C91C4D"/>
    <w:rsid w:val="00C92B15"/>
    <w:rsid w:val="00C96249"/>
    <w:rsid w:val="00C9787D"/>
    <w:rsid w:val="00C979B7"/>
    <w:rsid w:val="00CA0A42"/>
    <w:rsid w:val="00CB1852"/>
    <w:rsid w:val="00CB2BE4"/>
    <w:rsid w:val="00CB52B5"/>
    <w:rsid w:val="00CB5DA7"/>
    <w:rsid w:val="00CC1613"/>
    <w:rsid w:val="00CC23BD"/>
    <w:rsid w:val="00CC65F1"/>
    <w:rsid w:val="00CD19FC"/>
    <w:rsid w:val="00CE4525"/>
    <w:rsid w:val="00CE7C7A"/>
    <w:rsid w:val="00CF11D5"/>
    <w:rsid w:val="00CF15BF"/>
    <w:rsid w:val="00CF168D"/>
    <w:rsid w:val="00CF2C31"/>
    <w:rsid w:val="00CF3303"/>
    <w:rsid w:val="00CF34E1"/>
    <w:rsid w:val="00CF4EDF"/>
    <w:rsid w:val="00CF7D7C"/>
    <w:rsid w:val="00D0013E"/>
    <w:rsid w:val="00D00431"/>
    <w:rsid w:val="00D03D96"/>
    <w:rsid w:val="00D06D13"/>
    <w:rsid w:val="00D07B8A"/>
    <w:rsid w:val="00D1326A"/>
    <w:rsid w:val="00D13FB9"/>
    <w:rsid w:val="00D1400E"/>
    <w:rsid w:val="00D17728"/>
    <w:rsid w:val="00D1785A"/>
    <w:rsid w:val="00D2024F"/>
    <w:rsid w:val="00D204BB"/>
    <w:rsid w:val="00D24807"/>
    <w:rsid w:val="00D25FE7"/>
    <w:rsid w:val="00D26AAF"/>
    <w:rsid w:val="00D3330B"/>
    <w:rsid w:val="00D34150"/>
    <w:rsid w:val="00D37010"/>
    <w:rsid w:val="00D407A1"/>
    <w:rsid w:val="00D43301"/>
    <w:rsid w:val="00D472F3"/>
    <w:rsid w:val="00D47C05"/>
    <w:rsid w:val="00D51977"/>
    <w:rsid w:val="00D51D5F"/>
    <w:rsid w:val="00D52582"/>
    <w:rsid w:val="00D53C63"/>
    <w:rsid w:val="00D6304A"/>
    <w:rsid w:val="00D668A3"/>
    <w:rsid w:val="00D7387A"/>
    <w:rsid w:val="00D74739"/>
    <w:rsid w:val="00D76001"/>
    <w:rsid w:val="00D831A5"/>
    <w:rsid w:val="00D834D7"/>
    <w:rsid w:val="00D83ABF"/>
    <w:rsid w:val="00D87172"/>
    <w:rsid w:val="00D873DD"/>
    <w:rsid w:val="00D87A72"/>
    <w:rsid w:val="00D94E52"/>
    <w:rsid w:val="00D954C4"/>
    <w:rsid w:val="00D97EB7"/>
    <w:rsid w:val="00DA118D"/>
    <w:rsid w:val="00DA1445"/>
    <w:rsid w:val="00DA1EA7"/>
    <w:rsid w:val="00DA5B48"/>
    <w:rsid w:val="00DA5E75"/>
    <w:rsid w:val="00DA6118"/>
    <w:rsid w:val="00DA7916"/>
    <w:rsid w:val="00DB10CB"/>
    <w:rsid w:val="00DB120B"/>
    <w:rsid w:val="00DB56BF"/>
    <w:rsid w:val="00DB5ACE"/>
    <w:rsid w:val="00DB5BF7"/>
    <w:rsid w:val="00DB64B8"/>
    <w:rsid w:val="00DC05CB"/>
    <w:rsid w:val="00DC33AE"/>
    <w:rsid w:val="00DC7258"/>
    <w:rsid w:val="00DC7A90"/>
    <w:rsid w:val="00DD0751"/>
    <w:rsid w:val="00DD1687"/>
    <w:rsid w:val="00DD6DD8"/>
    <w:rsid w:val="00DD79D6"/>
    <w:rsid w:val="00DE1670"/>
    <w:rsid w:val="00DE51F6"/>
    <w:rsid w:val="00DF019B"/>
    <w:rsid w:val="00DF122F"/>
    <w:rsid w:val="00DF2CB2"/>
    <w:rsid w:val="00DF2FB6"/>
    <w:rsid w:val="00DF3FDA"/>
    <w:rsid w:val="00E00FA1"/>
    <w:rsid w:val="00E01BB6"/>
    <w:rsid w:val="00E0241C"/>
    <w:rsid w:val="00E038A8"/>
    <w:rsid w:val="00E04EB6"/>
    <w:rsid w:val="00E05D35"/>
    <w:rsid w:val="00E06AB8"/>
    <w:rsid w:val="00E07B85"/>
    <w:rsid w:val="00E12FAB"/>
    <w:rsid w:val="00E149F3"/>
    <w:rsid w:val="00E160C6"/>
    <w:rsid w:val="00E16BB9"/>
    <w:rsid w:val="00E16CB8"/>
    <w:rsid w:val="00E179C8"/>
    <w:rsid w:val="00E23281"/>
    <w:rsid w:val="00E26743"/>
    <w:rsid w:val="00E26A46"/>
    <w:rsid w:val="00E26BA5"/>
    <w:rsid w:val="00E272A5"/>
    <w:rsid w:val="00E326A9"/>
    <w:rsid w:val="00E331E8"/>
    <w:rsid w:val="00E416F9"/>
    <w:rsid w:val="00E44A78"/>
    <w:rsid w:val="00E46E7F"/>
    <w:rsid w:val="00E509E5"/>
    <w:rsid w:val="00E532B4"/>
    <w:rsid w:val="00E543D0"/>
    <w:rsid w:val="00E714D3"/>
    <w:rsid w:val="00E72BB4"/>
    <w:rsid w:val="00E7309F"/>
    <w:rsid w:val="00E733DC"/>
    <w:rsid w:val="00E75A9C"/>
    <w:rsid w:val="00E761B2"/>
    <w:rsid w:val="00E807DC"/>
    <w:rsid w:val="00E81527"/>
    <w:rsid w:val="00E81BEB"/>
    <w:rsid w:val="00E86810"/>
    <w:rsid w:val="00E8705D"/>
    <w:rsid w:val="00E87917"/>
    <w:rsid w:val="00E96FC8"/>
    <w:rsid w:val="00EA0656"/>
    <w:rsid w:val="00EA274F"/>
    <w:rsid w:val="00EA3078"/>
    <w:rsid w:val="00EA46C0"/>
    <w:rsid w:val="00EA484A"/>
    <w:rsid w:val="00EA50F4"/>
    <w:rsid w:val="00EA6380"/>
    <w:rsid w:val="00EA67CC"/>
    <w:rsid w:val="00EB0F17"/>
    <w:rsid w:val="00EB30CB"/>
    <w:rsid w:val="00EB426A"/>
    <w:rsid w:val="00EB4B82"/>
    <w:rsid w:val="00EB70BC"/>
    <w:rsid w:val="00EC139A"/>
    <w:rsid w:val="00EC14E7"/>
    <w:rsid w:val="00EC5473"/>
    <w:rsid w:val="00EC685B"/>
    <w:rsid w:val="00ED09F1"/>
    <w:rsid w:val="00ED18CA"/>
    <w:rsid w:val="00ED1E09"/>
    <w:rsid w:val="00ED221B"/>
    <w:rsid w:val="00ED30E9"/>
    <w:rsid w:val="00ED31F4"/>
    <w:rsid w:val="00ED3C18"/>
    <w:rsid w:val="00ED5E45"/>
    <w:rsid w:val="00EE065F"/>
    <w:rsid w:val="00EE1E2C"/>
    <w:rsid w:val="00EE3102"/>
    <w:rsid w:val="00EE3720"/>
    <w:rsid w:val="00EF3E5C"/>
    <w:rsid w:val="00EF4046"/>
    <w:rsid w:val="00EF42FA"/>
    <w:rsid w:val="00EF6D3E"/>
    <w:rsid w:val="00F03B94"/>
    <w:rsid w:val="00F0736A"/>
    <w:rsid w:val="00F07C9A"/>
    <w:rsid w:val="00F12BAD"/>
    <w:rsid w:val="00F170DE"/>
    <w:rsid w:val="00F17FD2"/>
    <w:rsid w:val="00F21F16"/>
    <w:rsid w:val="00F22804"/>
    <w:rsid w:val="00F229C0"/>
    <w:rsid w:val="00F23B52"/>
    <w:rsid w:val="00F250BE"/>
    <w:rsid w:val="00F25BA4"/>
    <w:rsid w:val="00F26D3F"/>
    <w:rsid w:val="00F275D4"/>
    <w:rsid w:val="00F279B4"/>
    <w:rsid w:val="00F27B42"/>
    <w:rsid w:val="00F31A5F"/>
    <w:rsid w:val="00F34D95"/>
    <w:rsid w:val="00F360C5"/>
    <w:rsid w:val="00F36D03"/>
    <w:rsid w:val="00F41E35"/>
    <w:rsid w:val="00F4218B"/>
    <w:rsid w:val="00F42FD6"/>
    <w:rsid w:val="00F4362A"/>
    <w:rsid w:val="00F44CCF"/>
    <w:rsid w:val="00F44F7F"/>
    <w:rsid w:val="00F47DAC"/>
    <w:rsid w:val="00F52818"/>
    <w:rsid w:val="00F53B30"/>
    <w:rsid w:val="00F54B99"/>
    <w:rsid w:val="00F56A7C"/>
    <w:rsid w:val="00F56AB8"/>
    <w:rsid w:val="00F601F4"/>
    <w:rsid w:val="00F60400"/>
    <w:rsid w:val="00F608C2"/>
    <w:rsid w:val="00F64591"/>
    <w:rsid w:val="00F647E0"/>
    <w:rsid w:val="00F67A72"/>
    <w:rsid w:val="00F70739"/>
    <w:rsid w:val="00F7088E"/>
    <w:rsid w:val="00F716E2"/>
    <w:rsid w:val="00F72213"/>
    <w:rsid w:val="00F73B61"/>
    <w:rsid w:val="00F801A3"/>
    <w:rsid w:val="00F805FF"/>
    <w:rsid w:val="00F807B3"/>
    <w:rsid w:val="00F81652"/>
    <w:rsid w:val="00F83A32"/>
    <w:rsid w:val="00F85E0A"/>
    <w:rsid w:val="00F90751"/>
    <w:rsid w:val="00F912C0"/>
    <w:rsid w:val="00F94818"/>
    <w:rsid w:val="00F95916"/>
    <w:rsid w:val="00F95C75"/>
    <w:rsid w:val="00F97F3A"/>
    <w:rsid w:val="00FA12E9"/>
    <w:rsid w:val="00FA4EEB"/>
    <w:rsid w:val="00FA55FE"/>
    <w:rsid w:val="00FA5939"/>
    <w:rsid w:val="00FA64FF"/>
    <w:rsid w:val="00FB05C0"/>
    <w:rsid w:val="00FB2A60"/>
    <w:rsid w:val="00FB4206"/>
    <w:rsid w:val="00FB622A"/>
    <w:rsid w:val="00FB6C19"/>
    <w:rsid w:val="00FC4BD5"/>
    <w:rsid w:val="00FC5CB7"/>
    <w:rsid w:val="00FC616F"/>
    <w:rsid w:val="00FD1FED"/>
    <w:rsid w:val="00FD27DD"/>
    <w:rsid w:val="00FD48E2"/>
    <w:rsid w:val="00FE1D3E"/>
    <w:rsid w:val="00FE2513"/>
    <w:rsid w:val="00FE4320"/>
    <w:rsid w:val="00FE529D"/>
    <w:rsid w:val="00FF1C45"/>
    <w:rsid w:val="00FF3451"/>
    <w:rsid w:val="00FF422F"/>
    <w:rsid w:val="00FF4B77"/>
    <w:rsid w:val="00FF53CB"/>
    <w:rsid w:val="00FF7A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C81"/>
  <w15:docId w15:val="{1F007121-5F31-4269-8934-DD2D6DF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0B"/>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062424"/>
    <w:pPr>
      <w:keepNext/>
      <w:keepLines/>
      <w:pageBreakBefore/>
      <w:numPr>
        <w:numId w:val="5"/>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7741A8"/>
    <w:pPr>
      <w:keepNext/>
      <w:keepLines/>
      <w:numPr>
        <w:ilvl w:val="1"/>
        <w:numId w:val="5"/>
      </w:numPr>
      <w:pBdr>
        <w:top w:val="single" w:sz="4" w:space="4" w:color="auto"/>
      </w:pBdr>
      <w:spacing w:before="240" w:after="120"/>
      <w:outlineLvl w:val="1"/>
    </w:pPr>
    <w:rPr>
      <w:rFonts w:cs="Arial"/>
      <w:b/>
      <w:bCs/>
      <w:iCs/>
      <w:kern w:val="28"/>
      <w:sz w:val="24"/>
      <w:lang w:val="en-AU"/>
    </w:rPr>
  </w:style>
  <w:style w:type="paragraph" w:styleId="Heading3">
    <w:name w:val="heading 3"/>
    <w:basedOn w:val="Normal"/>
    <w:next w:val="BodyText"/>
    <w:link w:val="Heading3Char"/>
    <w:qFormat/>
    <w:rsid w:val="00062424"/>
    <w:pPr>
      <w:keepNext/>
      <w:keepLines/>
      <w:numPr>
        <w:ilvl w:val="2"/>
        <w:numId w:val="5"/>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062424"/>
    <w:pPr>
      <w:keepNext/>
      <w:keepLines/>
      <w:pBdr>
        <w:top w:val="single" w:sz="4" w:space="3" w:color="auto"/>
      </w:pBdr>
      <w:spacing w:before="240" w:after="120"/>
      <w:outlineLvl w:val="3"/>
    </w:pPr>
    <w:rPr>
      <w:b/>
      <w:bCs/>
      <w:szCs w:val="28"/>
    </w:rPr>
  </w:style>
  <w:style w:type="paragraph" w:styleId="Heading5">
    <w:name w:val="heading 5"/>
    <w:basedOn w:val="Normal"/>
    <w:next w:val="Normal"/>
    <w:link w:val="Heading5Char"/>
    <w:uiPriority w:val="9"/>
    <w:semiHidden/>
    <w:unhideWhenUsed/>
    <w:qFormat/>
    <w:rsid w:val="00F604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E2513"/>
    <w:pPr>
      <w:spacing w:after="120"/>
    </w:pPr>
    <w:rPr>
      <w:rFonts w:eastAsia="Times New Roman"/>
    </w:rPr>
  </w:style>
  <w:style w:type="character" w:customStyle="1" w:styleId="BodyTextChar">
    <w:name w:val="Body Text Char"/>
    <w:basedOn w:val="DefaultParagraphFont"/>
    <w:link w:val="BodyText"/>
    <w:rsid w:val="00FE2513"/>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062424"/>
    <w:rPr>
      <w:rFonts w:ascii="Times New Roman" w:eastAsia="SimSun" w:hAnsi="Times New Roman" w:cs="Arial"/>
      <w:b/>
      <w:bCs/>
      <w:kern w:val="28"/>
      <w:sz w:val="48"/>
      <w:szCs w:val="32"/>
    </w:rPr>
  </w:style>
  <w:style w:type="character" w:customStyle="1" w:styleId="Heading2Char">
    <w:name w:val="Heading 2 Char"/>
    <w:basedOn w:val="DefaultParagraphFont"/>
    <w:link w:val="Heading2"/>
    <w:rsid w:val="007741A8"/>
    <w:rPr>
      <w:rFonts w:ascii="Times New Roman" w:eastAsia="SimSun" w:hAnsi="Times New Roman" w:cs="Arial"/>
      <w:b/>
      <w:bCs/>
      <w:iCs/>
      <w:kern w:val="28"/>
      <w:sz w:val="24"/>
      <w:szCs w:val="24"/>
    </w:rPr>
  </w:style>
  <w:style w:type="character" w:customStyle="1" w:styleId="Heading3Char">
    <w:name w:val="Heading 3 Char"/>
    <w:basedOn w:val="DefaultParagraphFont"/>
    <w:link w:val="Heading3"/>
    <w:rsid w:val="00062424"/>
    <w:rPr>
      <w:rFonts w:ascii="Times New Roman" w:eastAsia="SimSun" w:hAnsi="Times New Roman" w:cs="Arial"/>
      <w:i/>
      <w:iCs/>
      <w:kern w:val="28"/>
      <w:szCs w:val="26"/>
    </w:rPr>
  </w:style>
  <w:style w:type="character" w:customStyle="1" w:styleId="Heading4Char">
    <w:name w:val="Heading 4 Char"/>
    <w:basedOn w:val="DefaultParagraphFont"/>
    <w:link w:val="Heading4"/>
    <w:rsid w:val="00062424"/>
    <w:rPr>
      <w:rFonts w:ascii="Times New Roman" w:eastAsia="SimSun" w:hAnsi="Times New Roman" w:cs="Times New Roman"/>
      <w:b/>
      <w:bCs/>
      <w:szCs w:val="28"/>
      <w:lang w:val="fr-FR"/>
    </w:rPr>
  </w:style>
  <w:style w:type="character" w:styleId="BookTitle">
    <w:name w:val="Book Title"/>
    <w:basedOn w:val="DefaultParagraphFont"/>
    <w:qFormat/>
    <w:rsid w:val="000C6752"/>
    <w:rPr>
      <w:i/>
    </w:rPr>
  </w:style>
  <w:style w:type="paragraph" w:customStyle="1" w:styleId="Callout">
    <w:name w:val="Callout"/>
    <w:basedOn w:val="Normal"/>
    <w:rsid w:val="000C6752"/>
    <w:rPr>
      <w:rFonts w:ascii="Arial" w:hAnsi="Arial"/>
      <w:sz w:val="20"/>
    </w:rPr>
  </w:style>
  <w:style w:type="paragraph" w:customStyle="1" w:styleId="Copyright">
    <w:name w:val="Copyright"/>
    <w:basedOn w:val="Normal"/>
    <w:next w:val="SpaceSingle"/>
    <w:rsid w:val="000C6752"/>
    <w:pPr>
      <w:keepLines/>
      <w:jc w:val="center"/>
    </w:pPr>
    <w:rPr>
      <w:sz w:val="18"/>
    </w:rPr>
  </w:style>
  <w:style w:type="paragraph" w:customStyle="1" w:styleId="SpaceSingle">
    <w:name w:val="Space Single"/>
    <w:basedOn w:val="Normal"/>
    <w:link w:val="SpaceSingleChar"/>
    <w:rsid w:val="000C6752"/>
    <w:pPr>
      <w:spacing w:line="240" w:lineRule="exact"/>
    </w:pPr>
  </w:style>
  <w:style w:type="character" w:customStyle="1" w:styleId="SpaceSingleChar">
    <w:name w:val="Space Single Char"/>
    <w:link w:val="SpaceSingle"/>
    <w:rsid w:val="000C6752"/>
    <w:rPr>
      <w:rFonts w:ascii="Times New Roman" w:eastAsia="SimSun" w:hAnsi="Times New Roman" w:cs="Times New Roman"/>
      <w:szCs w:val="24"/>
      <w:lang w:val="fr-FR"/>
    </w:rPr>
  </w:style>
  <w:style w:type="character" w:customStyle="1" w:styleId="DefinedWord">
    <w:name w:val="Defined Word"/>
    <w:basedOn w:val="DefaultParagraphFont"/>
    <w:rsid w:val="000C6752"/>
    <w:rPr>
      <w:i/>
    </w:rPr>
  </w:style>
  <w:style w:type="character" w:styleId="Emphasis">
    <w:name w:val="Emphasis"/>
    <w:basedOn w:val="DefaultParagraphFont"/>
    <w:qFormat/>
    <w:rsid w:val="000C6752"/>
    <w:rPr>
      <w:i/>
      <w:iCs/>
    </w:rPr>
  </w:style>
  <w:style w:type="character" w:customStyle="1" w:styleId="FileName">
    <w:name w:val="File Name"/>
    <w:basedOn w:val="DefaultParagraphFont"/>
    <w:rsid w:val="000C6752"/>
    <w:rPr>
      <w:rFonts w:ascii="Arial" w:hAnsi="Arial"/>
      <w:sz w:val="22"/>
    </w:rPr>
  </w:style>
  <w:style w:type="paragraph" w:styleId="Footer">
    <w:name w:val="footer"/>
    <w:basedOn w:val="Normal"/>
    <w:link w:val="FooterChar"/>
    <w:rsid w:val="000C6752"/>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0C6752"/>
    <w:rPr>
      <w:rFonts w:ascii="Times New Roman" w:eastAsia="SimSun" w:hAnsi="Times New Roman" w:cs="Times New Roman"/>
      <w:sz w:val="18"/>
      <w:szCs w:val="24"/>
      <w:lang w:val="fr-FR"/>
    </w:rPr>
  </w:style>
  <w:style w:type="paragraph" w:styleId="Header">
    <w:name w:val="header"/>
    <w:basedOn w:val="Normal"/>
    <w:link w:val="HeaderChar"/>
    <w:rsid w:val="000C6752"/>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0C6752"/>
    <w:rPr>
      <w:rFonts w:ascii="Times New Roman" w:eastAsia="SimSun" w:hAnsi="Times New Roman" w:cs="Times New Roman"/>
      <w:szCs w:val="24"/>
      <w:lang w:val="fr-FR"/>
    </w:rPr>
  </w:style>
  <w:style w:type="character" w:styleId="Hyperlink">
    <w:name w:val="Hyperlink"/>
    <w:basedOn w:val="DefaultParagraphFont"/>
    <w:uiPriority w:val="99"/>
    <w:rsid w:val="000C6752"/>
    <w:rPr>
      <w:color w:val="0000FF"/>
      <w:u w:val="single"/>
    </w:rPr>
  </w:style>
  <w:style w:type="paragraph" w:customStyle="1" w:styleId="ImageCentered">
    <w:name w:val="Image Centered"/>
    <w:basedOn w:val="Normal"/>
    <w:next w:val="SpaceSingle"/>
    <w:rsid w:val="000C6752"/>
    <w:pPr>
      <w:jc w:val="center"/>
    </w:pPr>
  </w:style>
  <w:style w:type="paragraph" w:customStyle="1" w:styleId="ImageLeft">
    <w:name w:val="Image Left"/>
    <w:basedOn w:val="Normal"/>
    <w:next w:val="SpaceSingle"/>
    <w:rsid w:val="001430E1"/>
    <w:pPr>
      <w:spacing w:before="120" w:after="120"/>
      <w:ind w:left="1560"/>
    </w:pPr>
    <w:rPr>
      <w:rFonts w:cs="Arial"/>
      <w:bCs/>
      <w:color w:val="000000"/>
      <w:sz w:val="24"/>
      <w:szCs w:val="22"/>
    </w:rPr>
  </w:style>
  <w:style w:type="paragraph" w:customStyle="1" w:styleId="ImageRight">
    <w:name w:val="Image Right"/>
    <w:basedOn w:val="Normal"/>
    <w:next w:val="SpaceSingle"/>
    <w:rsid w:val="000C6752"/>
    <w:pPr>
      <w:jc w:val="right"/>
    </w:pPr>
  </w:style>
  <w:style w:type="character" w:customStyle="1" w:styleId="Keyboard">
    <w:name w:val="Keyboard"/>
    <w:basedOn w:val="DefaultParagraphFont"/>
    <w:rsid w:val="000C6752"/>
    <w:rPr>
      <w:b/>
    </w:rPr>
  </w:style>
  <w:style w:type="paragraph" w:styleId="List">
    <w:name w:val="List"/>
    <w:basedOn w:val="BodyText"/>
    <w:rsid w:val="000C6752"/>
    <w:pPr>
      <w:ind w:left="360" w:hanging="360"/>
    </w:pPr>
  </w:style>
  <w:style w:type="paragraph" w:styleId="List2">
    <w:name w:val="List 2"/>
    <w:basedOn w:val="BodyText"/>
    <w:rsid w:val="000C6752"/>
    <w:pPr>
      <w:ind w:left="720" w:hanging="360"/>
    </w:pPr>
  </w:style>
  <w:style w:type="paragraph" w:styleId="List3">
    <w:name w:val="List 3"/>
    <w:basedOn w:val="BodyText"/>
    <w:rsid w:val="000C6752"/>
    <w:pPr>
      <w:ind w:left="1080" w:hanging="360"/>
    </w:pPr>
  </w:style>
  <w:style w:type="paragraph" w:styleId="ListBullet">
    <w:name w:val="List Bullet"/>
    <w:basedOn w:val="BodyText"/>
    <w:uiPriority w:val="99"/>
    <w:rsid w:val="00062424"/>
    <w:pPr>
      <w:numPr>
        <w:numId w:val="1"/>
      </w:numPr>
      <w:tabs>
        <w:tab w:val="clear" w:pos="360"/>
        <w:tab w:val="num" w:pos="1494"/>
      </w:tabs>
      <w:spacing w:after="60"/>
      <w:ind w:left="1491" w:hanging="357"/>
    </w:pPr>
    <w:rPr>
      <w:lang w:val="en-AU" w:eastAsia="en-AU"/>
    </w:rPr>
  </w:style>
  <w:style w:type="paragraph" w:styleId="ListBullet2">
    <w:name w:val="List Bullet 2"/>
    <w:basedOn w:val="BodyText"/>
    <w:rsid w:val="000C6752"/>
    <w:pPr>
      <w:numPr>
        <w:numId w:val="2"/>
      </w:numPr>
    </w:pPr>
  </w:style>
  <w:style w:type="paragraph" w:styleId="ListBullet3">
    <w:name w:val="List Bullet 3"/>
    <w:basedOn w:val="BodyText"/>
    <w:rsid w:val="000C6752"/>
    <w:pPr>
      <w:numPr>
        <w:numId w:val="3"/>
      </w:numPr>
    </w:pPr>
  </w:style>
  <w:style w:type="paragraph" w:styleId="ListContinue">
    <w:name w:val="List Continue"/>
    <w:basedOn w:val="BodyText"/>
    <w:rsid w:val="000C6752"/>
    <w:pPr>
      <w:ind w:left="360"/>
    </w:pPr>
  </w:style>
  <w:style w:type="paragraph" w:styleId="ListContinue2">
    <w:name w:val="List Continue 2"/>
    <w:basedOn w:val="BodyText"/>
    <w:rsid w:val="000C6752"/>
    <w:pPr>
      <w:ind w:left="720"/>
    </w:pPr>
  </w:style>
  <w:style w:type="paragraph" w:styleId="ListContinue3">
    <w:name w:val="List Continue 3"/>
    <w:basedOn w:val="BodyText"/>
    <w:rsid w:val="000C6752"/>
    <w:pPr>
      <w:ind w:left="1080"/>
    </w:pPr>
  </w:style>
  <w:style w:type="paragraph" w:customStyle="1" w:styleId="ListProcedure">
    <w:name w:val="List Procedure"/>
    <w:basedOn w:val="BodyText"/>
    <w:rsid w:val="00062424"/>
    <w:pPr>
      <w:numPr>
        <w:ilvl w:val="3"/>
        <w:numId w:val="5"/>
      </w:numPr>
      <w:tabs>
        <w:tab w:val="clear" w:pos="360"/>
        <w:tab w:val="num" w:pos="1440"/>
      </w:tabs>
      <w:ind w:left="1440"/>
    </w:pPr>
    <w:rPr>
      <w:lang w:val="en-AU"/>
    </w:rPr>
  </w:style>
  <w:style w:type="paragraph" w:customStyle="1" w:styleId="ListProcedure2">
    <w:name w:val="List Procedure 2"/>
    <w:basedOn w:val="BodyText"/>
    <w:rsid w:val="000C6752"/>
    <w:pPr>
      <w:numPr>
        <w:ilvl w:val="4"/>
        <w:numId w:val="5"/>
      </w:numPr>
    </w:pPr>
  </w:style>
  <w:style w:type="paragraph" w:customStyle="1" w:styleId="Note">
    <w:name w:val="Note"/>
    <w:basedOn w:val="BodyText"/>
    <w:next w:val="BodyText"/>
    <w:link w:val="NoteChar"/>
    <w:rsid w:val="000C6752"/>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0C6752"/>
    <w:rPr>
      <w:rFonts w:ascii="Times New Roman" w:eastAsia="Times New Roman" w:hAnsi="Times New Roman" w:cs="Times New Roman"/>
      <w:szCs w:val="24"/>
      <w:lang w:val="en-US"/>
    </w:rPr>
  </w:style>
  <w:style w:type="character" w:styleId="PageNumber">
    <w:name w:val="page number"/>
    <w:basedOn w:val="DefaultParagraphFont"/>
    <w:rsid w:val="000C6752"/>
  </w:style>
  <w:style w:type="character" w:customStyle="1" w:styleId="Placeholder">
    <w:name w:val="Placeholder"/>
    <w:basedOn w:val="DefaultParagraphFont"/>
    <w:rsid w:val="000C6752"/>
    <w:rPr>
      <w:i/>
    </w:rPr>
  </w:style>
  <w:style w:type="paragraph" w:styleId="PlainText">
    <w:name w:val="Plain Text"/>
    <w:basedOn w:val="Normal"/>
    <w:link w:val="PlainTextChar"/>
    <w:rsid w:val="000C6752"/>
    <w:rPr>
      <w:rFonts w:ascii="Courier New" w:hAnsi="Courier New" w:cs="Courier New"/>
      <w:sz w:val="20"/>
      <w:szCs w:val="20"/>
    </w:rPr>
  </w:style>
  <w:style w:type="character" w:customStyle="1" w:styleId="PlainTextChar">
    <w:name w:val="Plain Text Char"/>
    <w:basedOn w:val="DefaultParagraphFont"/>
    <w:link w:val="PlainText"/>
    <w:rsid w:val="000C6752"/>
    <w:rPr>
      <w:rFonts w:ascii="Courier New" w:eastAsia="SimSun" w:hAnsi="Courier New" w:cs="Courier New"/>
      <w:sz w:val="20"/>
      <w:szCs w:val="20"/>
      <w:lang w:val="fr-FR"/>
    </w:rPr>
  </w:style>
  <w:style w:type="paragraph" w:customStyle="1" w:styleId="SpaceHalf">
    <w:name w:val="Space Half"/>
    <w:basedOn w:val="Normal"/>
    <w:rsid w:val="000C6752"/>
    <w:pPr>
      <w:spacing w:line="120" w:lineRule="exact"/>
    </w:pPr>
  </w:style>
  <w:style w:type="character" w:customStyle="1" w:styleId="Vernacular">
    <w:name w:val="Vernacular"/>
    <w:basedOn w:val="DefaultParagraphFont"/>
    <w:rsid w:val="000C6752"/>
    <w:rPr>
      <w:rFonts w:ascii="Doulos SIL" w:hAnsi="Doulos SIL"/>
    </w:rPr>
  </w:style>
  <w:style w:type="character" w:styleId="Strong">
    <w:name w:val="Strong"/>
    <w:basedOn w:val="DefaultParagraphFont"/>
    <w:qFormat/>
    <w:rsid w:val="000C6752"/>
    <w:rPr>
      <w:b/>
      <w:bCs/>
    </w:rPr>
  </w:style>
  <w:style w:type="character" w:customStyle="1" w:styleId="Style">
    <w:name w:val="Style"/>
    <w:basedOn w:val="DefaultParagraphFont"/>
    <w:rsid w:val="000C6752"/>
    <w:rPr>
      <w:i/>
    </w:rPr>
  </w:style>
  <w:style w:type="paragraph" w:styleId="Subtitle">
    <w:name w:val="Subtitle"/>
    <w:basedOn w:val="Normal"/>
    <w:next w:val="SpaceSingle"/>
    <w:link w:val="SubtitleChar"/>
    <w:qFormat/>
    <w:rsid w:val="000C6752"/>
    <w:pPr>
      <w:keepLines/>
      <w:jc w:val="center"/>
    </w:pPr>
    <w:rPr>
      <w:rFonts w:cs="Arial"/>
      <w:b/>
      <w:kern w:val="28"/>
      <w:sz w:val="48"/>
    </w:rPr>
  </w:style>
  <w:style w:type="character" w:customStyle="1" w:styleId="SubtitleChar">
    <w:name w:val="Subtitle Char"/>
    <w:basedOn w:val="DefaultParagraphFont"/>
    <w:link w:val="Subtitle"/>
    <w:rsid w:val="000C6752"/>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0C6752"/>
    <w:pPr>
      <w:keepNext/>
      <w:spacing w:before="60" w:after="60"/>
    </w:pPr>
    <w:rPr>
      <w:b/>
    </w:rPr>
  </w:style>
  <w:style w:type="paragraph" w:customStyle="1" w:styleId="TableRow">
    <w:name w:val="Table Row"/>
    <w:basedOn w:val="Normal"/>
    <w:rsid w:val="000C6752"/>
    <w:pPr>
      <w:spacing w:before="60" w:after="60"/>
    </w:pPr>
  </w:style>
  <w:style w:type="paragraph" w:styleId="Title">
    <w:name w:val="Title"/>
    <w:basedOn w:val="Normal"/>
    <w:next w:val="SpaceSingle"/>
    <w:link w:val="TitleChar"/>
    <w:qFormat/>
    <w:rsid w:val="000C6752"/>
    <w:pPr>
      <w:keepLines/>
      <w:jc w:val="center"/>
    </w:pPr>
    <w:rPr>
      <w:rFonts w:cs="Arial"/>
      <w:b/>
      <w:bCs/>
      <w:kern w:val="28"/>
      <w:sz w:val="96"/>
      <w:szCs w:val="32"/>
    </w:rPr>
  </w:style>
  <w:style w:type="character" w:customStyle="1" w:styleId="TitleChar">
    <w:name w:val="Title Char"/>
    <w:basedOn w:val="DefaultParagraphFont"/>
    <w:link w:val="Title"/>
    <w:rsid w:val="000C6752"/>
    <w:rPr>
      <w:rFonts w:ascii="Times New Roman" w:eastAsia="SimSun" w:hAnsi="Times New Roman" w:cs="Arial"/>
      <w:b/>
      <w:bCs/>
      <w:kern w:val="28"/>
      <w:sz w:val="96"/>
      <w:szCs w:val="32"/>
      <w:lang w:val="fr-FR"/>
    </w:rPr>
  </w:style>
  <w:style w:type="paragraph" w:styleId="TOC1">
    <w:name w:val="toc 1"/>
    <w:basedOn w:val="Normal"/>
    <w:next w:val="Normal"/>
    <w:uiPriority w:val="39"/>
    <w:rsid w:val="000C6752"/>
    <w:pPr>
      <w:spacing w:before="60"/>
    </w:pPr>
    <w:rPr>
      <w:b/>
    </w:rPr>
  </w:style>
  <w:style w:type="character" w:customStyle="1" w:styleId="TypedText">
    <w:name w:val="Typed Text"/>
    <w:basedOn w:val="DefaultParagraphFont"/>
    <w:rsid w:val="000C6752"/>
    <w:rPr>
      <w:b/>
    </w:rPr>
  </w:style>
  <w:style w:type="character" w:customStyle="1" w:styleId="UserInterface">
    <w:name w:val="User Interface"/>
    <w:basedOn w:val="DefaultParagraphFont"/>
    <w:rsid w:val="000C6752"/>
    <w:rPr>
      <w:rFonts w:ascii="Arial" w:hAnsi="Arial"/>
      <w:b/>
      <w:sz w:val="20"/>
    </w:rPr>
  </w:style>
  <w:style w:type="character" w:customStyle="1" w:styleId="VernacularStrong">
    <w:name w:val="Vernacular Strong"/>
    <w:basedOn w:val="DefaultParagraphFont"/>
    <w:rsid w:val="000C6752"/>
    <w:rPr>
      <w:rFonts w:ascii="Doulos SIL" w:hAnsi="Doulos SIL"/>
      <w:b/>
    </w:rPr>
  </w:style>
  <w:style w:type="character" w:customStyle="1" w:styleId="VernacularEmphasis">
    <w:name w:val="Vernacular Emphasis"/>
    <w:basedOn w:val="DefaultParagraphFont"/>
    <w:rsid w:val="000C6752"/>
    <w:rPr>
      <w:rFonts w:ascii="Doulos SIL" w:hAnsi="Doulos SIL"/>
      <w:i/>
    </w:rPr>
  </w:style>
  <w:style w:type="paragraph" w:styleId="BalloonText">
    <w:name w:val="Balloon Text"/>
    <w:basedOn w:val="Normal"/>
    <w:link w:val="BalloonTextChar"/>
    <w:rsid w:val="000C6752"/>
    <w:rPr>
      <w:rFonts w:ascii="Tahoma" w:hAnsi="Tahoma" w:cs="Tahoma"/>
      <w:sz w:val="16"/>
      <w:szCs w:val="16"/>
    </w:rPr>
  </w:style>
  <w:style w:type="character" w:customStyle="1" w:styleId="BalloonTextChar">
    <w:name w:val="Balloon Text Char"/>
    <w:basedOn w:val="DefaultParagraphFont"/>
    <w:link w:val="BalloonText"/>
    <w:rsid w:val="000C6752"/>
    <w:rPr>
      <w:rFonts w:ascii="Tahoma" w:eastAsia="SimSun" w:hAnsi="Tahoma" w:cs="Tahoma"/>
      <w:sz w:val="16"/>
      <w:szCs w:val="16"/>
      <w:lang w:val="fr-FR"/>
    </w:rPr>
  </w:style>
  <w:style w:type="character" w:styleId="CommentReference">
    <w:name w:val="annotation reference"/>
    <w:basedOn w:val="DefaultParagraphFont"/>
    <w:rsid w:val="000C6752"/>
    <w:rPr>
      <w:sz w:val="16"/>
      <w:szCs w:val="16"/>
    </w:rPr>
  </w:style>
  <w:style w:type="paragraph" w:styleId="CommentText">
    <w:name w:val="annotation text"/>
    <w:basedOn w:val="Normal"/>
    <w:link w:val="CommentTextChar"/>
    <w:rsid w:val="000C6752"/>
    <w:rPr>
      <w:rFonts w:eastAsia="Times New Roman"/>
      <w:sz w:val="20"/>
      <w:szCs w:val="20"/>
    </w:rPr>
  </w:style>
  <w:style w:type="character" w:customStyle="1" w:styleId="CommentTextChar">
    <w:name w:val="Comment Text Char"/>
    <w:basedOn w:val="DefaultParagraphFont"/>
    <w:link w:val="CommentText"/>
    <w:rsid w:val="000C6752"/>
    <w:rPr>
      <w:rFonts w:ascii="Times New Roman" w:eastAsia="Times New Roman" w:hAnsi="Times New Roman" w:cs="Times New Roman"/>
      <w:sz w:val="20"/>
      <w:szCs w:val="20"/>
      <w:lang w:val="fr-FR"/>
    </w:rPr>
  </w:style>
  <w:style w:type="paragraph" w:styleId="DocumentMap">
    <w:name w:val="Document Map"/>
    <w:basedOn w:val="Normal"/>
    <w:link w:val="DocumentMapChar"/>
    <w:rsid w:val="000C6752"/>
    <w:rPr>
      <w:rFonts w:ascii="Tahoma" w:hAnsi="Tahoma" w:cs="Tahoma"/>
      <w:sz w:val="16"/>
      <w:szCs w:val="16"/>
    </w:rPr>
  </w:style>
  <w:style w:type="character" w:customStyle="1" w:styleId="DocumentMapChar">
    <w:name w:val="Document Map Char"/>
    <w:basedOn w:val="DefaultParagraphFont"/>
    <w:link w:val="DocumentMap"/>
    <w:rsid w:val="000C6752"/>
    <w:rPr>
      <w:rFonts w:ascii="Tahoma" w:eastAsia="SimSun" w:hAnsi="Tahoma" w:cs="Tahoma"/>
      <w:sz w:val="16"/>
      <w:szCs w:val="16"/>
      <w:lang w:val="fr-FR"/>
    </w:rPr>
  </w:style>
  <w:style w:type="paragraph" w:customStyle="1" w:styleId="UpgradeTip">
    <w:name w:val="Upgrade Tip"/>
    <w:basedOn w:val="Note"/>
    <w:qFormat/>
    <w:rsid w:val="000C6752"/>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0C6752"/>
    <w:pPr>
      <w:spacing w:after="100"/>
      <w:ind w:left="220"/>
    </w:pPr>
  </w:style>
  <w:style w:type="paragraph" w:styleId="TOC3">
    <w:name w:val="toc 3"/>
    <w:basedOn w:val="Normal"/>
    <w:next w:val="Normal"/>
    <w:autoRedefine/>
    <w:uiPriority w:val="39"/>
    <w:rsid w:val="000C6752"/>
    <w:pPr>
      <w:spacing w:after="100"/>
      <w:ind w:left="440"/>
    </w:pPr>
  </w:style>
  <w:style w:type="paragraph" w:customStyle="1" w:styleId="Rsum">
    <w:name w:val="Résumé"/>
    <w:basedOn w:val="Heading1"/>
    <w:link w:val="RsumChar"/>
    <w:qFormat/>
    <w:rsid w:val="00E416F9"/>
    <w:pPr>
      <w:outlineLvl w:val="9"/>
    </w:pPr>
  </w:style>
  <w:style w:type="character" w:customStyle="1" w:styleId="RsumChar">
    <w:name w:val="Résumé Char"/>
    <w:basedOn w:val="Heading1Char"/>
    <w:link w:val="Rsum"/>
    <w:rsid w:val="00E416F9"/>
    <w:rPr>
      <w:rFonts w:ascii="Times New Roman" w:eastAsia="SimSun" w:hAnsi="Times New Roman" w:cs="Arial"/>
      <w:b/>
      <w:bCs/>
      <w:kern w:val="28"/>
      <w:sz w:val="48"/>
      <w:szCs w:val="32"/>
    </w:rPr>
  </w:style>
  <w:style w:type="paragraph" w:customStyle="1" w:styleId="TitlePageTitle">
    <w:name w:val="Title Page Title"/>
    <w:basedOn w:val="Normal"/>
    <w:next w:val="Normal"/>
    <w:rsid w:val="000C6752"/>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0C6752"/>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0C6752"/>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0C6752"/>
    <w:rPr>
      <w:rFonts w:eastAsia="SimSun"/>
      <w:b/>
      <w:bCs/>
    </w:rPr>
  </w:style>
  <w:style w:type="character" w:customStyle="1" w:styleId="CommentSubjectChar">
    <w:name w:val="Comment Subject Char"/>
    <w:basedOn w:val="CommentTextChar"/>
    <w:link w:val="CommentSubject"/>
    <w:rsid w:val="000C6752"/>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062424"/>
    <w:pPr>
      <w:pBdr>
        <w:top w:val="dashSmallGap" w:sz="4" w:space="1" w:color="auto"/>
        <w:left w:val="dashSmallGap" w:sz="4" w:space="4" w:color="auto"/>
        <w:bottom w:val="dashSmallGap" w:sz="4" w:space="1" w:color="auto"/>
        <w:right w:val="dashSmallGap" w:sz="4" w:space="4" w:color="auto"/>
      </w:pBdr>
      <w:spacing w:before="60"/>
      <w:ind w:left="1134" w:right="170"/>
    </w:pPr>
    <w:rPr>
      <w:i/>
      <w:iCs/>
    </w:rPr>
  </w:style>
  <w:style w:type="character" w:customStyle="1" w:styleId="TeacherChar">
    <w:name w:val="Teacher Char"/>
    <w:basedOn w:val="BodyTextChar"/>
    <w:link w:val="Teacher"/>
    <w:rsid w:val="00062424"/>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0C6752"/>
    <w:pPr>
      <w:ind w:left="130" w:right="176"/>
    </w:pPr>
  </w:style>
  <w:style w:type="paragraph" w:customStyle="1" w:styleId="ListResult">
    <w:name w:val="List Result"/>
    <w:basedOn w:val="ListContinue"/>
    <w:link w:val="ListResultChar"/>
    <w:qFormat/>
    <w:rsid w:val="00062424"/>
    <w:pPr>
      <w:ind w:left="1843" w:right="453"/>
    </w:pPr>
    <w:rPr>
      <w:rFonts w:eastAsia="SimSun"/>
      <w:i/>
      <w:iCs/>
      <w:lang w:val="en-GB" w:eastAsia="en-AU"/>
    </w:rPr>
  </w:style>
  <w:style w:type="character" w:customStyle="1" w:styleId="ListResultChar">
    <w:name w:val="List Result Char"/>
    <w:link w:val="ListResult"/>
    <w:rsid w:val="00062424"/>
    <w:rPr>
      <w:rFonts w:ascii="Times New Roman" w:eastAsia="SimSun" w:hAnsi="Times New Roman" w:cs="Times New Roman"/>
      <w:i/>
      <w:iCs/>
      <w:szCs w:val="24"/>
      <w:lang w:val="en-GB" w:eastAsia="en-AU"/>
    </w:rPr>
  </w:style>
  <w:style w:type="table" w:styleId="TableGrid">
    <w:name w:val="Table Grid"/>
    <w:basedOn w:val="TableNormal"/>
    <w:uiPriority w:val="39"/>
    <w:rsid w:val="0073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6478F4"/>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9259B7"/>
    <w:pPr>
      <w:tabs>
        <w:tab w:val="right" w:leader="dot" w:pos="3117"/>
      </w:tabs>
      <w:ind w:left="440" w:hanging="220"/>
    </w:pPr>
    <w:rPr>
      <w:noProof/>
      <w:sz w:val="20"/>
    </w:rPr>
  </w:style>
  <w:style w:type="paragraph" w:styleId="Index3">
    <w:name w:val="index 3"/>
    <w:basedOn w:val="Normal"/>
    <w:next w:val="Normal"/>
    <w:autoRedefine/>
    <w:uiPriority w:val="99"/>
    <w:unhideWhenUsed/>
    <w:rsid w:val="009103C6"/>
    <w:pPr>
      <w:tabs>
        <w:tab w:val="right" w:leader="dot" w:pos="3117"/>
      </w:tabs>
      <w:ind w:left="660" w:hanging="220"/>
    </w:pPr>
    <w:rPr>
      <w:sz w:val="20"/>
    </w:rPr>
  </w:style>
  <w:style w:type="paragraph" w:styleId="Revision">
    <w:name w:val="Revision"/>
    <w:hidden/>
    <w:uiPriority w:val="99"/>
    <w:semiHidden/>
    <w:rsid w:val="00411A87"/>
    <w:pPr>
      <w:spacing w:after="0" w:line="240" w:lineRule="auto"/>
    </w:pPr>
    <w:rPr>
      <w:rFonts w:ascii="Times New Roman" w:eastAsia="SimSun" w:hAnsi="Times New Roman" w:cs="Times New Roman"/>
      <w:szCs w:val="24"/>
      <w:lang w:val="fr-FR"/>
    </w:rPr>
  </w:style>
  <w:style w:type="table" w:customStyle="1" w:styleId="PlainTable21">
    <w:name w:val="Plain Table 21"/>
    <w:basedOn w:val="TableNormal"/>
    <w:uiPriority w:val="42"/>
    <w:rsid w:val="00D40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B831EB"/>
    <w:rPr>
      <w:sz w:val="20"/>
      <w:szCs w:val="20"/>
    </w:rPr>
  </w:style>
  <w:style w:type="character" w:customStyle="1" w:styleId="FootnoteTextChar">
    <w:name w:val="Footnote Text Char"/>
    <w:basedOn w:val="DefaultParagraphFont"/>
    <w:link w:val="FootnoteText"/>
    <w:uiPriority w:val="99"/>
    <w:semiHidden/>
    <w:rsid w:val="00B831EB"/>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B831EB"/>
    <w:rPr>
      <w:vertAlign w:val="superscript"/>
    </w:rPr>
  </w:style>
  <w:style w:type="table" w:customStyle="1" w:styleId="PlainTable41">
    <w:name w:val="Plain Table 41"/>
    <w:basedOn w:val="TableNormal"/>
    <w:uiPriority w:val="44"/>
    <w:rsid w:val="00F44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eystroke">
    <w:name w:val="Keystroke"/>
    <w:basedOn w:val="Normal"/>
    <w:qFormat/>
    <w:rsid w:val="00C26E5A"/>
    <w:pPr>
      <w:tabs>
        <w:tab w:val="left" w:pos="584"/>
      </w:tabs>
      <w:ind w:left="17"/>
    </w:pPr>
    <w:rPr>
      <w:rFonts w:ascii="Charis SIL Compact" w:eastAsiaTheme="minorHAnsi" w:hAnsi="Charis SIL Compact" w:cs="Charis SIL Compact"/>
      <w:szCs w:val="22"/>
    </w:rPr>
  </w:style>
  <w:style w:type="paragraph" w:styleId="HTMLPreformatted">
    <w:name w:val="HTML Preformatted"/>
    <w:basedOn w:val="Normal"/>
    <w:link w:val="HTMLPreformattedChar"/>
    <w:uiPriority w:val="99"/>
    <w:semiHidden/>
    <w:unhideWhenUsed/>
    <w:rsid w:val="004B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4B3E92"/>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766234"/>
    <w:pPr>
      <w:spacing w:before="100" w:beforeAutospacing="1" w:after="100" w:afterAutospacing="1"/>
    </w:pPr>
    <w:rPr>
      <w:rFonts w:eastAsia="Times New Roman"/>
      <w:sz w:val="24"/>
      <w:lang w:val="en-AU" w:eastAsia="en-AU"/>
    </w:rPr>
  </w:style>
  <w:style w:type="table" w:customStyle="1" w:styleId="InstructionalContentResume">
    <w:name w:val="InstructionalContentResume"/>
    <w:basedOn w:val="TableNormal"/>
    <w:uiPriority w:val="99"/>
    <w:rsid w:val="00B67C9F"/>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Textbody">
    <w:name w:val="Text body"/>
    <w:basedOn w:val="Normal"/>
    <w:rsid w:val="0043286E"/>
    <w:pPr>
      <w:suppressAutoHyphens/>
      <w:autoSpaceDN w:val="0"/>
      <w:spacing w:after="120"/>
      <w:textAlignment w:val="baseline"/>
    </w:pPr>
    <w:rPr>
      <w:rFonts w:eastAsia="Times New Roman"/>
      <w:kern w:val="3"/>
      <w:sz w:val="21"/>
      <w:lang w:val="en-US"/>
    </w:rPr>
  </w:style>
  <w:style w:type="paragraph" w:customStyle="1" w:styleId="Sectionheading">
    <w:name w:val="Section heading"/>
    <w:basedOn w:val="BodyText"/>
    <w:qFormat/>
    <w:rsid w:val="00D2024F"/>
    <w:pPr>
      <w:keepNext/>
      <w:spacing w:before="180" w:after="40"/>
    </w:pPr>
    <w:rPr>
      <w:rFonts w:asciiTheme="minorBidi" w:eastAsia="SimSun" w:hAnsiTheme="minorBidi" w:cstheme="minorBidi"/>
      <w:b/>
      <w:bCs/>
      <w:i/>
      <w:iCs/>
      <w:sz w:val="26"/>
      <w:szCs w:val="28"/>
      <w:lang w:val="en-AU"/>
    </w:rPr>
  </w:style>
  <w:style w:type="paragraph" w:customStyle="1" w:styleId="Stageheading">
    <w:name w:val="Stage heading"/>
    <w:basedOn w:val="Heading1"/>
    <w:qFormat/>
    <w:rsid w:val="00D17728"/>
    <w:pPr>
      <w:numPr>
        <w:numId w:val="0"/>
      </w:numPr>
      <w:pBdr>
        <w:top w:val="thinThickSmallGap" w:sz="24" w:space="1" w:color="auto"/>
        <w:bottom w:val="thinThickSmallGap" w:sz="24" w:space="1" w:color="auto"/>
      </w:pBdr>
      <w:ind w:right="-187"/>
    </w:pPr>
  </w:style>
  <w:style w:type="paragraph" w:styleId="ListBullet4">
    <w:name w:val="List Bullet 4"/>
    <w:basedOn w:val="Normal"/>
    <w:uiPriority w:val="99"/>
    <w:unhideWhenUsed/>
    <w:rsid w:val="005D4163"/>
    <w:pPr>
      <w:numPr>
        <w:numId w:val="4"/>
      </w:numPr>
      <w:contextualSpacing/>
    </w:pPr>
  </w:style>
  <w:style w:type="character" w:customStyle="1" w:styleId="apple-tab-span">
    <w:name w:val="apple-tab-span"/>
    <w:basedOn w:val="DefaultParagraphFont"/>
    <w:rsid w:val="003166A3"/>
  </w:style>
  <w:style w:type="character" w:styleId="FollowedHyperlink">
    <w:name w:val="FollowedHyperlink"/>
    <w:basedOn w:val="DefaultParagraphFont"/>
    <w:uiPriority w:val="99"/>
    <w:semiHidden/>
    <w:unhideWhenUsed/>
    <w:rsid w:val="008A25DE"/>
    <w:rPr>
      <w:color w:val="800080" w:themeColor="followedHyperlink"/>
      <w:u w:val="single"/>
    </w:rPr>
  </w:style>
  <w:style w:type="character" w:customStyle="1" w:styleId="bold">
    <w:name w:val="bold"/>
    <w:basedOn w:val="DefaultParagraphFont"/>
    <w:rsid w:val="007A2D08"/>
  </w:style>
  <w:style w:type="character" w:customStyle="1" w:styleId="italic">
    <w:name w:val="italic"/>
    <w:basedOn w:val="DefaultParagraphFont"/>
    <w:rsid w:val="007A2D08"/>
  </w:style>
  <w:style w:type="character" w:customStyle="1" w:styleId="Heading5Char">
    <w:name w:val="Heading 5 Char"/>
    <w:basedOn w:val="DefaultParagraphFont"/>
    <w:link w:val="Heading5"/>
    <w:uiPriority w:val="9"/>
    <w:semiHidden/>
    <w:rsid w:val="00F60400"/>
    <w:rPr>
      <w:rFonts w:asciiTheme="majorHAnsi" w:eastAsiaTheme="majorEastAsia" w:hAnsiTheme="majorHAnsi" w:cstheme="majorBidi"/>
      <w:color w:val="365F91" w:themeColor="accent1" w:themeShade="BF"/>
      <w:szCs w:val="24"/>
      <w:lang w:val="fr-FR"/>
    </w:rPr>
  </w:style>
  <w:style w:type="paragraph" w:styleId="BodyText2">
    <w:name w:val="Body Text 2"/>
    <w:basedOn w:val="Normal"/>
    <w:link w:val="BodyText2Char"/>
    <w:uiPriority w:val="99"/>
    <w:unhideWhenUsed/>
    <w:rsid w:val="00D3330B"/>
    <w:pPr>
      <w:spacing w:after="120" w:line="240" w:lineRule="atLeast"/>
      <w:ind w:left="1440"/>
    </w:pPr>
    <w:rPr>
      <w:lang w:val="en-AU" w:eastAsia="en-AU"/>
    </w:rPr>
  </w:style>
  <w:style w:type="character" w:customStyle="1" w:styleId="BodyText2Char">
    <w:name w:val="Body Text 2 Char"/>
    <w:basedOn w:val="DefaultParagraphFont"/>
    <w:link w:val="BodyText2"/>
    <w:uiPriority w:val="99"/>
    <w:rsid w:val="00D3330B"/>
    <w:rPr>
      <w:rFonts w:ascii="Times New Roman" w:eastAsia="SimSun" w:hAnsi="Times New Roman" w:cs="Times New Roman"/>
      <w:szCs w:val="24"/>
      <w:lang w:eastAsia="en-AU"/>
    </w:rPr>
  </w:style>
  <w:style w:type="paragraph" w:customStyle="1" w:styleId="is1">
    <w:name w:val="is1"/>
    <w:basedOn w:val="Normal"/>
    <w:qFormat/>
    <w:rsid w:val="00D3330B"/>
    <w:pPr>
      <w:numPr>
        <w:ilvl w:val="1"/>
        <w:numId w:val="5"/>
      </w:numPr>
      <w:spacing w:after="120"/>
    </w:pPr>
    <w:rPr>
      <w:b/>
      <w:bCs/>
      <w:sz w:val="26"/>
      <w:szCs w:val="28"/>
    </w:rPr>
  </w:style>
  <w:style w:type="paragraph" w:customStyle="1" w:styleId="is2">
    <w:name w:val="is2"/>
    <w:basedOn w:val="is1"/>
    <w:next w:val="BodyText"/>
    <w:qFormat/>
    <w:rsid w:val="00384734"/>
    <w:pPr>
      <w:numPr>
        <w:ilvl w:val="2"/>
      </w:numPr>
      <w:spacing w:before="240"/>
    </w:pPr>
    <w:rPr>
      <w:b w:val="0"/>
      <w:bCs w:val="0"/>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477">
      <w:bodyDiv w:val="1"/>
      <w:marLeft w:val="0"/>
      <w:marRight w:val="0"/>
      <w:marTop w:val="0"/>
      <w:marBottom w:val="0"/>
      <w:divBdr>
        <w:top w:val="none" w:sz="0" w:space="0" w:color="auto"/>
        <w:left w:val="none" w:sz="0" w:space="0" w:color="auto"/>
        <w:bottom w:val="none" w:sz="0" w:space="0" w:color="auto"/>
        <w:right w:val="none" w:sz="0" w:space="0" w:color="auto"/>
      </w:divBdr>
    </w:div>
    <w:div w:id="93091303">
      <w:bodyDiv w:val="1"/>
      <w:marLeft w:val="0"/>
      <w:marRight w:val="0"/>
      <w:marTop w:val="0"/>
      <w:marBottom w:val="0"/>
      <w:divBdr>
        <w:top w:val="none" w:sz="0" w:space="0" w:color="auto"/>
        <w:left w:val="none" w:sz="0" w:space="0" w:color="auto"/>
        <w:bottom w:val="none" w:sz="0" w:space="0" w:color="auto"/>
        <w:right w:val="none" w:sz="0" w:space="0" w:color="auto"/>
      </w:divBdr>
    </w:div>
    <w:div w:id="215434249">
      <w:bodyDiv w:val="1"/>
      <w:marLeft w:val="0"/>
      <w:marRight w:val="0"/>
      <w:marTop w:val="0"/>
      <w:marBottom w:val="0"/>
      <w:divBdr>
        <w:top w:val="none" w:sz="0" w:space="0" w:color="auto"/>
        <w:left w:val="none" w:sz="0" w:space="0" w:color="auto"/>
        <w:bottom w:val="none" w:sz="0" w:space="0" w:color="auto"/>
        <w:right w:val="none" w:sz="0" w:space="0" w:color="auto"/>
      </w:divBdr>
    </w:div>
    <w:div w:id="357463629">
      <w:bodyDiv w:val="1"/>
      <w:marLeft w:val="0"/>
      <w:marRight w:val="0"/>
      <w:marTop w:val="0"/>
      <w:marBottom w:val="0"/>
      <w:divBdr>
        <w:top w:val="none" w:sz="0" w:space="0" w:color="auto"/>
        <w:left w:val="none" w:sz="0" w:space="0" w:color="auto"/>
        <w:bottom w:val="none" w:sz="0" w:space="0" w:color="auto"/>
        <w:right w:val="none" w:sz="0" w:space="0" w:color="auto"/>
      </w:divBdr>
    </w:div>
    <w:div w:id="420487013">
      <w:bodyDiv w:val="1"/>
      <w:marLeft w:val="0"/>
      <w:marRight w:val="0"/>
      <w:marTop w:val="0"/>
      <w:marBottom w:val="0"/>
      <w:divBdr>
        <w:top w:val="none" w:sz="0" w:space="0" w:color="auto"/>
        <w:left w:val="none" w:sz="0" w:space="0" w:color="auto"/>
        <w:bottom w:val="none" w:sz="0" w:space="0" w:color="auto"/>
        <w:right w:val="none" w:sz="0" w:space="0" w:color="auto"/>
      </w:divBdr>
    </w:div>
    <w:div w:id="463043116">
      <w:bodyDiv w:val="1"/>
      <w:marLeft w:val="0"/>
      <w:marRight w:val="0"/>
      <w:marTop w:val="0"/>
      <w:marBottom w:val="0"/>
      <w:divBdr>
        <w:top w:val="none" w:sz="0" w:space="0" w:color="auto"/>
        <w:left w:val="none" w:sz="0" w:space="0" w:color="auto"/>
        <w:bottom w:val="none" w:sz="0" w:space="0" w:color="auto"/>
        <w:right w:val="none" w:sz="0" w:space="0" w:color="auto"/>
      </w:divBdr>
    </w:div>
    <w:div w:id="480464126">
      <w:bodyDiv w:val="1"/>
      <w:marLeft w:val="0"/>
      <w:marRight w:val="0"/>
      <w:marTop w:val="0"/>
      <w:marBottom w:val="0"/>
      <w:divBdr>
        <w:top w:val="none" w:sz="0" w:space="0" w:color="auto"/>
        <w:left w:val="none" w:sz="0" w:space="0" w:color="auto"/>
        <w:bottom w:val="none" w:sz="0" w:space="0" w:color="auto"/>
        <w:right w:val="none" w:sz="0" w:space="0" w:color="auto"/>
      </w:divBdr>
    </w:div>
    <w:div w:id="956910906">
      <w:bodyDiv w:val="1"/>
      <w:marLeft w:val="0"/>
      <w:marRight w:val="0"/>
      <w:marTop w:val="0"/>
      <w:marBottom w:val="0"/>
      <w:divBdr>
        <w:top w:val="none" w:sz="0" w:space="0" w:color="auto"/>
        <w:left w:val="none" w:sz="0" w:space="0" w:color="auto"/>
        <w:bottom w:val="none" w:sz="0" w:space="0" w:color="auto"/>
        <w:right w:val="none" w:sz="0" w:space="0" w:color="auto"/>
      </w:divBdr>
      <w:divsChild>
        <w:div w:id="1726442466">
          <w:marLeft w:val="0"/>
          <w:marRight w:val="0"/>
          <w:marTop w:val="0"/>
          <w:marBottom w:val="0"/>
          <w:divBdr>
            <w:top w:val="none" w:sz="0" w:space="0" w:color="auto"/>
            <w:left w:val="none" w:sz="0" w:space="0" w:color="auto"/>
            <w:bottom w:val="none" w:sz="0" w:space="0" w:color="auto"/>
            <w:right w:val="none" w:sz="0" w:space="0" w:color="auto"/>
          </w:divBdr>
        </w:div>
        <w:div w:id="1612778912">
          <w:marLeft w:val="0"/>
          <w:marRight w:val="0"/>
          <w:marTop w:val="0"/>
          <w:marBottom w:val="0"/>
          <w:divBdr>
            <w:top w:val="none" w:sz="0" w:space="0" w:color="auto"/>
            <w:left w:val="none" w:sz="0" w:space="0" w:color="auto"/>
            <w:bottom w:val="none" w:sz="0" w:space="0" w:color="auto"/>
            <w:right w:val="none" w:sz="0" w:space="0" w:color="auto"/>
          </w:divBdr>
          <w:divsChild>
            <w:div w:id="19018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951">
      <w:bodyDiv w:val="1"/>
      <w:marLeft w:val="0"/>
      <w:marRight w:val="0"/>
      <w:marTop w:val="0"/>
      <w:marBottom w:val="0"/>
      <w:divBdr>
        <w:top w:val="none" w:sz="0" w:space="0" w:color="auto"/>
        <w:left w:val="none" w:sz="0" w:space="0" w:color="auto"/>
        <w:bottom w:val="none" w:sz="0" w:space="0" w:color="auto"/>
        <w:right w:val="none" w:sz="0" w:space="0" w:color="auto"/>
      </w:divBdr>
    </w:div>
    <w:div w:id="1232546698">
      <w:bodyDiv w:val="1"/>
      <w:marLeft w:val="0"/>
      <w:marRight w:val="0"/>
      <w:marTop w:val="0"/>
      <w:marBottom w:val="0"/>
      <w:divBdr>
        <w:top w:val="none" w:sz="0" w:space="0" w:color="auto"/>
        <w:left w:val="none" w:sz="0" w:space="0" w:color="auto"/>
        <w:bottom w:val="none" w:sz="0" w:space="0" w:color="auto"/>
        <w:right w:val="none" w:sz="0" w:space="0" w:color="auto"/>
      </w:divBdr>
    </w:div>
    <w:div w:id="1329401793">
      <w:bodyDiv w:val="1"/>
      <w:marLeft w:val="0"/>
      <w:marRight w:val="0"/>
      <w:marTop w:val="0"/>
      <w:marBottom w:val="0"/>
      <w:divBdr>
        <w:top w:val="none" w:sz="0" w:space="0" w:color="auto"/>
        <w:left w:val="none" w:sz="0" w:space="0" w:color="auto"/>
        <w:bottom w:val="none" w:sz="0" w:space="0" w:color="auto"/>
        <w:right w:val="none" w:sz="0" w:space="0" w:color="auto"/>
      </w:divBdr>
    </w:div>
    <w:div w:id="1360348965">
      <w:bodyDiv w:val="1"/>
      <w:marLeft w:val="0"/>
      <w:marRight w:val="0"/>
      <w:marTop w:val="0"/>
      <w:marBottom w:val="0"/>
      <w:divBdr>
        <w:top w:val="none" w:sz="0" w:space="0" w:color="auto"/>
        <w:left w:val="none" w:sz="0" w:space="0" w:color="auto"/>
        <w:bottom w:val="none" w:sz="0" w:space="0" w:color="auto"/>
        <w:right w:val="none" w:sz="0" w:space="0" w:color="auto"/>
      </w:divBdr>
    </w:div>
    <w:div w:id="1398935032">
      <w:bodyDiv w:val="1"/>
      <w:marLeft w:val="0"/>
      <w:marRight w:val="0"/>
      <w:marTop w:val="0"/>
      <w:marBottom w:val="0"/>
      <w:divBdr>
        <w:top w:val="none" w:sz="0" w:space="0" w:color="auto"/>
        <w:left w:val="none" w:sz="0" w:space="0" w:color="auto"/>
        <w:bottom w:val="none" w:sz="0" w:space="0" w:color="auto"/>
        <w:right w:val="none" w:sz="0" w:space="0" w:color="auto"/>
      </w:divBdr>
    </w:div>
    <w:div w:id="1607887386">
      <w:bodyDiv w:val="1"/>
      <w:marLeft w:val="0"/>
      <w:marRight w:val="0"/>
      <w:marTop w:val="0"/>
      <w:marBottom w:val="0"/>
      <w:divBdr>
        <w:top w:val="none" w:sz="0" w:space="0" w:color="auto"/>
        <w:left w:val="none" w:sz="0" w:space="0" w:color="auto"/>
        <w:bottom w:val="none" w:sz="0" w:space="0" w:color="auto"/>
        <w:right w:val="none" w:sz="0" w:space="0" w:color="auto"/>
      </w:divBdr>
    </w:div>
    <w:div w:id="1639607602">
      <w:bodyDiv w:val="1"/>
      <w:marLeft w:val="0"/>
      <w:marRight w:val="0"/>
      <w:marTop w:val="0"/>
      <w:marBottom w:val="0"/>
      <w:divBdr>
        <w:top w:val="none" w:sz="0" w:space="0" w:color="auto"/>
        <w:left w:val="none" w:sz="0" w:space="0" w:color="auto"/>
        <w:bottom w:val="none" w:sz="0" w:space="0" w:color="auto"/>
        <w:right w:val="none" w:sz="0" w:space="0" w:color="auto"/>
      </w:divBdr>
    </w:div>
    <w:div w:id="1794982959">
      <w:bodyDiv w:val="1"/>
      <w:marLeft w:val="0"/>
      <w:marRight w:val="0"/>
      <w:marTop w:val="0"/>
      <w:marBottom w:val="0"/>
      <w:divBdr>
        <w:top w:val="none" w:sz="0" w:space="0" w:color="auto"/>
        <w:left w:val="none" w:sz="0" w:space="0" w:color="auto"/>
        <w:bottom w:val="none" w:sz="0" w:space="0" w:color="auto"/>
        <w:right w:val="none" w:sz="0" w:space="0" w:color="auto"/>
      </w:divBdr>
    </w:div>
    <w:div w:id="1900941640">
      <w:bodyDiv w:val="1"/>
      <w:marLeft w:val="0"/>
      <w:marRight w:val="0"/>
      <w:marTop w:val="0"/>
      <w:marBottom w:val="0"/>
      <w:divBdr>
        <w:top w:val="none" w:sz="0" w:space="0" w:color="auto"/>
        <w:left w:val="none" w:sz="0" w:space="0" w:color="auto"/>
        <w:bottom w:val="none" w:sz="0" w:space="0" w:color="auto"/>
        <w:right w:val="none" w:sz="0" w:space="0" w:color="auto"/>
      </w:divBdr>
    </w:div>
    <w:div w:id="2039156397">
      <w:bodyDiv w:val="1"/>
      <w:marLeft w:val="0"/>
      <w:marRight w:val="0"/>
      <w:marTop w:val="0"/>
      <w:marBottom w:val="0"/>
      <w:divBdr>
        <w:top w:val="none" w:sz="0" w:space="0" w:color="auto"/>
        <w:left w:val="none" w:sz="0" w:space="0" w:color="auto"/>
        <w:bottom w:val="none" w:sz="0" w:space="0" w:color="auto"/>
        <w:right w:val="none" w:sz="0" w:space="0" w:color="auto"/>
      </w:divBdr>
    </w:div>
    <w:div w:id="20772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p8.paratext.org/registration" TargetMode="External"/><Relationship Id="rId26" Type="http://schemas.openxmlformats.org/officeDocument/2006/relationships/hyperlink" Target="https://registry.paratext.org/" TargetMode="External"/><Relationship Id="rId39" Type="http://schemas.openxmlformats.org/officeDocument/2006/relationships/image" Target="media/image19.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9.gi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pt8.paratext.org/registration/" TargetMode="External"/><Relationship Id="rId25" Type="http://schemas.openxmlformats.org/officeDocument/2006/relationships/hyperlink" Target="https://registry.paratext.org/"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yperlink" Target="mailto:boardofgovernors@paratext.org"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oter" Target="footer7.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Instructional%20Content%20A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BF8D6-B723-4FC3-841B-E6DAEB86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Instructional Content A5.dotx</Template>
  <TotalTime>1372</TotalTime>
  <Pages>48</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dc:creator>
  <cp:keywords/>
  <dc:description/>
  <cp:lastModifiedBy>jjpdq82@yahoo.com.au</cp:lastModifiedBy>
  <cp:revision>20</cp:revision>
  <cp:lastPrinted>2017-03-18T19:10:00Z</cp:lastPrinted>
  <dcterms:created xsi:type="dcterms:W3CDTF">2017-03-14T19:32:00Z</dcterms:created>
  <dcterms:modified xsi:type="dcterms:W3CDTF">2017-03-18T21:06:00Z</dcterms:modified>
</cp:coreProperties>
</file>