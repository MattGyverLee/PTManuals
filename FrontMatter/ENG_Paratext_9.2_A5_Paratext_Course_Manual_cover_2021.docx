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CA13ED" w:rsidRDefault="00DB5ACE" w:rsidP="00DB5ACE">
      <w:bookmarkStart w:id="0" w:name="_Toc279406852"/>
    </w:p>
    <w:p w14:paraId="44675BEA" w14:textId="77777777" w:rsidR="00DB5ACE" w:rsidRPr="00CA13ED" w:rsidRDefault="00DB5ACE" w:rsidP="00DB5ACE"/>
    <w:p w14:paraId="4C3E07B5" w14:textId="77777777" w:rsidR="00DB5ACE" w:rsidRPr="00CA13ED" w:rsidRDefault="00DB5ACE" w:rsidP="00DB5ACE"/>
    <w:p w14:paraId="02BA9395" w14:textId="77777777" w:rsidR="00DB5ACE" w:rsidRPr="00CA13ED" w:rsidRDefault="00DB5ACE" w:rsidP="00DB5ACE"/>
    <w:p w14:paraId="4ABC7306" w14:textId="77777777" w:rsidR="00DB5ACE" w:rsidRPr="00CA13ED" w:rsidRDefault="00DB5ACE" w:rsidP="00DB5ACE"/>
    <w:p w14:paraId="10F2D474" w14:textId="77777777" w:rsidR="00F51AB6" w:rsidRPr="004674F4" w:rsidRDefault="00F51AB6" w:rsidP="00F51AB6">
      <w:pPr>
        <w:pStyle w:val="Title"/>
        <w:rPr>
          <w:noProof/>
          <w:lang w:val="en-US"/>
        </w:rPr>
      </w:pPr>
      <w:r w:rsidRPr="004674F4">
        <w:rPr>
          <w:noProof/>
          <w:lang w:val="en-US"/>
        </w:rPr>
        <w:t xml:space="preserve">Paratext </w:t>
      </w:r>
    </w:p>
    <w:p w14:paraId="4ECD212F" w14:textId="77777777" w:rsidR="00F51AB6" w:rsidRPr="004674F4" w:rsidRDefault="00F51AB6" w:rsidP="00F51AB6">
      <w:pPr>
        <w:pStyle w:val="SpaceSingle"/>
        <w:rPr>
          <w:noProof/>
          <w:lang w:val="en-US"/>
        </w:rPr>
      </w:pPr>
    </w:p>
    <w:p w14:paraId="2E7EE702" w14:textId="01BDB686" w:rsidR="00F51AB6" w:rsidRPr="002D7794" w:rsidRDefault="00F51AB6" w:rsidP="002D7794">
      <w:pPr>
        <w:pStyle w:val="Subtitle"/>
        <w:rPr>
          <w:lang w:val="en-US"/>
        </w:rPr>
      </w:pPr>
      <w:r w:rsidRPr="002D7794">
        <w:rPr>
          <w:noProof/>
          <w:sz w:val="36"/>
          <w:szCs w:val="12"/>
          <w:lang w:val="en-US"/>
        </w:rPr>
        <w:t xml:space="preserve">Version </w:t>
      </w:r>
      <w:r w:rsidR="002D7794" w:rsidRPr="002D7794">
        <w:rPr>
          <w:noProof/>
          <w:sz w:val="36"/>
          <w:szCs w:val="12"/>
          <w:lang w:val="en-US"/>
        </w:rPr>
        <w:t>9.2</w:t>
      </w:r>
      <w:r w:rsidRPr="002D7794">
        <w:rPr>
          <w:noProof/>
          <w:lang w:val="en-US"/>
        </w:rPr>
        <w:br/>
      </w:r>
      <w:r w:rsidR="002D7794" w:rsidRPr="002D7794">
        <w:rPr>
          <w:noProof/>
          <w:lang w:val="en-US"/>
        </w:rPr>
        <w:t xml:space="preserve"> </w:t>
      </w:r>
      <w:r w:rsidR="002D7794" w:rsidRPr="002D7794">
        <w:rPr>
          <w:noProof/>
          <w:sz w:val="36"/>
          <w:szCs w:val="12"/>
          <w:lang w:val="en-US"/>
        </w:rPr>
        <w:drawing>
          <wp:inline distT="0" distB="0" distL="0" distR="0" wp14:anchorId="78D82F78" wp14:editId="18A20821">
            <wp:extent cx="1111307" cy="116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94E" w14:textId="77777777" w:rsidR="00B97908" w:rsidRPr="002D7794" w:rsidRDefault="00B97908" w:rsidP="00B97908">
      <w:pPr>
        <w:pStyle w:val="SpaceSingle"/>
        <w:rPr>
          <w:lang w:val="en-US"/>
        </w:rPr>
      </w:pPr>
    </w:p>
    <w:p w14:paraId="184F5221" w14:textId="74DCD381" w:rsidR="00DB5ACE" w:rsidRPr="002D7794" w:rsidRDefault="002D7794" w:rsidP="000D7CE9">
      <w:pPr>
        <w:pStyle w:val="Subtitle"/>
        <w:rPr>
          <w:sz w:val="42"/>
          <w:szCs w:val="18"/>
          <w:lang w:val="en-US"/>
        </w:rPr>
      </w:pPr>
      <w:r>
        <w:rPr>
          <w:sz w:val="42"/>
          <w:szCs w:val="18"/>
          <w:lang w:val="en-US"/>
        </w:rPr>
        <w:t>(</w:t>
      </w:r>
      <w:proofErr w:type="spellStart"/>
      <w:r w:rsidR="000D7CE9">
        <w:rPr>
          <w:sz w:val="42"/>
          <w:szCs w:val="18"/>
          <w:lang w:val="en-US"/>
        </w:rPr>
        <w:t>Français</w:t>
      </w:r>
      <w:proofErr w:type="spellEnd"/>
      <w:r>
        <w:rPr>
          <w:sz w:val="42"/>
          <w:szCs w:val="18"/>
          <w:lang w:val="en-US"/>
        </w:rPr>
        <w:t>)</w:t>
      </w:r>
    </w:p>
    <w:p w14:paraId="360E70E3" w14:textId="77777777" w:rsidR="00B831EB" w:rsidRPr="002D7794" w:rsidRDefault="00B831EB" w:rsidP="00B831EB">
      <w:pPr>
        <w:pStyle w:val="SpaceSingle"/>
        <w:rPr>
          <w:lang w:val="en-US"/>
        </w:rPr>
      </w:pPr>
    </w:p>
    <w:p w14:paraId="630D9771" w14:textId="77777777" w:rsidR="00B831EB" w:rsidRPr="002D7794" w:rsidRDefault="00B831EB" w:rsidP="00B831EB">
      <w:pPr>
        <w:pStyle w:val="SpaceSingle"/>
        <w:rPr>
          <w:lang w:val="en-US"/>
        </w:rPr>
      </w:pPr>
    </w:p>
    <w:p w14:paraId="1B77C83C" w14:textId="77777777" w:rsidR="00B831EB" w:rsidRPr="002D7794" w:rsidRDefault="00B831EB" w:rsidP="00B831EB">
      <w:pPr>
        <w:pStyle w:val="SpaceSingle"/>
        <w:spacing w:line="240" w:lineRule="atLeast"/>
        <w:jc w:val="center"/>
        <w:rPr>
          <w:lang w:val="en-US"/>
        </w:rPr>
      </w:pPr>
    </w:p>
    <w:p w14:paraId="5D4954C7" w14:textId="77777777" w:rsidR="00DB5ACE" w:rsidRPr="002D7794" w:rsidRDefault="00DB5ACE" w:rsidP="002D7794">
      <w:pPr>
        <w:pStyle w:val="Subtitle"/>
        <w:rPr>
          <w:lang w:val="en-US"/>
        </w:rPr>
      </w:pPr>
    </w:p>
    <w:p w14:paraId="61462BDC" w14:textId="77777777" w:rsidR="00DB5ACE" w:rsidRPr="002D7794" w:rsidRDefault="00DB5ACE" w:rsidP="002D7794">
      <w:pPr>
        <w:pStyle w:val="Subtitle"/>
        <w:rPr>
          <w:lang w:val="en-US"/>
        </w:rPr>
      </w:pPr>
    </w:p>
    <w:p w14:paraId="5C0D8165" w14:textId="77777777" w:rsidR="00B831EB" w:rsidRPr="002D7794" w:rsidRDefault="00B831EB" w:rsidP="00B831EB">
      <w:pPr>
        <w:pStyle w:val="SpaceSingle"/>
        <w:rPr>
          <w:lang w:val="en-US"/>
        </w:rPr>
      </w:pPr>
    </w:p>
    <w:p w14:paraId="0D29DDCE" w14:textId="77777777" w:rsidR="00DB5ACE" w:rsidRPr="002D7794" w:rsidRDefault="00DB5ACE" w:rsidP="00DB5ACE">
      <w:pPr>
        <w:pStyle w:val="SpaceSingle"/>
        <w:rPr>
          <w:lang w:val="en-US"/>
        </w:rPr>
      </w:pPr>
    </w:p>
    <w:p w14:paraId="1A2EE0B6" w14:textId="77777777" w:rsidR="00DB5ACE" w:rsidRPr="002D7794" w:rsidRDefault="00DB5ACE" w:rsidP="00DB5ACE">
      <w:pPr>
        <w:pStyle w:val="ImageCentered"/>
        <w:rPr>
          <w:lang w:val="en-US"/>
        </w:rPr>
      </w:pPr>
    </w:p>
    <w:p w14:paraId="136F546D" w14:textId="77777777" w:rsidR="00DB5ACE" w:rsidRPr="002D7794" w:rsidRDefault="00DB5ACE" w:rsidP="00DB5ACE">
      <w:pPr>
        <w:pStyle w:val="ImageCentered"/>
        <w:rPr>
          <w:lang w:val="en-US"/>
        </w:rPr>
      </w:pPr>
    </w:p>
    <w:p w14:paraId="310696D1" w14:textId="77777777" w:rsidR="00DB5ACE" w:rsidRPr="002D7794" w:rsidRDefault="00DB5ACE" w:rsidP="00DB5ACE">
      <w:pPr>
        <w:pStyle w:val="SpaceSingle"/>
        <w:rPr>
          <w:lang w:val="en-US"/>
        </w:rPr>
      </w:pPr>
    </w:p>
    <w:p w14:paraId="64D492C3" w14:textId="77777777" w:rsidR="00DB5ACE" w:rsidRPr="002D7794" w:rsidRDefault="00DB5ACE" w:rsidP="00DB5ACE">
      <w:pPr>
        <w:pStyle w:val="SpaceSingle"/>
        <w:rPr>
          <w:lang w:val="en-US"/>
        </w:rPr>
      </w:pPr>
    </w:p>
    <w:p w14:paraId="4A0F1D94" w14:textId="77777777" w:rsidR="00DB5ACE" w:rsidRPr="002D7794" w:rsidRDefault="00DB5ACE" w:rsidP="00DB5ACE">
      <w:pPr>
        <w:pStyle w:val="SpaceSingle"/>
        <w:rPr>
          <w:lang w:val="en-US"/>
        </w:rPr>
      </w:pPr>
    </w:p>
    <w:p w14:paraId="377ED32E" w14:textId="4EDEB610" w:rsidR="00DB5ACE" w:rsidRPr="002D7794" w:rsidRDefault="00DB5ACE" w:rsidP="007E3DE3">
      <w:pPr>
        <w:pStyle w:val="Copyright"/>
        <w:rPr>
          <w:lang w:val="en-US"/>
        </w:rPr>
      </w:pPr>
      <w:r w:rsidRPr="002D7794">
        <w:rPr>
          <w:lang w:val="en-US"/>
        </w:rPr>
        <w:t xml:space="preserve">SIL </w:t>
      </w:r>
      <w:r w:rsidR="00CB5DA7" w:rsidRPr="002D7794">
        <w:rPr>
          <w:lang w:val="en-US"/>
        </w:rPr>
        <w:t>International</w:t>
      </w:r>
    </w:p>
    <w:p w14:paraId="01F93718" w14:textId="541946C1" w:rsidR="00DB5ACE" w:rsidRPr="002D7794" w:rsidRDefault="00DB5ACE">
      <w:pPr>
        <w:spacing w:after="200" w:line="276" w:lineRule="auto"/>
        <w:rPr>
          <w:lang w:val="en-US"/>
        </w:rPr>
      </w:pPr>
    </w:p>
    <w:p w14:paraId="68BC2C4F" w14:textId="77777777" w:rsidR="007E3DE3" w:rsidRPr="002D7794" w:rsidRDefault="007E3DE3">
      <w:pPr>
        <w:spacing w:after="200" w:line="276" w:lineRule="auto"/>
        <w:rPr>
          <w:lang w:val="en-US"/>
        </w:rPr>
        <w:sectPr w:rsidR="007E3DE3" w:rsidRPr="002D7794" w:rsidSect="0022691C">
          <w:headerReference w:type="default" r:id="rId9"/>
          <w:footerReference w:type="default" r:id="rId10"/>
          <w:headerReference w:type="first" r:id="rId11"/>
          <w:footerReference w:type="first" r:id="rId12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7AC41C1C" w14:textId="77777777" w:rsidR="000C6752" w:rsidRPr="002D7794" w:rsidRDefault="000C6752" w:rsidP="000C6752">
      <w:pPr>
        <w:rPr>
          <w:lang w:val="en-US"/>
        </w:rPr>
      </w:pPr>
      <w:bookmarkStart w:id="1" w:name="_Toc42938967"/>
      <w:bookmarkStart w:id="2" w:name="_Toc42939524"/>
      <w:bookmarkStart w:id="3" w:name="_Toc42940264"/>
      <w:bookmarkStart w:id="4" w:name="_Toc145391360"/>
      <w:bookmarkStart w:id="5" w:name="_Toc345620549"/>
      <w:bookmarkStart w:id="6" w:name="_GoBack"/>
      <w:bookmarkEnd w:id="6"/>
    </w:p>
    <w:p w14:paraId="5077517C" w14:textId="191A4614" w:rsidR="000C6752" w:rsidRPr="002D7794" w:rsidRDefault="000C6752" w:rsidP="004674F4">
      <w:pPr>
        <w:rPr>
          <w:lang w:val="en-US"/>
        </w:rPr>
      </w:pPr>
      <w:r w:rsidRPr="002D7794">
        <w:rPr>
          <w:lang w:val="en-US"/>
        </w:rPr>
        <w:t>Tit</w:t>
      </w:r>
      <w:r w:rsidR="002D7794" w:rsidRPr="002D7794">
        <w:rPr>
          <w:lang w:val="en-US"/>
        </w:rPr>
        <w:t>l</w:t>
      </w:r>
      <w:r w:rsidRPr="002D7794">
        <w:rPr>
          <w:lang w:val="en-US"/>
        </w:rPr>
        <w:t xml:space="preserve">e: </w:t>
      </w:r>
      <w:r w:rsidR="007A53CE" w:rsidRPr="002D7794">
        <w:rPr>
          <w:lang w:val="en-US"/>
        </w:rPr>
        <w:t>Paratext</w:t>
      </w:r>
      <w:r w:rsidR="00F5263E" w:rsidRPr="002D7794">
        <w:rPr>
          <w:lang w:val="en-US"/>
        </w:rPr>
        <w:t xml:space="preserve"> </w:t>
      </w:r>
      <w:r w:rsidRPr="002D7794">
        <w:rPr>
          <w:lang w:val="en-US"/>
        </w:rPr>
        <w:t xml:space="preserve">Version </w:t>
      </w:r>
      <w:r w:rsidR="002D7794" w:rsidRPr="002D7794">
        <w:rPr>
          <w:lang w:val="en-US"/>
        </w:rPr>
        <w:t>9.2</w:t>
      </w:r>
      <w:r w:rsidRPr="002D7794">
        <w:rPr>
          <w:lang w:val="en-US"/>
        </w:rPr>
        <w:t xml:space="preserve"> </w:t>
      </w:r>
      <w:r w:rsidR="004674F4">
        <w:rPr>
          <w:lang w:val="en-US"/>
        </w:rPr>
        <w:t>Course Manual</w:t>
      </w:r>
      <w:r w:rsidR="002D7794">
        <w:rPr>
          <w:lang w:val="en-US"/>
        </w:rPr>
        <w:t xml:space="preserve"> (English)</w:t>
      </w:r>
    </w:p>
    <w:p w14:paraId="0C7DF0DF" w14:textId="77777777" w:rsidR="000C6752" w:rsidRPr="002D7794" w:rsidRDefault="000C6752" w:rsidP="000C6752">
      <w:pPr>
        <w:pStyle w:val="BodyText"/>
        <w:rPr>
          <w:lang w:val="en-US"/>
        </w:rPr>
      </w:pPr>
    </w:p>
    <w:p w14:paraId="568E40ED" w14:textId="143B74F7" w:rsidR="000C6752" w:rsidRPr="002D7794" w:rsidRDefault="000C6752" w:rsidP="002D7794">
      <w:pPr>
        <w:pStyle w:val="BodyText"/>
        <w:rPr>
          <w:lang w:val="en-US"/>
        </w:rPr>
      </w:pPr>
      <w:r w:rsidRPr="002D7794">
        <w:rPr>
          <w:lang w:val="en-US"/>
        </w:rPr>
        <w:t xml:space="preserve">Genre: </w:t>
      </w:r>
      <w:r w:rsidR="002D7794" w:rsidRPr="002D7794">
        <w:rPr>
          <w:lang w:val="en-US"/>
        </w:rPr>
        <w:t>Instructional manual</w:t>
      </w:r>
    </w:p>
    <w:p w14:paraId="2A5D9A7E" w14:textId="77777777" w:rsidR="000C6752" w:rsidRPr="002D7794" w:rsidRDefault="000C6752" w:rsidP="000C6752">
      <w:pPr>
        <w:pStyle w:val="BodyText"/>
        <w:rPr>
          <w:lang w:val="en-US"/>
        </w:rPr>
      </w:pPr>
    </w:p>
    <w:p w14:paraId="63FC97CE" w14:textId="77777777" w:rsidR="000C6752" w:rsidRPr="002D7794" w:rsidRDefault="000C6752" w:rsidP="000C6752">
      <w:pPr>
        <w:pStyle w:val="BodyText"/>
        <w:rPr>
          <w:lang w:val="en-US"/>
        </w:rPr>
      </w:pPr>
    </w:p>
    <w:p w14:paraId="6C58B757" w14:textId="77777777" w:rsidR="000C6752" w:rsidRPr="002D7794" w:rsidRDefault="000C6752" w:rsidP="000C6752">
      <w:pPr>
        <w:pStyle w:val="BodyText"/>
        <w:rPr>
          <w:lang w:val="en-US"/>
        </w:rPr>
      </w:pPr>
    </w:p>
    <w:p w14:paraId="227E67F6" w14:textId="77777777" w:rsidR="000C6752" w:rsidRPr="002D7794" w:rsidRDefault="000C6752" w:rsidP="000C6752">
      <w:pPr>
        <w:pStyle w:val="BodyText"/>
        <w:rPr>
          <w:lang w:val="en-US"/>
        </w:rPr>
      </w:pPr>
    </w:p>
    <w:p w14:paraId="66671CCF" w14:textId="77777777" w:rsidR="000C6752" w:rsidRPr="002D7794" w:rsidRDefault="000C6752" w:rsidP="000C6752">
      <w:pPr>
        <w:pStyle w:val="BodyText"/>
        <w:rPr>
          <w:lang w:val="en-US"/>
        </w:rPr>
      </w:pPr>
    </w:p>
    <w:p w14:paraId="1CC9263D" w14:textId="77777777" w:rsidR="000C6752" w:rsidRPr="002D7794" w:rsidRDefault="000C6752" w:rsidP="000C6752">
      <w:pPr>
        <w:pStyle w:val="BodyText"/>
        <w:rPr>
          <w:lang w:val="en-US"/>
        </w:rPr>
      </w:pPr>
    </w:p>
    <w:p w14:paraId="6BCCC15B" w14:textId="77777777" w:rsidR="000C6752" w:rsidRPr="002D7794" w:rsidRDefault="000C6752" w:rsidP="000C6752">
      <w:pPr>
        <w:pStyle w:val="BodyText"/>
        <w:rPr>
          <w:lang w:val="en-US"/>
        </w:rPr>
      </w:pPr>
    </w:p>
    <w:p w14:paraId="2922C00A" w14:textId="77777777" w:rsidR="000C6752" w:rsidRPr="002D7794" w:rsidRDefault="000C6752" w:rsidP="000C6752">
      <w:pPr>
        <w:pStyle w:val="BodyText"/>
        <w:rPr>
          <w:lang w:val="en-US"/>
        </w:rPr>
      </w:pPr>
    </w:p>
    <w:p w14:paraId="352DFC67" w14:textId="77777777" w:rsidR="000C6752" w:rsidRPr="002D7794" w:rsidRDefault="000C6752" w:rsidP="000C6752">
      <w:pPr>
        <w:pStyle w:val="BodyText"/>
        <w:rPr>
          <w:lang w:val="en-US"/>
        </w:rPr>
      </w:pPr>
    </w:p>
    <w:p w14:paraId="4038BACF" w14:textId="77777777" w:rsidR="000C6752" w:rsidRPr="002D7794" w:rsidRDefault="000C6752" w:rsidP="000C6752">
      <w:pPr>
        <w:pStyle w:val="BodyText"/>
        <w:rPr>
          <w:lang w:val="en-US"/>
        </w:rPr>
      </w:pPr>
    </w:p>
    <w:p w14:paraId="5B63644D" w14:textId="77777777" w:rsidR="000C6752" w:rsidRPr="002D7794" w:rsidRDefault="000C6752" w:rsidP="000C6752">
      <w:pPr>
        <w:pStyle w:val="BodyText"/>
        <w:rPr>
          <w:lang w:val="en-US"/>
        </w:rPr>
      </w:pPr>
    </w:p>
    <w:p w14:paraId="0F0BB44B" w14:textId="77777777" w:rsidR="000C6752" w:rsidRPr="002D7794" w:rsidRDefault="000C6752" w:rsidP="000C6752">
      <w:pPr>
        <w:pStyle w:val="BodyText"/>
        <w:rPr>
          <w:lang w:val="en-US"/>
        </w:rPr>
      </w:pPr>
    </w:p>
    <w:p w14:paraId="4F105E50" w14:textId="77777777" w:rsidR="000C6752" w:rsidRPr="002D7794" w:rsidRDefault="000C6752" w:rsidP="000C6752">
      <w:pPr>
        <w:pStyle w:val="BodyText"/>
        <w:rPr>
          <w:lang w:val="en-US"/>
        </w:rPr>
      </w:pPr>
    </w:p>
    <w:p w14:paraId="41FEFE53" w14:textId="77777777" w:rsidR="000C6752" w:rsidRPr="002D7794" w:rsidRDefault="000C6752" w:rsidP="000C6752">
      <w:pPr>
        <w:pStyle w:val="BodyText"/>
        <w:rPr>
          <w:lang w:val="en-US"/>
        </w:rPr>
      </w:pPr>
    </w:p>
    <w:p w14:paraId="6E6F9921" w14:textId="77777777" w:rsidR="000C6752" w:rsidRPr="002D7794" w:rsidRDefault="000C6752" w:rsidP="000C6752">
      <w:pPr>
        <w:pStyle w:val="BodyText"/>
        <w:rPr>
          <w:lang w:val="en-US"/>
        </w:rPr>
      </w:pPr>
    </w:p>
    <w:p w14:paraId="4A52852B" w14:textId="77777777" w:rsidR="000C6752" w:rsidRPr="002D7794" w:rsidRDefault="000C6752" w:rsidP="000C6752">
      <w:pPr>
        <w:pStyle w:val="BodyText"/>
        <w:rPr>
          <w:lang w:val="en-US"/>
        </w:rPr>
      </w:pPr>
    </w:p>
    <w:p w14:paraId="5ACB97F7" w14:textId="77777777" w:rsidR="000C6752" w:rsidRPr="002D7794" w:rsidRDefault="000C6752" w:rsidP="000C6752">
      <w:pPr>
        <w:pStyle w:val="BodyText"/>
        <w:rPr>
          <w:lang w:val="en-US"/>
        </w:rPr>
      </w:pPr>
    </w:p>
    <w:p w14:paraId="4F91B44C" w14:textId="77777777" w:rsidR="000C6752" w:rsidRPr="002D7794" w:rsidRDefault="000C6752" w:rsidP="000C6752">
      <w:pPr>
        <w:pStyle w:val="BodyText"/>
        <w:rPr>
          <w:lang w:val="en-US"/>
        </w:rPr>
      </w:pPr>
    </w:p>
    <w:p w14:paraId="23BEB216" w14:textId="3BC01EBA" w:rsidR="000C6752" w:rsidRPr="000D7CE9" w:rsidRDefault="007B4AC4" w:rsidP="002D7794">
      <w:pPr>
        <w:pStyle w:val="BodyText"/>
        <w:rPr>
          <w:lang w:val="en-US"/>
        </w:rPr>
      </w:pPr>
      <w:r>
        <w:rPr>
          <w:lang w:val="en-US"/>
        </w:rPr>
        <w:t>Electronic PDF</w:t>
      </w:r>
    </w:p>
    <w:p w14:paraId="65C2ADBD" w14:textId="0ACD4F7B" w:rsidR="00A53DB5" w:rsidRPr="000D7CE9" w:rsidRDefault="000C6752" w:rsidP="002D7794">
      <w:pPr>
        <w:pStyle w:val="BodyText"/>
        <w:rPr>
          <w:lang w:val="en-US"/>
        </w:rPr>
      </w:pPr>
      <w:r w:rsidRPr="000D7CE9">
        <w:rPr>
          <w:lang w:val="en-US"/>
        </w:rPr>
        <w:t xml:space="preserve">© SIL </w:t>
      </w:r>
      <w:r w:rsidR="00CB5DA7" w:rsidRPr="000D7CE9">
        <w:rPr>
          <w:lang w:val="en-US"/>
        </w:rPr>
        <w:t>International</w:t>
      </w:r>
      <w:r w:rsidRPr="000D7CE9">
        <w:rPr>
          <w:lang w:val="en-US"/>
        </w:rPr>
        <w:t xml:space="preserve"> 20</w:t>
      </w:r>
      <w:bookmarkEnd w:id="0"/>
      <w:bookmarkEnd w:id="1"/>
      <w:bookmarkEnd w:id="2"/>
      <w:bookmarkEnd w:id="3"/>
      <w:bookmarkEnd w:id="4"/>
      <w:bookmarkEnd w:id="5"/>
      <w:r w:rsidR="002D7794" w:rsidRPr="000D7CE9">
        <w:rPr>
          <w:lang w:val="en-US"/>
        </w:rPr>
        <w:t>21</w:t>
      </w:r>
    </w:p>
    <w:sectPr w:rsidR="00A53DB5" w:rsidRPr="000D7CE9" w:rsidSect="00B97908">
      <w:headerReference w:type="default" r:id="rId13"/>
      <w:footerReference w:type="default" r:id="rId14"/>
      <w:footerReference w:type="first" r:id="rId15"/>
      <w:pgSz w:w="8392" w:h="11907" w:code="11"/>
      <w:pgMar w:top="709" w:right="709" w:bottom="709" w:left="709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71378" w14:textId="77777777" w:rsidR="00856826" w:rsidRDefault="00856826" w:rsidP="000C6752">
      <w:r>
        <w:separator/>
      </w:r>
    </w:p>
  </w:endnote>
  <w:endnote w:type="continuationSeparator" w:id="0">
    <w:p w14:paraId="102A7880" w14:textId="77777777" w:rsidR="00856826" w:rsidRDefault="00856826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614B39C0" w:rsidR="001B3399" w:rsidRPr="00BE1AD6" w:rsidRDefault="001B3399" w:rsidP="00BE1AD6">
    <w:pPr>
      <w:pStyle w:val="Footer"/>
      <w:tabs>
        <w:tab w:val="right" w:pos="6804"/>
      </w:tabs>
      <w:rPr>
        <w:lang w:val="en-AU"/>
      </w:rPr>
    </w:pPr>
    <w:r>
      <w:fldChar w:fldCharType="begin"/>
    </w:r>
    <w:r w:rsidRPr="00471381">
      <w:rPr>
        <w:lang w:val="en-AU"/>
      </w:rPr>
      <w:instrText xml:space="preserve"> FILENAME   \* MERGEFORMAT </w:instrText>
    </w:r>
    <w:r>
      <w:fldChar w:fldCharType="separate"/>
    </w:r>
    <w:r w:rsidR="00A634EF">
      <w:rPr>
        <w:noProof/>
        <w:lang w:val="en-AU"/>
      </w:rPr>
      <w:t>ENG_Paratext_9.2_A5_Paratext_Course_Manual_cover_2021.docx</w:t>
    </w:r>
    <w:r>
      <w:rPr>
        <w:noProof/>
      </w:rPr>
      <w:fldChar w:fldCharType="end"/>
    </w:r>
    <w:r>
      <w:rPr>
        <w:lang w:val="en-AU"/>
      </w:rPr>
      <w:tab/>
    </w:r>
    <w:r w:rsidRPr="00BE1AD6">
      <w:rPr>
        <w:lang w:val="en-AU"/>
      </w:rPr>
      <w:fldChar w:fldCharType="begin"/>
    </w:r>
    <w:r w:rsidRPr="00BE1AD6">
      <w:rPr>
        <w:lang w:val="en-AU"/>
      </w:rPr>
      <w:instrText xml:space="preserve"> PAGE   \* MERGEFORMAT </w:instrText>
    </w:r>
    <w:r w:rsidRPr="00BE1AD6">
      <w:rPr>
        <w:lang w:val="en-AU"/>
      </w:rPr>
      <w:fldChar w:fldCharType="separate"/>
    </w:r>
    <w:r>
      <w:rPr>
        <w:noProof/>
        <w:lang w:val="en-AU"/>
      </w:rPr>
      <w:t>2</w:t>
    </w:r>
    <w:r w:rsidRPr="00BE1AD6">
      <w:rPr>
        <w:lang w:val="en-A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1B3399" w:rsidRPr="00D00431" w:rsidRDefault="001B3399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1B3399" w:rsidRPr="00D407A1" w:rsidRDefault="001B3399" w:rsidP="00D407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1B3399" w:rsidRPr="00D407A1" w:rsidRDefault="001B3399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11BE" w14:textId="77777777" w:rsidR="00856826" w:rsidRDefault="00856826" w:rsidP="000C6752">
      <w:r>
        <w:separator/>
      </w:r>
    </w:p>
  </w:footnote>
  <w:footnote w:type="continuationSeparator" w:id="0">
    <w:p w14:paraId="4F3A7138" w14:textId="77777777" w:rsidR="00856826" w:rsidRDefault="00856826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6CD26981" w:rsidR="001B3399" w:rsidRPr="001B3399" w:rsidRDefault="001B3399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  <w:rPr>
        <w:lang w:val="en-US"/>
      </w:rPr>
    </w:pPr>
    <w:r>
      <w:fldChar w:fldCharType="begin"/>
    </w:r>
    <w:r w:rsidRPr="001B3399">
      <w:rPr>
        <w:lang w:val="en-US"/>
      </w:rPr>
      <w:instrText xml:space="preserve"> STYLEREF  "Heading 1"  \* MERGEFORMAT </w:instrText>
    </w:r>
    <w:r>
      <w:fldChar w:fldCharType="separate"/>
    </w:r>
    <w:r w:rsidR="00A634EF"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1B3399" w:rsidRDefault="001B3399" w:rsidP="008B3DE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1B3399" w:rsidRPr="00D407A1" w:rsidRDefault="001B3399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60F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12D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3A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C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5E5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AE4B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4A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EAE0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4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067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AU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86159"/>
    <w:multiLevelType w:val="hybridMultilevel"/>
    <w:tmpl w:val="DFB847B6"/>
    <w:lvl w:ilvl="0" w:tplc="663CA16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2A885D3D"/>
    <w:multiLevelType w:val="hybridMultilevel"/>
    <w:tmpl w:val="6268AB9C"/>
    <w:lvl w:ilvl="0" w:tplc="A1ACDA7C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B46DE"/>
    <w:multiLevelType w:val="hybridMultilevel"/>
    <w:tmpl w:val="EFA4E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65FF21CE"/>
    <w:multiLevelType w:val="multilevel"/>
    <w:tmpl w:val="A476EE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lang w:val="en-US"/>
      </w:r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1"/>
  </w:num>
  <w:num w:numId="15">
    <w:abstractNumId w:val="22"/>
  </w:num>
  <w:num w:numId="16">
    <w:abstractNumId w:val="24"/>
  </w:num>
  <w:num w:numId="17">
    <w:abstractNumId w:val="25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  <w:num w:numId="22">
    <w:abstractNumId w:val="15"/>
  </w:num>
  <w:num w:numId="23">
    <w:abstractNumId w:val="13"/>
  </w:num>
  <w:num w:numId="24">
    <w:abstractNumId w:val="20"/>
  </w:num>
  <w:num w:numId="25">
    <w:abstractNumId w:val="18"/>
  </w:num>
  <w:num w:numId="26">
    <w:abstractNumId w:val="14"/>
  </w:num>
  <w:num w:numId="2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bMwsjQ0tDSwNLBQ0lEKTi0uzszPAykwqgUA2dbgqiwAAAA="/>
  </w:docVars>
  <w:rsids>
    <w:rsidRoot w:val="000C6752"/>
    <w:rsid w:val="00000E42"/>
    <w:rsid w:val="0000412E"/>
    <w:rsid w:val="00005ACB"/>
    <w:rsid w:val="000062AC"/>
    <w:rsid w:val="00006EFA"/>
    <w:rsid w:val="00014681"/>
    <w:rsid w:val="00016A83"/>
    <w:rsid w:val="00021A59"/>
    <w:rsid w:val="000235B8"/>
    <w:rsid w:val="00024FAC"/>
    <w:rsid w:val="00025ACC"/>
    <w:rsid w:val="00026078"/>
    <w:rsid w:val="0003096D"/>
    <w:rsid w:val="00031A15"/>
    <w:rsid w:val="00033632"/>
    <w:rsid w:val="0003366A"/>
    <w:rsid w:val="00033E8F"/>
    <w:rsid w:val="00034B97"/>
    <w:rsid w:val="00036DB2"/>
    <w:rsid w:val="000405FA"/>
    <w:rsid w:val="000415D8"/>
    <w:rsid w:val="00042E65"/>
    <w:rsid w:val="000445BD"/>
    <w:rsid w:val="00045E80"/>
    <w:rsid w:val="00045F22"/>
    <w:rsid w:val="0004600E"/>
    <w:rsid w:val="000465CA"/>
    <w:rsid w:val="00050437"/>
    <w:rsid w:val="00050C66"/>
    <w:rsid w:val="000527EB"/>
    <w:rsid w:val="000558D4"/>
    <w:rsid w:val="00055C9F"/>
    <w:rsid w:val="00057D5D"/>
    <w:rsid w:val="00061752"/>
    <w:rsid w:val="00061BCF"/>
    <w:rsid w:val="000669E0"/>
    <w:rsid w:val="00072BE0"/>
    <w:rsid w:val="00072D29"/>
    <w:rsid w:val="0007380A"/>
    <w:rsid w:val="00075C65"/>
    <w:rsid w:val="000770E0"/>
    <w:rsid w:val="00083C5F"/>
    <w:rsid w:val="000850CD"/>
    <w:rsid w:val="0008525E"/>
    <w:rsid w:val="00085A39"/>
    <w:rsid w:val="00086A11"/>
    <w:rsid w:val="000871FD"/>
    <w:rsid w:val="00090613"/>
    <w:rsid w:val="000926A2"/>
    <w:rsid w:val="00092E48"/>
    <w:rsid w:val="00094DA2"/>
    <w:rsid w:val="00095F75"/>
    <w:rsid w:val="000A4623"/>
    <w:rsid w:val="000B01D4"/>
    <w:rsid w:val="000B149A"/>
    <w:rsid w:val="000B307F"/>
    <w:rsid w:val="000B5A31"/>
    <w:rsid w:val="000B6E23"/>
    <w:rsid w:val="000C0C19"/>
    <w:rsid w:val="000C0CEE"/>
    <w:rsid w:val="000C1D24"/>
    <w:rsid w:val="000C2AB3"/>
    <w:rsid w:val="000C376D"/>
    <w:rsid w:val="000C3D26"/>
    <w:rsid w:val="000C487D"/>
    <w:rsid w:val="000C4EF6"/>
    <w:rsid w:val="000C6752"/>
    <w:rsid w:val="000C6DF1"/>
    <w:rsid w:val="000D0CE8"/>
    <w:rsid w:val="000D187D"/>
    <w:rsid w:val="000D3799"/>
    <w:rsid w:val="000D549E"/>
    <w:rsid w:val="000D66C0"/>
    <w:rsid w:val="000D769D"/>
    <w:rsid w:val="000D7CE9"/>
    <w:rsid w:val="000E25B1"/>
    <w:rsid w:val="000E2DD1"/>
    <w:rsid w:val="000E2DE1"/>
    <w:rsid w:val="000E4BA0"/>
    <w:rsid w:val="000E500E"/>
    <w:rsid w:val="000E60FC"/>
    <w:rsid w:val="000F1219"/>
    <w:rsid w:val="000F13D6"/>
    <w:rsid w:val="000F4BB6"/>
    <w:rsid w:val="000F5C14"/>
    <w:rsid w:val="00104BB1"/>
    <w:rsid w:val="00104EAB"/>
    <w:rsid w:val="00106E7B"/>
    <w:rsid w:val="00110036"/>
    <w:rsid w:val="001144B9"/>
    <w:rsid w:val="00115E26"/>
    <w:rsid w:val="0011626E"/>
    <w:rsid w:val="0011680B"/>
    <w:rsid w:val="00116BF1"/>
    <w:rsid w:val="0012118C"/>
    <w:rsid w:val="00122C75"/>
    <w:rsid w:val="0012331F"/>
    <w:rsid w:val="00126188"/>
    <w:rsid w:val="001270E1"/>
    <w:rsid w:val="001309FC"/>
    <w:rsid w:val="001321C3"/>
    <w:rsid w:val="00132C1B"/>
    <w:rsid w:val="00133CA9"/>
    <w:rsid w:val="00136856"/>
    <w:rsid w:val="00136AA9"/>
    <w:rsid w:val="001371FA"/>
    <w:rsid w:val="0013796C"/>
    <w:rsid w:val="0015682B"/>
    <w:rsid w:val="0015684D"/>
    <w:rsid w:val="00164D3E"/>
    <w:rsid w:val="00164FFC"/>
    <w:rsid w:val="001666E8"/>
    <w:rsid w:val="00167F31"/>
    <w:rsid w:val="00171BEA"/>
    <w:rsid w:val="00173BD8"/>
    <w:rsid w:val="00173D55"/>
    <w:rsid w:val="00174C93"/>
    <w:rsid w:val="00174CF3"/>
    <w:rsid w:val="0017553E"/>
    <w:rsid w:val="00180ED6"/>
    <w:rsid w:val="00182252"/>
    <w:rsid w:val="00182ECB"/>
    <w:rsid w:val="001839BE"/>
    <w:rsid w:val="0019094F"/>
    <w:rsid w:val="001916CD"/>
    <w:rsid w:val="001917F6"/>
    <w:rsid w:val="00193186"/>
    <w:rsid w:val="001938F9"/>
    <w:rsid w:val="00193AE7"/>
    <w:rsid w:val="00195B69"/>
    <w:rsid w:val="001A0141"/>
    <w:rsid w:val="001A1204"/>
    <w:rsid w:val="001A1797"/>
    <w:rsid w:val="001A2368"/>
    <w:rsid w:val="001A4418"/>
    <w:rsid w:val="001A6BEB"/>
    <w:rsid w:val="001A7C0F"/>
    <w:rsid w:val="001B1027"/>
    <w:rsid w:val="001B1D9A"/>
    <w:rsid w:val="001B270C"/>
    <w:rsid w:val="001B2B84"/>
    <w:rsid w:val="001B3399"/>
    <w:rsid w:val="001B66B5"/>
    <w:rsid w:val="001B78CE"/>
    <w:rsid w:val="001C1334"/>
    <w:rsid w:val="001C5719"/>
    <w:rsid w:val="001C5E28"/>
    <w:rsid w:val="001D175B"/>
    <w:rsid w:val="001D1A18"/>
    <w:rsid w:val="001D201C"/>
    <w:rsid w:val="001D33D7"/>
    <w:rsid w:val="001E0DB4"/>
    <w:rsid w:val="001E2C29"/>
    <w:rsid w:val="001E2D3A"/>
    <w:rsid w:val="001E4D67"/>
    <w:rsid w:val="001E618F"/>
    <w:rsid w:val="001F2123"/>
    <w:rsid w:val="001F5104"/>
    <w:rsid w:val="001F6040"/>
    <w:rsid w:val="001F6D06"/>
    <w:rsid w:val="00203FA5"/>
    <w:rsid w:val="00204A00"/>
    <w:rsid w:val="00205290"/>
    <w:rsid w:val="002127ED"/>
    <w:rsid w:val="00212A18"/>
    <w:rsid w:val="00214670"/>
    <w:rsid w:val="00217372"/>
    <w:rsid w:val="00217406"/>
    <w:rsid w:val="00217DFC"/>
    <w:rsid w:val="00217E00"/>
    <w:rsid w:val="002214DA"/>
    <w:rsid w:val="00223A39"/>
    <w:rsid w:val="00226280"/>
    <w:rsid w:val="0022691C"/>
    <w:rsid w:val="00226B73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66"/>
    <w:rsid w:val="00257507"/>
    <w:rsid w:val="002613AB"/>
    <w:rsid w:val="00261570"/>
    <w:rsid w:val="002663E7"/>
    <w:rsid w:val="00270184"/>
    <w:rsid w:val="00275EE9"/>
    <w:rsid w:val="00276555"/>
    <w:rsid w:val="002811A8"/>
    <w:rsid w:val="002818B2"/>
    <w:rsid w:val="00282B11"/>
    <w:rsid w:val="00284234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9D4"/>
    <w:rsid w:val="00294C05"/>
    <w:rsid w:val="0029708A"/>
    <w:rsid w:val="002A2032"/>
    <w:rsid w:val="002A36BF"/>
    <w:rsid w:val="002A67C7"/>
    <w:rsid w:val="002B02DB"/>
    <w:rsid w:val="002B36A1"/>
    <w:rsid w:val="002B3A0E"/>
    <w:rsid w:val="002B4040"/>
    <w:rsid w:val="002B6AE2"/>
    <w:rsid w:val="002C12AA"/>
    <w:rsid w:val="002C580F"/>
    <w:rsid w:val="002C5824"/>
    <w:rsid w:val="002C5E53"/>
    <w:rsid w:val="002D015A"/>
    <w:rsid w:val="002D06C0"/>
    <w:rsid w:val="002D27DE"/>
    <w:rsid w:val="002D5C3C"/>
    <w:rsid w:val="002D6A27"/>
    <w:rsid w:val="002D7794"/>
    <w:rsid w:val="002E0F06"/>
    <w:rsid w:val="002E1EAC"/>
    <w:rsid w:val="002E252C"/>
    <w:rsid w:val="002E301B"/>
    <w:rsid w:val="002E3698"/>
    <w:rsid w:val="002E4048"/>
    <w:rsid w:val="002E4068"/>
    <w:rsid w:val="002E5472"/>
    <w:rsid w:val="002E581E"/>
    <w:rsid w:val="002F1308"/>
    <w:rsid w:val="002F2290"/>
    <w:rsid w:val="002F2D79"/>
    <w:rsid w:val="002F2F4A"/>
    <w:rsid w:val="002F3E1B"/>
    <w:rsid w:val="00300DEE"/>
    <w:rsid w:val="00302D45"/>
    <w:rsid w:val="00303E06"/>
    <w:rsid w:val="00304E4D"/>
    <w:rsid w:val="003053A5"/>
    <w:rsid w:val="00305A81"/>
    <w:rsid w:val="003065DC"/>
    <w:rsid w:val="00306A16"/>
    <w:rsid w:val="00306F76"/>
    <w:rsid w:val="003070F2"/>
    <w:rsid w:val="00307ED1"/>
    <w:rsid w:val="00310753"/>
    <w:rsid w:val="00315E09"/>
    <w:rsid w:val="003166A3"/>
    <w:rsid w:val="00320E53"/>
    <w:rsid w:val="0032116D"/>
    <w:rsid w:val="003248B4"/>
    <w:rsid w:val="00330586"/>
    <w:rsid w:val="0033111B"/>
    <w:rsid w:val="003312FE"/>
    <w:rsid w:val="00334310"/>
    <w:rsid w:val="00334574"/>
    <w:rsid w:val="0033634D"/>
    <w:rsid w:val="0033651D"/>
    <w:rsid w:val="00340487"/>
    <w:rsid w:val="00342582"/>
    <w:rsid w:val="00342778"/>
    <w:rsid w:val="003427D7"/>
    <w:rsid w:val="00343D15"/>
    <w:rsid w:val="003460DE"/>
    <w:rsid w:val="003474AB"/>
    <w:rsid w:val="0035156B"/>
    <w:rsid w:val="0035302D"/>
    <w:rsid w:val="00354F9A"/>
    <w:rsid w:val="003565DB"/>
    <w:rsid w:val="00356E6A"/>
    <w:rsid w:val="00357B8E"/>
    <w:rsid w:val="00360352"/>
    <w:rsid w:val="00361D9A"/>
    <w:rsid w:val="003623C2"/>
    <w:rsid w:val="00362967"/>
    <w:rsid w:val="003629FA"/>
    <w:rsid w:val="0036393A"/>
    <w:rsid w:val="003652D5"/>
    <w:rsid w:val="00366A77"/>
    <w:rsid w:val="00367B38"/>
    <w:rsid w:val="00372C4F"/>
    <w:rsid w:val="00374350"/>
    <w:rsid w:val="00374C82"/>
    <w:rsid w:val="003754D4"/>
    <w:rsid w:val="0037703F"/>
    <w:rsid w:val="00377079"/>
    <w:rsid w:val="00380CBB"/>
    <w:rsid w:val="0038175F"/>
    <w:rsid w:val="00382496"/>
    <w:rsid w:val="003838D3"/>
    <w:rsid w:val="00384432"/>
    <w:rsid w:val="0038555D"/>
    <w:rsid w:val="00385F16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40C1"/>
    <w:rsid w:val="003A4B9D"/>
    <w:rsid w:val="003A62CD"/>
    <w:rsid w:val="003A6466"/>
    <w:rsid w:val="003B0842"/>
    <w:rsid w:val="003B2D97"/>
    <w:rsid w:val="003B2FAB"/>
    <w:rsid w:val="003B38A3"/>
    <w:rsid w:val="003B3E9B"/>
    <w:rsid w:val="003B4217"/>
    <w:rsid w:val="003B6511"/>
    <w:rsid w:val="003B6B7E"/>
    <w:rsid w:val="003C1E15"/>
    <w:rsid w:val="003C6E4E"/>
    <w:rsid w:val="003D2045"/>
    <w:rsid w:val="003D6A10"/>
    <w:rsid w:val="003E10A5"/>
    <w:rsid w:val="003E1859"/>
    <w:rsid w:val="003E4C3D"/>
    <w:rsid w:val="003E6972"/>
    <w:rsid w:val="003F2BDD"/>
    <w:rsid w:val="003F410E"/>
    <w:rsid w:val="003F58D3"/>
    <w:rsid w:val="003F6CEA"/>
    <w:rsid w:val="003F7B14"/>
    <w:rsid w:val="00400472"/>
    <w:rsid w:val="00400EA6"/>
    <w:rsid w:val="00402B24"/>
    <w:rsid w:val="00403416"/>
    <w:rsid w:val="00404032"/>
    <w:rsid w:val="00410827"/>
    <w:rsid w:val="00411A87"/>
    <w:rsid w:val="00411C49"/>
    <w:rsid w:val="004123BB"/>
    <w:rsid w:val="004123E1"/>
    <w:rsid w:val="0041409C"/>
    <w:rsid w:val="0041452F"/>
    <w:rsid w:val="00414A9D"/>
    <w:rsid w:val="004154A4"/>
    <w:rsid w:val="00415C73"/>
    <w:rsid w:val="00416952"/>
    <w:rsid w:val="00417E5C"/>
    <w:rsid w:val="00420571"/>
    <w:rsid w:val="00420CE6"/>
    <w:rsid w:val="00420E12"/>
    <w:rsid w:val="00421068"/>
    <w:rsid w:val="004218FC"/>
    <w:rsid w:val="00430727"/>
    <w:rsid w:val="0043286E"/>
    <w:rsid w:val="00434C43"/>
    <w:rsid w:val="00435437"/>
    <w:rsid w:val="004354B5"/>
    <w:rsid w:val="004378A7"/>
    <w:rsid w:val="0044038D"/>
    <w:rsid w:val="0044493B"/>
    <w:rsid w:val="00445290"/>
    <w:rsid w:val="00445AA5"/>
    <w:rsid w:val="00445B94"/>
    <w:rsid w:val="00446510"/>
    <w:rsid w:val="00446846"/>
    <w:rsid w:val="00446F41"/>
    <w:rsid w:val="00451D62"/>
    <w:rsid w:val="00451DB1"/>
    <w:rsid w:val="00451FD1"/>
    <w:rsid w:val="00453215"/>
    <w:rsid w:val="004537E7"/>
    <w:rsid w:val="00454DB9"/>
    <w:rsid w:val="0045592F"/>
    <w:rsid w:val="00456C4C"/>
    <w:rsid w:val="0045783A"/>
    <w:rsid w:val="00457BD6"/>
    <w:rsid w:val="004636C2"/>
    <w:rsid w:val="004674F4"/>
    <w:rsid w:val="0046798C"/>
    <w:rsid w:val="00471381"/>
    <w:rsid w:val="00474172"/>
    <w:rsid w:val="0047655D"/>
    <w:rsid w:val="004777B1"/>
    <w:rsid w:val="00480161"/>
    <w:rsid w:val="00480B26"/>
    <w:rsid w:val="00481D94"/>
    <w:rsid w:val="00483420"/>
    <w:rsid w:val="004839A0"/>
    <w:rsid w:val="00484957"/>
    <w:rsid w:val="0048512F"/>
    <w:rsid w:val="00485318"/>
    <w:rsid w:val="0048553E"/>
    <w:rsid w:val="0048578E"/>
    <w:rsid w:val="00485B1A"/>
    <w:rsid w:val="00486E3F"/>
    <w:rsid w:val="00490411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DFC"/>
    <w:rsid w:val="004B2EA6"/>
    <w:rsid w:val="004B3E92"/>
    <w:rsid w:val="004C43E4"/>
    <w:rsid w:val="004D3587"/>
    <w:rsid w:val="004D37BF"/>
    <w:rsid w:val="004D43DA"/>
    <w:rsid w:val="004D6F69"/>
    <w:rsid w:val="004D7561"/>
    <w:rsid w:val="004E1C4D"/>
    <w:rsid w:val="004E1CF1"/>
    <w:rsid w:val="004E232E"/>
    <w:rsid w:val="004E4176"/>
    <w:rsid w:val="004E4511"/>
    <w:rsid w:val="004E4C07"/>
    <w:rsid w:val="004E5E9C"/>
    <w:rsid w:val="004F239A"/>
    <w:rsid w:val="004F342C"/>
    <w:rsid w:val="004F4685"/>
    <w:rsid w:val="005006BB"/>
    <w:rsid w:val="005019A7"/>
    <w:rsid w:val="005019D5"/>
    <w:rsid w:val="00505055"/>
    <w:rsid w:val="00505656"/>
    <w:rsid w:val="00506B88"/>
    <w:rsid w:val="005128AB"/>
    <w:rsid w:val="005133CE"/>
    <w:rsid w:val="0051673C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BC9"/>
    <w:rsid w:val="005347D0"/>
    <w:rsid w:val="00536331"/>
    <w:rsid w:val="00536D98"/>
    <w:rsid w:val="00540861"/>
    <w:rsid w:val="0054150D"/>
    <w:rsid w:val="0054237D"/>
    <w:rsid w:val="00544544"/>
    <w:rsid w:val="0054541D"/>
    <w:rsid w:val="005468EB"/>
    <w:rsid w:val="005516CB"/>
    <w:rsid w:val="00551B60"/>
    <w:rsid w:val="005536D5"/>
    <w:rsid w:val="0055660C"/>
    <w:rsid w:val="005603F7"/>
    <w:rsid w:val="00562BAD"/>
    <w:rsid w:val="005654C6"/>
    <w:rsid w:val="00571BF4"/>
    <w:rsid w:val="00572764"/>
    <w:rsid w:val="00573383"/>
    <w:rsid w:val="005759DC"/>
    <w:rsid w:val="00575B66"/>
    <w:rsid w:val="00577A1A"/>
    <w:rsid w:val="00586433"/>
    <w:rsid w:val="00587306"/>
    <w:rsid w:val="005908A4"/>
    <w:rsid w:val="005A148F"/>
    <w:rsid w:val="005A310A"/>
    <w:rsid w:val="005A4584"/>
    <w:rsid w:val="005A4DDC"/>
    <w:rsid w:val="005A6B7C"/>
    <w:rsid w:val="005A7347"/>
    <w:rsid w:val="005B0F5C"/>
    <w:rsid w:val="005B3856"/>
    <w:rsid w:val="005B3AFB"/>
    <w:rsid w:val="005B5A3B"/>
    <w:rsid w:val="005B76EF"/>
    <w:rsid w:val="005C1E1C"/>
    <w:rsid w:val="005C2674"/>
    <w:rsid w:val="005C6170"/>
    <w:rsid w:val="005C6B91"/>
    <w:rsid w:val="005D1BF5"/>
    <w:rsid w:val="005D2605"/>
    <w:rsid w:val="005D278C"/>
    <w:rsid w:val="005D3689"/>
    <w:rsid w:val="005D4163"/>
    <w:rsid w:val="005D4EF3"/>
    <w:rsid w:val="005D5AAC"/>
    <w:rsid w:val="005D6000"/>
    <w:rsid w:val="005E0B86"/>
    <w:rsid w:val="005E1714"/>
    <w:rsid w:val="005E42EB"/>
    <w:rsid w:val="005E5663"/>
    <w:rsid w:val="005E7B3A"/>
    <w:rsid w:val="005F0518"/>
    <w:rsid w:val="005F2BC7"/>
    <w:rsid w:val="005F6B81"/>
    <w:rsid w:val="005F7F36"/>
    <w:rsid w:val="0060095D"/>
    <w:rsid w:val="00600EB0"/>
    <w:rsid w:val="00601778"/>
    <w:rsid w:val="0060179E"/>
    <w:rsid w:val="006042D7"/>
    <w:rsid w:val="00604695"/>
    <w:rsid w:val="00604A92"/>
    <w:rsid w:val="00610A18"/>
    <w:rsid w:val="006122AA"/>
    <w:rsid w:val="00615C63"/>
    <w:rsid w:val="00617C0E"/>
    <w:rsid w:val="006213C2"/>
    <w:rsid w:val="006214B4"/>
    <w:rsid w:val="00621C32"/>
    <w:rsid w:val="00621EDC"/>
    <w:rsid w:val="00622946"/>
    <w:rsid w:val="006232BF"/>
    <w:rsid w:val="00625ADE"/>
    <w:rsid w:val="00626406"/>
    <w:rsid w:val="006303B1"/>
    <w:rsid w:val="00630A6A"/>
    <w:rsid w:val="00634AE6"/>
    <w:rsid w:val="00635D04"/>
    <w:rsid w:val="00637519"/>
    <w:rsid w:val="006403EA"/>
    <w:rsid w:val="00643754"/>
    <w:rsid w:val="0064590F"/>
    <w:rsid w:val="006478F4"/>
    <w:rsid w:val="00647DED"/>
    <w:rsid w:val="00650A6E"/>
    <w:rsid w:val="00650F70"/>
    <w:rsid w:val="00651784"/>
    <w:rsid w:val="006522F5"/>
    <w:rsid w:val="0065415F"/>
    <w:rsid w:val="00654D34"/>
    <w:rsid w:val="006556A3"/>
    <w:rsid w:val="00660892"/>
    <w:rsid w:val="0066469F"/>
    <w:rsid w:val="0067091A"/>
    <w:rsid w:val="00671642"/>
    <w:rsid w:val="00673DBD"/>
    <w:rsid w:val="00674FBA"/>
    <w:rsid w:val="00676FFE"/>
    <w:rsid w:val="006856CF"/>
    <w:rsid w:val="00686A3A"/>
    <w:rsid w:val="0068723C"/>
    <w:rsid w:val="00690A9B"/>
    <w:rsid w:val="00694A25"/>
    <w:rsid w:val="00694DF1"/>
    <w:rsid w:val="006A003F"/>
    <w:rsid w:val="006A52EA"/>
    <w:rsid w:val="006A641E"/>
    <w:rsid w:val="006B1AA1"/>
    <w:rsid w:val="006B34C6"/>
    <w:rsid w:val="006B3AF9"/>
    <w:rsid w:val="006D0C86"/>
    <w:rsid w:val="006D43C0"/>
    <w:rsid w:val="006E350C"/>
    <w:rsid w:val="006E6F83"/>
    <w:rsid w:val="006E7A12"/>
    <w:rsid w:val="006F0521"/>
    <w:rsid w:val="006F15E3"/>
    <w:rsid w:val="006F18FF"/>
    <w:rsid w:val="006F2501"/>
    <w:rsid w:val="006F4D35"/>
    <w:rsid w:val="006F5228"/>
    <w:rsid w:val="007010F5"/>
    <w:rsid w:val="00703086"/>
    <w:rsid w:val="00703091"/>
    <w:rsid w:val="0070762B"/>
    <w:rsid w:val="00715330"/>
    <w:rsid w:val="007176DD"/>
    <w:rsid w:val="007204F1"/>
    <w:rsid w:val="00720AED"/>
    <w:rsid w:val="00720C99"/>
    <w:rsid w:val="007228DF"/>
    <w:rsid w:val="00722DD5"/>
    <w:rsid w:val="007274AE"/>
    <w:rsid w:val="007316D4"/>
    <w:rsid w:val="0073267A"/>
    <w:rsid w:val="007369E2"/>
    <w:rsid w:val="0074041F"/>
    <w:rsid w:val="007406E2"/>
    <w:rsid w:val="007416B2"/>
    <w:rsid w:val="0074407E"/>
    <w:rsid w:val="007441F2"/>
    <w:rsid w:val="007451F0"/>
    <w:rsid w:val="00747860"/>
    <w:rsid w:val="00750142"/>
    <w:rsid w:val="00751229"/>
    <w:rsid w:val="00754F43"/>
    <w:rsid w:val="00757D3C"/>
    <w:rsid w:val="0076069E"/>
    <w:rsid w:val="0076122C"/>
    <w:rsid w:val="007632F1"/>
    <w:rsid w:val="00766234"/>
    <w:rsid w:val="00770531"/>
    <w:rsid w:val="00771372"/>
    <w:rsid w:val="00771D58"/>
    <w:rsid w:val="00772571"/>
    <w:rsid w:val="0077362C"/>
    <w:rsid w:val="00773F3A"/>
    <w:rsid w:val="0077455E"/>
    <w:rsid w:val="00783AEA"/>
    <w:rsid w:val="00785628"/>
    <w:rsid w:val="00791A03"/>
    <w:rsid w:val="00792576"/>
    <w:rsid w:val="007933B3"/>
    <w:rsid w:val="007945B7"/>
    <w:rsid w:val="007A2D08"/>
    <w:rsid w:val="007A53CE"/>
    <w:rsid w:val="007B1918"/>
    <w:rsid w:val="007B4AC4"/>
    <w:rsid w:val="007B572E"/>
    <w:rsid w:val="007B5AE8"/>
    <w:rsid w:val="007B7A31"/>
    <w:rsid w:val="007C1E78"/>
    <w:rsid w:val="007C222D"/>
    <w:rsid w:val="007C2F78"/>
    <w:rsid w:val="007C4F03"/>
    <w:rsid w:val="007D15D1"/>
    <w:rsid w:val="007D1957"/>
    <w:rsid w:val="007D4562"/>
    <w:rsid w:val="007E14C9"/>
    <w:rsid w:val="007E3DE3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709B"/>
    <w:rsid w:val="00807804"/>
    <w:rsid w:val="00812BA9"/>
    <w:rsid w:val="008202B2"/>
    <w:rsid w:val="008218A3"/>
    <w:rsid w:val="00826764"/>
    <w:rsid w:val="00831C43"/>
    <w:rsid w:val="00831EF8"/>
    <w:rsid w:val="0083693C"/>
    <w:rsid w:val="00837151"/>
    <w:rsid w:val="00837691"/>
    <w:rsid w:val="00842684"/>
    <w:rsid w:val="00845536"/>
    <w:rsid w:val="008471FC"/>
    <w:rsid w:val="0084750A"/>
    <w:rsid w:val="00850A40"/>
    <w:rsid w:val="0085131F"/>
    <w:rsid w:val="00851B02"/>
    <w:rsid w:val="00852071"/>
    <w:rsid w:val="00853830"/>
    <w:rsid w:val="0085396B"/>
    <w:rsid w:val="00854477"/>
    <w:rsid w:val="00855FF8"/>
    <w:rsid w:val="00856826"/>
    <w:rsid w:val="00862B76"/>
    <w:rsid w:val="00863E50"/>
    <w:rsid w:val="00864029"/>
    <w:rsid w:val="00864629"/>
    <w:rsid w:val="00871369"/>
    <w:rsid w:val="00871D3E"/>
    <w:rsid w:val="0087575D"/>
    <w:rsid w:val="00877A2E"/>
    <w:rsid w:val="008839C6"/>
    <w:rsid w:val="0088566E"/>
    <w:rsid w:val="00887180"/>
    <w:rsid w:val="00887517"/>
    <w:rsid w:val="008902D2"/>
    <w:rsid w:val="008920BF"/>
    <w:rsid w:val="008932F8"/>
    <w:rsid w:val="0089388D"/>
    <w:rsid w:val="00896EDC"/>
    <w:rsid w:val="008A0D91"/>
    <w:rsid w:val="008A25DE"/>
    <w:rsid w:val="008A2E28"/>
    <w:rsid w:val="008A581E"/>
    <w:rsid w:val="008B011E"/>
    <w:rsid w:val="008B0598"/>
    <w:rsid w:val="008B265D"/>
    <w:rsid w:val="008B2695"/>
    <w:rsid w:val="008B3DEF"/>
    <w:rsid w:val="008B5020"/>
    <w:rsid w:val="008B73F6"/>
    <w:rsid w:val="008B7718"/>
    <w:rsid w:val="008C2004"/>
    <w:rsid w:val="008C20C0"/>
    <w:rsid w:val="008C35E5"/>
    <w:rsid w:val="008C37EC"/>
    <w:rsid w:val="008C47A6"/>
    <w:rsid w:val="008C4E80"/>
    <w:rsid w:val="008D01A5"/>
    <w:rsid w:val="008D071F"/>
    <w:rsid w:val="008D408D"/>
    <w:rsid w:val="008D5E04"/>
    <w:rsid w:val="008D61D8"/>
    <w:rsid w:val="008D6A8B"/>
    <w:rsid w:val="008E4590"/>
    <w:rsid w:val="008E6BA7"/>
    <w:rsid w:val="008E722E"/>
    <w:rsid w:val="008F3E54"/>
    <w:rsid w:val="008F5BAB"/>
    <w:rsid w:val="009004FA"/>
    <w:rsid w:val="00904DF4"/>
    <w:rsid w:val="00905D7D"/>
    <w:rsid w:val="009065BA"/>
    <w:rsid w:val="00907B12"/>
    <w:rsid w:val="009103C6"/>
    <w:rsid w:val="00910F62"/>
    <w:rsid w:val="00911292"/>
    <w:rsid w:val="00911390"/>
    <w:rsid w:val="00913328"/>
    <w:rsid w:val="00916EB7"/>
    <w:rsid w:val="00921F5D"/>
    <w:rsid w:val="00922008"/>
    <w:rsid w:val="00922886"/>
    <w:rsid w:val="009233E2"/>
    <w:rsid w:val="009250FE"/>
    <w:rsid w:val="009259B7"/>
    <w:rsid w:val="0092639B"/>
    <w:rsid w:val="009369A3"/>
    <w:rsid w:val="00944027"/>
    <w:rsid w:val="00947792"/>
    <w:rsid w:val="00952B44"/>
    <w:rsid w:val="009600A4"/>
    <w:rsid w:val="00960EA7"/>
    <w:rsid w:val="00962B31"/>
    <w:rsid w:val="0096368B"/>
    <w:rsid w:val="00963F51"/>
    <w:rsid w:val="00964BB5"/>
    <w:rsid w:val="00966B36"/>
    <w:rsid w:val="00966D47"/>
    <w:rsid w:val="00966DCD"/>
    <w:rsid w:val="00967329"/>
    <w:rsid w:val="00972683"/>
    <w:rsid w:val="00972B58"/>
    <w:rsid w:val="0097478B"/>
    <w:rsid w:val="009756FC"/>
    <w:rsid w:val="009814DA"/>
    <w:rsid w:val="009830D9"/>
    <w:rsid w:val="0098452D"/>
    <w:rsid w:val="009848C6"/>
    <w:rsid w:val="009862CF"/>
    <w:rsid w:val="00987E36"/>
    <w:rsid w:val="00991019"/>
    <w:rsid w:val="009911B3"/>
    <w:rsid w:val="00992D07"/>
    <w:rsid w:val="00994D34"/>
    <w:rsid w:val="0099647D"/>
    <w:rsid w:val="00996B1C"/>
    <w:rsid w:val="00996B9A"/>
    <w:rsid w:val="00996FD2"/>
    <w:rsid w:val="00997ADD"/>
    <w:rsid w:val="009A2BAE"/>
    <w:rsid w:val="009A3A45"/>
    <w:rsid w:val="009A4071"/>
    <w:rsid w:val="009A4825"/>
    <w:rsid w:val="009A4F6E"/>
    <w:rsid w:val="009B2AE8"/>
    <w:rsid w:val="009B4014"/>
    <w:rsid w:val="009B5852"/>
    <w:rsid w:val="009B7D53"/>
    <w:rsid w:val="009C1085"/>
    <w:rsid w:val="009C4F58"/>
    <w:rsid w:val="009C6377"/>
    <w:rsid w:val="009D02ED"/>
    <w:rsid w:val="009D1AD5"/>
    <w:rsid w:val="009D21F4"/>
    <w:rsid w:val="009D59BD"/>
    <w:rsid w:val="009E0A11"/>
    <w:rsid w:val="009E1D32"/>
    <w:rsid w:val="009E219A"/>
    <w:rsid w:val="009E25AD"/>
    <w:rsid w:val="009E2C4C"/>
    <w:rsid w:val="009E2C69"/>
    <w:rsid w:val="009E4333"/>
    <w:rsid w:val="009E46F0"/>
    <w:rsid w:val="009E4828"/>
    <w:rsid w:val="009E61AC"/>
    <w:rsid w:val="009E62E3"/>
    <w:rsid w:val="009E6976"/>
    <w:rsid w:val="009F0460"/>
    <w:rsid w:val="009F0882"/>
    <w:rsid w:val="009F1978"/>
    <w:rsid w:val="00A00E22"/>
    <w:rsid w:val="00A0237B"/>
    <w:rsid w:val="00A02A92"/>
    <w:rsid w:val="00A0544A"/>
    <w:rsid w:val="00A06EFB"/>
    <w:rsid w:val="00A07B27"/>
    <w:rsid w:val="00A07BAE"/>
    <w:rsid w:val="00A12C1C"/>
    <w:rsid w:val="00A12E6E"/>
    <w:rsid w:val="00A14968"/>
    <w:rsid w:val="00A2315F"/>
    <w:rsid w:val="00A23916"/>
    <w:rsid w:val="00A2473F"/>
    <w:rsid w:val="00A25077"/>
    <w:rsid w:val="00A31838"/>
    <w:rsid w:val="00A3311F"/>
    <w:rsid w:val="00A347F6"/>
    <w:rsid w:val="00A349E5"/>
    <w:rsid w:val="00A40D7A"/>
    <w:rsid w:val="00A413F8"/>
    <w:rsid w:val="00A41CCC"/>
    <w:rsid w:val="00A42A02"/>
    <w:rsid w:val="00A431FA"/>
    <w:rsid w:val="00A43DE5"/>
    <w:rsid w:val="00A47308"/>
    <w:rsid w:val="00A47787"/>
    <w:rsid w:val="00A514E7"/>
    <w:rsid w:val="00A52229"/>
    <w:rsid w:val="00A535F9"/>
    <w:rsid w:val="00A53DB5"/>
    <w:rsid w:val="00A5631C"/>
    <w:rsid w:val="00A575A6"/>
    <w:rsid w:val="00A57905"/>
    <w:rsid w:val="00A61E93"/>
    <w:rsid w:val="00A62524"/>
    <w:rsid w:val="00A634EF"/>
    <w:rsid w:val="00A66738"/>
    <w:rsid w:val="00A6692E"/>
    <w:rsid w:val="00A67BAC"/>
    <w:rsid w:val="00A7164A"/>
    <w:rsid w:val="00A71682"/>
    <w:rsid w:val="00A73E98"/>
    <w:rsid w:val="00A80533"/>
    <w:rsid w:val="00A820AE"/>
    <w:rsid w:val="00A84451"/>
    <w:rsid w:val="00A90EF2"/>
    <w:rsid w:val="00A91E99"/>
    <w:rsid w:val="00A93E06"/>
    <w:rsid w:val="00AA0BE4"/>
    <w:rsid w:val="00AA11EE"/>
    <w:rsid w:val="00AA2AC3"/>
    <w:rsid w:val="00AA3E50"/>
    <w:rsid w:val="00AA495D"/>
    <w:rsid w:val="00AA55FE"/>
    <w:rsid w:val="00AA5C29"/>
    <w:rsid w:val="00AA7BAF"/>
    <w:rsid w:val="00AA7BFC"/>
    <w:rsid w:val="00AB1B86"/>
    <w:rsid w:val="00AB1E1C"/>
    <w:rsid w:val="00AB251C"/>
    <w:rsid w:val="00AB360C"/>
    <w:rsid w:val="00AB5B8A"/>
    <w:rsid w:val="00AB76F4"/>
    <w:rsid w:val="00AC1955"/>
    <w:rsid w:val="00AC23C9"/>
    <w:rsid w:val="00AC33E8"/>
    <w:rsid w:val="00AC3514"/>
    <w:rsid w:val="00AC3A02"/>
    <w:rsid w:val="00AC7C61"/>
    <w:rsid w:val="00AD1377"/>
    <w:rsid w:val="00AD208B"/>
    <w:rsid w:val="00AD2438"/>
    <w:rsid w:val="00AD4A36"/>
    <w:rsid w:val="00AE02C2"/>
    <w:rsid w:val="00AE2C76"/>
    <w:rsid w:val="00AE35DC"/>
    <w:rsid w:val="00AE3973"/>
    <w:rsid w:val="00AE3E91"/>
    <w:rsid w:val="00AE54DC"/>
    <w:rsid w:val="00AF187B"/>
    <w:rsid w:val="00AF23D6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2006"/>
    <w:rsid w:val="00B24423"/>
    <w:rsid w:val="00B25B64"/>
    <w:rsid w:val="00B274B5"/>
    <w:rsid w:val="00B27D64"/>
    <w:rsid w:val="00B36C5A"/>
    <w:rsid w:val="00B40664"/>
    <w:rsid w:val="00B412E4"/>
    <w:rsid w:val="00B445BC"/>
    <w:rsid w:val="00B46676"/>
    <w:rsid w:val="00B4743C"/>
    <w:rsid w:val="00B513F4"/>
    <w:rsid w:val="00B521A3"/>
    <w:rsid w:val="00B523E5"/>
    <w:rsid w:val="00B54E20"/>
    <w:rsid w:val="00B55D3A"/>
    <w:rsid w:val="00B61D8F"/>
    <w:rsid w:val="00B6356B"/>
    <w:rsid w:val="00B64CEB"/>
    <w:rsid w:val="00B64DD8"/>
    <w:rsid w:val="00B673DB"/>
    <w:rsid w:val="00B67C9F"/>
    <w:rsid w:val="00B71257"/>
    <w:rsid w:val="00B736B1"/>
    <w:rsid w:val="00B760CC"/>
    <w:rsid w:val="00B76403"/>
    <w:rsid w:val="00B77B43"/>
    <w:rsid w:val="00B77C59"/>
    <w:rsid w:val="00B8057C"/>
    <w:rsid w:val="00B831EB"/>
    <w:rsid w:val="00B83C03"/>
    <w:rsid w:val="00B87916"/>
    <w:rsid w:val="00B92810"/>
    <w:rsid w:val="00B92B3A"/>
    <w:rsid w:val="00B94AD3"/>
    <w:rsid w:val="00B95A7F"/>
    <w:rsid w:val="00B97908"/>
    <w:rsid w:val="00BA1C4F"/>
    <w:rsid w:val="00BA69F4"/>
    <w:rsid w:val="00BB0475"/>
    <w:rsid w:val="00BB1636"/>
    <w:rsid w:val="00BB28E1"/>
    <w:rsid w:val="00BB30A8"/>
    <w:rsid w:val="00BB3B84"/>
    <w:rsid w:val="00BB3FE7"/>
    <w:rsid w:val="00BB56E0"/>
    <w:rsid w:val="00BB75E0"/>
    <w:rsid w:val="00BB7D26"/>
    <w:rsid w:val="00BC0447"/>
    <w:rsid w:val="00BC1C6E"/>
    <w:rsid w:val="00BC2FA1"/>
    <w:rsid w:val="00BC577D"/>
    <w:rsid w:val="00BC694D"/>
    <w:rsid w:val="00BD29E7"/>
    <w:rsid w:val="00BD34C6"/>
    <w:rsid w:val="00BD7395"/>
    <w:rsid w:val="00BD76B4"/>
    <w:rsid w:val="00BE1AD6"/>
    <w:rsid w:val="00BE1E6B"/>
    <w:rsid w:val="00BE1E87"/>
    <w:rsid w:val="00BE20B6"/>
    <w:rsid w:val="00BE359E"/>
    <w:rsid w:val="00BE6512"/>
    <w:rsid w:val="00BE730A"/>
    <w:rsid w:val="00BF1723"/>
    <w:rsid w:val="00BF1A95"/>
    <w:rsid w:val="00BF2A44"/>
    <w:rsid w:val="00BF3358"/>
    <w:rsid w:val="00BF363E"/>
    <w:rsid w:val="00BF570B"/>
    <w:rsid w:val="00C01BC7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1A01"/>
    <w:rsid w:val="00C2446D"/>
    <w:rsid w:val="00C24953"/>
    <w:rsid w:val="00C26E5A"/>
    <w:rsid w:val="00C26F8E"/>
    <w:rsid w:val="00C27629"/>
    <w:rsid w:val="00C30794"/>
    <w:rsid w:val="00C30B7F"/>
    <w:rsid w:val="00C33510"/>
    <w:rsid w:val="00C34C38"/>
    <w:rsid w:val="00C364BD"/>
    <w:rsid w:val="00C369CF"/>
    <w:rsid w:val="00C40B21"/>
    <w:rsid w:val="00C417EE"/>
    <w:rsid w:val="00C42C0E"/>
    <w:rsid w:val="00C4419F"/>
    <w:rsid w:val="00C44320"/>
    <w:rsid w:val="00C44735"/>
    <w:rsid w:val="00C447ED"/>
    <w:rsid w:val="00C450A2"/>
    <w:rsid w:val="00C45383"/>
    <w:rsid w:val="00C514B3"/>
    <w:rsid w:val="00C53948"/>
    <w:rsid w:val="00C53ACC"/>
    <w:rsid w:val="00C637B6"/>
    <w:rsid w:val="00C6447F"/>
    <w:rsid w:val="00C66659"/>
    <w:rsid w:val="00C66F06"/>
    <w:rsid w:val="00C6715A"/>
    <w:rsid w:val="00C674B3"/>
    <w:rsid w:val="00C674BE"/>
    <w:rsid w:val="00C704CD"/>
    <w:rsid w:val="00C71317"/>
    <w:rsid w:val="00C7285A"/>
    <w:rsid w:val="00C73696"/>
    <w:rsid w:val="00C73753"/>
    <w:rsid w:val="00C7483C"/>
    <w:rsid w:val="00C75346"/>
    <w:rsid w:val="00C816CD"/>
    <w:rsid w:val="00C838A9"/>
    <w:rsid w:val="00C86D77"/>
    <w:rsid w:val="00C90CF2"/>
    <w:rsid w:val="00C91AF4"/>
    <w:rsid w:val="00C91C4D"/>
    <w:rsid w:val="00C92B15"/>
    <w:rsid w:val="00C96249"/>
    <w:rsid w:val="00C9787D"/>
    <w:rsid w:val="00C979B7"/>
    <w:rsid w:val="00CA0A42"/>
    <w:rsid w:val="00CA13ED"/>
    <w:rsid w:val="00CA48C1"/>
    <w:rsid w:val="00CA6375"/>
    <w:rsid w:val="00CB1852"/>
    <w:rsid w:val="00CB2BE4"/>
    <w:rsid w:val="00CB52B5"/>
    <w:rsid w:val="00CB5DA7"/>
    <w:rsid w:val="00CC1613"/>
    <w:rsid w:val="00CC23BD"/>
    <w:rsid w:val="00CC65F1"/>
    <w:rsid w:val="00CD19FC"/>
    <w:rsid w:val="00CD53D8"/>
    <w:rsid w:val="00CE0DCE"/>
    <w:rsid w:val="00CE1100"/>
    <w:rsid w:val="00CE4525"/>
    <w:rsid w:val="00CE7C7A"/>
    <w:rsid w:val="00CF11D5"/>
    <w:rsid w:val="00CF15BF"/>
    <w:rsid w:val="00CF168D"/>
    <w:rsid w:val="00CF23C8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16F6"/>
    <w:rsid w:val="00D1326A"/>
    <w:rsid w:val="00D13FB9"/>
    <w:rsid w:val="00D1400E"/>
    <w:rsid w:val="00D17728"/>
    <w:rsid w:val="00D1785A"/>
    <w:rsid w:val="00D204BB"/>
    <w:rsid w:val="00D24807"/>
    <w:rsid w:val="00D25FE7"/>
    <w:rsid w:val="00D26AAF"/>
    <w:rsid w:val="00D27230"/>
    <w:rsid w:val="00D37010"/>
    <w:rsid w:val="00D3735C"/>
    <w:rsid w:val="00D4065A"/>
    <w:rsid w:val="00D407A1"/>
    <w:rsid w:val="00D4231E"/>
    <w:rsid w:val="00D43301"/>
    <w:rsid w:val="00D46F97"/>
    <w:rsid w:val="00D47110"/>
    <w:rsid w:val="00D472F3"/>
    <w:rsid w:val="00D47BAF"/>
    <w:rsid w:val="00D47C05"/>
    <w:rsid w:val="00D51977"/>
    <w:rsid w:val="00D51B84"/>
    <w:rsid w:val="00D51D5F"/>
    <w:rsid w:val="00D52582"/>
    <w:rsid w:val="00D53C63"/>
    <w:rsid w:val="00D55443"/>
    <w:rsid w:val="00D62FD9"/>
    <w:rsid w:val="00D6304A"/>
    <w:rsid w:val="00D65066"/>
    <w:rsid w:val="00D668A3"/>
    <w:rsid w:val="00D70AEB"/>
    <w:rsid w:val="00D7387A"/>
    <w:rsid w:val="00D74739"/>
    <w:rsid w:val="00D76001"/>
    <w:rsid w:val="00D834D7"/>
    <w:rsid w:val="00D83ABF"/>
    <w:rsid w:val="00D87172"/>
    <w:rsid w:val="00D873DD"/>
    <w:rsid w:val="00D87A72"/>
    <w:rsid w:val="00D94223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ACE"/>
    <w:rsid w:val="00DB5BF7"/>
    <w:rsid w:val="00DB64B8"/>
    <w:rsid w:val="00DC05CB"/>
    <w:rsid w:val="00DC33AE"/>
    <w:rsid w:val="00DC7258"/>
    <w:rsid w:val="00DC7A90"/>
    <w:rsid w:val="00DD0751"/>
    <w:rsid w:val="00DD6DD8"/>
    <w:rsid w:val="00DD79D6"/>
    <w:rsid w:val="00DE00E6"/>
    <w:rsid w:val="00DE1670"/>
    <w:rsid w:val="00DE51F6"/>
    <w:rsid w:val="00DF019B"/>
    <w:rsid w:val="00DF122F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AB8"/>
    <w:rsid w:val="00E07B85"/>
    <w:rsid w:val="00E127FC"/>
    <w:rsid w:val="00E12FAB"/>
    <w:rsid w:val="00E134A7"/>
    <w:rsid w:val="00E149F3"/>
    <w:rsid w:val="00E160C6"/>
    <w:rsid w:val="00E16BB9"/>
    <w:rsid w:val="00E16CB8"/>
    <w:rsid w:val="00E179C8"/>
    <w:rsid w:val="00E22CD3"/>
    <w:rsid w:val="00E23281"/>
    <w:rsid w:val="00E2489D"/>
    <w:rsid w:val="00E26259"/>
    <w:rsid w:val="00E26743"/>
    <w:rsid w:val="00E26A46"/>
    <w:rsid w:val="00E26BA5"/>
    <w:rsid w:val="00E272A5"/>
    <w:rsid w:val="00E326A9"/>
    <w:rsid w:val="00E331E8"/>
    <w:rsid w:val="00E3584E"/>
    <w:rsid w:val="00E40452"/>
    <w:rsid w:val="00E44A78"/>
    <w:rsid w:val="00E46E7F"/>
    <w:rsid w:val="00E509E5"/>
    <w:rsid w:val="00E5104D"/>
    <w:rsid w:val="00E532B4"/>
    <w:rsid w:val="00E543D0"/>
    <w:rsid w:val="00E714D3"/>
    <w:rsid w:val="00E72BB4"/>
    <w:rsid w:val="00E7309F"/>
    <w:rsid w:val="00E733DC"/>
    <w:rsid w:val="00E75A9C"/>
    <w:rsid w:val="00E761B2"/>
    <w:rsid w:val="00E807DC"/>
    <w:rsid w:val="00E81527"/>
    <w:rsid w:val="00E81BEB"/>
    <w:rsid w:val="00E82F73"/>
    <w:rsid w:val="00E8705D"/>
    <w:rsid w:val="00E87917"/>
    <w:rsid w:val="00E914B2"/>
    <w:rsid w:val="00E94677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A6F94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3E5"/>
    <w:rsid w:val="00ED09F1"/>
    <w:rsid w:val="00ED18CA"/>
    <w:rsid w:val="00ED221B"/>
    <w:rsid w:val="00ED30E9"/>
    <w:rsid w:val="00ED31F4"/>
    <w:rsid w:val="00ED3C18"/>
    <w:rsid w:val="00ED5E45"/>
    <w:rsid w:val="00EE065F"/>
    <w:rsid w:val="00EE1E2C"/>
    <w:rsid w:val="00EE3102"/>
    <w:rsid w:val="00EE3720"/>
    <w:rsid w:val="00EF3E5C"/>
    <w:rsid w:val="00EF4046"/>
    <w:rsid w:val="00EF42FA"/>
    <w:rsid w:val="00EF6D3E"/>
    <w:rsid w:val="00F0736A"/>
    <w:rsid w:val="00F07C9A"/>
    <w:rsid w:val="00F12BAD"/>
    <w:rsid w:val="00F170DE"/>
    <w:rsid w:val="00F17FD2"/>
    <w:rsid w:val="00F21F16"/>
    <w:rsid w:val="00F22804"/>
    <w:rsid w:val="00F229C0"/>
    <w:rsid w:val="00F23B52"/>
    <w:rsid w:val="00F25BA4"/>
    <w:rsid w:val="00F26D3F"/>
    <w:rsid w:val="00F275D4"/>
    <w:rsid w:val="00F279B4"/>
    <w:rsid w:val="00F27AEB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47DAC"/>
    <w:rsid w:val="00F51AB6"/>
    <w:rsid w:val="00F5263E"/>
    <w:rsid w:val="00F53B30"/>
    <w:rsid w:val="00F54B99"/>
    <w:rsid w:val="00F56A7C"/>
    <w:rsid w:val="00F56AB8"/>
    <w:rsid w:val="00F601F4"/>
    <w:rsid w:val="00F608C2"/>
    <w:rsid w:val="00F64591"/>
    <w:rsid w:val="00F647E0"/>
    <w:rsid w:val="00F67A72"/>
    <w:rsid w:val="00F70739"/>
    <w:rsid w:val="00F7088E"/>
    <w:rsid w:val="00F716E2"/>
    <w:rsid w:val="00F72213"/>
    <w:rsid w:val="00F73B61"/>
    <w:rsid w:val="00F801A3"/>
    <w:rsid w:val="00F805FF"/>
    <w:rsid w:val="00F807B3"/>
    <w:rsid w:val="00F81652"/>
    <w:rsid w:val="00F83A32"/>
    <w:rsid w:val="00F85E0A"/>
    <w:rsid w:val="00F90751"/>
    <w:rsid w:val="00F92020"/>
    <w:rsid w:val="00F94818"/>
    <w:rsid w:val="00F95916"/>
    <w:rsid w:val="00F95C75"/>
    <w:rsid w:val="00F97F3A"/>
    <w:rsid w:val="00FA12E9"/>
    <w:rsid w:val="00FA4EEB"/>
    <w:rsid w:val="00FA55FE"/>
    <w:rsid w:val="00FA5939"/>
    <w:rsid w:val="00FA64FF"/>
    <w:rsid w:val="00FA69C4"/>
    <w:rsid w:val="00FA7C81"/>
    <w:rsid w:val="00FB2A60"/>
    <w:rsid w:val="00FB4206"/>
    <w:rsid w:val="00FB622A"/>
    <w:rsid w:val="00FB6C19"/>
    <w:rsid w:val="00FC4BD5"/>
    <w:rsid w:val="00FC5CB7"/>
    <w:rsid w:val="00FC616F"/>
    <w:rsid w:val="00FD1FED"/>
    <w:rsid w:val="00FD27DD"/>
    <w:rsid w:val="00FD48E2"/>
    <w:rsid w:val="00FE1D3E"/>
    <w:rsid w:val="00FE2513"/>
    <w:rsid w:val="00FE4320"/>
    <w:rsid w:val="00FE529D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C81"/>
  <w15:docId w15:val="{1F007121-5F31-4269-8934-DD2D6DF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99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1B3399"/>
    <w:pPr>
      <w:keepNext/>
      <w:keepLines/>
      <w:pageBreakBefore/>
      <w:numPr>
        <w:numId w:val="5"/>
      </w:numPr>
      <w:spacing w:after="240"/>
      <w:outlineLvl w:val="0"/>
    </w:pPr>
    <w:rPr>
      <w:rFonts w:cs="Arial"/>
      <w:b/>
      <w:bCs/>
      <w:kern w:val="28"/>
      <w:sz w:val="48"/>
      <w:szCs w:val="32"/>
      <w:lang w:val="en-AU"/>
    </w:rPr>
  </w:style>
  <w:style w:type="paragraph" w:styleId="Heading2">
    <w:name w:val="heading 2"/>
    <w:basedOn w:val="Normal"/>
    <w:next w:val="BodyText"/>
    <w:link w:val="Heading2Char"/>
    <w:qFormat/>
    <w:rsid w:val="001B3399"/>
    <w:pPr>
      <w:keepNext/>
      <w:keepLines/>
      <w:numPr>
        <w:ilvl w:val="1"/>
        <w:numId w:val="5"/>
      </w:numPr>
      <w:spacing w:before="240" w:after="12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1B3399"/>
    <w:pPr>
      <w:keepNext/>
      <w:keepLines/>
      <w:numPr>
        <w:ilvl w:val="2"/>
        <w:numId w:val="5"/>
      </w:numPr>
      <w:spacing w:before="240" w:after="120"/>
      <w:outlineLvl w:val="2"/>
    </w:pPr>
    <w:rPr>
      <w:rFonts w:cs="Arial"/>
      <w:i/>
      <w:iCs/>
      <w:kern w:val="28"/>
      <w:szCs w:val="26"/>
      <w:lang w:val="en-AU"/>
    </w:rPr>
  </w:style>
  <w:style w:type="paragraph" w:styleId="Heading4">
    <w:name w:val="heading 4"/>
    <w:basedOn w:val="Normal"/>
    <w:next w:val="BodyText"/>
    <w:link w:val="Heading4Char"/>
    <w:qFormat/>
    <w:rsid w:val="001B3399"/>
    <w:pPr>
      <w:keepNext/>
      <w:keepLines/>
      <w:pBdr>
        <w:top w:val="single" w:sz="4" w:space="3" w:color="auto"/>
      </w:pBdr>
      <w:spacing w:before="240" w:after="120"/>
      <w:ind w:left="-113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1317"/>
    <w:pPr>
      <w:keepNext/>
      <w:keepLines/>
      <w:spacing w:before="240" w:after="120"/>
      <w:ind w:left="-1134"/>
      <w:outlineLvl w:val="4"/>
    </w:pPr>
    <w:rPr>
      <w:rFonts w:asciiTheme="majorBidi" w:eastAsiaTheme="majorEastAsia" w:hAnsiTheme="majorBid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B339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B3399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1B3399"/>
    <w:rPr>
      <w:rFonts w:ascii="Times New Roman" w:eastAsia="SimSun" w:hAnsi="Times New Roman" w:cs="Arial"/>
      <w:b/>
      <w:bCs/>
      <w:kern w:val="28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1B3399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1B3399"/>
    <w:rPr>
      <w:rFonts w:ascii="Times New Roman" w:eastAsia="SimSun" w:hAnsi="Times New Roman" w:cs="Arial"/>
      <w:i/>
      <w:iCs/>
      <w:kern w:val="28"/>
      <w:szCs w:val="26"/>
    </w:rPr>
  </w:style>
  <w:style w:type="character" w:customStyle="1" w:styleId="Heading4Char">
    <w:name w:val="Heading 4 Char"/>
    <w:basedOn w:val="DefaultParagraphFont"/>
    <w:link w:val="Heading4"/>
    <w:rsid w:val="001B3399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1B3399"/>
    <w:rPr>
      <w:i/>
    </w:rPr>
  </w:style>
  <w:style w:type="paragraph" w:customStyle="1" w:styleId="Callout">
    <w:name w:val="Callout"/>
    <w:basedOn w:val="Normal"/>
    <w:rsid w:val="001B3399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1B3399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1B3399"/>
    <w:pPr>
      <w:spacing w:line="240" w:lineRule="exact"/>
    </w:pPr>
  </w:style>
  <w:style w:type="character" w:customStyle="1" w:styleId="SpaceSingleChar">
    <w:name w:val="Space Single Char"/>
    <w:link w:val="SpaceSingle"/>
    <w:rsid w:val="001B3399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1B3399"/>
    <w:rPr>
      <w:i/>
    </w:rPr>
  </w:style>
  <w:style w:type="character" w:styleId="Emphasis">
    <w:name w:val="Emphasis"/>
    <w:basedOn w:val="DefaultParagraphFont"/>
    <w:qFormat/>
    <w:rsid w:val="001B3399"/>
    <w:rPr>
      <w:i/>
      <w:iCs/>
    </w:rPr>
  </w:style>
  <w:style w:type="character" w:customStyle="1" w:styleId="FileName">
    <w:name w:val="File Name"/>
    <w:basedOn w:val="DefaultParagraphFont"/>
    <w:rsid w:val="001B3399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1B3399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B3399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1B3399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1B3399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1B3399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1B3399"/>
    <w:pPr>
      <w:jc w:val="center"/>
    </w:pPr>
  </w:style>
  <w:style w:type="paragraph" w:customStyle="1" w:styleId="ImageLeft">
    <w:name w:val="Image Left"/>
    <w:basedOn w:val="Normal"/>
    <w:next w:val="SpaceSingle"/>
    <w:rsid w:val="001B3399"/>
  </w:style>
  <w:style w:type="paragraph" w:customStyle="1" w:styleId="ImageRight">
    <w:name w:val="Image Right"/>
    <w:basedOn w:val="Normal"/>
    <w:next w:val="SpaceSingle"/>
    <w:rsid w:val="001B3399"/>
    <w:pPr>
      <w:jc w:val="right"/>
    </w:pPr>
  </w:style>
  <w:style w:type="character" w:customStyle="1" w:styleId="Keyboard">
    <w:name w:val="Keyboard"/>
    <w:basedOn w:val="DefaultParagraphFont"/>
    <w:rsid w:val="001B3399"/>
    <w:rPr>
      <w:b/>
    </w:rPr>
  </w:style>
  <w:style w:type="paragraph" w:styleId="List">
    <w:name w:val="List"/>
    <w:basedOn w:val="BodyText"/>
    <w:rsid w:val="001B3399"/>
    <w:pPr>
      <w:ind w:left="360" w:hanging="360"/>
    </w:pPr>
  </w:style>
  <w:style w:type="paragraph" w:styleId="List2">
    <w:name w:val="List 2"/>
    <w:basedOn w:val="BodyText"/>
    <w:rsid w:val="001B3399"/>
    <w:pPr>
      <w:ind w:left="720" w:hanging="360"/>
    </w:pPr>
  </w:style>
  <w:style w:type="paragraph" w:styleId="List3">
    <w:name w:val="List 3"/>
    <w:basedOn w:val="BodyText"/>
    <w:rsid w:val="001B3399"/>
    <w:pPr>
      <w:ind w:left="1080" w:hanging="360"/>
    </w:pPr>
  </w:style>
  <w:style w:type="paragraph" w:styleId="ListBullet">
    <w:name w:val="List Bullet"/>
    <w:basedOn w:val="BodyText"/>
    <w:uiPriority w:val="99"/>
    <w:rsid w:val="001B3399"/>
    <w:pPr>
      <w:numPr>
        <w:numId w:val="1"/>
      </w:numPr>
      <w:spacing w:after="60"/>
    </w:pPr>
  </w:style>
  <w:style w:type="paragraph" w:styleId="ListBullet2">
    <w:name w:val="List Bullet 2"/>
    <w:basedOn w:val="BodyText"/>
    <w:rsid w:val="001B3399"/>
    <w:pPr>
      <w:numPr>
        <w:numId w:val="2"/>
      </w:numPr>
    </w:pPr>
  </w:style>
  <w:style w:type="paragraph" w:styleId="ListBullet3">
    <w:name w:val="List Bullet 3"/>
    <w:basedOn w:val="BodyText"/>
    <w:rsid w:val="001B3399"/>
    <w:pPr>
      <w:numPr>
        <w:numId w:val="3"/>
      </w:numPr>
    </w:pPr>
  </w:style>
  <w:style w:type="paragraph" w:styleId="ListContinue">
    <w:name w:val="List Continue"/>
    <w:basedOn w:val="BodyText"/>
    <w:rsid w:val="001B3399"/>
    <w:pPr>
      <w:ind w:left="360"/>
    </w:pPr>
  </w:style>
  <w:style w:type="paragraph" w:styleId="ListContinue2">
    <w:name w:val="List Continue 2"/>
    <w:basedOn w:val="BodyText"/>
    <w:rsid w:val="001B3399"/>
    <w:pPr>
      <w:ind w:left="720"/>
    </w:pPr>
  </w:style>
  <w:style w:type="paragraph" w:styleId="ListContinue3">
    <w:name w:val="List Continue 3"/>
    <w:basedOn w:val="BodyText"/>
    <w:rsid w:val="001B3399"/>
    <w:pPr>
      <w:ind w:left="1080"/>
    </w:pPr>
  </w:style>
  <w:style w:type="paragraph" w:customStyle="1" w:styleId="ListProcedure">
    <w:name w:val="List Procedure"/>
    <w:basedOn w:val="BodyText"/>
    <w:rsid w:val="001B3399"/>
    <w:pPr>
      <w:numPr>
        <w:ilvl w:val="3"/>
        <w:numId w:val="5"/>
      </w:numPr>
    </w:pPr>
  </w:style>
  <w:style w:type="paragraph" w:customStyle="1" w:styleId="ListProcedure2">
    <w:name w:val="List Procedure 2"/>
    <w:basedOn w:val="BodyText"/>
    <w:rsid w:val="001B3399"/>
    <w:pPr>
      <w:numPr>
        <w:ilvl w:val="4"/>
        <w:numId w:val="5"/>
      </w:numPr>
    </w:pPr>
  </w:style>
  <w:style w:type="paragraph" w:customStyle="1" w:styleId="Note">
    <w:name w:val="Note"/>
    <w:basedOn w:val="BodyText"/>
    <w:next w:val="BodyText"/>
    <w:link w:val="NoteChar"/>
    <w:rsid w:val="001B3399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1B3399"/>
    <w:rPr>
      <w:rFonts w:ascii="Times New Roman" w:eastAsia="Times New Roman" w:hAnsi="Times New Roman" w:cs="Times New Roman"/>
      <w:szCs w:val="24"/>
      <w:lang w:val="fr-FR"/>
    </w:rPr>
  </w:style>
  <w:style w:type="character" w:styleId="PageNumber">
    <w:name w:val="page number"/>
    <w:basedOn w:val="DefaultParagraphFont"/>
    <w:rsid w:val="001B3399"/>
  </w:style>
  <w:style w:type="character" w:customStyle="1" w:styleId="Placeholder">
    <w:name w:val="Placeholder"/>
    <w:basedOn w:val="DefaultParagraphFont"/>
    <w:rsid w:val="001B3399"/>
    <w:rPr>
      <w:i/>
    </w:rPr>
  </w:style>
  <w:style w:type="paragraph" w:styleId="PlainText">
    <w:name w:val="Plain Text"/>
    <w:basedOn w:val="Normal"/>
    <w:link w:val="PlainTextChar"/>
    <w:rsid w:val="001B33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B3399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1B3399"/>
    <w:pPr>
      <w:spacing w:line="120" w:lineRule="exact"/>
    </w:pPr>
  </w:style>
  <w:style w:type="character" w:customStyle="1" w:styleId="Vernacular">
    <w:name w:val="Vernacular"/>
    <w:basedOn w:val="DefaultParagraphFont"/>
    <w:rsid w:val="001B3399"/>
    <w:rPr>
      <w:rFonts w:ascii="Doulos SIL" w:hAnsi="Doulos SIL"/>
    </w:rPr>
  </w:style>
  <w:style w:type="character" w:styleId="Strong">
    <w:name w:val="Strong"/>
    <w:basedOn w:val="DefaultParagraphFont"/>
    <w:qFormat/>
    <w:rsid w:val="001B3399"/>
    <w:rPr>
      <w:b/>
      <w:bCs/>
    </w:rPr>
  </w:style>
  <w:style w:type="character" w:customStyle="1" w:styleId="Style">
    <w:name w:val="Style"/>
    <w:basedOn w:val="DefaultParagraphFont"/>
    <w:rsid w:val="001B3399"/>
    <w:rPr>
      <w:i/>
    </w:rPr>
  </w:style>
  <w:style w:type="paragraph" w:styleId="Subtitle">
    <w:name w:val="Subtitle"/>
    <w:basedOn w:val="Normal"/>
    <w:next w:val="SpaceSingle"/>
    <w:link w:val="SubtitleChar"/>
    <w:qFormat/>
    <w:rsid w:val="001B3399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1B3399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1B3399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1B3399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1B3399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1B3399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1B3399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1B3399"/>
    <w:rPr>
      <w:b/>
    </w:rPr>
  </w:style>
  <w:style w:type="character" w:customStyle="1" w:styleId="UserInterface">
    <w:name w:val="User Interface"/>
    <w:basedOn w:val="DefaultParagraphFont"/>
    <w:rsid w:val="001B3399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1B3399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1B3399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1B3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399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1B33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339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339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1B33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3399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1B3399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1B33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1B3399"/>
    <w:pPr>
      <w:spacing w:after="100"/>
      <w:ind w:left="440"/>
    </w:pPr>
  </w:style>
  <w:style w:type="paragraph" w:customStyle="1" w:styleId="Rsum">
    <w:name w:val="Résumé"/>
    <w:basedOn w:val="Heading1"/>
    <w:link w:val="RsumChar"/>
    <w:qFormat/>
    <w:rsid w:val="001B3399"/>
    <w:pPr>
      <w:ind w:left="-1134"/>
    </w:pPr>
  </w:style>
  <w:style w:type="character" w:customStyle="1" w:styleId="RsumChar">
    <w:name w:val="Résumé Char"/>
    <w:basedOn w:val="Heading1Char"/>
    <w:link w:val="Rsum"/>
    <w:rsid w:val="001B3399"/>
    <w:rPr>
      <w:rFonts w:ascii="Times New Roman" w:eastAsia="SimSun" w:hAnsi="Times New Roman" w:cs="Arial"/>
      <w:b/>
      <w:bCs/>
      <w:kern w:val="28"/>
      <w:sz w:val="48"/>
      <w:szCs w:val="32"/>
    </w:rPr>
  </w:style>
  <w:style w:type="paragraph" w:customStyle="1" w:styleId="TitlePageTitle">
    <w:name w:val="Title Page Title"/>
    <w:basedOn w:val="Normal"/>
    <w:next w:val="Normal"/>
    <w:rsid w:val="001B3399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1B3399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399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1B3399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3399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1B339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1B3399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1B3399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1B3399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1B3399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1B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1B3399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1B33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B33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399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B3399"/>
    <w:rPr>
      <w:vertAlign w:val="superscript"/>
    </w:rPr>
  </w:style>
  <w:style w:type="table" w:customStyle="1" w:styleId="PlainTable41">
    <w:name w:val="Plain Table 41"/>
    <w:basedOn w:val="TableNormal"/>
    <w:uiPriority w:val="44"/>
    <w:rsid w:val="001B3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1B3399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399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1B3399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1B3399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1B3399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1B3399"/>
    <w:pPr>
      <w:spacing w:before="180" w:after="40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1B3399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right="-187"/>
    </w:pPr>
  </w:style>
  <w:style w:type="paragraph" w:styleId="ListBullet4">
    <w:name w:val="List Bullet 4"/>
    <w:basedOn w:val="Normal"/>
    <w:uiPriority w:val="99"/>
    <w:unhideWhenUsed/>
    <w:rsid w:val="001B3399"/>
    <w:pPr>
      <w:numPr>
        <w:numId w:val="4"/>
      </w:numPr>
      <w:contextualSpacing/>
    </w:pPr>
  </w:style>
  <w:style w:type="character" w:customStyle="1" w:styleId="apple-tab-span">
    <w:name w:val="apple-tab-span"/>
    <w:basedOn w:val="DefaultParagraphFont"/>
    <w:rsid w:val="001B3399"/>
  </w:style>
  <w:style w:type="character" w:styleId="FollowedHyperlink">
    <w:name w:val="FollowedHyperlink"/>
    <w:basedOn w:val="DefaultParagraphFont"/>
    <w:uiPriority w:val="99"/>
    <w:semiHidden/>
    <w:unhideWhenUsed/>
    <w:rsid w:val="001B3399"/>
    <w:rPr>
      <w:color w:val="800080" w:themeColor="followedHyperlink"/>
      <w:u w:val="single"/>
    </w:rPr>
  </w:style>
  <w:style w:type="character" w:customStyle="1" w:styleId="bold">
    <w:name w:val="bold"/>
    <w:basedOn w:val="DefaultParagraphFont"/>
    <w:rsid w:val="001B3399"/>
  </w:style>
  <w:style w:type="character" w:customStyle="1" w:styleId="italic">
    <w:name w:val="italic"/>
    <w:basedOn w:val="DefaultParagraphFont"/>
    <w:rsid w:val="001B3399"/>
  </w:style>
  <w:style w:type="paragraph" w:styleId="ListNumber2">
    <w:name w:val="List Number 2"/>
    <w:basedOn w:val="Normal"/>
    <w:uiPriority w:val="99"/>
    <w:unhideWhenUsed/>
    <w:rsid w:val="000B149A"/>
    <w:pPr>
      <w:tabs>
        <w:tab w:val="num" w:pos="720"/>
      </w:tabs>
      <w:ind w:left="72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77455E"/>
  </w:style>
  <w:style w:type="character" w:customStyle="1" w:styleId="SalutationChar">
    <w:name w:val="Salutation Char"/>
    <w:basedOn w:val="DefaultParagraphFont"/>
    <w:link w:val="Salutation"/>
    <w:uiPriority w:val="99"/>
    <w:rsid w:val="0077455E"/>
    <w:rPr>
      <w:rFonts w:ascii="Times New Roman" w:eastAsia="SimSun" w:hAnsi="Times New Roman" w:cs="Times New Roman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C71317"/>
    <w:rPr>
      <w:rFonts w:asciiTheme="majorBidi" w:eastAsiaTheme="majorEastAsia" w:hAnsiTheme="majorBidi" w:cstheme="majorBidi"/>
      <w:i/>
      <w:szCs w:val="24"/>
      <w:lang w:val="fr-FR"/>
    </w:rPr>
  </w:style>
  <w:style w:type="table" w:styleId="PlainTable2">
    <w:name w:val="Plain Table 2"/>
    <w:basedOn w:val="TableNormal"/>
    <w:uiPriority w:val="42"/>
    <w:rsid w:val="001B33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B3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B3399"/>
    <w:pPr>
      <w:ind w:left="720"/>
      <w:contextualSpacing/>
    </w:pPr>
  </w:style>
  <w:style w:type="paragraph" w:customStyle="1" w:styleId="Section">
    <w:name w:val="Section"/>
    <w:basedOn w:val="BodyText"/>
    <w:qFormat/>
    <w:rsid w:val="001B3399"/>
    <w:pPr>
      <w:spacing w:line="259" w:lineRule="auto"/>
    </w:pPr>
    <w:rPr>
      <w:rFonts w:asciiTheme="minorHAnsi" w:eastAsia="SimSun" w:hAnsiTheme="minorHAnsi" w:cstheme="minorBidi"/>
      <w:b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Instructional%20Content%20A5%20-%204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73879-96D5-478F-AA66-00654035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Instructional Content A5 - 4cm.dotx</Template>
  <TotalTime>240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10</cp:revision>
  <cp:lastPrinted>2022-05-19T07:50:00Z</cp:lastPrinted>
  <dcterms:created xsi:type="dcterms:W3CDTF">2017-11-23T12:15:00Z</dcterms:created>
  <dcterms:modified xsi:type="dcterms:W3CDTF">2022-05-19T08:20:00Z</dcterms:modified>
</cp:coreProperties>
</file>