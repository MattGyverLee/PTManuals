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695A3" w14:textId="77777777" w:rsidR="00DB5ACE" w:rsidRPr="00CA13ED" w:rsidRDefault="00DB5ACE" w:rsidP="00DB5ACE">
      <w:bookmarkStart w:id="0" w:name="_Toc279406852"/>
    </w:p>
    <w:p w14:paraId="44675BEA" w14:textId="77777777" w:rsidR="00DB5ACE" w:rsidRPr="00CA13ED" w:rsidRDefault="00DB5ACE" w:rsidP="00DB5ACE"/>
    <w:p w14:paraId="4C3E07B5" w14:textId="77777777" w:rsidR="00DB5ACE" w:rsidRPr="00CA13ED" w:rsidRDefault="00DB5ACE" w:rsidP="00DB5ACE"/>
    <w:p w14:paraId="02BA9395" w14:textId="77777777" w:rsidR="00DB5ACE" w:rsidRPr="00CA13ED" w:rsidRDefault="00DB5ACE" w:rsidP="00DB5ACE"/>
    <w:p w14:paraId="4ABC7306" w14:textId="77777777" w:rsidR="00DB5ACE" w:rsidRPr="00CA13ED" w:rsidRDefault="00DB5ACE" w:rsidP="00DB5ACE"/>
    <w:p w14:paraId="10F2D474" w14:textId="77777777" w:rsidR="00F51AB6" w:rsidRPr="00DB577F" w:rsidRDefault="00F51AB6" w:rsidP="00F51AB6">
      <w:pPr>
        <w:pStyle w:val="Title"/>
        <w:rPr>
          <w:noProof/>
        </w:rPr>
      </w:pPr>
      <w:r w:rsidRPr="00DB577F">
        <w:rPr>
          <w:noProof/>
        </w:rPr>
        <w:t>Para</w:t>
      </w:r>
      <w:r>
        <w:rPr>
          <w:noProof/>
        </w:rPr>
        <w:t>te</w:t>
      </w:r>
      <w:r w:rsidRPr="00DB577F">
        <w:rPr>
          <w:noProof/>
        </w:rPr>
        <w:t xml:space="preserve">xt </w:t>
      </w:r>
    </w:p>
    <w:p w14:paraId="4ECD212F" w14:textId="77777777" w:rsidR="00F51AB6" w:rsidRPr="00DB577F" w:rsidRDefault="00F51AB6" w:rsidP="00F51AB6">
      <w:pPr>
        <w:pStyle w:val="SpaceSingle"/>
        <w:rPr>
          <w:noProof/>
        </w:rPr>
      </w:pPr>
    </w:p>
    <w:p w14:paraId="2E7EE702" w14:textId="77777777" w:rsidR="00F51AB6" w:rsidRPr="00DB577F" w:rsidRDefault="00F51AB6" w:rsidP="00F51AB6">
      <w:pPr>
        <w:pStyle w:val="Subtitle"/>
      </w:pPr>
      <w:r w:rsidRPr="00DB577F">
        <w:rPr>
          <w:noProof/>
          <w:sz w:val="36"/>
          <w:szCs w:val="12"/>
        </w:rPr>
        <w:t>Version 8</w:t>
      </w:r>
      <w:r w:rsidRPr="00DB577F">
        <w:rPr>
          <w:noProof/>
        </w:rPr>
        <w:br/>
      </w:r>
      <w:r w:rsidRPr="00DB577F">
        <w:rPr>
          <w:noProof/>
          <w:lang w:val="en-US"/>
        </w:rPr>
        <w:drawing>
          <wp:inline distT="0" distB="0" distL="0" distR="0" wp14:anchorId="557116E2" wp14:editId="6E87D02A">
            <wp:extent cx="1247775" cy="121408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08"/>
                    <a:stretch/>
                  </pic:blipFill>
                  <pic:spPr bwMode="auto">
                    <a:xfrm>
                      <a:off x="0" y="0"/>
                      <a:ext cx="1260480" cy="122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F7BA94E" w14:textId="77777777" w:rsidR="00B97908" w:rsidRPr="00B97908" w:rsidRDefault="00B97908" w:rsidP="00B97908">
      <w:pPr>
        <w:pStyle w:val="SpaceSingle"/>
      </w:pPr>
    </w:p>
    <w:p w14:paraId="184F5221" w14:textId="0A9FB135" w:rsidR="00DB5ACE" w:rsidRPr="00B97908" w:rsidRDefault="000A4623" w:rsidP="0088566E">
      <w:pPr>
        <w:pStyle w:val="Subtitle"/>
        <w:rPr>
          <w:sz w:val="42"/>
          <w:szCs w:val="18"/>
        </w:rPr>
      </w:pPr>
      <w:r w:rsidRPr="00B97908">
        <w:rPr>
          <w:sz w:val="42"/>
          <w:szCs w:val="18"/>
        </w:rPr>
        <w:t>Manuel d</w:t>
      </w:r>
      <w:r w:rsidR="00887517" w:rsidRPr="00B97908">
        <w:rPr>
          <w:sz w:val="42"/>
          <w:szCs w:val="18"/>
        </w:rPr>
        <w:t>’</w:t>
      </w:r>
      <w:r w:rsidR="008B011E" w:rsidRPr="00B97908">
        <w:rPr>
          <w:sz w:val="42"/>
          <w:szCs w:val="18"/>
        </w:rPr>
        <w:t>Administrat</w:t>
      </w:r>
      <w:r w:rsidRPr="00B97908">
        <w:rPr>
          <w:sz w:val="42"/>
          <w:szCs w:val="18"/>
        </w:rPr>
        <w:t>eu</w:t>
      </w:r>
      <w:r w:rsidR="008B011E" w:rsidRPr="00B97908">
        <w:rPr>
          <w:sz w:val="42"/>
          <w:szCs w:val="18"/>
        </w:rPr>
        <w:t>rs</w:t>
      </w:r>
      <w:r w:rsidRPr="00B97908">
        <w:rPr>
          <w:sz w:val="42"/>
          <w:szCs w:val="18"/>
        </w:rPr>
        <w:t xml:space="preserve"> </w:t>
      </w:r>
      <w:r w:rsidR="008B011E" w:rsidRPr="00B97908">
        <w:rPr>
          <w:sz w:val="42"/>
          <w:szCs w:val="18"/>
        </w:rPr>
        <w:t>/</w:t>
      </w:r>
      <w:r w:rsidR="0088566E" w:rsidRPr="00B97908">
        <w:rPr>
          <w:sz w:val="42"/>
          <w:szCs w:val="18"/>
        </w:rPr>
        <w:t xml:space="preserve"> Conseille</w:t>
      </w:r>
      <w:r w:rsidR="006B3AF9" w:rsidRPr="00B97908">
        <w:rPr>
          <w:sz w:val="42"/>
          <w:szCs w:val="18"/>
        </w:rPr>
        <w:t>rs</w:t>
      </w:r>
    </w:p>
    <w:p w14:paraId="360E70E3" w14:textId="77777777" w:rsidR="00B831EB" w:rsidRPr="00CA13ED" w:rsidRDefault="00B831EB" w:rsidP="00B831EB">
      <w:pPr>
        <w:pStyle w:val="SpaceSingle"/>
      </w:pPr>
    </w:p>
    <w:p w14:paraId="630D9771" w14:textId="77777777" w:rsidR="00B831EB" w:rsidRPr="00CA13ED" w:rsidRDefault="00B831EB" w:rsidP="00B831EB">
      <w:pPr>
        <w:pStyle w:val="SpaceSingle"/>
      </w:pPr>
    </w:p>
    <w:p w14:paraId="1B77C83C" w14:textId="77777777" w:rsidR="00B831EB" w:rsidRPr="00CA13ED" w:rsidRDefault="00B831EB" w:rsidP="00B831EB">
      <w:pPr>
        <w:pStyle w:val="SpaceSingle"/>
        <w:spacing w:line="240" w:lineRule="atLeast"/>
        <w:jc w:val="center"/>
      </w:pPr>
    </w:p>
    <w:p w14:paraId="5D4954C7" w14:textId="77777777" w:rsidR="00DB5ACE" w:rsidRPr="00CA13ED" w:rsidRDefault="00DB5ACE" w:rsidP="00DB5ACE">
      <w:pPr>
        <w:pStyle w:val="Subtitle"/>
      </w:pPr>
    </w:p>
    <w:p w14:paraId="61462BDC" w14:textId="77777777" w:rsidR="00DB5ACE" w:rsidRPr="00CA13ED" w:rsidRDefault="00DB5ACE" w:rsidP="00B831EB">
      <w:pPr>
        <w:pStyle w:val="Subtitle"/>
        <w:jc w:val="left"/>
      </w:pPr>
    </w:p>
    <w:p w14:paraId="5C0D8165" w14:textId="77777777" w:rsidR="00B831EB" w:rsidRPr="00CA13ED" w:rsidRDefault="00B831EB" w:rsidP="00B831EB">
      <w:pPr>
        <w:pStyle w:val="SpaceSingle"/>
      </w:pPr>
    </w:p>
    <w:p w14:paraId="0D29DDCE" w14:textId="77777777" w:rsidR="00DB5ACE" w:rsidRPr="00CA13ED" w:rsidRDefault="00DB5ACE" w:rsidP="00DB5ACE">
      <w:pPr>
        <w:pStyle w:val="SpaceSingle"/>
      </w:pPr>
    </w:p>
    <w:p w14:paraId="1A2EE0B6" w14:textId="77777777" w:rsidR="00DB5ACE" w:rsidRPr="00CA13ED" w:rsidRDefault="00DB5ACE" w:rsidP="00DB5ACE">
      <w:pPr>
        <w:pStyle w:val="ImageCentered"/>
      </w:pPr>
    </w:p>
    <w:p w14:paraId="136F546D" w14:textId="77777777" w:rsidR="00DB5ACE" w:rsidRPr="00CA13ED" w:rsidRDefault="00DB5ACE" w:rsidP="00DB5ACE">
      <w:pPr>
        <w:pStyle w:val="ImageCentered"/>
      </w:pPr>
    </w:p>
    <w:p w14:paraId="310696D1" w14:textId="77777777" w:rsidR="00DB5ACE" w:rsidRPr="00CA13ED" w:rsidRDefault="00DB5ACE" w:rsidP="00DB5ACE">
      <w:pPr>
        <w:pStyle w:val="SpaceSingle"/>
      </w:pPr>
    </w:p>
    <w:p w14:paraId="64D492C3" w14:textId="77777777" w:rsidR="00DB5ACE" w:rsidRPr="00CA13ED" w:rsidRDefault="00DB5ACE" w:rsidP="00DB5ACE">
      <w:pPr>
        <w:pStyle w:val="SpaceSingle"/>
      </w:pPr>
    </w:p>
    <w:p w14:paraId="4A0F1D94" w14:textId="77777777" w:rsidR="00DB5ACE" w:rsidRPr="00CA13ED" w:rsidRDefault="00DB5ACE" w:rsidP="00DB5ACE">
      <w:pPr>
        <w:pStyle w:val="SpaceSingle"/>
      </w:pPr>
    </w:p>
    <w:p w14:paraId="377ED32E" w14:textId="4EDEB610" w:rsidR="00DB5ACE" w:rsidRPr="00CA13ED" w:rsidRDefault="00DB5ACE" w:rsidP="007E3DE3">
      <w:pPr>
        <w:pStyle w:val="Copyright"/>
      </w:pPr>
      <w:r w:rsidRPr="00CA13ED">
        <w:t xml:space="preserve">SIL </w:t>
      </w:r>
      <w:r w:rsidR="00CB5DA7" w:rsidRPr="00CA13ED">
        <w:t>International</w:t>
      </w:r>
    </w:p>
    <w:p w14:paraId="01F93718" w14:textId="541946C1" w:rsidR="00DB5ACE" w:rsidRDefault="00DB5ACE">
      <w:pPr>
        <w:spacing w:after="200" w:line="276" w:lineRule="auto"/>
      </w:pPr>
    </w:p>
    <w:p w14:paraId="68BC2C4F" w14:textId="77777777" w:rsidR="007E3DE3" w:rsidRPr="00CA13ED" w:rsidRDefault="007E3DE3">
      <w:pPr>
        <w:spacing w:after="200" w:line="276" w:lineRule="auto"/>
        <w:sectPr w:rsidR="007E3DE3" w:rsidRPr="00CA13ED" w:rsidSect="0022691C">
          <w:headerReference w:type="default" r:id="rId9"/>
          <w:footerReference w:type="default" r:id="rId10"/>
          <w:headerReference w:type="first" r:id="rId11"/>
          <w:footerReference w:type="first" r:id="rId12"/>
          <w:pgSz w:w="8392" w:h="11907" w:code="193"/>
          <w:pgMar w:top="709" w:right="709" w:bottom="709" w:left="709" w:header="567" w:footer="720" w:gutter="0"/>
          <w:cols w:space="720"/>
          <w:titlePg/>
          <w:docGrid w:linePitch="360"/>
        </w:sectPr>
      </w:pPr>
    </w:p>
    <w:p w14:paraId="7AC41C1C" w14:textId="77777777" w:rsidR="000C6752" w:rsidRPr="00CA13ED" w:rsidRDefault="000C6752" w:rsidP="000C6752">
      <w:bookmarkStart w:id="2" w:name="_Toc42938967"/>
      <w:bookmarkStart w:id="3" w:name="_Toc42939524"/>
      <w:bookmarkStart w:id="4" w:name="_Toc42940264"/>
      <w:bookmarkStart w:id="5" w:name="_Toc145391360"/>
      <w:bookmarkStart w:id="6" w:name="_Toc345620549"/>
    </w:p>
    <w:p w14:paraId="5077517C" w14:textId="3C2FFD02" w:rsidR="000C6752" w:rsidRPr="00CA13ED" w:rsidRDefault="000C6752" w:rsidP="00021A59">
      <w:proofErr w:type="gramStart"/>
      <w:r w:rsidRPr="00CA13ED">
        <w:t>Titre:</w:t>
      </w:r>
      <w:proofErr w:type="gramEnd"/>
      <w:r w:rsidRPr="00CA13ED">
        <w:t xml:space="preserve"> </w:t>
      </w:r>
      <w:proofErr w:type="spellStart"/>
      <w:r w:rsidR="007A53CE" w:rsidRPr="00CA13ED">
        <w:t>Paratext</w:t>
      </w:r>
      <w:proofErr w:type="spellEnd"/>
      <w:r w:rsidR="00F5263E" w:rsidRPr="00CA13ED">
        <w:t xml:space="preserve"> </w:t>
      </w:r>
      <w:r w:rsidRPr="00CA13ED">
        <w:t xml:space="preserve">Version </w:t>
      </w:r>
      <w:r w:rsidR="0064590F" w:rsidRPr="00CA13ED">
        <w:t>8</w:t>
      </w:r>
      <w:r w:rsidRPr="00CA13ED">
        <w:t xml:space="preserve">, </w:t>
      </w:r>
      <w:r w:rsidR="0088566E" w:rsidRPr="00CA13ED">
        <w:t>Manuel d</w:t>
      </w:r>
      <w:r w:rsidR="00887517" w:rsidRPr="00CA13ED">
        <w:t>’</w:t>
      </w:r>
      <w:r w:rsidR="0088566E" w:rsidRPr="00CA13ED">
        <w:t>Administrateurs</w:t>
      </w:r>
      <w:r w:rsidR="000A4623" w:rsidRPr="00CA13ED">
        <w:t>/</w:t>
      </w:r>
      <w:r w:rsidR="006B3AF9" w:rsidRPr="00CA13ED">
        <w:t>Conseill</w:t>
      </w:r>
      <w:r w:rsidR="00021A59" w:rsidRPr="00CA13ED">
        <w:t>e</w:t>
      </w:r>
      <w:r w:rsidR="006B3AF9" w:rsidRPr="00CA13ED">
        <w:t>rs</w:t>
      </w:r>
    </w:p>
    <w:p w14:paraId="0C7DF0DF" w14:textId="77777777" w:rsidR="000C6752" w:rsidRPr="00CA13ED" w:rsidRDefault="000C6752" w:rsidP="000C6752">
      <w:pPr>
        <w:pStyle w:val="BodyText"/>
      </w:pPr>
    </w:p>
    <w:p w14:paraId="568E40ED" w14:textId="2B312CD0" w:rsidR="000C6752" w:rsidRPr="00CA13ED" w:rsidRDefault="000C6752" w:rsidP="000A4623">
      <w:pPr>
        <w:pStyle w:val="BodyText"/>
      </w:pPr>
      <w:proofErr w:type="gramStart"/>
      <w:r w:rsidRPr="00CA13ED">
        <w:t>Genre:</w:t>
      </w:r>
      <w:proofErr w:type="gramEnd"/>
      <w:r w:rsidRPr="00CA13ED">
        <w:t xml:space="preserve"> </w:t>
      </w:r>
      <w:r w:rsidR="000A4623" w:rsidRPr="00CA13ED">
        <w:t>Didactique</w:t>
      </w:r>
    </w:p>
    <w:p w14:paraId="2A5D9A7E" w14:textId="77777777" w:rsidR="000C6752" w:rsidRPr="00CA13ED" w:rsidRDefault="000C6752" w:rsidP="000C6752">
      <w:pPr>
        <w:pStyle w:val="BodyText"/>
      </w:pPr>
    </w:p>
    <w:p w14:paraId="63FC97CE" w14:textId="77777777" w:rsidR="000C6752" w:rsidRPr="00CA13ED" w:rsidRDefault="000C6752" w:rsidP="000C6752">
      <w:pPr>
        <w:pStyle w:val="BodyText"/>
      </w:pPr>
    </w:p>
    <w:p w14:paraId="6C58B757" w14:textId="77777777" w:rsidR="000C6752" w:rsidRPr="00CA13ED" w:rsidRDefault="000C6752" w:rsidP="000C6752">
      <w:pPr>
        <w:pStyle w:val="BodyText"/>
      </w:pPr>
    </w:p>
    <w:p w14:paraId="227E67F6" w14:textId="77777777" w:rsidR="000C6752" w:rsidRPr="00CA13ED" w:rsidRDefault="000C6752" w:rsidP="000C6752">
      <w:pPr>
        <w:pStyle w:val="BodyText"/>
      </w:pPr>
    </w:p>
    <w:p w14:paraId="66671CCF" w14:textId="77777777" w:rsidR="000C6752" w:rsidRPr="00CA13ED" w:rsidRDefault="000C6752" w:rsidP="000C6752">
      <w:pPr>
        <w:pStyle w:val="BodyText"/>
      </w:pPr>
    </w:p>
    <w:p w14:paraId="1CC9263D" w14:textId="77777777" w:rsidR="000C6752" w:rsidRPr="00CA13ED" w:rsidRDefault="000C6752" w:rsidP="000C6752">
      <w:pPr>
        <w:pStyle w:val="BodyText"/>
      </w:pPr>
    </w:p>
    <w:p w14:paraId="6BCCC15B" w14:textId="77777777" w:rsidR="000C6752" w:rsidRPr="00CA13ED" w:rsidRDefault="000C6752" w:rsidP="000C6752">
      <w:pPr>
        <w:pStyle w:val="BodyText"/>
      </w:pPr>
    </w:p>
    <w:p w14:paraId="2922C00A" w14:textId="77777777" w:rsidR="000C6752" w:rsidRPr="00CA13ED" w:rsidRDefault="000C6752" w:rsidP="000C6752">
      <w:pPr>
        <w:pStyle w:val="BodyText"/>
      </w:pPr>
    </w:p>
    <w:p w14:paraId="352DFC67" w14:textId="77777777" w:rsidR="000C6752" w:rsidRPr="00CA13ED" w:rsidRDefault="000C6752" w:rsidP="000C6752">
      <w:pPr>
        <w:pStyle w:val="BodyText"/>
      </w:pPr>
    </w:p>
    <w:p w14:paraId="4038BACF" w14:textId="77777777" w:rsidR="000C6752" w:rsidRPr="00CA13ED" w:rsidRDefault="000C6752" w:rsidP="000C6752">
      <w:pPr>
        <w:pStyle w:val="BodyText"/>
      </w:pPr>
    </w:p>
    <w:p w14:paraId="5B63644D" w14:textId="77777777" w:rsidR="000C6752" w:rsidRPr="00CA13ED" w:rsidRDefault="000C6752" w:rsidP="000C6752">
      <w:pPr>
        <w:pStyle w:val="BodyText"/>
      </w:pPr>
    </w:p>
    <w:p w14:paraId="0F0BB44B" w14:textId="77777777" w:rsidR="000C6752" w:rsidRPr="00CA13ED" w:rsidRDefault="000C6752" w:rsidP="000C6752">
      <w:pPr>
        <w:pStyle w:val="BodyText"/>
      </w:pPr>
    </w:p>
    <w:p w14:paraId="4F105E50" w14:textId="77777777" w:rsidR="000C6752" w:rsidRPr="00CA13ED" w:rsidRDefault="000C6752" w:rsidP="000C6752">
      <w:pPr>
        <w:pStyle w:val="BodyText"/>
      </w:pPr>
    </w:p>
    <w:p w14:paraId="41FEFE53" w14:textId="77777777" w:rsidR="000C6752" w:rsidRPr="00CA13ED" w:rsidRDefault="000C6752" w:rsidP="000C6752">
      <w:pPr>
        <w:pStyle w:val="BodyText"/>
      </w:pPr>
    </w:p>
    <w:p w14:paraId="6E6F9921" w14:textId="77777777" w:rsidR="000C6752" w:rsidRPr="00CA13ED" w:rsidRDefault="000C6752" w:rsidP="000C6752">
      <w:pPr>
        <w:pStyle w:val="BodyText"/>
      </w:pPr>
    </w:p>
    <w:p w14:paraId="4A52852B" w14:textId="77777777" w:rsidR="000C6752" w:rsidRPr="00CA13ED" w:rsidRDefault="000C6752" w:rsidP="000C6752">
      <w:pPr>
        <w:pStyle w:val="BodyText"/>
      </w:pPr>
    </w:p>
    <w:p w14:paraId="5ACB97F7" w14:textId="77777777" w:rsidR="000C6752" w:rsidRPr="00CA13ED" w:rsidRDefault="000C6752" w:rsidP="000C6752">
      <w:pPr>
        <w:pStyle w:val="BodyText"/>
      </w:pPr>
    </w:p>
    <w:p w14:paraId="4F91B44C" w14:textId="77777777" w:rsidR="000C6752" w:rsidRPr="00CA13ED" w:rsidRDefault="000C6752" w:rsidP="000C6752">
      <w:pPr>
        <w:pStyle w:val="BodyText"/>
      </w:pPr>
    </w:p>
    <w:p w14:paraId="23BEB216" w14:textId="59F728F8" w:rsidR="000C6752" w:rsidRPr="00CA13ED" w:rsidRDefault="0077455E" w:rsidP="00B97908">
      <w:pPr>
        <w:pStyle w:val="BodyText"/>
      </w:pPr>
      <w:r>
        <w:t>Ébauche</w:t>
      </w:r>
      <w:r w:rsidR="000C6752" w:rsidRPr="00CA13ED">
        <w:t xml:space="preserve"> : </w:t>
      </w:r>
      <w:r w:rsidR="00B97908">
        <w:t>8</w:t>
      </w:r>
      <w:r w:rsidR="000C6752" w:rsidRPr="00CA13ED">
        <w:t xml:space="preserve"> copies</w:t>
      </w:r>
    </w:p>
    <w:p w14:paraId="65C2ADBD" w14:textId="4EF3CF6C" w:rsidR="00A53DB5" w:rsidRPr="00CA13ED" w:rsidRDefault="000C6752" w:rsidP="0077455E">
      <w:pPr>
        <w:pStyle w:val="BodyText"/>
      </w:pPr>
      <w:r w:rsidRPr="00CA13ED">
        <w:t xml:space="preserve">© SIL </w:t>
      </w:r>
      <w:r w:rsidR="00CB5DA7" w:rsidRPr="00CA13ED">
        <w:t>International</w:t>
      </w:r>
      <w:r w:rsidRPr="00CA13ED">
        <w:t xml:space="preserve"> 201</w:t>
      </w:r>
      <w:bookmarkEnd w:id="2"/>
      <w:bookmarkEnd w:id="3"/>
      <w:bookmarkEnd w:id="4"/>
      <w:bookmarkEnd w:id="5"/>
      <w:bookmarkEnd w:id="6"/>
      <w:r w:rsidR="0077455E">
        <w:t>7</w:t>
      </w:r>
      <w:bookmarkEnd w:id="0"/>
    </w:p>
    <w:sectPr w:rsidR="00A53DB5" w:rsidRPr="00CA13ED" w:rsidSect="00B97908">
      <w:headerReference w:type="default" r:id="rId13"/>
      <w:footerReference w:type="default" r:id="rId14"/>
      <w:footerReference w:type="first" r:id="rId15"/>
      <w:pgSz w:w="8392" w:h="11907" w:code="11"/>
      <w:pgMar w:top="709" w:right="709" w:bottom="709" w:left="709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AF462" w14:textId="77777777" w:rsidR="002949D4" w:rsidRDefault="002949D4" w:rsidP="000C6752">
      <w:r>
        <w:separator/>
      </w:r>
    </w:p>
  </w:endnote>
  <w:endnote w:type="continuationSeparator" w:id="0">
    <w:p w14:paraId="5C9E473F" w14:textId="77777777" w:rsidR="002949D4" w:rsidRDefault="002949D4" w:rsidP="000C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is SIL Compact">
    <w:panose1 w:val="02000500060000020004"/>
    <w:charset w:val="00"/>
    <w:family w:val="auto"/>
    <w:pitch w:val="variable"/>
    <w:sig w:usb0="A00002FF" w:usb1="5200E1FF" w:usb2="02000029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974C8" w14:textId="23CCE47A" w:rsidR="001B3399" w:rsidRPr="00BE1AD6" w:rsidRDefault="001B3399" w:rsidP="00BE1AD6">
    <w:pPr>
      <w:pStyle w:val="Footer"/>
      <w:tabs>
        <w:tab w:val="right" w:pos="6804"/>
      </w:tabs>
      <w:rPr>
        <w:lang w:val="en-AU"/>
      </w:rPr>
    </w:pPr>
    <w:r>
      <w:fldChar w:fldCharType="begin"/>
    </w:r>
    <w:r w:rsidRPr="00471381">
      <w:rPr>
        <w:lang w:val="en-AU"/>
      </w:rPr>
      <w:instrText xml:space="preserve"> FILENAME   \* MERGEFORMAT </w:instrText>
    </w:r>
    <w:r>
      <w:fldChar w:fldCharType="separate"/>
    </w:r>
    <w:r>
      <w:rPr>
        <w:noProof/>
        <w:lang w:val="en-AU"/>
      </w:rPr>
      <w:t>FRA_Paratext_8_A5_Supporters_cover_2017.docx</w:t>
    </w:r>
    <w:r>
      <w:rPr>
        <w:noProof/>
      </w:rPr>
      <w:fldChar w:fldCharType="end"/>
    </w:r>
    <w:r>
      <w:rPr>
        <w:lang w:val="en-AU"/>
      </w:rPr>
      <w:tab/>
    </w:r>
    <w:r w:rsidRPr="00BE1AD6">
      <w:rPr>
        <w:lang w:val="en-AU"/>
      </w:rPr>
      <w:fldChar w:fldCharType="begin"/>
    </w:r>
    <w:r w:rsidRPr="00BE1AD6">
      <w:rPr>
        <w:lang w:val="en-AU"/>
      </w:rPr>
      <w:instrText xml:space="preserve"> PAGE   \* MERGEFORMAT </w:instrText>
    </w:r>
    <w:r w:rsidRPr="00BE1AD6">
      <w:rPr>
        <w:lang w:val="en-AU"/>
      </w:rPr>
      <w:fldChar w:fldCharType="separate"/>
    </w:r>
    <w:r>
      <w:rPr>
        <w:noProof/>
        <w:lang w:val="en-AU"/>
      </w:rPr>
      <w:t>2</w:t>
    </w:r>
    <w:r w:rsidRPr="00BE1AD6">
      <w:rPr>
        <w:lang w:val="en-AU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D8180" w14:textId="77777777" w:rsidR="001B3399" w:rsidRPr="00D00431" w:rsidRDefault="001B3399" w:rsidP="00D53C63">
    <w:pPr>
      <w:pStyle w:val="Footer"/>
      <w:pBdr>
        <w:top w:val="none" w:sz="0" w:space="0" w:color="auto"/>
      </w:pBdr>
      <w:tabs>
        <w:tab w:val="right" w:pos="6804"/>
      </w:tabs>
      <w:rPr>
        <w:lang w:val="en-AU"/>
      </w:rPr>
    </w:pPr>
    <w:r>
      <w:rPr>
        <w:lang w:val="en-A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8AED3" w14:textId="77777777" w:rsidR="001B3399" w:rsidRPr="00D407A1" w:rsidRDefault="001B3399" w:rsidP="00D407A1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13F9F" w14:textId="77777777" w:rsidR="001B3399" w:rsidRPr="00D407A1" w:rsidRDefault="001B3399" w:rsidP="00D407A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97D33" w14:textId="77777777" w:rsidR="002949D4" w:rsidRDefault="002949D4" w:rsidP="000C6752">
      <w:r>
        <w:separator/>
      </w:r>
    </w:p>
  </w:footnote>
  <w:footnote w:type="continuationSeparator" w:id="0">
    <w:p w14:paraId="6453CD88" w14:textId="77777777" w:rsidR="002949D4" w:rsidRDefault="002949D4" w:rsidP="000C6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F75BB" w14:textId="11D5736C" w:rsidR="001B3399" w:rsidRPr="001B3399" w:rsidRDefault="001B3399" w:rsidP="00E01BB6">
    <w:pPr>
      <w:pStyle w:val="Footer"/>
      <w:pBdr>
        <w:top w:val="none" w:sz="0" w:space="0" w:color="auto"/>
      </w:pBdr>
      <w:tabs>
        <w:tab w:val="clear" w:pos="9360"/>
        <w:tab w:val="clear" w:pos="14400"/>
        <w:tab w:val="left" w:pos="6663"/>
      </w:tabs>
      <w:spacing w:after="120"/>
      <w:rPr>
        <w:lang w:val="en-US"/>
      </w:rPr>
    </w:pPr>
    <w:r>
      <w:fldChar w:fldCharType="begin"/>
    </w:r>
    <w:r w:rsidRPr="001B3399">
      <w:rPr>
        <w:lang w:val="en-US"/>
      </w:rPr>
      <w:instrText xml:space="preserve"> STYLEREF  "Heading 1"  \* MERGEFORMAT </w:instrText>
    </w:r>
    <w:r>
      <w:fldChar w:fldCharType="separate"/>
    </w:r>
    <w:r>
      <w:rPr>
        <w:b/>
        <w:bCs/>
        <w:noProof/>
        <w:lang w:val="en-US"/>
      </w:rPr>
      <w:t>Error! No text of specified style in document.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F0B19" w14:textId="77777777" w:rsidR="001B3399" w:rsidRDefault="001B3399" w:rsidP="008B3DEF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0329F" w14:textId="77777777" w:rsidR="001B3399" w:rsidRPr="00D407A1" w:rsidRDefault="001B3399" w:rsidP="00D407A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60F7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12D2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3A2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3CC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5E53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AE4B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94A8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EAE0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4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067C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AU"/>
      </w:rPr>
    </w:lvl>
  </w:abstractNum>
  <w:abstractNum w:abstractNumId="10" w15:restartNumberingAfterBreak="0">
    <w:nsid w:val="02A111F1"/>
    <w:multiLevelType w:val="hybridMultilevel"/>
    <w:tmpl w:val="1340F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72A47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36545"/>
    <w:multiLevelType w:val="hybridMultilevel"/>
    <w:tmpl w:val="9B0CC4FA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F483EB3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86159"/>
    <w:multiLevelType w:val="hybridMultilevel"/>
    <w:tmpl w:val="DFB847B6"/>
    <w:lvl w:ilvl="0" w:tplc="663CA16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0489B"/>
    <w:multiLevelType w:val="hybridMultilevel"/>
    <w:tmpl w:val="560C6392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2A885D3D"/>
    <w:multiLevelType w:val="hybridMultilevel"/>
    <w:tmpl w:val="6268AB9C"/>
    <w:lvl w:ilvl="0" w:tplc="A1ACDA7C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4652B7"/>
    <w:multiLevelType w:val="hybridMultilevel"/>
    <w:tmpl w:val="DB6E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B46DE"/>
    <w:multiLevelType w:val="hybridMultilevel"/>
    <w:tmpl w:val="EFA4E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45D39"/>
    <w:multiLevelType w:val="hybridMultilevel"/>
    <w:tmpl w:val="35F07F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92BAC"/>
    <w:multiLevelType w:val="hybridMultilevel"/>
    <w:tmpl w:val="05C25798"/>
    <w:lvl w:ilvl="0" w:tplc="0EFC31A6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07627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95C9A"/>
    <w:multiLevelType w:val="hybridMultilevel"/>
    <w:tmpl w:val="ADA63C6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3" w15:restartNumberingAfterBreak="0">
    <w:nsid w:val="65FF21CE"/>
    <w:multiLevelType w:val="multilevel"/>
    <w:tmpl w:val="A476EEA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lang w:val="en-US"/>
      </w:rPr>
    </w:lvl>
    <w:lvl w:ilvl="3">
      <w:start w:val="1"/>
      <w:numFmt w:val="decimal"/>
      <w:pStyle w:val="ListProcedure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pStyle w:val="ListProcedure2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99C46F9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30923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23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1"/>
  </w:num>
  <w:num w:numId="15">
    <w:abstractNumId w:val="22"/>
  </w:num>
  <w:num w:numId="16">
    <w:abstractNumId w:val="24"/>
  </w:num>
  <w:num w:numId="17">
    <w:abstractNumId w:val="25"/>
  </w:num>
  <w:num w:numId="18">
    <w:abstractNumId w:val="19"/>
  </w:num>
  <w:num w:numId="19">
    <w:abstractNumId w:val="10"/>
  </w:num>
  <w:num w:numId="20">
    <w:abstractNumId w:val="11"/>
  </w:num>
  <w:num w:numId="21">
    <w:abstractNumId w:val="12"/>
  </w:num>
  <w:num w:numId="22">
    <w:abstractNumId w:val="15"/>
  </w:num>
  <w:num w:numId="23">
    <w:abstractNumId w:val="13"/>
  </w:num>
  <w:num w:numId="24">
    <w:abstractNumId w:val="20"/>
  </w:num>
  <w:num w:numId="25">
    <w:abstractNumId w:val="18"/>
  </w:num>
  <w:num w:numId="26">
    <w:abstractNumId w:val="14"/>
  </w:num>
  <w:num w:numId="27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52"/>
    <w:rsid w:val="00000E42"/>
    <w:rsid w:val="0000412E"/>
    <w:rsid w:val="00005ACB"/>
    <w:rsid w:val="000062AC"/>
    <w:rsid w:val="00006EFA"/>
    <w:rsid w:val="00014681"/>
    <w:rsid w:val="00016A83"/>
    <w:rsid w:val="00021A59"/>
    <w:rsid w:val="000235B8"/>
    <w:rsid w:val="00024FAC"/>
    <w:rsid w:val="00025ACC"/>
    <w:rsid w:val="00026078"/>
    <w:rsid w:val="0003096D"/>
    <w:rsid w:val="00031A15"/>
    <w:rsid w:val="00033632"/>
    <w:rsid w:val="0003366A"/>
    <w:rsid w:val="00033E8F"/>
    <w:rsid w:val="00034B97"/>
    <w:rsid w:val="00036DB2"/>
    <w:rsid w:val="000405FA"/>
    <w:rsid w:val="000415D8"/>
    <w:rsid w:val="00042E65"/>
    <w:rsid w:val="000445BD"/>
    <w:rsid w:val="00045E80"/>
    <w:rsid w:val="00045F22"/>
    <w:rsid w:val="0004600E"/>
    <w:rsid w:val="000465CA"/>
    <w:rsid w:val="00050437"/>
    <w:rsid w:val="00050C66"/>
    <w:rsid w:val="000527EB"/>
    <w:rsid w:val="000558D4"/>
    <w:rsid w:val="00055C9F"/>
    <w:rsid w:val="00057D5D"/>
    <w:rsid w:val="00061752"/>
    <w:rsid w:val="00061BCF"/>
    <w:rsid w:val="000669E0"/>
    <w:rsid w:val="00072BE0"/>
    <w:rsid w:val="00072D29"/>
    <w:rsid w:val="0007380A"/>
    <w:rsid w:val="00075C65"/>
    <w:rsid w:val="000770E0"/>
    <w:rsid w:val="00083C5F"/>
    <w:rsid w:val="000850CD"/>
    <w:rsid w:val="0008525E"/>
    <w:rsid w:val="00085A39"/>
    <w:rsid w:val="00086A11"/>
    <w:rsid w:val="000871FD"/>
    <w:rsid w:val="00090613"/>
    <w:rsid w:val="000926A2"/>
    <w:rsid w:val="00092E48"/>
    <w:rsid w:val="00094DA2"/>
    <w:rsid w:val="00095F75"/>
    <w:rsid w:val="000A4623"/>
    <w:rsid w:val="000B01D4"/>
    <w:rsid w:val="000B149A"/>
    <w:rsid w:val="000B307F"/>
    <w:rsid w:val="000B5A31"/>
    <w:rsid w:val="000B6E23"/>
    <w:rsid w:val="000C0C19"/>
    <w:rsid w:val="000C0CEE"/>
    <w:rsid w:val="000C1D24"/>
    <w:rsid w:val="000C2AB3"/>
    <w:rsid w:val="000C376D"/>
    <w:rsid w:val="000C3D26"/>
    <w:rsid w:val="000C487D"/>
    <w:rsid w:val="000C4EF6"/>
    <w:rsid w:val="000C6752"/>
    <w:rsid w:val="000C6DF1"/>
    <w:rsid w:val="000D0CE8"/>
    <w:rsid w:val="000D187D"/>
    <w:rsid w:val="000D3799"/>
    <w:rsid w:val="000D549E"/>
    <w:rsid w:val="000D66C0"/>
    <w:rsid w:val="000D769D"/>
    <w:rsid w:val="000E25B1"/>
    <w:rsid w:val="000E2DD1"/>
    <w:rsid w:val="000E2DE1"/>
    <w:rsid w:val="000E4BA0"/>
    <w:rsid w:val="000E500E"/>
    <w:rsid w:val="000E60FC"/>
    <w:rsid w:val="000F1219"/>
    <w:rsid w:val="000F13D6"/>
    <w:rsid w:val="000F4BB6"/>
    <w:rsid w:val="000F5C14"/>
    <w:rsid w:val="00104BB1"/>
    <w:rsid w:val="00104EAB"/>
    <w:rsid w:val="00106E7B"/>
    <w:rsid w:val="00110036"/>
    <w:rsid w:val="001144B9"/>
    <w:rsid w:val="00115E26"/>
    <w:rsid w:val="0011626E"/>
    <w:rsid w:val="0011680B"/>
    <w:rsid w:val="00116BF1"/>
    <w:rsid w:val="0012118C"/>
    <w:rsid w:val="00122C75"/>
    <w:rsid w:val="0012331F"/>
    <w:rsid w:val="00126188"/>
    <w:rsid w:val="001270E1"/>
    <w:rsid w:val="001309FC"/>
    <w:rsid w:val="001321C3"/>
    <w:rsid w:val="00132C1B"/>
    <w:rsid w:val="00133CA9"/>
    <w:rsid w:val="00136856"/>
    <w:rsid w:val="00136AA9"/>
    <w:rsid w:val="001371FA"/>
    <w:rsid w:val="0013796C"/>
    <w:rsid w:val="0015682B"/>
    <w:rsid w:val="0015684D"/>
    <w:rsid w:val="00164D3E"/>
    <w:rsid w:val="00164FFC"/>
    <w:rsid w:val="001666E8"/>
    <w:rsid w:val="00167F31"/>
    <w:rsid w:val="00171BEA"/>
    <w:rsid w:val="00173BD8"/>
    <w:rsid w:val="00173D55"/>
    <w:rsid w:val="00174C93"/>
    <w:rsid w:val="00174CF3"/>
    <w:rsid w:val="0017553E"/>
    <w:rsid w:val="00180ED6"/>
    <w:rsid w:val="00182252"/>
    <w:rsid w:val="00182ECB"/>
    <w:rsid w:val="001839BE"/>
    <w:rsid w:val="0019094F"/>
    <w:rsid w:val="001916CD"/>
    <w:rsid w:val="001917F6"/>
    <w:rsid w:val="00193186"/>
    <w:rsid w:val="001938F9"/>
    <w:rsid w:val="00193AE7"/>
    <w:rsid w:val="00195B69"/>
    <w:rsid w:val="001A0141"/>
    <w:rsid w:val="001A1204"/>
    <w:rsid w:val="001A1797"/>
    <w:rsid w:val="001A2368"/>
    <w:rsid w:val="001A4418"/>
    <w:rsid w:val="001A6BEB"/>
    <w:rsid w:val="001A7C0F"/>
    <w:rsid w:val="001B1027"/>
    <w:rsid w:val="001B1D9A"/>
    <w:rsid w:val="001B270C"/>
    <w:rsid w:val="001B2B84"/>
    <w:rsid w:val="001B3399"/>
    <w:rsid w:val="001B66B5"/>
    <w:rsid w:val="001B78CE"/>
    <w:rsid w:val="001C1334"/>
    <w:rsid w:val="001C5719"/>
    <w:rsid w:val="001C5E28"/>
    <w:rsid w:val="001D175B"/>
    <w:rsid w:val="001D1A18"/>
    <w:rsid w:val="001D201C"/>
    <w:rsid w:val="001D33D7"/>
    <w:rsid w:val="001E0DB4"/>
    <w:rsid w:val="001E2C29"/>
    <w:rsid w:val="001E2D3A"/>
    <w:rsid w:val="001E4D67"/>
    <w:rsid w:val="001E618F"/>
    <w:rsid w:val="001F2123"/>
    <w:rsid w:val="001F5104"/>
    <w:rsid w:val="001F6040"/>
    <w:rsid w:val="001F6D06"/>
    <w:rsid w:val="00203FA5"/>
    <w:rsid w:val="00204A00"/>
    <w:rsid w:val="00205290"/>
    <w:rsid w:val="002127ED"/>
    <w:rsid w:val="00212A18"/>
    <w:rsid w:val="00214670"/>
    <w:rsid w:val="00217372"/>
    <w:rsid w:val="00217406"/>
    <w:rsid w:val="00217DFC"/>
    <w:rsid w:val="00217E00"/>
    <w:rsid w:val="002214DA"/>
    <w:rsid w:val="00223A39"/>
    <w:rsid w:val="00226280"/>
    <w:rsid w:val="0022691C"/>
    <w:rsid w:val="00226B73"/>
    <w:rsid w:val="002315E4"/>
    <w:rsid w:val="00231C08"/>
    <w:rsid w:val="00234C86"/>
    <w:rsid w:val="002372F2"/>
    <w:rsid w:val="00237704"/>
    <w:rsid w:val="00237965"/>
    <w:rsid w:val="002416F3"/>
    <w:rsid w:val="0024395E"/>
    <w:rsid w:val="00243F91"/>
    <w:rsid w:val="0024433A"/>
    <w:rsid w:val="002461AE"/>
    <w:rsid w:val="002503D5"/>
    <w:rsid w:val="00253719"/>
    <w:rsid w:val="00253FEF"/>
    <w:rsid w:val="0025433F"/>
    <w:rsid w:val="00255BC9"/>
    <w:rsid w:val="00255F66"/>
    <w:rsid w:val="00257507"/>
    <w:rsid w:val="002613AB"/>
    <w:rsid w:val="00261570"/>
    <w:rsid w:val="002663E7"/>
    <w:rsid w:val="00270184"/>
    <w:rsid w:val="00275EE9"/>
    <w:rsid w:val="00276555"/>
    <w:rsid w:val="002811A8"/>
    <w:rsid w:val="002818B2"/>
    <w:rsid w:val="00282B11"/>
    <w:rsid w:val="00284234"/>
    <w:rsid w:val="0028495F"/>
    <w:rsid w:val="00284D12"/>
    <w:rsid w:val="00285202"/>
    <w:rsid w:val="0028527C"/>
    <w:rsid w:val="00285ADF"/>
    <w:rsid w:val="00286F70"/>
    <w:rsid w:val="002913B6"/>
    <w:rsid w:val="002927AF"/>
    <w:rsid w:val="00292B8F"/>
    <w:rsid w:val="002949D4"/>
    <w:rsid w:val="00294C05"/>
    <w:rsid w:val="0029708A"/>
    <w:rsid w:val="002A2032"/>
    <w:rsid w:val="002A36BF"/>
    <w:rsid w:val="002A67C7"/>
    <w:rsid w:val="002B02DB"/>
    <w:rsid w:val="002B36A1"/>
    <w:rsid w:val="002B3A0E"/>
    <w:rsid w:val="002B4040"/>
    <w:rsid w:val="002B6AE2"/>
    <w:rsid w:val="002C12AA"/>
    <w:rsid w:val="002C580F"/>
    <w:rsid w:val="002C5824"/>
    <w:rsid w:val="002C5E53"/>
    <w:rsid w:val="002D015A"/>
    <w:rsid w:val="002D06C0"/>
    <w:rsid w:val="002D27DE"/>
    <w:rsid w:val="002D5C3C"/>
    <w:rsid w:val="002D6A27"/>
    <w:rsid w:val="002E0F06"/>
    <w:rsid w:val="002E1EAC"/>
    <w:rsid w:val="002E252C"/>
    <w:rsid w:val="002E301B"/>
    <w:rsid w:val="002E3698"/>
    <w:rsid w:val="002E4048"/>
    <w:rsid w:val="002E4068"/>
    <w:rsid w:val="002E5472"/>
    <w:rsid w:val="002E581E"/>
    <w:rsid w:val="002F1308"/>
    <w:rsid w:val="002F2290"/>
    <w:rsid w:val="002F2D79"/>
    <w:rsid w:val="002F2F4A"/>
    <w:rsid w:val="002F3E1B"/>
    <w:rsid w:val="00300DEE"/>
    <w:rsid w:val="00302D45"/>
    <w:rsid w:val="00303E06"/>
    <w:rsid w:val="00304E4D"/>
    <w:rsid w:val="003053A5"/>
    <w:rsid w:val="00305A81"/>
    <w:rsid w:val="003065DC"/>
    <w:rsid w:val="00306A16"/>
    <w:rsid w:val="00306F76"/>
    <w:rsid w:val="003070F2"/>
    <w:rsid w:val="00307ED1"/>
    <w:rsid w:val="00310753"/>
    <w:rsid w:val="00315E09"/>
    <w:rsid w:val="003166A3"/>
    <w:rsid w:val="00320E53"/>
    <w:rsid w:val="0032116D"/>
    <w:rsid w:val="003248B4"/>
    <w:rsid w:val="00330586"/>
    <w:rsid w:val="0033111B"/>
    <w:rsid w:val="003312FE"/>
    <w:rsid w:val="00334310"/>
    <w:rsid w:val="00334574"/>
    <w:rsid w:val="0033634D"/>
    <w:rsid w:val="0033651D"/>
    <w:rsid w:val="00340487"/>
    <w:rsid w:val="00342582"/>
    <w:rsid w:val="00342778"/>
    <w:rsid w:val="003427D7"/>
    <w:rsid w:val="00343D15"/>
    <w:rsid w:val="003460DE"/>
    <w:rsid w:val="003474AB"/>
    <w:rsid w:val="0035156B"/>
    <w:rsid w:val="0035302D"/>
    <w:rsid w:val="00354F9A"/>
    <w:rsid w:val="003565DB"/>
    <w:rsid w:val="00356E6A"/>
    <w:rsid w:val="00357B8E"/>
    <w:rsid w:val="00360352"/>
    <w:rsid w:val="00361D9A"/>
    <w:rsid w:val="003623C2"/>
    <w:rsid w:val="00362967"/>
    <w:rsid w:val="003629FA"/>
    <w:rsid w:val="0036393A"/>
    <w:rsid w:val="003652D5"/>
    <w:rsid w:val="00366A77"/>
    <w:rsid w:val="00367B38"/>
    <w:rsid w:val="00372C4F"/>
    <w:rsid w:val="00374350"/>
    <w:rsid w:val="00374C82"/>
    <w:rsid w:val="003754D4"/>
    <w:rsid w:val="0037703F"/>
    <w:rsid w:val="00377079"/>
    <w:rsid w:val="00380CBB"/>
    <w:rsid w:val="0038175F"/>
    <w:rsid w:val="00382496"/>
    <w:rsid w:val="003838D3"/>
    <w:rsid w:val="00384432"/>
    <w:rsid w:val="0038555D"/>
    <w:rsid w:val="00385F16"/>
    <w:rsid w:val="00386089"/>
    <w:rsid w:val="00386D1F"/>
    <w:rsid w:val="003900F4"/>
    <w:rsid w:val="00390C11"/>
    <w:rsid w:val="00391372"/>
    <w:rsid w:val="00393612"/>
    <w:rsid w:val="00393BDF"/>
    <w:rsid w:val="00394749"/>
    <w:rsid w:val="00396E6E"/>
    <w:rsid w:val="003A40C1"/>
    <w:rsid w:val="003A4B9D"/>
    <w:rsid w:val="003A62CD"/>
    <w:rsid w:val="003A6466"/>
    <w:rsid w:val="003B0842"/>
    <w:rsid w:val="003B2D97"/>
    <w:rsid w:val="003B2FAB"/>
    <w:rsid w:val="003B38A3"/>
    <w:rsid w:val="003B3E9B"/>
    <w:rsid w:val="003B4217"/>
    <w:rsid w:val="003B6511"/>
    <w:rsid w:val="003B6B7E"/>
    <w:rsid w:val="003C1E15"/>
    <w:rsid w:val="003C6E4E"/>
    <w:rsid w:val="003D2045"/>
    <w:rsid w:val="003D6A10"/>
    <w:rsid w:val="003E10A5"/>
    <w:rsid w:val="003E1859"/>
    <w:rsid w:val="003E4C3D"/>
    <w:rsid w:val="003E6972"/>
    <w:rsid w:val="003F2BDD"/>
    <w:rsid w:val="003F410E"/>
    <w:rsid w:val="003F58D3"/>
    <w:rsid w:val="003F6CEA"/>
    <w:rsid w:val="003F7B14"/>
    <w:rsid w:val="00400472"/>
    <w:rsid w:val="00400EA6"/>
    <w:rsid w:val="00402B24"/>
    <w:rsid w:val="00403416"/>
    <w:rsid w:val="00404032"/>
    <w:rsid w:val="00410827"/>
    <w:rsid w:val="00411A87"/>
    <w:rsid w:val="00411C49"/>
    <w:rsid w:val="004123BB"/>
    <w:rsid w:val="004123E1"/>
    <w:rsid w:val="0041409C"/>
    <w:rsid w:val="0041452F"/>
    <w:rsid w:val="00414A9D"/>
    <w:rsid w:val="004154A4"/>
    <w:rsid w:val="00415C73"/>
    <w:rsid w:val="00416952"/>
    <w:rsid w:val="00417E5C"/>
    <w:rsid w:val="00420571"/>
    <w:rsid w:val="00420CE6"/>
    <w:rsid w:val="00420E12"/>
    <w:rsid w:val="00421068"/>
    <w:rsid w:val="004218FC"/>
    <w:rsid w:val="00430727"/>
    <w:rsid w:val="0043286E"/>
    <w:rsid w:val="00434C43"/>
    <w:rsid w:val="00435437"/>
    <w:rsid w:val="004354B5"/>
    <w:rsid w:val="004378A7"/>
    <w:rsid w:val="0044038D"/>
    <w:rsid w:val="0044493B"/>
    <w:rsid w:val="00445290"/>
    <w:rsid w:val="00445AA5"/>
    <w:rsid w:val="00445B94"/>
    <w:rsid w:val="00446510"/>
    <w:rsid w:val="00446846"/>
    <w:rsid w:val="00446F41"/>
    <w:rsid w:val="00451D62"/>
    <w:rsid w:val="00451DB1"/>
    <w:rsid w:val="00451FD1"/>
    <w:rsid w:val="00453215"/>
    <w:rsid w:val="004537E7"/>
    <w:rsid w:val="00454DB9"/>
    <w:rsid w:val="0045592F"/>
    <w:rsid w:val="00456C4C"/>
    <w:rsid w:val="0045783A"/>
    <w:rsid w:val="00457BD6"/>
    <w:rsid w:val="004636C2"/>
    <w:rsid w:val="0046798C"/>
    <w:rsid w:val="00471381"/>
    <w:rsid w:val="00474172"/>
    <w:rsid w:val="004777B1"/>
    <w:rsid w:val="00480161"/>
    <w:rsid w:val="00480B26"/>
    <w:rsid w:val="00481D94"/>
    <w:rsid w:val="00483420"/>
    <w:rsid w:val="004839A0"/>
    <w:rsid w:val="00484957"/>
    <w:rsid w:val="0048512F"/>
    <w:rsid w:val="00485318"/>
    <w:rsid w:val="0048553E"/>
    <w:rsid w:val="0048578E"/>
    <w:rsid w:val="00485B1A"/>
    <w:rsid w:val="00486E3F"/>
    <w:rsid w:val="00490411"/>
    <w:rsid w:val="0049521B"/>
    <w:rsid w:val="00496121"/>
    <w:rsid w:val="004A03EF"/>
    <w:rsid w:val="004A2E85"/>
    <w:rsid w:val="004A3DE3"/>
    <w:rsid w:val="004A494F"/>
    <w:rsid w:val="004A5A13"/>
    <w:rsid w:val="004A6155"/>
    <w:rsid w:val="004A6635"/>
    <w:rsid w:val="004B2DFC"/>
    <w:rsid w:val="004B2EA6"/>
    <w:rsid w:val="004B3E92"/>
    <w:rsid w:val="004C43E4"/>
    <w:rsid w:val="004D3587"/>
    <w:rsid w:val="004D37BF"/>
    <w:rsid w:val="004D43DA"/>
    <w:rsid w:val="004D6F69"/>
    <w:rsid w:val="004D7561"/>
    <w:rsid w:val="004E1C4D"/>
    <w:rsid w:val="004E1CF1"/>
    <w:rsid w:val="004E232E"/>
    <w:rsid w:val="004E4176"/>
    <w:rsid w:val="004E4511"/>
    <w:rsid w:val="004E4C07"/>
    <w:rsid w:val="004E5E9C"/>
    <w:rsid w:val="004F239A"/>
    <w:rsid w:val="004F342C"/>
    <w:rsid w:val="004F4685"/>
    <w:rsid w:val="005006BB"/>
    <w:rsid w:val="005019A7"/>
    <w:rsid w:val="005019D5"/>
    <w:rsid w:val="00505055"/>
    <w:rsid w:val="00505656"/>
    <w:rsid w:val="00506B88"/>
    <w:rsid w:val="005128AB"/>
    <w:rsid w:val="005133CE"/>
    <w:rsid w:val="0051673C"/>
    <w:rsid w:val="00521585"/>
    <w:rsid w:val="00521CBA"/>
    <w:rsid w:val="00523A10"/>
    <w:rsid w:val="00523CC1"/>
    <w:rsid w:val="005276DB"/>
    <w:rsid w:val="00527861"/>
    <w:rsid w:val="00527CE1"/>
    <w:rsid w:val="00530A17"/>
    <w:rsid w:val="00531D9E"/>
    <w:rsid w:val="00532253"/>
    <w:rsid w:val="005325CD"/>
    <w:rsid w:val="00533506"/>
    <w:rsid w:val="00533BC9"/>
    <w:rsid w:val="005347D0"/>
    <w:rsid w:val="00536331"/>
    <w:rsid w:val="00536D98"/>
    <w:rsid w:val="00540861"/>
    <w:rsid w:val="0054150D"/>
    <w:rsid w:val="0054237D"/>
    <w:rsid w:val="00544544"/>
    <w:rsid w:val="0054541D"/>
    <w:rsid w:val="005468EB"/>
    <w:rsid w:val="005516CB"/>
    <w:rsid w:val="00551B60"/>
    <w:rsid w:val="005536D5"/>
    <w:rsid w:val="0055660C"/>
    <w:rsid w:val="005603F7"/>
    <w:rsid w:val="00562BAD"/>
    <w:rsid w:val="005654C6"/>
    <w:rsid w:val="00571BF4"/>
    <w:rsid w:val="00572764"/>
    <w:rsid w:val="00573383"/>
    <w:rsid w:val="005759DC"/>
    <w:rsid w:val="00575B66"/>
    <w:rsid w:val="00577A1A"/>
    <w:rsid w:val="00586433"/>
    <w:rsid w:val="00587306"/>
    <w:rsid w:val="005908A4"/>
    <w:rsid w:val="005A148F"/>
    <w:rsid w:val="005A310A"/>
    <w:rsid w:val="005A4584"/>
    <w:rsid w:val="005A4DDC"/>
    <w:rsid w:val="005A6B7C"/>
    <w:rsid w:val="005A7347"/>
    <w:rsid w:val="005B0F5C"/>
    <w:rsid w:val="005B3856"/>
    <w:rsid w:val="005B3AFB"/>
    <w:rsid w:val="005B5A3B"/>
    <w:rsid w:val="005B76EF"/>
    <w:rsid w:val="005C1E1C"/>
    <w:rsid w:val="005C2674"/>
    <w:rsid w:val="005C6170"/>
    <w:rsid w:val="005C6B91"/>
    <w:rsid w:val="005D1BF5"/>
    <w:rsid w:val="005D2605"/>
    <w:rsid w:val="005D278C"/>
    <w:rsid w:val="005D3689"/>
    <w:rsid w:val="005D4163"/>
    <w:rsid w:val="005D4EF3"/>
    <w:rsid w:val="005D5AAC"/>
    <w:rsid w:val="005D6000"/>
    <w:rsid w:val="005E0B86"/>
    <w:rsid w:val="005E1714"/>
    <w:rsid w:val="005E42EB"/>
    <w:rsid w:val="005E5663"/>
    <w:rsid w:val="005E7B3A"/>
    <w:rsid w:val="005F0518"/>
    <w:rsid w:val="005F2BC7"/>
    <w:rsid w:val="005F6B81"/>
    <w:rsid w:val="005F7F36"/>
    <w:rsid w:val="0060095D"/>
    <w:rsid w:val="00600EB0"/>
    <w:rsid w:val="00601778"/>
    <w:rsid w:val="0060179E"/>
    <w:rsid w:val="006042D7"/>
    <w:rsid w:val="00604695"/>
    <w:rsid w:val="00604A92"/>
    <w:rsid w:val="00610A18"/>
    <w:rsid w:val="006122AA"/>
    <w:rsid w:val="00615C63"/>
    <w:rsid w:val="00617C0E"/>
    <w:rsid w:val="006213C2"/>
    <w:rsid w:val="006214B4"/>
    <w:rsid w:val="00621C32"/>
    <w:rsid w:val="00621EDC"/>
    <w:rsid w:val="00622946"/>
    <w:rsid w:val="006232BF"/>
    <w:rsid w:val="00625ADE"/>
    <w:rsid w:val="00626406"/>
    <w:rsid w:val="006303B1"/>
    <w:rsid w:val="00630A6A"/>
    <w:rsid w:val="00634AE6"/>
    <w:rsid w:val="00635D04"/>
    <w:rsid w:val="00637519"/>
    <w:rsid w:val="006403EA"/>
    <w:rsid w:val="00643754"/>
    <w:rsid w:val="0064590F"/>
    <w:rsid w:val="006478F4"/>
    <w:rsid w:val="00647DED"/>
    <w:rsid w:val="00650A6E"/>
    <w:rsid w:val="00650F70"/>
    <w:rsid w:val="00651784"/>
    <w:rsid w:val="006522F5"/>
    <w:rsid w:val="0065415F"/>
    <w:rsid w:val="00654D34"/>
    <w:rsid w:val="006556A3"/>
    <w:rsid w:val="00660892"/>
    <w:rsid w:val="0066469F"/>
    <w:rsid w:val="0067091A"/>
    <w:rsid w:val="00671642"/>
    <w:rsid w:val="00673DBD"/>
    <w:rsid w:val="00674FBA"/>
    <w:rsid w:val="00676FFE"/>
    <w:rsid w:val="006856CF"/>
    <w:rsid w:val="00686A3A"/>
    <w:rsid w:val="0068723C"/>
    <w:rsid w:val="00690A9B"/>
    <w:rsid w:val="00694A25"/>
    <w:rsid w:val="00694DF1"/>
    <w:rsid w:val="006A003F"/>
    <w:rsid w:val="006A52EA"/>
    <w:rsid w:val="006A641E"/>
    <w:rsid w:val="006B1AA1"/>
    <w:rsid w:val="006B34C6"/>
    <w:rsid w:val="006B3AF9"/>
    <w:rsid w:val="006D0C86"/>
    <w:rsid w:val="006D43C0"/>
    <w:rsid w:val="006E350C"/>
    <w:rsid w:val="006E6F83"/>
    <w:rsid w:val="006E7A12"/>
    <w:rsid w:val="006F0521"/>
    <w:rsid w:val="006F15E3"/>
    <w:rsid w:val="006F18FF"/>
    <w:rsid w:val="006F2501"/>
    <w:rsid w:val="006F4D35"/>
    <w:rsid w:val="006F5228"/>
    <w:rsid w:val="007010F5"/>
    <w:rsid w:val="00703086"/>
    <w:rsid w:val="00703091"/>
    <w:rsid w:val="0070762B"/>
    <w:rsid w:val="00715330"/>
    <w:rsid w:val="007176DD"/>
    <w:rsid w:val="007204F1"/>
    <w:rsid w:val="00720AED"/>
    <w:rsid w:val="00720C99"/>
    <w:rsid w:val="007228DF"/>
    <w:rsid w:val="00722DD5"/>
    <w:rsid w:val="007274AE"/>
    <w:rsid w:val="007316D4"/>
    <w:rsid w:val="0073267A"/>
    <w:rsid w:val="007369E2"/>
    <w:rsid w:val="0074041F"/>
    <w:rsid w:val="007406E2"/>
    <w:rsid w:val="007416B2"/>
    <w:rsid w:val="0074407E"/>
    <w:rsid w:val="007441F2"/>
    <w:rsid w:val="007451F0"/>
    <w:rsid w:val="00747860"/>
    <w:rsid w:val="00750142"/>
    <w:rsid w:val="00751229"/>
    <w:rsid w:val="00754F43"/>
    <w:rsid w:val="00757D3C"/>
    <w:rsid w:val="0076069E"/>
    <w:rsid w:val="0076122C"/>
    <w:rsid w:val="007632F1"/>
    <w:rsid w:val="00766234"/>
    <w:rsid w:val="00770531"/>
    <w:rsid w:val="00771372"/>
    <w:rsid w:val="00771D58"/>
    <w:rsid w:val="00772571"/>
    <w:rsid w:val="0077362C"/>
    <w:rsid w:val="00773F3A"/>
    <w:rsid w:val="0077455E"/>
    <w:rsid w:val="00783AEA"/>
    <w:rsid w:val="00785628"/>
    <w:rsid w:val="00791A03"/>
    <w:rsid w:val="00792576"/>
    <w:rsid w:val="007933B3"/>
    <w:rsid w:val="007945B7"/>
    <w:rsid w:val="007A2D08"/>
    <w:rsid w:val="007A53CE"/>
    <w:rsid w:val="007B1918"/>
    <w:rsid w:val="007B572E"/>
    <w:rsid w:val="007B5AE8"/>
    <w:rsid w:val="007B7A31"/>
    <w:rsid w:val="007C1E78"/>
    <w:rsid w:val="007C222D"/>
    <w:rsid w:val="007C2F78"/>
    <w:rsid w:val="007C4F03"/>
    <w:rsid w:val="007D15D1"/>
    <w:rsid w:val="007D1957"/>
    <w:rsid w:val="007D4562"/>
    <w:rsid w:val="007E14C9"/>
    <w:rsid w:val="007E3DE3"/>
    <w:rsid w:val="007E61AC"/>
    <w:rsid w:val="007F0193"/>
    <w:rsid w:val="007F4BDC"/>
    <w:rsid w:val="007F4E39"/>
    <w:rsid w:val="007F5602"/>
    <w:rsid w:val="007F6369"/>
    <w:rsid w:val="007F70A4"/>
    <w:rsid w:val="00800F4A"/>
    <w:rsid w:val="00801AD8"/>
    <w:rsid w:val="0080709B"/>
    <w:rsid w:val="00807804"/>
    <w:rsid w:val="00812BA9"/>
    <w:rsid w:val="008202B2"/>
    <w:rsid w:val="008218A3"/>
    <w:rsid w:val="00826764"/>
    <w:rsid w:val="00831C43"/>
    <w:rsid w:val="00831EF8"/>
    <w:rsid w:val="0083693C"/>
    <w:rsid w:val="00837151"/>
    <w:rsid w:val="00837691"/>
    <w:rsid w:val="00842684"/>
    <w:rsid w:val="00845536"/>
    <w:rsid w:val="008471FC"/>
    <w:rsid w:val="0084750A"/>
    <w:rsid w:val="00850A40"/>
    <w:rsid w:val="0085131F"/>
    <w:rsid w:val="00851B02"/>
    <w:rsid w:val="00852071"/>
    <w:rsid w:val="00853830"/>
    <w:rsid w:val="0085396B"/>
    <w:rsid w:val="00854477"/>
    <w:rsid w:val="00855FF8"/>
    <w:rsid w:val="00862B76"/>
    <w:rsid w:val="00863E50"/>
    <w:rsid w:val="00864029"/>
    <w:rsid w:val="00864629"/>
    <w:rsid w:val="00871369"/>
    <w:rsid w:val="00871D3E"/>
    <w:rsid w:val="0087575D"/>
    <w:rsid w:val="00877A2E"/>
    <w:rsid w:val="008839C6"/>
    <w:rsid w:val="0088566E"/>
    <w:rsid w:val="00887180"/>
    <w:rsid w:val="00887517"/>
    <w:rsid w:val="008902D2"/>
    <w:rsid w:val="008920BF"/>
    <w:rsid w:val="008932F8"/>
    <w:rsid w:val="0089388D"/>
    <w:rsid w:val="00896EDC"/>
    <w:rsid w:val="008A0D91"/>
    <w:rsid w:val="008A25DE"/>
    <w:rsid w:val="008A2E28"/>
    <w:rsid w:val="008A581E"/>
    <w:rsid w:val="008B011E"/>
    <w:rsid w:val="008B0598"/>
    <w:rsid w:val="008B265D"/>
    <w:rsid w:val="008B2695"/>
    <w:rsid w:val="008B3DEF"/>
    <w:rsid w:val="008B5020"/>
    <w:rsid w:val="008B73F6"/>
    <w:rsid w:val="008B7718"/>
    <w:rsid w:val="008C2004"/>
    <w:rsid w:val="008C20C0"/>
    <w:rsid w:val="008C35E5"/>
    <w:rsid w:val="008C37EC"/>
    <w:rsid w:val="008C47A6"/>
    <w:rsid w:val="008D01A5"/>
    <w:rsid w:val="008D071F"/>
    <w:rsid w:val="008D408D"/>
    <w:rsid w:val="008D5E04"/>
    <w:rsid w:val="008D61D8"/>
    <w:rsid w:val="008D6A8B"/>
    <w:rsid w:val="008E4590"/>
    <w:rsid w:val="008E6BA7"/>
    <w:rsid w:val="008E722E"/>
    <w:rsid w:val="008F3E54"/>
    <w:rsid w:val="008F5BAB"/>
    <w:rsid w:val="009004FA"/>
    <w:rsid w:val="00904DF4"/>
    <w:rsid w:val="00905D7D"/>
    <w:rsid w:val="009065BA"/>
    <w:rsid w:val="00907B12"/>
    <w:rsid w:val="009103C6"/>
    <w:rsid w:val="00910F62"/>
    <w:rsid w:val="00911292"/>
    <w:rsid w:val="00911390"/>
    <w:rsid w:val="00913328"/>
    <w:rsid w:val="00916EB7"/>
    <w:rsid w:val="00921F5D"/>
    <w:rsid w:val="00922008"/>
    <w:rsid w:val="00922886"/>
    <w:rsid w:val="009233E2"/>
    <w:rsid w:val="009250FE"/>
    <w:rsid w:val="009259B7"/>
    <w:rsid w:val="0092639B"/>
    <w:rsid w:val="009369A3"/>
    <w:rsid w:val="00944027"/>
    <w:rsid w:val="00947792"/>
    <w:rsid w:val="00952B44"/>
    <w:rsid w:val="009600A4"/>
    <w:rsid w:val="00960EA7"/>
    <w:rsid w:val="00962B31"/>
    <w:rsid w:val="0096368B"/>
    <w:rsid w:val="00963F51"/>
    <w:rsid w:val="00964BB5"/>
    <w:rsid w:val="00966B36"/>
    <w:rsid w:val="00966D47"/>
    <w:rsid w:val="00966DCD"/>
    <w:rsid w:val="00967329"/>
    <w:rsid w:val="00972683"/>
    <w:rsid w:val="00972B58"/>
    <w:rsid w:val="0097478B"/>
    <w:rsid w:val="009756FC"/>
    <w:rsid w:val="009814DA"/>
    <w:rsid w:val="009830D9"/>
    <w:rsid w:val="0098452D"/>
    <w:rsid w:val="009848C6"/>
    <w:rsid w:val="009862CF"/>
    <w:rsid w:val="00987E36"/>
    <w:rsid w:val="00991019"/>
    <w:rsid w:val="009911B3"/>
    <w:rsid w:val="00992D07"/>
    <w:rsid w:val="00994D34"/>
    <w:rsid w:val="0099647D"/>
    <w:rsid w:val="00996B1C"/>
    <w:rsid w:val="00996B9A"/>
    <w:rsid w:val="00996FD2"/>
    <w:rsid w:val="00997ADD"/>
    <w:rsid w:val="009A2BAE"/>
    <w:rsid w:val="009A3A45"/>
    <w:rsid w:val="009A4071"/>
    <w:rsid w:val="009A4825"/>
    <w:rsid w:val="009A4F6E"/>
    <w:rsid w:val="009B2AE8"/>
    <w:rsid w:val="009B4014"/>
    <w:rsid w:val="009B5852"/>
    <w:rsid w:val="009B7D53"/>
    <w:rsid w:val="009C1085"/>
    <w:rsid w:val="009C4F58"/>
    <w:rsid w:val="009C6377"/>
    <w:rsid w:val="009D02ED"/>
    <w:rsid w:val="009D1AD5"/>
    <w:rsid w:val="009D21F4"/>
    <w:rsid w:val="009D59BD"/>
    <w:rsid w:val="009E0A11"/>
    <w:rsid w:val="009E1D32"/>
    <w:rsid w:val="009E219A"/>
    <w:rsid w:val="009E25AD"/>
    <w:rsid w:val="009E2C4C"/>
    <w:rsid w:val="009E2C69"/>
    <w:rsid w:val="009E4333"/>
    <w:rsid w:val="009E46F0"/>
    <w:rsid w:val="009E4828"/>
    <w:rsid w:val="009E61AC"/>
    <w:rsid w:val="009E62E3"/>
    <w:rsid w:val="009E6976"/>
    <w:rsid w:val="009F0460"/>
    <w:rsid w:val="009F0882"/>
    <w:rsid w:val="009F1978"/>
    <w:rsid w:val="00A00E22"/>
    <w:rsid w:val="00A0237B"/>
    <w:rsid w:val="00A02A92"/>
    <w:rsid w:val="00A0544A"/>
    <w:rsid w:val="00A06EFB"/>
    <w:rsid w:val="00A07B27"/>
    <w:rsid w:val="00A07BAE"/>
    <w:rsid w:val="00A12C1C"/>
    <w:rsid w:val="00A12E6E"/>
    <w:rsid w:val="00A14968"/>
    <w:rsid w:val="00A2315F"/>
    <w:rsid w:val="00A23916"/>
    <w:rsid w:val="00A2473F"/>
    <w:rsid w:val="00A25077"/>
    <w:rsid w:val="00A31838"/>
    <w:rsid w:val="00A3311F"/>
    <w:rsid w:val="00A347F6"/>
    <w:rsid w:val="00A349E5"/>
    <w:rsid w:val="00A40D7A"/>
    <w:rsid w:val="00A413F8"/>
    <w:rsid w:val="00A41CCC"/>
    <w:rsid w:val="00A42A02"/>
    <w:rsid w:val="00A431FA"/>
    <w:rsid w:val="00A43DE5"/>
    <w:rsid w:val="00A47308"/>
    <w:rsid w:val="00A47787"/>
    <w:rsid w:val="00A514E7"/>
    <w:rsid w:val="00A52229"/>
    <w:rsid w:val="00A535F9"/>
    <w:rsid w:val="00A53DB5"/>
    <w:rsid w:val="00A5631C"/>
    <w:rsid w:val="00A575A6"/>
    <w:rsid w:val="00A57905"/>
    <w:rsid w:val="00A61E93"/>
    <w:rsid w:val="00A62524"/>
    <w:rsid w:val="00A66738"/>
    <w:rsid w:val="00A6692E"/>
    <w:rsid w:val="00A67BAC"/>
    <w:rsid w:val="00A7164A"/>
    <w:rsid w:val="00A71682"/>
    <w:rsid w:val="00A73E98"/>
    <w:rsid w:val="00A80533"/>
    <w:rsid w:val="00A820AE"/>
    <w:rsid w:val="00A84451"/>
    <w:rsid w:val="00A90EF2"/>
    <w:rsid w:val="00A91E99"/>
    <w:rsid w:val="00A93E06"/>
    <w:rsid w:val="00AA0BE4"/>
    <w:rsid w:val="00AA11EE"/>
    <w:rsid w:val="00AA2AC3"/>
    <w:rsid w:val="00AA3E50"/>
    <w:rsid w:val="00AA495D"/>
    <w:rsid w:val="00AA55FE"/>
    <w:rsid w:val="00AA5C29"/>
    <w:rsid w:val="00AA7BAF"/>
    <w:rsid w:val="00AA7BFC"/>
    <w:rsid w:val="00AB1B86"/>
    <w:rsid w:val="00AB1E1C"/>
    <w:rsid w:val="00AB251C"/>
    <w:rsid w:val="00AB360C"/>
    <w:rsid w:val="00AB5B8A"/>
    <w:rsid w:val="00AB76F4"/>
    <w:rsid w:val="00AC1955"/>
    <w:rsid w:val="00AC23C9"/>
    <w:rsid w:val="00AC33E8"/>
    <w:rsid w:val="00AC3514"/>
    <w:rsid w:val="00AC3A02"/>
    <w:rsid w:val="00AC7C61"/>
    <w:rsid w:val="00AD1377"/>
    <w:rsid w:val="00AD208B"/>
    <w:rsid w:val="00AD2438"/>
    <w:rsid w:val="00AD4A36"/>
    <w:rsid w:val="00AE02C2"/>
    <w:rsid w:val="00AE2C76"/>
    <w:rsid w:val="00AE35DC"/>
    <w:rsid w:val="00AE3973"/>
    <w:rsid w:val="00AE3E91"/>
    <w:rsid w:val="00AE54DC"/>
    <w:rsid w:val="00AF187B"/>
    <w:rsid w:val="00AF23D6"/>
    <w:rsid w:val="00AF6630"/>
    <w:rsid w:val="00AF6D74"/>
    <w:rsid w:val="00B028BC"/>
    <w:rsid w:val="00B029B0"/>
    <w:rsid w:val="00B105BF"/>
    <w:rsid w:val="00B105EA"/>
    <w:rsid w:val="00B11286"/>
    <w:rsid w:val="00B117A6"/>
    <w:rsid w:val="00B13CA3"/>
    <w:rsid w:val="00B171BF"/>
    <w:rsid w:val="00B17968"/>
    <w:rsid w:val="00B17D46"/>
    <w:rsid w:val="00B21D94"/>
    <w:rsid w:val="00B21F32"/>
    <w:rsid w:val="00B22006"/>
    <w:rsid w:val="00B24423"/>
    <w:rsid w:val="00B25B64"/>
    <w:rsid w:val="00B274B5"/>
    <w:rsid w:val="00B27D64"/>
    <w:rsid w:val="00B36C5A"/>
    <w:rsid w:val="00B40664"/>
    <w:rsid w:val="00B412E4"/>
    <w:rsid w:val="00B445BC"/>
    <w:rsid w:val="00B46676"/>
    <w:rsid w:val="00B4743C"/>
    <w:rsid w:val="00B513F4"/>
    <w:rsid w:val="00B521A3"/>
    <w:rsid w:val="00B523E5"/>
    <w:rsid w:val="00B54E20"/>
    <w:rsid w:val="00B55D3A"/>
    <w:rsid w:val="00B61D8F"/>
    <w:rsid w:val="00B6356B"/>
    <w:rsid w:val="00B64CEB"/>
    <w:rsid w:val="00B64DD8"/>
    <w:rsid w:val="00B673DB"/>
    <w:rsid w:val="00B67C9F"/>
    <w:rsid w:val="00B71257"/>
    <w:rsid w:val="00B736B1"/>
    <w:rsid w:val="00B760CC"/>
    <w:rsid w:val="00B76403"/>
    <w:rsid w:val="00B77B43"/>
    <w:rsid w:val="00B77C59"/>
    <w:rsid w:val="00B8057C"/>
    <w:rsid w:val="00B831EB"/>
    <w:rsid w:val="00B83C03"/>
    <w:rsid w:val="00B87916"/>
    <w:rsid w:val="00B92810"/>
    <w:rsid w:val="00B92B3A"/>
    <w:rsid w:val="00B94AD3"/>
    <w:rsid w:val="00B95A7F"/>
    <w:rsid w:val="00B97908"/>
    <w:rsid w:val="00BA1C4F"/>
    <w:rsid w:val="00BA69F4"/>
    <w:rsid w:val="00BB0475"/>
    <w:rsid w:val="00BB1636"/>
    <w:rsid w:val="00BB28E1"/>
    <w:rsid w:val="00BB30A8"/>
    <w:rsid w:val="00BB3B84"/>
    <w:rsid w:val="00BB3FE7"/>
    <w:rsid w:val="00BB56E0"/>
    <w:rsid w:val="00BB75E0"/>
    <w:rsid w:val="00BB7D26"/>
    <w:rsid w:val="00BC0447"/>
    <w:rsid w:val="00BC1C6E"/>
    <w:rsid w:val="00BC2FA1"/>
    <w:rsid w:val="00BC577D"/>
    <w:rsid w:val="00BC694D"/>
    <w:rsid w:val="00BD29E7"/>
    <w:rsid w:val="00BD34C6"/>
    <w:rsid w:val="00BD7395"/>
    <w:rsid w:val="00BD76B4"/>
    <w:rsid w:val="00BE1AD6"/>
    <w:rsid w:val="00BE1E6B"/>
    <w:rsid w:val="00BE1E87"/>
    <w:rsid w:val="00BE20B6"/>
    <w:rsid w:val="00BE359E"/>
    <w:rsid w:val="00BE6512"/>
    <w:rsid w:val="00BE730A"/>
    <w:rsid w:val="00BF1723"/>
    <w:rsid w:val="00BF1A95"/>
    <w:rsid w:val="00BF2A44"/>
    <w:rsid w:val="00BF3358"/>
    <w:rsid w:val="00BF363E"/>
    <w:rsid w:val="00BF570B"/>
    <w:rsid w:val="00C01BC7"/>
    <w:rsid w:val="00C0374F"/>
    <w:rsid w:val="00C03E17"/>
    <w:rsid w:val="00C05332"/>
    <w:rsid w:val="00C0626B"/>
    <w:rsid w:val="00C0662E"/>
    <w:rsid w:val="00C11C63"/>
    <w:rsid w:val="00C142CA"/>
    <w:rsid w:val="00C156D0"/>
    <w:rsid w:val="00C1581C"/>
    <w:rsid w:val="00C204E2"/>
    <w:rsid w:val="00C21A01"/>
    <w:rsid w:val="00C2446D"/>
    <w:rsid w:val="00C24953"/>
    <w:rsid w:val="00C26E5A"/>
    <w:rsid w:val="00C26F8E"/>
    <w:rsid w:val="00C27629"/>
    <w:rsid w:val="00C30794"/>
    <w:rsid w:val="00C30B7F"/>
    <w:rsid w:val="00C33510"/>
    <w:rsid w:val="00C34C38"/>
    <w:rsid w:val="00C364BD"/>
    <w:rsid w:val="00C369CF"/>
    <w:rsid w:val="00C40B21"/>
    <w:rsid w:val="00C417EE"/>
    <w:rsid w:val="00C42C0E"/>
    <w:rsid w:val="00C4419F"/>
    <w:rsid w:val="00C44320"/>
    <w:rsid w:val="00C44735"/>
    <w:rsid w:val="00C447ED"/>
    <w:rsid w:val="00C450A2"/>
    <w:rsid w:val="00C45383"/>
    <w:rsid w:val="00C514B3"/>
    <w:rsid w:val="00C53948"/>
    <w:rsid w:val="00C53ACC"/>
    <w:rsid w:val="00C637B6"/>
    <w:rsid w:val="00C6447F"/>
    <w:rsid w:val="00C66659"/>
    <w:rsid w:val="00C66F06"/>
    <w:rsid w:val="00C6715A"/>
    <w:rsid w:val="00C674B3"/>
    <w:rsid w:val="00C674BE"/>
    <w:rsid w:val="00C704CD"/>
    <w:rsid w:val="00C71317"/>
    <w:rsid w:val="00C7285A"/>
    <w:rsid w:val="00C73696"/>
    <w:rsid w:val="00C73753"/>
    <w:rsid w:val="00C7483C"/>
    <w:rsid w:val="00C75346"/>
    <w:rsid w:val="00C816CD"/>
    <w:rsid w:val="00C838A9"/>
    <w:rsid w:val="00C86D77"/>
    <w:rsid w:val="00C90CF2"/>
    <w:rsid w:val="00C91AF4"/>
    <w:rsid w:val="00C91C4D"/>
    <w:rsid w:val="00C92B15"/>
    <w:rsid w:val="00C96249"/>
    <w:rsid w:val="00C9787D"/>
    <w:rsid w:val="00C979B7"/>
    <w:rsid w:val="00CA0A42"/>
    <w:rsid w:val="00CA13ED"/>
    <w:rsid w:val="00CA48C1"/>
    <w:rsid w:val="00CA6375"/>
    <w:rsid w:val="00CB1852"/>
    <w:rsid w:val="00CB2BE4"/>
    <w:rsid w:val="00CB52B5"/>
    <w:rsid w:val="00CB5DA7"/>
    <w:rsid w:val="00CC1613"/>
    <w:rsid w:val="00CC23BD"/>
    <w:rsid w:val="00CC65F1"/>
    <w:rsid w:val="00CD19FC"/>
    <w:rsid w:val="00CD53D8"/>
    <w:rsid w:val="00CE0DCE"/>
    <w:rsid w:val="00CE1100"/>
    <w:rsid w:val="00CE4525"/>
    <w:rsid w:val="00CE7C7A"/>
    <w:rsid w:val="00CF11D5"/>
    <w:rsid w:val="00CF15BF"/>
    <w:rsid w:val="00CF168D"/>
    <w:rsid w:val="00CF23C8"/>
    <w:rsid w:val="00CF3303"/>
    <w:rsid w:val="00CF34E1"/>
    <w:rsid w:val="00CF4EDF"/>
    <w:rsid w:val="00CF7D7C"/>
    <w:rsid w:val="00D0013E"/>
    <w:rsid w:val="00D00431"/>
    <w:rsid w:val="00D03D96"/>
    <w:rsid w:val="00D06D13"/>
    <w:rsid w:val="00D07B8A"/>
    <w:rsid w:val="00D116F6"/>
    <w:rsid w:val="00D1326A"/>
    <w:rsid w:val="00D13FB9"/>
    <w:rsid w:val="00D1400E"/>
    <w:rsid w:val="00D17728"/>
    <w:rsid w:val="00D1785A"/>
    <w:rsid w:val="00D204BB"/>
    <w:rsid w:val="00D24807"/>
    <w:rsid w:val="00D25FE7"/>
    <w:rsid w:val="00D26AAF"/>
    <w:rsid w:val="00D27230"/>
    <w:rsid w:val="00D37010"/>
    <w:rsid w:val="00D3735C"/>
    <w:rsid w:val="00D4065A"/>
    <w:rsid w:val="00D407A1"/>
    <w:rsid w:val="00D4231E"/>
    <w:rsid w:val="00D43301"/>
    <w:rsid w:val="00D46F97"/>
    <w:rsid w:val="00D47110"/>
    <w:rsid w:val="00D472F3"/>
    <w:rsid w:val="00D47C05"/>
    <w:rsid w:val="00D51977"/>
    <w:rsid w:val="00D51B84"/>
    <w:rsid w:val="00D51D5F"/>
    <w:rsid w:val="00D52582"/>
    <w:rsid w:val="00D53C63"/>
    <w:rsid w:val="00D55443"/>
    <w:rsid w:val="00D62FD9"/>
    <w:rsid w:val="00D6304A"/>
    <w:rsid w:val="00D65066"/>
    <w:rsid w:val="00D668A3"/>
    <w:rsid w:val="00D70AEB"/>
    <w:rsid w:val="00D7387A"/>
    <w:rsid w:val="00D74739"/>
    <w:rsid w:val="00D76001"/>
    <w:rsid w:val="00D834D7"/>
    <w:rsid w:val="00D83ABF"/>
    <w:rsid w:val="00D87172"/>
    <w:rsid w:val="00D873DD"/>
    <w:rsid w:val="00D87A72"/>
    <w:rsid w:val="00D94223"/>
    <w:rsid w:val="00D94E52"/>
    <w:rsid w:val="00D954C4"/>
    <w:rsid w:val="00D97EB7"/>
    <w:rsid w:val="00DA118D"/>
    <w:rsid w:val="00DA1445"/>
    <w:rsid w:val="00DA5B48"/>
    <w:rsid w:val="00DA5E75"/>
    <w:rsid w:val="00DA6118"/>
    <w:rsid w:val="00DA7916"/>
    <w:rsid w:val="00DB10CB"/>
    <w:rsid w:val="00DB120B"/>
    <w:rsid w:val="00DB56BF"/>
    <w:rsid w:val="00DB5ACE"/>
    <w:rsid w:val="00DB5BF7"/>
    <w:rsid w:val="00DB64B8"/>
    <w:rsid w:val="00DC05CB"/>
    <w:rsid w:val="00DC33AE"/>
    <w:rsid w:val="00DC7258"/>
    <w:rsid w:val="00DC7A90"/>
    <w:rsid w:val="00DD0751"/>
    <w:rsid w:val="00DD6DD8"/>
    <w:rsid w:val="00DD79D6"/>
    <w:rsid w:val="00DE00E6"/>
    <w:rsid w:val="00DE1670"/>
    <w:rsid w:val="00DE51F6"/>
    <w:rsid w:val="00DF019B"/>
    <w:rsid w:val="00DF122F"/>
    <w:rsid w:val="00DF2CB2"/>
    <w:rsid w:val="00DF2FB6"/>
    <w:rsid w:val="00DF3FDA"/>
    <w:rsid w:val="00E00FA1"/>
    <w:rsid w:val="00E01BB6"/>
    <w:rsid w:val="00E0241C"/>
    <w:rsid w:val="00E038A8"/>
    <w:rsid w:val="00E04EB6"/>
    <w:rsid w:val="00E05D35"/>
    <w:rsid w:val="00E06AB8"/>
    <w:rsid w:val="00E07B85"/>
    <w:rsid w:val="00E127FC"/>
    <w:rsid w:val="00E12FAB"/>
    <w:rsid w:val="00E134A7"/>
    <w:rsid w:val="00E149F3"/>
    <w:rsid w:val="00E160C6"/>
    <w:rsid w:val="00E16BB9"/>
    <w:rsid w:val="00E16CB8"/>
    <w:rsid w:val="00E179C8"/>
    <w:rsid w:val="00E22CD3"/>
    <w:rsid w:val="00E23281"/>
    <w:rsid w:val="00E2489D"/>
    <w:rsid w:val="00E26259"/>
    <w:rsid w:val="00E26743"/>
    <w:rsid w:val="00E26A46"/>
    <w:rsid w:val="00E26BA5"/>
    <w:rsid w:val="00E272A5"/>
    <w:rsid w:val="00E326A9"/>
    <w:rsid w:val="00E331E8"/>
    <w:rsid w:val="00E3584E"/>
    <w:rsid w:val="00E40452"/>
    <w:rsid w:val="00E44A78"/>
    <w:rsid w:val="00E46E7F"/>
    <w:rsid w:val="00E509E5"/>
    <w:rsid w:val="00E5104D"/>
    <w:rsid w:val="00E532B4"/>
    <w:rsid w:val="00E543D0"/>
    <w:rsid w:val="00E714D3"/>
    <w:rsid w:val="00E72BB4"/>
    <w:rsid w:val="00E7309F"/>
    <w:rsid w:val="00E733DC"/>
    <w:rsid w:val="00E75A9C"/>
    <w:rsid w:val="00E761B2"/>
    <w:rsid w:val="00E807DC"/>
    <w:rsid w:val="00E81527"/>
    <w:rsid w:val="00E81BEB"/>
    <w:rsid w:val="00E82F73"/>
    <w:rsid w:val="00E8705D"/>
    <w:rsid w:val="00E87917"/>
    <w:rsid w:val="00E914B2"/>
    <w:rsid w:val="00E94677"/>
    <w:rsid w:val="00E96FC8"/>
    <w:rsid w:val="00EA0656"/>
    <w:rsid w:val="00EA274F"/>
    <w:rsid w:val="00EA3078"/>
    <w:rsid w:val="00EA46C0"/>
    <w:rsid w:val="00EA484A"/>
    <w:rsid w:val="00EA50F4"/>
    <w:rsid w:val="00EA6380"/>
    <w:rsid w:val="00EA67CC"/>
    <w:rsid w:val="00EA6F94"/>
    <w:rsid w:val="00EB0F17"/>
    <w:rsid w:val="00EB30CB"/>
    <w:rsid w:val="00EB426A"/>
    <w:rsid w:val="00EB4B82"/>
    <w:rsid w:val="00EB70BC"/>
    <w:rsid w:val="00EC139A"/>
    <w:rsid w:val="00EC14E7"/>
    <w:rsid w:val="00EC5473"/>
    <w:rsid w:val="00EC685B"/>
    <w:rsid w:val="00ED03E5"/>
    <w:rsid w:val="00ED09F1"/>
    <w:rsid w:val="00ED18CA"/>
    <w:rsid w:val="00ED221B"/>
    <w:rsid w:val="00ED30E9"/>
    <w:rsid w:val="00ED31F4"/>
    <w:rsid w:val="00ED3C18"/>
    <w:rsid w:val="00ED5E45"/>
    <w:rsid w:val="00EE065F"/>
    <w:rsid w:val="00EE1E2C"/>
    <w:rsid w:val="00EE3102"/>
    <w:rsid w:val="00EE3720"/>
    <w:rsid w:val="00EF3E5C"/>
    <w:rsid w:val="00EF4046"/>
    <w:rsid w:val="00EF42FA"/>
    <w:rsid w:val="00EF6D3E"/>
    <w:rsid w:val="00F0736A"/>
    <w:rsid w:val="00F07C9A"/>
    <w:rsid w:val="00F12BAD"/>
    <w:rsid w:val="00F170DE"/>
    <w:rsid w:val="00F17FD2"/>
    <w:rsid w:val="00F21F16"/>
    <w:rsid w:val="00F22804"/>
    <w:rsid w:val="00F229C0"/>
    <w:rsid w:val="00F23B52"/>
    <w:rsid w:val="00F25BA4"/>
    <w:rsid w:val="00F26D3F"/>
    <w:rsid w:val="00F275D4"/>
    <w:rsid w:val="00F279B4"/>
    <w:rsid w:val="00F27AEB"/>
    <w:rsid w:val="00F27B42"/>
    <w:rsid w:val="00F31A5F"/>
    <w:rsid w:val="00F34D95"/>
    <w:rsid w:val="00F360C5"/>
    <w:rsid w:val="00F36D03"/>
    <w:rsid w:val="00F41E35"/>
    <w:rsid w:val="00F4218B"/>
    <w:rsid w:val="00F42FD6"/>
    <w:rsid w:val="00F4362A"/>
    <w:rsid w:val="00F44CCF"/>
    <w:rsid w:val="00F44F7F"/>
    <w:rsid w:val="00F47DAC"/>
    <w:rsid w:val="00F51AB6"/>
    <w:rsid w:val="00F5263E"/>
    <w:rsid w:val="00F53B30"/>
    <w:rsid w:val="00F54B99"/>
    <w:rsid w:val="00F56A7C"/>
    <w:rsid w:val="00F56AB8"/>
    <w:rsid w:val="00F601F4"/>
    <w:rsid w:val="00F608C2"/>
    <w:rsid w:val="00F64591"/>
    <w:rsid w:val="00F647E0"/>
    <w:rsid w:val="00F67A72"/>
    <w:rsid w:val="00F70739"/>
    <w:rsid w:val="00F7088E"/>
    <w:rsid w:val="00F716E2"/>
    <w:rsid w:val="00F72213"/>
    <w:rsid w:val="00F73B61"/>
    <w:rsid w:val="00F801A3"/>
    <w:rsid w:val="00F805FF"/>
    <w:rsid w:val="00F807B3"/>
    <w:rsid w:val="00F81652"/>
    <w:rsid w:val="00F83A32"/>
    <w:rsid w:val="00F85E0A"/>
    <w:rsid w:val="00F90751"/>
    <w:rsid w:val="00F92020"/>
    <w:rsid w:val="00F94818"/>
    <w:rsid w:val="00F95916"/>
    <w:rsid w:val="00F95C75"/>
    <w:rsid w:val="00F97F3A"/>
    <w:rsid w:val="00FA12E9"/>
    <w:rsid w:val="00FA4EEB"/>
    <w:rsid w:val="00FA55FE"/>
    <w:rsid w:val="00FA5939"/>
    <w:rsid w:val="00FA64FF"/>
    <w:rsid w:val="00FA69C4"/>
    <w:rsid w:val="00FA7C81"/>
    <w:rsid w:val="00FB2A60"/>
    <w:rsid w:val="00FB4206"/>
    <w:rsid w:val="00FB622A"/>
    <w:rsid w:val="00FB6C19"/>
    <w:rsid w:val="00FC4BD5"/>
    <w:rsid w:val="00FC5CB7"/>
    <w:rsid w:val="00FC616F"/>
    <w:rsid w:val="00FD1FED"/>
    <w:rsid w:val="00FD27DD"/>
    <w:rsid w:val="00FD48E2"/>
    <w:rsid w:val="00FE1D3E"/>
    <w:rsid w:val="00FE2513"/>
    <w:rsid w:val="00FE4320"/>
    <w:rsid w:val="00FE529D"/>
    <w:rsid w:val="00FF1C45"/>
    <w:rsid w:val="00FF3451"/>
    <w:rsid w:val="00FF422F"/>
    <w:rsid w:val="00FF4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7C81"/>
  <w15:docId w15:val="{1F007121-5F31-4269-8934-DD2D6DF8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99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paragraph" w:styleId="Heading1">
    <w:name w:val="heading 1"/>
    <w:basedOn w:val="Normal"/>
    <w:next w:val="BodyText"/>
    <w:link w:val="Heading1Char"/>
    <w:qFormat/>
    <w:rsid w:val="001B3399"/>
    <w:pPr>
      <w:keepNext/>
      <w:keepLines/>
      <w:pageBreakBefore/>
      <w:numPr>
        <w:numId w:val="5"/>
      </w:numPr>
      <w:spacing w:after="240"/>
      <w:outlineLvl w:val="0"/>
    </w:pPr>
    <w:rPr>
      <w:rFonts w:cs="Arial"/>
      <w:b/>
      <w:bCs/>
      <w:kern w:val="28"/>
      <w:sz w:val="48"/>
      <w:szCs w:val="32"/>
      <w:lang w:val="en-AU"/>
    </w:rPr>
  </w:style>
  <w:style w:type="paragraph" w:styleId="Heading2">
    <w:name w:val="heading 2"/>
    <w:basedOn w:val="Normal"/>
    <w:next w:val="BodyText"/>
    <w:link w:val="Heading2Char"/>
    <w:qFormat/>
    <w:rsid w:val="001B3399"/>
    <w:pPr>
      <w:keepNext/>
      <w:keepLines/>
      <w:numPr>
        <w:ilvl w:val="1"/>
        <w:numId w:val="5"/>
      </w:numPr>
      <w:spacing w:before="240" w:after="120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1B3399"/>
    <w:pPr>
      <w:keepNext/>
      <w:keepLines/>
      <w:numPr>
        <w:ilvl w:val="2"/>
        <w:numId w:val="5"/>
      </w:numPr>
      <w:spacing w:before="240" w:after="120"/>
      <w:outlineLvl w:val="2"/>
    </w:pPr>
    <w:rPr>
      <w:rFonts w:cs="Arial"/>
      <w:i/>
      <w:iCs/>
      <w:kern w:val="28"/>
      <w:szCs w:val="26"/>
      <w:lang w:val="en-AU"/>
    </w:rPr>
  </w:style>
  <w:style w:type="paragraph" w:styleId="Heading4">
    <w:name w:val="heading 4"/>
    <w:basedOn w:val="Normal"/>
    <w:next w:val="BodyText"/>
    <w:link w:val="Heading4Char"/>
    <w:qFormat/>
    <w:rsid w:val="001B3399"/>
    <w:pPr>
      <w:keepNext/>
      <w:keepLines/>
      <w:pBdr>
        <w:top w:val="single" w:sz="4" w:space="3" w:color="auto"/>
      </w:pBdr>
      <w:spacing w:before="240" w:after="120"/>
      <w:ind w:left="-1134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1317"/>
    <w:pPr>
      <w:keepNext/>
      <w:keepLines/>
      <w:spacing w:before="240" w:after="120"/>
      <w:ind w:left="-1134"/>
      <w:outlineLvl w:val="4"/>
    </w:pPr>
    <w:rPr>
      <w:rFonts w:asciiTheme="majorBidi" w:eastAsiaTheme="majorEastAsia" w:hAnsiTheme="majorBidi" w:cstheme="majorBidi"/>
      <w:i/>
    </w:rPr>
  </w:style>
  <w:style w:type="character" w:default="1" w:styleId="DefaultParagraphFont">
    <w:name w:val="Default Paragraph Font"/>
    <w:uiPriority w:val="1"/>
    <w:semiHidden/>
    <w:unhideWhenUsed/>
    <w:rsid w:val="001B33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B3399"/>
  </w:style>
  <w:style w:type="paragraph" w:styleId="BodyText">
    <w:name w:val="Body Text"/>
    <w:basedOn w:val="Normal"/>
    <w:link w:val="BodyTextChar"/>
    <w:uiPriority w:val="99"/>
    <w:rsid w:val="001B3399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B3399"/>
    <w:rPr>
      <w:rFonts w:ascii="Times New Roman" w:eastAsia="Times New Roman" w:hAnsi="Times New Roman" w:cs="Times New Roman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rsid w:val="001B3399"/>
    <w:rPr>
      <w:rFonts w:ascii="Times New Roman" w:eastAsia="SimSun" w:hAnsi="Times New Roman" w:cs="Arial"/>
      <w:b/>
      <w:bCs/>
      <w:kern w:val="28"/>
      <w:sz w:val="48"/>
      <w:szCs w:val="32"/>
    </w:rPr>
  </w:style>
  <w:style w:type="character" w:customStyle="1" w:styleId="Heading2Char">
    <w:name w:val="Heading 2 Char"/>
    <w:basedOn w:val="DefaultParagraphFont"/>
    <w:link w:val="Heading2"/>
    <w:rsid w:val="001B3399"/>
    <w:rPr>
      <w:rFonts w:ascii="Times New Roman" w:eastAsia="SimSun" w:hAnsi="Times New Roman" w:cs="Arial"/>
      <w:b/>
      <w:bCs/>
      <w:iCs/>
      <w:kern w:val="28"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1B3399"/>
    <w:rPr>
      <w:rFonts w:ascii="Times New Roman" w:eastAsia="SimSun" w:hAnsi="Times New Roman" w:cs="Arial"/>
      <w:i/>
      <w:iCs/>
      <w:kern w:val="28"/>
      <w:szCs w:val="26"/>
    </w:rPr>
  </w:style>
  <w:style w:type="character" w:customStyle="1" w:styleId="Heading4Char">
    <w:name w:val="Heading 4 Char"/>
    <w:basedOn w:val="DefaultParagraphFont"/>
    <w:link w:val="Heading4"/>
    <w:rsid w:val="001B3399"/>
    <w:rPr>
      <w:rFonts w:ascii="Times New Roman" w:eastAsia="SimSun" w:hAnsi="Times New Roman" w:cs="Times New Roman"/>
      <w:b/>
      <w:bCs/>
      <w:szCs w:val="28"/>
      <w:lang w:val="fr-FR"/>
    </w:rPr>
  </w:style>
  <w:style w:type="character" w:styleId="BookTitle">
    <w:name w:val="Book Title"/>
    <w:basedOn w:val="DefaultParagraphFont"/>
    <w:qFormat/>
    <w:rsid w:val="001B3399"/>
    <w:rPr>
      <w:i/>
    </w:rPr>
  </w:style>
  <w:style w:type="paragraph" w:customStyle="1" w:styleId="Callout">
    <w:name w:val="Callout"/>
    <w:basedOn w:val="Normal"/>
    <w:rsid w:val="001B3399"/>
    <w:rPr>
      <w:rFonts w:ascii="Arial" w:hAnsi="Arial"/>
      <w:sz w:val="20"/>
    </w:rPr>
  </w:style>
  <w:style w:type="paragraph" w:customStyle="1" w:styleId="Copyright">
    <w:name w:val="Copyright"/>
    <w:basedOn w:val="Normal"/>
    <w:next w:val="SpaceSingle"/>
    <w:rsid w:val="001B3399"/>
    <w:pPr>
      <w:keepLines/>
      <w:jc w:val="center"/>
    </w:pPr>
    <w:rPr>
      <w:sz w:val="18"/>
    </w:rPr>
  </w:style>
  <w:style w:type="paragraph" w:customStyle="1" w:styleId="SpaceSingle">
    <w:name w:val="Space Single"/>
    <w:basedOn w:val="Normal"/>
    <w:link w:val="SpaceSingleChar"/>
    <w:rsid w:val="001B3399"/>
    <w:pPr>
      <w:spacing w:line="240" w:lineRule="exact"/>
    </w:pPr>
  </w:style>
  <w:style w:type="character" w:customStyle="1" w:styleId="SpaceSingleChar">
    <w:name w:val="Space Single Char"/>
    <w:link w:val="SpaceSingle"/>
    <w:rsid w:val="001B3399"/>
    <w:rPr>
      <w:rFonts w:ascii="Times New Roman" w:eastAsia="SimSun" w:hAnsi="Times New Roman" w:cs="Times New Roman"/>
      <w:szCs w:val="24"/>
      <w:lang w:val="fr-FR"/>
    </w:rPr>
  </w:style>
  <w:style w:type="character" w:customStyle="1" w:styleId="DefinedWord">
    <w:name w:val="Defined Word"/>
    <w:basedOn w:val="DefaultParagraphFont"/>
    <w:rsid w:val="001B3399"/>
    <w:rPr>
      <w:i/>
    </w:rPr>
  </w:style>
  <w:style w:type="character" w:styleId="Emphasis">
    <w:name w:val="Emphasis"/>
    <w:basedOn w:val="DefaultParagraphFont"/>
    <w:qFormat/>
    <w:rsid w:val="001B3399"/>
    <w:rPr>
      <w:i/>
      <w:iCs/>
    </w:rPr>
  </w:style>
  <w:style w:type="character" w:customStyle="1" w:styleId="FileName">
    <w:name w:val="File Name"/>
    <w:basedOn w:val="DefaultParagraphFont"/>
    <w:rsid w:val="001B3399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1B3399"/>
    <w:pPr>
      <w:pBdr>
        <w:top w:val="single" w:sz="4" w:space="1" w:color="auto"/>
      </w:pBdr>
      <w:tabs>
        <w:tab w:val="right" w:pos="9360"/>
        <w:tab w:val="right" w:pos="14400"/>
        <w:tab w:val="right" w:pos="18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1B3399"/>
    <w:rPr>
      <w:rFonts w:ascii="Times New Roman" w:eastAsia="SimSun" w:hAnsi="Times New Roman" w:cs="Times New Roman"/>
      <w:sz w:val="18"/>
      <w:szCs w:val="24"/>
      <w:lang w:val="fr-FR"/>
    </w:rPr>
  </w:style>
  <w:style w:type="paragraph" w:styleId="Header">
    <w:name w:val="header"/>
    <w:basedOn w:val="Normal"/>
    <w:link w:val="HeaderChar"/>
    <w:rsid w:val="001B3399"/>
    <w:pPr>
      <w:pBdr>
        <w:bottom w:val="single" w:sz="4" w:space="1" w:color="auto"/>
      </w:pBdr>
      <w:tabs>
        <w:tab w:val="right" w:pos="9360"/>
        <w:tab w:val="right" w:pos="14400"/>
        <w:tab w:val="right" w:pos="18720"/>
      </w:tabs>
    </w:pPr>
  </w:style>
  <w:style w:type="character" w:customStyle="1" w:styleId="HeaderChar">
    <w:name w:val="Header Char"/>
    <w:basedOn w:val="DefaultParagraphFont"/>
    <w:link w:val="Header"/>
    <w:rsid w:val="001B3399"/>
    <w:rPr>
      <w:rFonts w:ascii="Times New Roman" w:eastAsia="SimSun" w:hAnsi="Times New Roman" w:cs="Times New Roman"/>
      <w:szCs w:val="24"/>
      <w:lang w:val="fr-FR"/>
    </w:rPr>
  </w:style>
  <w:style w:type="character" w:styleId="Hyperlink">
    <w:name w:val="Hyperlink"/>
    <w:basedOn w:val="DefaultParagraphFont"/>
    <w:uiPriority w:val="99"/>
    <w:rsid w:val="001B3399"/>
    <w:rPr>
      <w:color w:val="0000FF"/>
      <w:u w:val="single"/>
    </w:rPr>
  </w:style>
  <w:style w:type="paragraph" w:customStyle="1" w:styleId="ImageCentered">
    <w:name w:val="Image Centered"/>
    <w:basedOn w:val="Normal"/>
    <w:next w:val="SpaceSingle"/>
    <w:rsid w:val="001B3399"/>
    <w:pPr>
      <w:jc w:val="center"/>
    </w:pPr>
  </w:style>
  <w:style w:type="paragraph" w:customStyle="1" w:styleId="ImageLeft">
    <w:name w:val="Image Left"/>
    <w:basedOn w:val="Normal"/>
    <w:next w:val="SpaceSingle"/>
    <w:rsid w:val="001B3399"/>
  </w:style>
  <w:style w:type="paragraph" w:customStyle="1" w:styleId="ImageRight">
    <w:name w:val="Image Right"/>
    <w:basedOn w:val="Normal"/>
    <w:next w:val="SpaceSingle"/>
    <w:rsid w:val="001B3399"/>
    <w:pPr>
      <w:jc w:val="right"/>
    </w:pPr>
  </w:style>
  <w:style w:type="character" w:customStyle="1" w:styleId="Keyboard">
    <w:name w:val="Keyboard"/>
    <w:basedOn w:val="DefaultParagraphFont"/>
    <w:rsid w:val="001B3399"/>
    <w:rPr>
      <w:b/>
    </w:rPr>
  </w:style>
  <w:style w:type="paragraph" w:styleId="List">
    <w:name w:val="List"/>
    <w:basedOn w:val="BodyText"/>
    <w:rsid w:val="001B3399"/>
    <w:pPr>
      <w:ind w:left="360" w:hanging="360"/>
    </w:pPr>
  </w:style>
  <w:style w:type="paragraph" w:styleId="List2">
    <w:name w:val="List 2"/>
    <w:basedOn w:val="BodyText"/>
    <w:rsid w:val="001B3399"/>
    <w:pPr>
      <w:ind w:left="720" w:hanging="360"/>
    </w:pPr>
  </w:style>
  <w:style w:type="paragraph" w:styleId="List3">
    <w:name w:val="List 3"/>
    <w:basedOn w:val="BodyText"/>
    <w:rsid w:val="001B3399"/>
    <w:pPr>
      <w:ind w:left="1080" w:hanging="360"/>
    </w:pPr>
  </w:style>
  <w:style w:type="paragraph" w:styleId="ListBullet">
    <w:name w:val="List Bullet"/>
    <w:basedOn w:val="BodyText"/>
    <w:uiPriority w:val="99"/>
    <w:rsid w:val="001B3399"/>
    <w:pPr>
      <w:numPr>
        <w:numId w:val="1"/>
      </w:numPr>
      <w:spacing w:after="60"/>
    </w:pPr>
  </w:style>
  <w:style w:type="paragraph" w:styleId="ListBullet2">
    <w:name w:val="List Bullet 2"/>
    <w:basedOn w:val="BodyText"/>
    <w:rsid w:val="001B3399"/>
    <w:pPr>
      <w:numPr>
        <w:numId w:val="2"/>
      </w:numPr>
    </w:pPr>
  </w:style>
  <w:style w:type="paragraph" w:styleId="ListBullet3">
    <w:name w:val="List Bullet 3"/>
    <w:basedOn w:val="BodyText"/>
    <w:rsid w:val="001B3399"/>
    <w:pPr>
      <w:numPr>
        <w:numId w:val="3"/>
      </w:numPr>
    </w:pPr>
  </w:style>
  <w:style w:type="paragraph" w:styleId="ListContinue">
    <w:name w:val="List Continue"/>
    <w:basedOn w:val="BodyText"/>
    <w:rsid w:val="001B3399"/>
    <w:pPr>
      <w:ind w:left="360"/>
    </w:pPr>
  </w:style>
  <w:style w:type="paragraph" w:styleId="ListContinue2">
    <w:name w:val="List Continue 2"/>
    <w:basedOn w:val="BodyText"/>
    <w:rsid w:val="001B3399"/>
    <w:pPr>
      <w:ind w:left="720"/>
    </w:pPr>
  </w:style>
  <w:style w:type="paragraph" w:styleId="ListContinue3">
    <w:name w:val="List Continue 3"/>
    <w:basedOn w:val="BodyText"/>
    <w:rsid w:val="001B3399"/>
    <w:pPr>
      <w:ind w:left="1080"/>
    </w:pPr>
  </w:style>
  <w:style w:type="paragraph" w:customStyle="1" w:styleId="ListProcedure">
    <w:name w:val="List Procedure"/>
    <w:basedOn w:val="BodyText"/>
    <w:rsid w:val="001B3399"/>
    <w:pPr>
      <w:numPr>
        <w:ilvl w:val="3"/>
        <w:numId w:val="5"/>
      </w:numPr>
    </w:pPr>
  </w:style>
  <w:style w:type="paragraph" w:customStyle="1" w:styleId="ListProcedure2">
    <w:name w:val="List Procedure 2"/>
    <w:basedOn w:val="BodyText"/>
    <w:rsid w:val="001B3399"/>
    <w:pPr>
      <w:numPr>
        <w:ilvl w:val="4"/>
        <w:numId w:val="5"/>
      </w:numPr>
    </w:pPr>
  </w:style>
  <w:style w:type="paragraph" w:customStyle="1" w:styleId="Note">
    <w:name w:val="Note"/>
    <w:basedOn w:val="BodyText"/>
    <w:next w:val="BodyText"/>
    <w:link w:val="NoteChar"/>
    <w:rsid w:val="001B3399"/>
    <w:pPr>
      <w:keepLines/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ind w:left="170" w:right="170"/>
    </w:pPr>
  </w:style>
  <w:style w:type="character" w:customStyle="1" w:styleId="NoteChar">
    <w:name w:val="Note Char"/>
    <w:basedOn w:val="BodyTextChar"/>
    <w:link w:val="Note"/>
    <w:rsid w:val="001B3399"/>
    <w:rPr>
      <w:rFonts w:ascii="Times New Roman" w:eastAsia="Times New Roman" w:hAnsi="Times New Roman" w:cs="Times New Roman"/>
      <w:szCs w:val="24"/>
      <w:lang w:val="fr-FR"/>
    </w:rPr>
  </w:style>
  <w:style w:type="character" w:styleId="PageNumber">
    <w:name w:val="page number"/>
    <w:basedOn w:val="DefaultParagraphFont"/>
    <w:rsid w:val="001B3399"/>
  </w:style>
  <w:style w:type="character" w:customStyle="1" w:styleId="Placeholder">
    <w:name w:val="Placeholder"/>
    <w:basedOn w:val="DefaultParagraphFont"/>
    <w:rsid w:val="001B3399"/>
    <w:rPr>
      <w:i/>
    </w:rPr>
  </w:style>
  <w:style w:type="paragraph" w:styleId="PlainText">
    <w:name w:val="Plain Text"/>
    <w:basedOn w:val="Normal"/>
    <w:link w:val="PlainTextChar"/>
    <w:rsid w:val="001B33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B3399"/>
    <w:rPr>
      <w:rFonts w:ascii="Courier New" w:eastAsia="SimSun" w:hAnsi="Courier New" w:cs="Courier New"/>
      <w:sz w:val="20"/>
      <w:szCs w:val="20"/>
      <w:lang w:val="fr-FR"/>
    </w:rPr>
  </w:style>
  <w:style w:type="paragraph" w:customStyle="1" w:styleId="SpaceHalf">
    <w:name w:val="Space Half"/>
    <w:basedOn w:val="Normal"/>
    <w:rsid w:val="001B3399"/>
    <w:pPr>
      <w:spacing w:line="120" w:lineRule="exact"/>
    </w:pPr>
  </w:style>
  <w:style w:type="character" w:customStyle="1" w:styleId="Vernacular">
    <w:name w:val="Vernacular"/>
    <w:basedOn w:val="DefaultParagraphFont"/>
    <w:rsid w:val="001B3399"/>
    <w:rPr>
      <w:rFonts w:ascii="Doulos SIL" w:hAnsi="Doulos SIL"/>
    </w:rPr>
  </w:style>
  <w:style w:type="character" w:styleId="Strong">
    <w:name w:val="Strong"/>
    <w:basedOn w:val="DefaultParagraphFont"/>
    <w:qFormat/>
    <w:rsid w:val="001B3399"/>
    <w:rPr>
      <w:b/>
      <w:bCs/>
    </w:rPr>
  </w:style>
  <w:style w:type="character" w:customStyle="1" w:styleId="Style">
    <w:name w:val="Style"/>
    <w:basedOn w:val="DefaultParagraphFont"/>
    <w:rsid w:val="001B3399"/>
    <w:rPr>
      <w:i/>
    </w:rPr>
  </w:style>
  <w:style w:type="paragraph" w:styleId="Subtitle">
    <w:name w:val="Subtitle"/>
    <w:basedOn w:val="Normal"/>
    <w:next w:val="SpaceSingle"/>
    <w:link w:val="SubtitleChar"/>
    <w:qFormat/>
    <w:rsid w:val="001B3399"/>
    <w:pPr>
      <w:keepLines/>
      <w:jc w:val="center"/>
    </w:pPr>
    <w:rPr>
      <w:rFonts w:cs="Arial"/>
      <w:b/>
      <w:kern w:val="28"/>
      <w:sz w:val="48"/>
    </w:rPr>
  </w:style>
  <w:style w:type="character" w:customStyle="1" w:styleId="SubtitleChar">
    <w:name w:val="Subtitle Char"/>
    <w:basedOn w:val="DefaultParagraphFont"/>
    <w:link w:val="Subtitle"/>
    <w:rsid w:val="001B3399"/>
    <w:rPr>
      <w:rFonts w:ascii="Times New Roman" w:eastAsia="SimSun" w:hAnsi="Times New Roman" w:cs="Arial"/>
      <w:b/>
      <w:kern w:val="28"/>
      <w:sz w:val="48"/>
      <w:szCs w:val="24"/>
      <w:lang w:val="fr-FR"/>
    </w:rPr>
  </w:style>
  <w:style w:type="paragraph" w:customStyle="1" w:styleId="TableHeadingRow">
    <w:name w:val="Table Heading Row"/>
    <w:basedOn w:val="Normal"/>
    <w:next w:val="TableRow"/>
    <w:rsid w:val="001B3399"/>
    <w:pPr>
      <w:keepNext/>
      <w:spacing w:before="60" w:after="60"/>
    </w:pPr>
    <w:rPr>
      <w:b/>
    </w:rPr>
  </w:style>
  <w:style w:type="paragraph" w:customStyle="1" w:styleId="TableRow">
    <w:name w:val="Table Row"/>
    <w:basedOn w:val="Normal"/>
    <w:rsid w:val="001B3399"/>
    <w:pPr>
      <w:spacing w:before="60" w:after="60"/>
    </w:pPr>
  </w:style>
  <w:style w:type="paragraph" w:styleId="Title">
    <w:name w:val="Title"/>
    <w:basedOn w:val="Normal"/>
    <w:next w:val="SpaceSingle"/>
    <w:link w:val="TitleChar"/>
    <w:qFormat/>
    <w:rsid w:val="001B3399"/>
    <w:pPr>
      <w:keepLines/>
      <w:jc w:val="center"/>
    </w:pPr>
    <w:rPr>
      <w:rFonts w:cs="Arial"/>
      <w:b/>
      <w:bCs/>
      <w:kern w:val="28"/>
      <w:sz w:val="96"/>
      <w:szCs w:val="32"/>
    </w:rPr>
  </w:style>
  <w:style w:type="character" w:customStyle="1" w:styleId="TitleChar">
    <w:name w:val="Title Char"/>
    <w:basedOn w:val="DefaultParagraphFont"/>
    <w:link w:val="Title"/>
    <w:rsid w:val="001B3399"/>
    <w:rPr>
      <w:rFonts w:ascii="Times New Roman" w:eastAsia="SimSun" w:hAnsi="Times New Roman" w:cs="Arial"/>
      <w:b/>
      <w:bCs/>
      <w:kern w:val="28"/>
      <w:sz w:val="96"/>
      <w:szCs w:val="32"/>
      <w:lang w:val="fr-FR"/>
    </w:rPr>
  </w:style>
  <w:style w:type="paragraph" w:styleId="TOC1">
    <w:name w:val="toc 1"/>
    <w:basedOn w:val="Normal"/>
    <w:next w:val="Normal"/>
    <w:uiPriority w:val="39"/>
    <w:rsid w:val="001B3399"/>
    <w:pPr>
      <w:spacing w:before="60"/>
    </w:pPr>
    <w:rPr>
      <w:b/>
    </w:rPr>
  </w:style>
  <w:style w:type="character" w:customStyle="1" w:styleId="TypedText">
    <w:name w:val="Typed Text"/>
    <w:basedOn w:val="DefaultParagraphFont"/>
    <w:rsid w:val="001B3399"/>
    <w:rPr>
      <w:b/>
    </w:rPr>
  </w:style>
  <w:style w:type="character" w:customStyle="1" w:styleId="UserInterface">
    <w:name w:val="User Interface"/>
    <w:basedOn w:val="DefaultParagraphFont"/>
    <w:rsid w:val="001B3399"/>
    <w:rPr>
      <w:rFonts w:ascii="Arial" w:hAnsi="Arial"/>
      <w:b/>
      <w:sz w:val="20"/>
    </w:rPr>
  </w:style>
  <w:style w:type="character" w:customStyle="1" w:styleId="VernacularStrong">
    <w:name w:val="Vernacular Strong"/>
    <w:basedOn w:val="DefaultParagraphFont"/>
    <w:rsid w:val="001B3399"/>
    <w:rPr>
      <w:rFonts w:ascii="Doulos SIL" w:hAnsi="Doulos SIL"/>
      <w:b/>
    </w:rPr>
  </w:style>
  <w:style w:type="character" w:customStyle="1" w:styleId="VernacularEmphasis">
    <w:name w:val="Vernacular Emphasis"/>
    <w:basedOn w:val="DefaultParagraphFont"/>
    <w:rsid w:val="001B3399"/>
    <w:rPr>
      <w:rFonts w:ascii="Doulos SIL" w:hAnsi="Doulos SIL"/>
      <w:i/>
    </w:rPr>
  </w:style>
  <w:style w:type="paragraph" w:styleId="BalloonText">
    <w:name w:val="Balloon Text"/>
    <w:basedOn w:val="Normal"/>
    <w:link w:val="BalloonTextChar"/>
    <w:rsid w:val="001B33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3399"/>
    <w:rPr>
      <w:rFonts w:ascii="Tahoma" w:eastAsia="SimSun" w:hAnsi="Tahoma" w:cs="Tahoma"/>
      <w:sz w:val="16"/>
      <w:szCs w:val="16"/>
      <w:lang w:val="fr-FR"/>
    </w:rPr>
  </w:style>
  <w:style w:type="character" w:styleId="CommentReference">
    <w:name w:val="annotation reference"/>
    <w:basedOn w:val="DefaultParagraphFont"/>
    <w:rsid w:val="001B33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339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339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DocumentMap">
    <w:name w:val="Document Map"/>
    <w:basedOn w:val="Normal"/>
    <w:link w:val="DocumentMapChar"/>
    <w:rsid w:val="001B33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3399"/>
    <w:rPr>
      <w:rFonts w:ascii="Tahoma" w:eastAsia="SimSun" w:hAnsi="Tahoma" w:cs="Tahoma"/>
      <w:sz w:val="16"/>
      <w:szCs w:val="16"/>
      <w:lang w:val="fr-FR"/>
    </w:rPr>
  </w:style>
  <w:style w:type="paragraph" w:customStyle="1" w:styleId="UpgradeTip">
    <w:name w:val="Upgrade Tip"/>
    <w:basedOn w:val="Note"/>
    <w:qFormat/>
    <w:rsid w:val="001B3399"/>
    <w:pPr>
      <w:pBdr>
        <w:top w:val="double" w:sz="4" w:space="3" w:color="auto" w:shadow="1"/>
        <w:left w:val="double" w:sz="4" w:space="3" w:color="auto" w:shadow="1"/>
        <w:bottom w:val="double" w:sz="4" w:space="3" w:color="auto" w:shadow="1"/>
        <w:right w:val="double" w:sz="4" w:space="3" w:color="auto" w:shadow="1"/>
      </w:pBdr>
      <w:spacing w:line="240" w:lineRule="atLeast"/>
      <w:ind w:left="709"/>
    </w:pPr>
    <w:rPr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1B33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1B3399"/>
    <w:pPr>
      <w:spacing w:after="100"/>
      <w:ind w:left="440"/>
    </w:pPr>
  </w:style>
  <w:style w:type="paragraph" w:customStyle="1" w:styleId="Rsum">
    <w:name w:val="Résumé"/>
    <w:basedOn w:val="Heading1"/>
    <w:link w:val="RsumChar"/>
    <w:qFormat/>
    <w:rsid w:val="001B3399"/>
    <w:pPr>
      <w:ind w:left="-1134"/>
    </w:pPr>
  </w:style>
  <w:style w:type="character" w:customStyle="1" w:styleId="RsumChar">
    <w:name w:val="Résumé Char"/>
    <w:basedOn w:val="Heading1Char"/>
    <w:link w:val="Rsum"/>
    <w:rsid w:val="001B3399"/>
    <w:rPr>
      <w:rFonts w:ascii="Times New Roman" w:eastAsia="SimSun" w:hAnsi="Times New Roman" w:cs="Arial"/>
      <w:b/>
      <w:bCs/>
      <w:kern w:val="28"/>
      <w:sz w:val="48"/>
      <w:szCs w:val="32"/>
    </w:rPr>
  </w:style>
  <w:style w:type="paragraph" w:customStyle="1" w:styleId="TitlePageTitle">
    <w:name w:val="Title Page Title"/>
    <w:basedOn w:val="Normal"/>
    <w:next w:val="Normal"/>
    <w:rsid w:val="001B3399"/>
    <w:pPr>
      <w:pBdr>
        <w:bottom w:val="single" w:sz="24" w:space="1" w:color="auto"/>
      </w:pBdr>
      <w:spacing w:before="3000" w:after="60"/>
      <w:jc w:val="right"/>
    </w:pPr>
    <w:rPr>
      <w:rFonts w:ascii="Arial" w:eastAsia="Times New Roman" w:hAnsi="Arial" w:cs="Arial"/>
      <w:b/>
      <w:color w:val="000000"/>
      <w:sz w:val="48"/>
      <w:szCs w:val="48"/>
      <w:lang w:val="en-US"/>
    </w:rPr>
  </w:style>
  <w:style w:type="paragraph" w:customStyle="1" w:styleId="Times">
    <w:name w:val="Times"/>
    <w:basedOn w:val="Normal"/>
    <w:rsid w:val="001B3399"/>
    <w:pPr>
      <w:tabs>
        <w:tab w:val="right" w:pos="426"/>
        <w:tab w:val="left" w:pos="567"/>
        <w:tab w:val="right" w:pos="1134"/>
        <w:tab w:val="left" w:pos="1418"/>
      </w:tabs>
      <w:spacing w:before="40" w:after="40"/>
    </w:pPr>
    <w:rPr>
      <w:rFonts w:eastAsia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399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1B3399"/>
    <w:rPr>
      <w:rFonts w:eastAsia="SimSu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3399"/>
    <w:rPr>
      <w:rFonts w:ascii="Times New Roman" w:eastAsia="SimSun" w:hAnsi="Times New Roman" w:cs="Times New Roman"/>
      <w:b/>
      <w:bCs/>
      <w:sz w:val="20"/>
      <w:szCs w:val="20"/>
      <w:lang w:val="fr-FR"/>
    </w:rPr>
  </w:style>
  <w:style w:type="paragraph" w:customStyle="1" w:styleId="Teacher">
    <w:name w:val="Teacher"/>
    <w:basedOn w:val="BodyText"/>
    <w:link w:val="TeacherChar"/>
    <w:qFormat/>
    <w:rsid w:val="001B339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60"/>
      <w:ind w:left="170" w:right="170"/>
    </w:pPr>
    <w:rPr>
      <w:i/>
      <w:iCs/>
    </w:rPr>
  </w:style>
  <w:style w:type="character" w:customStyle="1" w:styleId="TeacherChar">
    <w:name w:val="Teacher Char"/>
    <w:basedOn w:val="BodyTextChar"/>
    <w:link w:val="Teacher"/>
    <w:rsid w:val="001B3399"/>
    <w:rPr>
      <w:rFonts w:ascii="Times New Roman" w:eastAsia="Times New Roman" w:hAnsi="Times New Roman" w:cs="Times New Roman"/>
      <w:i/>
      <w:iCs/>
      <w:szCs w:val="24"/>
      <w:lang w:val="fr-FR"/>
    </w:rPr>
  </w:style>
  <w:style w:type="paragraph" w:customStyle="1" w:styleId="StyleTeacherBefore023cmAfter031cm">
    <w:name w:val="Style Teacher + Before:  0.23 cm After:  0.31 cm"/>
    <w:basedOn w:val="Teacher"/>
    <w:rsid w:val="001B3399"/>
    <w:pPr>
      <w:ind w:left="130" w:right="176"/>
    </w:pPr>
  </w:style>
  <w:style w:type="paragraph" w:customStyle="1" w:styleId="ListResult">
    <w:name w:val="List Result"/>
    <w:basedOn w:val="ListContinue"/>
    <w:link w:val="ListResultChar"/>
    <w:qFormat/>
    <w:rsid w:val="001B3399"/>
    <w:pPr>
      <w:ind w:left="720"/>
    </w:pPr>
    <w:rPr>
      <w:rFonts w:eastAsia="SimSun"/>
      <w:i/>
      <w:iCs/>
      <w:lang w:val="en-GB"/>
    </w:rPr>
  </w:style>
  <w:style w:type="character" w:customStyle="1" w:styleId="ListResultChar">
    <w:name w:val="List Result Char"/>
    <w:link w:val="ListResult"/>
    <w:rsid w:val="001B3399"/>
    <w:rPr>
      <w:rFonts w:ascii="Times New Roman" w:eastAsia="SimSun" w:hAnsi="Times New Roman" w:cs="Times New Roman"/>
      <w:i/>
      <w:iCs/>
      <w:szCs w:val="24"/>
      <w:lang w:val="en-GB"/>
    </w:rPr>
  </w:style>
  <w:style w:type="table" w:styleId="TableGrid">
    <w:name w:val="Table Grid"/>
    <w:basedOn w:val="TableNormal"/>
    <w:uiPriority w:val="39"/>
    <w:rsid w:val="001B3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1B3399"/>
    <w:pPr>
      <w:tabs>
        <w:tab w:val="right" w:leader="dot" w:pos="3117"/>
      </w:tabs>
      <w:spacing w:before="60"/>
      <w:ind w:left="221" w:hanging="221"/>
    </w:pPr>
    <w:rPr>
      <w:noProof/>
    </w:rPr>
  </w:style>
  <w:style w:type="paragraph" w:styleId="Index2">
    <w:name w:val="index 2"/>
    <w:basedOn w:val="Normal"/>
    <w:next w:val="Normal"/>
    <w:autoRedefine/>
    <w:uiPriority w:val="99"/>
    <w:unhideWhenUsed/>
    <w:rsid w:val="001B3399"/>
    <w:pPr>
      <w:tabs>
        <w:tab w:val="right" w:leader="dot" w:pos="3117"/>
      </w:tabs>
      <w:ind w:left="440" w:hanging="220"/>
    </w:pPr>
    <w:rPr>
      <w:noProof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1B3399"/>
    <w:pPr>
      <w:tabs>
        <w:tab w:val="right" w:leader="dot" w:pos="3117"/>
      </w:tabs>
      <w:ind w:left="660" w:hanging="220"/>
    </w:pPr>
    <w:rPr>
      <w:sz w:val="20"/>
    </w:rPr>
  </w:style>
  <w:style w:type="paragraph" w:styleId="Revision">
    <w:name w:val="Revision"/>
    <w:hidden/>
    <w:uiPriority w:val="99"/>
    <w:semiHidden/>
    <w:rsid w:val="001B3399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table" w:customStyle="1" w:styleId="PlainTable21">
    <w:name w:val="Plain Table 21"/>
    <w:basedOn w:val="TableNormal"/>
    <w:uiPriority w:val="42"/>
    <w:rsid w:val="001B33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B33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399"/>
    <w:rPr>
      <w:rFonts w:ascii="Times New Roman" w:eastAsia="SimSun" w:hAnsi="Times New Roman" w:cs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B3399"/>
    <w:rPr>
      <w:vertAlign w:val="superscript"/>
    </w:rPr>
  </w:style>
  <w:style w:type="table" w:customStyle="1" w:styleId="PlainTable41">
    <w:name w:val="Plain Table 41"/>
    <w:basedOn w:val="TableNormal"/>
    <w:uiPriority w:val="44"/>
    <w:rsid w:val="001B3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eystroke">
    <w:name w:val="Keystroke"/>
    <w:basedOn w:val="Normal"/>
    <w:qFormat/>
    <w:rsid w:val="001B3399"/>
    <w:pPr>
      <w:tabs>
        <w:tab w:val="left" w:pos="584"/>
      </w:tabs>
      <w:ind w:left="17"/>
    </w:pPr>
    <w:rPr>
      <w:rFonts w:ascii="Charis SIL Compact" w:eastAsiaTheme="minorHAnsi" w:hAnsi="Charis SIL Compact" w:cs="Charis SIL Compact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399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1B3399"/>
    <w:pPr>
      <w:spacing w:before="100" w:beforeAutospacing="1" w:after="100" w:afterAutospacing="1"/>
    </w:pPr>
    <w:rPr>
      <w:rFonts w:eastAsia="Times New Roman"/>
      <w:sz w:val="24"/>
      <w:lang w:val="en-AU" w:eastAsia="en-AU"/>
    </w:rPr>
  </w:style>
  <w:style w:type="table" w:customStyle="1" w:styleId="InstructionalContentResume">
    <w:name w:val="InstructionalContentResume"/>
    <w:basedOn w:val="TableNormal"/>
    <w:uiPriority w:val="99"/>
    <w:rsid w:val="001B3399"/>
    <w:pPr>
      <w:spacing w:after="0" w:line="240" w:lineRule="auto"/>
    </w:p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double" w:sz="4" w:space="0" w:color="auto"/>
        </w:tcBorders>
      </w:tcPr>
    </w:tblStylePr>
  </w:style>
  <w:style w:type="paragraph" w:customStyle="1" w:styleId="Textbody">
    <w:name w:val="Text body"/>
    <w:basedOn w:val="Normal"/>
    <w:rsid w:val="001B3399"/>
    <w:pPr>
      <w:suppressAutoHyphens/>
      <w:autoSpaceDN w:val="0"/>
      <w:spacing w:after="120"/>
      <w:textAlignment w:val="baseline"/>
    </w:pPr>
    <w:rPr>
      <w:rFonts w:eastAsia="Times New Roman"/>
      <w:kern w:val="3"/>
      <w:sz w:val="21"/>
      <w:lang w:val="en-US"/>
    </w:rPr>
  </w:style>
  <w:style w:type="paragraph" w:customStyle="1" w:styleId="Sectionheading">
    <w:name w:val="Section heading"/>
    <w:basedOn w:val="BodyText"/>
    <w:qFormat/>
    <w:rsid w:val="001B3399"/>
    <w:pPr>
      <w:spacing w:before="180" w:after="40"/>
    </w:pPr>
    <w:rPr>
      <w:rFonts w:asciiTheme="minorBidi" w:eastAsia="SimSun" w:hAnsiTheme="minorBidi" w:cstheme="minorBidi"/>
      <w:b/>
      <w:bCs/>
      <w:i/>
      <w:iCs/>
      <w:sz w:val="26"/>
      <w:szCs w:val="28"/>
    </w:rPr>
  </w:style>
  <w:style w:type="paragraph" w:customStyle="1" w:styleId="Stageheading">
    <w:name w:val="Stage heading"/>
    <w:basedOn w:val="Heading1"/>
    <w:qFormat/>
    <w:rsid w:val="001B3399"/>
    <w:pPr>
      <w:numPr>
        <w:numId w:val="0"/>
      </w:numPr>
      <w:pBdr>
        <w:top w:val="thinThickSmallGap" w:sz="24" w:space="1" w:color="auto"/>
        <w:bottom w:val="thinThickSmallGap" w:sz="24" w:space="1" w:color="auto"/>
      </w:pBdr>
      <w:ind w:right="-187"/>
    </w:pPr>
  </w:style>
  <w:style w:type="paragraph" w:styleId="ListBullet4">
    <w:name w:val="List Bullet 4"/>
    <w:basedOn w:val="Normal"/>
    <w:uiPriority w:val="99"/>
    <w:unhideWhenUsed/>
    <w:rsid w:val="001B3399"/>
    <w:pPr>
      <w:numPr>
        <w:numId w:val="4"/>
      </w:numPr>
      <w:contextualSpacing/>
    </w:pPr>
  </w:style>
  <w:style w:type="character" w:customStyle="1" w:styleId="apple-tab-span">
    <w:name w:val="apple-tab-span"/>
    <w:basedOn w:val="DefaultParagraphFont"/>
    <w:rsid w:val="001B3399"/>
  </w:style>
  <w:style w:type="character" w:styleId="FollowedHyperlink">
    <w:name w:val="FollowedHyperlink"/>
    <w:basedOn w:val="DefaultParagraphFont"/>
    <w:uiPriority w:val="99"/>
    <w:semiHidden/>
    <w:unhideWhenUsed/>
    <w:rsid w:val="001B3399"/>
    <w:rPr>
      <w:color w:val="800080" w:themeColor="followedHyperlink"/>
      <w:u w:val="single"/>
    </w:rPr>
  </w:style>
  <w:style w:type="character" w:customStyle="1" w:styleId="bold">
    <w:name w:val="bold"/>
    <w:basedOn w:val="DefaultParagraphFont"/>
    <w:rsid w:val="001B3399"/>
  </w:style>
  <w:style w:type="character" w:customStyle="1" w:styleId="italic">
    <w:name w:val="italic"/>
    <w:basedOn w:val="DefaultParagraphFont"/>
    <w:rsid w:val="001B3399"/>
  </w:style>
  <w:style w:type="paragraph" w:styleId="ListNumber2">
    <w:name w:val="List Number 2"/>
    <w:basedOn w:val="Normal"/>
    <w:uiPriority w:val="99"/>
    <w:unhideWhenUsed/>
    <w:rsid w:val="000B149A"/>
    <w:pPr>
      <w:tabs>
        <w:tab w:val="num" w:pos="720"/>
      </w:tabs>
      <w:ind w:left="72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77455E"/>
  </w:style>
  <w:style w:type="character" w:customStyle="1" w:styleId="SalutationChar">
    <w:name w:val="Salutation Char"/>
    <w:basedOn w:val="DefaultParagraphFont"/>
    <w:link w:val="Salutation"/>
    <w:uiPriority w:val="99"/>
    <w:rsid w:val="0077455E"/>
    <w:rPr>
      <w:rFonts w:ascii="Times New Roman" w:eastAsia="SimSun" w:hAnsi="Times New Roman" w:cs="Times New Roman"/>
      <w:szCs w:val="24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C71317"/>
    <w:rPr>
      <w:rFonts w:asciiTheme="majorBidi" w:eastAsiaTheme="majorEastAsia" w:hAnsiTheme="majorBidi" w:cstheme="majorBidi"/>
      <w:i/>
      <w:szCs w:val="24"/>
      <w:lang w:val="fr-FR"/>
    </w:rPr>
  </w:style>
  <w:style w:type="table" w:styleId="PlainTable2">
    <w:name w:val="Plain Table 2"/>
    <w:basedOn w:val="TableNormal"/>
    <w:uiPriority w:val="42"/>
    <w:rsid w:val="001B33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1B3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B3399"/>
    <w:pPr>
      <w:ind w:left="720"/>
      <w:contextualSpacing/>
    </w:pPr>
  </w:style>
  <w:style w:type="paragraph" w:customStyle="1" w:styleId="Section">
    <w:name w:val="Section"/>
    <w:basedOn w:val="BodyText"/>
    <w:qFormat/>
    <w:rsid w:val="001B3399"/>
    <w:pPr>
      <w:spacing w:line="259" w:lineRule="auto"/>
    </w:pPr>
    <w:rPr>
      <w:rFonts w:asciiTheme="minorHAnsi" w:eastAsia="SimSun" w:hAnsiTheme="minorHAnsi" w:cstheme="minorBidi"/>
      <w:b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Instructional%20Content%20A5%20-%204c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178A-6282-41D6-8ADD-12E51FD1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Instructional Content A5 - 4cm.dotx</Template>
  <TotalTime>226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jjpdq82@yahoo.com.au</cp:lastModifiedBy>
  <cp:revision>5</cp:revision>
  <cp:lastPrinted>2017-11-30T06:56:00Z</cp:lastPrinted>
  <dcterms:created xsi:type="dcterms:W3CDTF">2017-11-23T12:15:00Z</dcterms:created>
  <dcterms:modified xsi:type="dcterms:W3CDTF">2017-11-30T15:21:00Z</dcterms:modified>
</cp:coreProperties>
</file>