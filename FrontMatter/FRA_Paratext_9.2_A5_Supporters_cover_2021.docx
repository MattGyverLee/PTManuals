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CA13ED" w:rsidRDefault="00DB5ACE" w:rsidP="00DB5ACE">
      <w:bookmarkStart w:id="0" w:name="_Toc279406852"/>
    </w:p>
    <w:p w14:paraId="44675BEA" w14:textId="77777777" w:rsidR="00DB5ACE" w:rsidRPr="00CA13ED" w:rsidRDefault="00DB5ACE" w:rsidP="00DB5ACE"/>
    <w:p w14:paraId="4C3E07B5" w14:textId="77777777" w:rsidR="00DB5ACE" w:rsidRPr="00CA13ED" w:rsidRDefault="00DB5ACE" w:rsidP="00DB5ACE"/>
    <w:p w14:paraId="02BA9395" w14:textId="77777777" w:rsidR="00DB5ACE" w:rsidRPr="00CA13ED" w:rsidRDefault="00DB5ACE" w:rsidP="00DB5ACE"/>
    <w:p w14:paraId="4ABC7306" w14:textId="77777777" w:rsidR="00DB5ACE" w:rsidRPr="00CA13ED" w:rsidRDefault="00DB5ACE" w:rsidP="00DB5ACE"/>
    <w:p w14:paraId="311EE751" w14:textId="77777777" w:rsidR="000E2CB8" w:rsidRPr="000E2CB8" w:rsidRDefault="007A53CE" w:rsidP="000E2CB8">
      <w:pPr>
        <w:pStyle w:val="Subtitle"/>
        <w:rPr>
          <w:sz w:val="96"/>
          <w:szCs w:val="96"/>
        </w:rPr>
      </w:pPr>
      <w:r w:rsidRPr="000E2CB8">
        <w:rPr>
          <w:sz w:val="96"/>
          <w:szCs w:val="96"/>
        </w:rPr>
        <w:t>Paratext</w:t>
      </w:r>
      <w:r w:rsidR="00F5263E" w:rsidRPr="000E2CB8">
        <w:rPr>
          <w:sz w:val="96"/>
          <w:szCs w:val="96"/>
        </w:rPr>
        <w:t xml:space="preserve"> </w:t>
      </w:r>
    </w:p>
    <w:p w14:paraId="3A959A5A" w14:textId="7B3FA152" w:rsidR="00DB5ACE" w:rsidRPr="00CA13ED" w:rsidRDefault="000E2CB8" w:rsidP="000E2CB8">
      <w:pPr>
        <w:pStyle w:val="Subtitle"/>
      </w:pPr>
      <w:r w:rsidRPr="002D7794">
        <w:rPr>
          <w:noProof/>
          <w:sz w:val="36"/>
          <w:szCs w:val="12"/>
          <w:lang w:val="en-US"/>
        </w:rPr>
        <w:t>Version 9.2</w:t>
      </w:r>
      <w:r w:rsidR="00DB5ACE" w:rsidRPr="00CA13ED">
        <w:br/>
      </w:r>
      <w:r w:rsidRPr="002D7794">
        <w:rPr>
          <w:noProof/>
          <w:sz w:val="36"/>
          <w:szCs w:val="12"/>
          <w:lang w:val="en-US"/>
        </w:rPr>
        <w:drawing>
          <wp:inline distT="0" distB="0" distL="0" distR="0" wp14:anchorId="753690B8" wp14:editId="495ACBE5">
            <wp:extent cx="1111307" cy="116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221" w14:textId="6268BC63" w:rsidR="00DB5ACE" w:rsidRPr="00CA13ED" w:rsidRDefault="00697A4E" w:rsidP="00697A4E">
      <w:pPr>
        <w:pStyle w:val="Subtitle"/>
      </w:pPr>
      <w:r w:rsidRPr="00697A4E">
        <w:t>Manuel d'Administrateur (français)</w:t>
      </w:r>
    </w:p>
    <w:p w14:paraId="360E70E3" w14:textId="77777777" w:rsidR="00B831EB" w:rsidRPr="00CA13ED" w:rsidRDefault="00B831EB" w:rsidP="00B831EB">
      <w:pPr>
        <w:pStyle w:val="SpaceSingle"/>
      </w:pPr>
    </w:p>
    <w:p w14:paraId="630D9771" w14:textId="77777777" w:rsidR="00B831EB" w:rsidRPr="00CA13ED" w:rsidRDefault="00B831EB" w:rsidP="00B831EB">
      <w:pPr>
        <w:pStyle w:val="SpaceSingle"/>
      </w:pPr>
    </w:p>
    <w:p w14:paraId="1B77C83C" w14:textId="77777777" w:rsidR="00B831EB" w:rsidRPr="00CA13ED" w:rsidRDefault="00B831EB" w:rsidP="00B831EB">
      <w:pPr>
        <w:pStyle w:val="SpaceSingle"/>
        <w:spacing w:line="240" w:lineRule="atLeast"/>
        <w:jc w:val="center"/>
      </w:pPr>
    </w:p>
    <w:p w14:paraId="5D4954C7" w14:textId="77777777" w:rsidR="00DB5ACE" w:rsidRPr="00CA13ED" w:rsidRDefault="00DB5ACE" w:rsidP="00DB5ACE">
      <w:pPr>
        <w:pStyle w:val="Subtitle"/>
      </w:pPr>
    </w:p>
    <w:p w14:paraId="61462BDC" w14:textId="77777777" w:rsidR="00DB5ACE" w:rsidRPr="00CA13ED" w:rsidRDefault="00DB5ACE" w:rsidP="00B831EB">
      <w:pPr>
        <w:pStyle w:val="Subtitle"/>
        <w:jc w:val="left"/>
      </w:pPr>
    </w:p>
    <w:p w14:paraId="5C0D8165" w14:textId="77777777" w:rsidR="00B831EB" w:rsidRPr="00CA13ED" w:rsidRDefault="00B831EB" w:rsidP="00B831EB">
      <w:pPr>
        <w:pStyle w:val="SpaceSingle"/>
      </w:pPr>
    </w:p>
    <w:p w14:paraId="0D29DDCE" w14:textId="77777777" w:rsidR="00DB5ACE" w:rsidRPr="00CA13ED" w:rsidRDefault="00DB5ACE" w:rsidP="00DB5ACE">
      <w:pPr>
        <w:pStyle w:val="SpaceSingle"/>
      </w:pPr>
    </w:p>
    <w:p w14:paraId="1A2EE0B6" w14:textId="77777777" w:rsidR="00DB5ACE" w:rsidRPr="00CA13ED" w:rsidRDefault="00DB5ACE" w:rsidP="00DB5ACE">
      <w:pPr>
        <w:pStyle w:val="ImageCentered"/>
      </w:pPr>
    </w:p>
    <w:p w14:paraId="136F546D" w14:textId="77777777" w:rsidR="00DB5ACE" w:rsidRPr="00CA13ED" w:rsidRDefault="00DB5ACE" w:rsidP="00DB5ACE">
      <w:pPr>
        <w:pStyle w:val="ImageCentered"/>
      </w:pPr>
    </w:p>
    <w:p w14:paraId="310696D1" w14:textId="77777777" w:rsidR="00DB5ACE" w:rsidRPr="00CA13ED" w:rsidRDefault="00DB5ACE" w:rsidP="00DB5ACE">
      <w:pPr>
        <w:pStyle w:val="SpaceSingle"/>
      </w:pPr>
    </w:p>
    <w:p w14:paraId="64D492C3" w14:textId="77777777" w:rsidR="00DB5ACE" w:rsidRPr="00CA13ED" w:rsidRDefault="00DB5ACE" w:rsidP="00DB5ACE">
      <w:pPr>
        <w:pStyle w:val="SpaceSingle"/>
      </w:pPr>
    </w:p>
    <w:p w14:paraId="1AFD7E2E" w14:textId="4C1870E8" w:rsidR="00DB5ACE" w:rsidRPr="00CA13ED" w:rsidRDefault="00DB5ACE" w:rsidP="00DB5ACE">
      <w:pPr>
        <w:pStyle w:val="SpaceSingle"/>
      </w:pPr>
    </w:p>
    <w:p w14:paraId="09DE7D6F" w14:textId="77777777" w:rsidR="00DB5ACE" w:rsidRPr="00CA13ED" w:rsidRDefault="00DB5ACE" w:rsidP="00DB5ACE">
      <w:pPr>
        <w:pStyle w:val="SpaceSingle"/>
      </w:pPr>
    </w:p>
    <w:p w14:paraId="377ED32E" w14:textId="45FCA648" w:rsidR="00DB5ACE" w:rsidRPr="00CA13ED" w:rsidRDefault="00DB5ACE" w:rsidP="00CB5DA7">
      <w:pPr>
        <w:pStyle w:val="Copyright"/>
      </w:pPr>
      <w:r w:rsidRPr="00CA13ED">
        <w:t xml:space="preserve">SIL </w:t>
      </w:r>
      <w:r w:rsidR="00CB5DA7" w:rsidRPr="00CA13ED">
        <w:t>International</w:t>
      </w:r>
    </w:p>
    <w:p w14:paraId="17786CF8" w14:textId="77777777" w:rsidR="00DB5ACE" w:rsidRPr="00CA13ED" w:rsidRDefault="00DB5ACE">
      <w:pPr>
        <w:spacing w:after="200" w:line="276" w:lineRule="auto"/>
      </w:pPr>
      <w:r w:rsidRPr="00CA13ED">
        <w:br w:type="page"/>
      </w:r>
    </w:p>
    <w:p w14:paraId="01F93718" w14:textId="77777777" w:rsidR="00DB5ACE" w:rsidRPr="00CA13ED" w:rsidRDefault="00DB5ACE">
      <w:pPr>
        <w:spacing w:after="200" w:line="276" w:lineRule="auto"/>
        <w:sectPr w:rsidR="00DB5ACE" w:rsidRPr="00CA13ED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50C354C1" w14:textId="77777777" w:rsidR="00964BB5" w:rsidRPr="00CA13ED" w:rsidRDefault="00964BB5">
      <w:pPr>
        <w:spacing w:after="200" w:line="276" w:lineRule="auto"/>
        <w:sectPr w:rsidR="00964BB5" w:rsidRPr="00CA13ED" w:rsidSect="000C6752">
          <w:footerReference w:type="default" r:id="rId13"/>
          <w:footerReference w:type="first" r:id="rId14"/>
          <w:pgSz w:w="8392" w:h="11907" w:code="11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7097636D" w14:textId="77777777" w:rsidR="00DB5ACE" w:rsidRPr="00CA13ED" w:rsidRDefault="00DB5ACE">
      <w:pPr>
        <w:spacing w:after="200" w:line="276" w:lineRule="auto"/>
      </w:pPr>
    </w:p>
    <w:p w14:paraId="7ACE5257" w14:textId="77777777" w:rsidR="000C6752" w:rsidRPr="00CA13ED" w:rsidRDefault="000C6752" w:rsidP="000C6752"/>
    <w:p w14:paraId="5839DCA6" w14:textId="77777777" w:rsidR="000C6752" w:rsidRPr="00CA13ED" w:rsidRDefault="000C6752" w:rsidP="000C6752"/>
    <w:p w14:paraId="3ED2AEB0" w14:textId="77777777" w:rsidR="000C6752" w:rsidRPr="00CA13ED" w:rsidRDefault="000C6752" w:rsidP="000C6752"/>
    <w:p w14:paraId="33845C5F" w14:textId="77777777" w:rsidR="000C6752" w:rsidRPr="00CA13ED" w:rsidRDefault="000C6752" w:rsidP="000C6752"/>
    <w:p w14:paraId="77D87875" w14:textId="77777777" w:rsidR="000C6752" w:rsidRPr="00CA13ED" w:rsidRDefault="000C6752" w:rsidP="000C6752"/>
    <w:p w14:paraId="46921970" w14:textId="3C43C1F8" w:rsidR="000C6752" w:rsidRPr="00CA13ED" w:rsidRDefault="007A53CE" w:rsidP="004D7561">
      <w:pPr>
        <w:pStyle w:val="Title"/>
      </w:pPr>
      <w:r w:rsidRPr="00CA13ED">
        <w:t>Paratext</w:t>
      </w:r>
      <w:r w:rsidR="00F5263E" w:rsidRPr="00CA13ED">
        <w:t xml:space="preserve"> </w:t>
      </w:r>
    </w:p>
    <w:p w14:paraId="6DE6BE1E" w14:textId="77777777" w:rsidR="000C6752" w:rsidRPr="00CA13ED" w:rsidRDefault="000C6752" w:rsidP="000C6752">
      <w:pPr>
        <w:pStyle w:val="SpaceSingle"/>
      </w:pPr>
    </w:p>
    <w:p w14:paraId="48187C55" w14:textId="7B1BCE23" w:rsidR="000C6752" w:rsidRPr="00CA13ED" w:rsidRDefault="000C6752" w:rsidP="000E2CB8">
      <w:pPr>
        <w:pStyle w:val="Subtitle"/>
      </w:pPr>
      <w:r w:rsidRPr="00CA13ED">
        <w:rPr>
          <w:sz w:val="36"/>
          <w:szCs w:val="12"/>
        </w:rPr>
        <w:t xml:space="preserve">Version </w:t>
      </w:r>
      <w:r w:rsidR="000E2CB8">
        <w:rPr>
          <w:sz w:val="36"/>
          <w:szCs w:val="12"/>
        </w:rPr>
        <w:t>9.2</w:t>
      </w:r>
      <w:r w:rsidRPr="00CA13ED">
        <w:br/>
      </w:r>
    </w:p>
    <w:p w14:paraId="48182D36" w14:textId="246A50AA" w:rsidR="000A4623" w:rsidRPr="00CA13ED" w:rsidRDefault="000A4623" w:rsidP="00697A4E">
      <w:pPr>
        <w:pStyle w:val="Subtitle"/>
      </w:pPr>
      <w:r w:rsidRPr="00CA13ED">
        <w:t>Manuel d</w:t>
      </w:r>
      <w:r w:rsidR="00887517" w:rsidRPr="00CA13ED">
        <w:t>’</w:t>
      </w:r>
      <w:r w:rsidR="00697A4E">
        <w:t xml:space="preserve">Administrateurs </w:t>
      </w:r>
    </w:p>
    <w:p w14:paraId="75969AD2" w14:textId="77777777" w:rsidR="000C6752" w:rsidRPr="00CA13ED" w:rsidRDefault="000C6752" w:rsidP="000C6752">
      <w:pPr>
        <w:pStyle w:val="SpaceSingle"/>
      </w:pPr>
    </w:p>
    <w:p w14:paraId="2DBE5151" w14:textId="77777777" w:rsidR="000C6752" w:rsidRPr="00CA13ED" w:rsidRDefault="000C6752" w:rsidP="000C6752">
      <w:pPr>
        <w:pStyle w:val="SpaceSingle"/>
      </w:pPr>
    </w:p>
    <w:p w14:paraId="794260F8" w14:textId="77777777" w:rsidR="000C6752" w:rsidRPr="00CA13ED" w:rsidRDefault="000C6752" w:rsidP="000C6752">
      <w:pPr>
        <w:pStyle w:val="ImageCentered"/>
      </w:pPr>
    </w:p>
    <w:p w14:paraId="028F146A" w14:textId="77777777" w:rsidR="000C6752" w:rsidRPr="00CA13ED" w:rsidRDefault="000C6752" w:rsidP="000C6752">
      <w:pPr>
        <w:pStyle w:val="ImageCentered"/>
      </w:pPr>
    </w:p>
    <w:p w14:paraId="460EE5F9" w14:textId="77777777" w:rsidR="000C6752" w:rsidRPr="00CA13ED" w:rsidRDefault="000C6752" w:rsidP="000C6752">
      <w:pPr>
        <w:pStyle w:val="SpaceSingle"/>
      </w:pPr>
    </w:p>
    <w:p w14:paraId="44995587" w14:textId="4C1D79AA" w:rsidR="00B831EB" w:rsidRPr="00CA13ED" w:rsidRDefault="00B831EB" w:rsidP="000C6752">
      <w:pPr>
        <w:pStyle w:val="SpaceSingle"/>
      </w:pPr>
    </w:p>
    <w:p w14:paraId="4973053E" w14:textId="77777777" w:rsidR="00B831EB" w:rsidRPr="00CA13ED" w:rsidRDefault="00B831EB" w:rsidP="000C6752">
      <w:pPr>
        <w:pStyle w:val="SpaceSingle"/>
      </w:pPr>
    </w:p>
    <w:p w14:paraId="5C9CF643" w14:textId="77777777" w:rsidR="00B831EB" w:rsidRPr="00CA13ED" w:rsidRDefault="00B831EB" w:rsidP="000C6752">
      <w:pPr>
        <w:pStyle w:val="SpaceSingle"/>
      </w:pPr>
    </w:p>
    <w:p w14:paraId="0CA040E9" w14:textId="77777777" w:rsidR="000C6752" w:rsidRPr="00CA13ED" w:rsidRDefault="000C6752" w:rsidP="000C6752">
      <w:pPr>
        <w:pStyle w:val="SpaceSingle"/>
      </w:pPr>
    </w:p>
    <w:p w14:paraId="7AE6D294" w14:textId="77777777" w:rsidR="000C6752" w:rsidRPr="00CA13ED" w:rsidRDefault="000C6752" w:rsidP="000C6752">
      <w:pPr>
        <w:pStyle w:val="SpaceSingle"/>
      </w:pPr>
    </w:p>
    <w:p w14:paraId="042970DB" w14:textId="77777777" w:rsidR="000C6752" w:rsidRPr="00CA13ED" w:rsidRDefault="000C6752" w:rsidP="000C6752">
      <w:pPr>
        <w:pStyle w:val="SpaceSingle"/>
      </w:pPr>
    </w:p>
    <w:p w14:paraId="44DB230D" w14:textId="77777777" w:rsidR="000C6752" w:rsidRPr="00CA13ED" w:rsidRDefault="000C6752" w:rsidP="000C6752">
      <w:pPr>
        <w:pStyle w:val="SpaceSingle"/>
      </w:pPr>
    </w:p>
    <w:p w14:paraId="25DC8AFB" w14:textId="08C4C0C2" w:rsidR="000C6752" w:rsidRPr="00CA13ED" w:rsidRDefault="000C6752" w:rsidP="00CB5DA7">
      <w:pPr>
        <w:pStyle w:val="Copyright"/>
      </w:pPr>
      <w:r w:rsidRPr="00CA13ED">
        <w:t xml:space="preserve">SIL </w:t>
      </w:r>
      <w:r w:rsidR="00CB5DA7" w:rsidRPr="00CA13ED">
        <w:t>International</w:t>
      </w:r>
    </w:p>
    <w:p w14:paraId="18CC902F" w14:textId="77777777" w:rsidR="000C6752" w:rsidRPr="00CA13ED" w:rsidRDefault="000C6752" w:rsidP="000C6752">
      <w:pPr>
        <w:sectPr w:rsidR="000C6752" w:rsidRPr="00CA13ED" w:rsidSect="000C6752">
          <w:pgSz w:w="8392" w:h="11907" w:code="11"/>
          <w:pgMar w:top="709" w:right="709" w:bottom="709" w:left="709" w:header="567" w:footer="720" w:gutter="0"/>
          <w:cols w:space="720"/>
          <w:titlePg/>
          <w:docGrid w:linePitch="360"/>
        </w:sectPr>
      </w:pPr>
      <w:bookmarkStart w:id="1" w:name="_Toc42938967"/>
      <w:bookmarkStart w:id="2" w:name="_Toc42939524"/>
      <w:bookmarkStart w:id="3" w:name="_Toc42940264"/>
      <w:bookmarkStart w:id="4" w:name="_Toc145391360"/>
      <w:bookmarkStart w:id="5" w:name="_Toc345620549"/>
    </w:p>
    <w:p w14:paraId="7AC41C1C" w14:textId="77777777" w:rsidR="000C6752" w:rsidRPr="00CA13ED" w:rsidRDefault="000C6752" w:rsidP="000C6752"/>
    <w:p w14:paraId="5077517C" w14:textId="6F68C7FF" w:rsidR="000C6752" w:rsidRPr="00CA13ED" w:rsidRDefault="000C6752" w:rsidP="00697A4E">
      <w:r w:rsidRPr="00CA13ED">
        <w:t xml:space="preserve">Titre: </w:t>
      </w:r>
      <w:r w:rsidR="007A53CE" w:rsidRPr="00CA13ED">
        <w:t>Paratext</w:t>
      </w:r>
      <w:r w:rsidR="00F5263E" w:rsidRPr="00CA13ED">
        <w:t xml:space="preserve"> </w:t>
      </w:r>
      <w:r w:rsidRPr="00CA13ED">
        <w:t xml:space="preserve">Version </w:t>
      </w:r>
      <w:r w:rsidR="00697A4E">
        <w:t>9.2</w:t>
      </w:r>
      <w:r w:rsidRPr="00CA13ED">
        <w:t xml:space="preserve">, </w:t>
      </w:r>
      <w:r w:rsidR="0088566E" w:rsidRPr="00CA13ED">
        <w:t>Manuel d</w:t>
      </w:r>
      <w:r w:rsidR="00887517" w:rsidRPr="00CA13ED">
        <w:t>’</w:t>
      </w:r>
      <w:r w:rsidR="0088566E" w:rsidRPr="00CA13ED">
        <w:t>Administrateurs</w:t>
      </w:r>
    </w:p>
    <w:p w14:paraId="0C7DF0DF" w14:textId="77777777" w:rsidR="000C6752" w:rsidRPr="00CA13ED" w:rsidRDefault="000C6752" w:rsidP="000C6752">
      <w:pPr>
        <w:pStyle w:val="BodyText"/>
      </w:pPr>
    </w:p>
    <w:p w14:paraId="568E40ED" w14:textId="2B312CD0" w:rsidR="000C6752" w:rsidRPr="00CA13ED" w:rsidRDefault="000C6752" w:rsidP="000A4623">
      <w:pPr>
        <w:pStyle w:val="BodyText"/>
      </w:pPr>
      <w:r w:rsidRPr="00CA13ED">
        <w:t xml:space="preserve">Genre: </w:t>
      </w:r>
      <w:r w:rsidR="000A4623" w:rsidRPr="00CA13ED">
        <w:t>Didactique</w:t>
      </w:r>
    </w:p>
    <w:p w14:paraId="2A5D9A7E" w14:textId="77777777" w:rsidR="000C6752" w:rsidRPr="00CA13ED" w:rsidRDefault="000C6752" w:rsidP="000C6752">
      <w:pPr>
        <w:pStyle w:val="BodyText"/>
      </w:pPr>
      <w:bookmarkStart w:id="6" w:name="_GoBack"/>
      <w:bookmarkEnd w:id="6"/>
    </w:p>
    <w:p w14:paraId="63FC97CE" w14:textId="77777777" w:rsidR="000C6752" w:rsidRPr="00CA13ED" w:rsidRDefault="000C6752" w:rsidP="000C6752">
      <w:pPr>
        <w:pStyle w:val="BodyText"/>
      </w:pPr>
    </w:p>
    <w:p w14:paraId="6C58B757" w14:textId="77777777" w:rsidR="000C6752" w:rsidRPr="00CA13ED" w:rsidRDefault="000C6752" w:rsidP="000C6752">
      <w:pPr>
        <w:pStyle w:val="BodyText"/>
      </w:pPr>
    </w:p>
    <w:p w14:paraId="227E67F6" w14:textId="77777777" w:rsidR="000C6752" w:rsidRPr="00CA13ED" w:rsidRDefault="000C6752" w:rsidP="000C6752">
      <w:pPr>
        <w:pStyle w:val="BodyText"/>
      </w:pPr>
    </w:p>
    <w:p w14:paraId="66671CCF" w14:textId="77777777" w:rsidR="000C6752" w:rsidRPr="00CA13ED" w:rsidRDefault="000C6752" w:rsidP="000C6752">
      <w:pPr>
        <w:pStyle w:val="BodyText"/>
      </w:pPr>
    </w:p>
    <w:p w14:paraId="1CC9263D" w14:textId="77777777" w:rsidR="000C6752" w:rsidRPr="00CA13ED" w:rsidRDefault="000C6752" w:rsidP="000C6752">
      <w:pPr>
        <w:pStyle w:val="BodyText"/>
      </w:pPr>
    </w:p>
    <w:p w14:paraId="6BCCC15B" w14:textId="77777777" w:rsidR="000C6752" w:rsidRPr="00CA13ED" w:rsidRDefault="000C6752" w:rsidP="000C6752">
      <w:pPr>
        <w:pStyle w:val="BodyText"/>
      </w:pPr>
    </w:p>
    <w:p w14:paraId="2922C00A" w14:textId="77777777" w:rsidR="000C6752" w:rsidRPr="00CA13ED" w:rsidRDefault="000C6752" w:rsidP="000C6752">
      <w:pPr>
        <w:pStyle w:val="BodyText"/>
      </w:pPr>
    </w:p>
    <w:p w14:paraId="352DFC67" w14:textId="77777777" w:rsidR="000C6752" w:rsidRPr="00CA13ED" w:rsidRDefault="000C6752" w:rsidP="000C6752">
      <w:pPr>
        <w:pStyle w:val="BodyText"/>
      </w:pPr>
    </w:p>
    <w:p w14:paraId="4038BACF" w14:textId="77777777" w:rsidR="000C6752" w:rsidRPr="00CA13ED" w:rsidRDefault="000C6752" w:rsidP="000C6752">
      <w:pPr>
        <w:pStyle w:val="BodyText"/>
      </w:pPr>
    </w:p>
    <w:p w14:paraId="5B63644D" w14:textId="77777777" w:rsidR="000C6752" w:rsidRPr="00CA13ED" w:rsidRDefault="000C6752" w:rsidP="000C6752">
      <w:pPr>
        <w:pStyle w:val="BodyText"/>
      </w:pPr>
    </w:p>
    <w:p w14:paraId="0F0BB44B" w14:textId="77777777" w:rsidR="000C6752" w:rsidRPr="00CA13ED" w:rsidRDefault="000C6752" w:rsidP="000C6752">
      <w:pPr>
        <w:pStyle w:val="BodyText"/>
      </w:pPr>
    </w:p>
    <w:p w14:paraId="4F105E50" w14:textId="77777777" w:rsidR="000C6752" w:rsidRPr="00CA13ED" w:rsidRDefault="000C6752" w:rsidP="000C6752">
      <w:pPr>
        <w:pStyle w:val="BodyText"/>
      </w:pPr>
    </w:p>
    <w:p w14:paraId="41FEFE53" w14:textId="77777777" w:rsidR="000C6752" w:rsidRPr="00CA13ED" w:rsidRDefault="000C6752" w:rsidP="000C6752">
      <w:pPr>
        <w:pStyle w:val="BodyText"/>
      </w:pPr>
    </w:p>
    <w:p w14:paraId="6E6F9921" w14:textId="77777777" w:rsidR="000C6752" w:rsidRPr="00CA13ED" w:rsidRDefault="000C6752" w:rsidP="000C6752">
      <w:pPr>
        <w:pStyle w:val="BodyText"/>
      </w:pPr>
    </w:p>
    <w:p w14:paraId="4A52852B" w14:textId="77777777" w:rsidR="000C6752" w:rsidRPr="00CA13ED" w:rsidRDefault="000C6752" w:rsidP="000C6752">
      <w:pPr>
        <w:pStyle w:val="BodyText"/>
      </w:pPr>
    </w:p>
    <w:p w14:paraId="5ACB97F7" w14:textId="77777777" w:rsidR="000C6752" w:rsidRPr="00CA13ED" w:rsidRDefault="000C6752" w:rsidP="000C6752">
      <w:pPr>
        <w:pStyle w:val="BodyText"/>
      </w:pPr>
    </w:p>
    <w:p w14:paraId="4F91B44C" w14:textId="77777777" w:rsidR="000C6752" w:rsidRPr="00CA13ED" w:rsidRDefault="000C6752" w:rsidP="000C6752">
      <w:pPr>
        <w:pStyle w:val="BodyText"/>
      </w:pPr>
    </w:p>
    <w:p w14:paraId="4DF19D29" w14:textId="77777777" w:rsidR="00697A4E" w:rsidRDefault="00697A4E" w:rsidP="0077455E">
      <w:pPr>
        <w:pStyle w:val="BodyText"/>
      </w:pPr>
    </w:p>
    <w:p w14:paraId="5D85A044" w14:textId="66AEED10" w:rsidR="001B1D9A" w:rsidRPr="00CA13ED" w:rsidRDefault="000C6752" w:rsidP="004D24EA">
      <w:pPr>
        <w:pStyle w:val="BodyText"/>
      </w:pPr>
      <w:r w:rsidRPr="00CA13ED">
        <w:t xml:space="preserve">© SIL </w:t>
      </w:r>
      <w:r w:rsidR="00CB5DA7" w:rsidRPr="00CA13ED">
        <w:t>International</w:t>
      </w:r>
      <w:r w:rsidRPr="00CA13ED">
        <w:t xml:space="preserve"> 20</w:t>
      </w:r>
      <w:r w:rsidR="00697A4E">
        <w:t>2</w:t>
      </w:r>
      <w:r w:rsidRPr="00CA13ED">
        <w:t>1</w:t>
      </w:r>
      <w:bookmarkEnd w:id="0"/>
      <w:bookmarkEnd w:id="1"/>
      <w:bookmarkEnd w:id="2"/>
      <w:bookmarkEnd w:id="3"/>
      <w:bookmarkEnd w:id="4"/>
      <w:bookmarkEnd w:id="5"/>
    </w:p>
    <w:sectPr w:rsidR="001B1D9A" w:rsidRPr="00CA13ED" w:rsidSect="004D24EA">
      <w:headerReference w:type="default" r:id="rId15"/>
      <w:footerReference w:type="default" r:id="rId16"/>
      <w:footerReference w:type="first" r:id="rId17"/>
      <w:pgSz w:w="8392" w:h="11907" w:code="11"/>
      <w:pgMar w:top="720" w:right="720" w:bottom="720" w:left="72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AFD02" w14:textId="77777777" w:rsidR="008A71E9" w:rsidRDefault="008A71E9" w:rsidP="000C6752">
      <w:r>
        <w:separator/>
      </w:r>
    </w:p>
  </w:endnote>
  <w:endnote w:type="continuationSeparator" w:id="0">
    <w:p w14:paraId="0F44F721" w14:textId="77777777" w:rsidR="008A71E9" w:rsidRDefault="008A71E9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1B67AC08" w:rsidR="003B6511" w:rsidRPr="00BE1AD6" w:rsidRDefault="003B6511" w:rsidP="00BE1AD6">
    <w:pPr>
      <w:pStyle w:val="Footer"/>
      <w:tabs>
        <w:tab w:val="right" w:pos="6804"/>
      </w:tabs>
      <w:rPr>
        <w:lang w:val="en-AU"/>
      </w:rPr>
    </w:pPr>
    <w:r>
      <w:fldChar w:fldCharType="begin"/>
    </w:r>
    <w:r w:rsidRPr="00471381">
      <w:rPr>
        <w:lang w:val="en-AU"/>
      </w:rPr>
      <w:instrText xml:space="preserve"> FILENAME   \* MERGEFORMAT </w:instrText>
    </w:r>
    <w:r>
      <w:fldChar w:fldCharType="separate"/>
    </w:r>
    <w:r w:rsidR="002943A8">
      <w:rPr>
        <w:noProof/>
        <w:lang w:val="en-AU"/>
      </w:rPr>
      <w:t>FRA_Paratext_9.2_A5_Supporters_cover_2021.docx</w:t>
    </w:r>
    <w:r>
      <w:rPr>
        <w:noProof/>
      </w:rPr>
      <w:fldChar w:fldCharType="end"/>
    </w:r>
    <w:r>
      <w:rPr>
        <w:lang w:val="en-AU"/>
      </w:rPr>
      <w:tab/>
    </w:r>
    <w:r w:rsidRPr="00BE1AD6">
      <w:rPr>
        <w:lang w:val="en-AU"/>
      </w:rPr>
      <w:fldChar w:fldCharType="begin"/>
    </w:r>
    <w:r w:rsidRPr="00BE1AD6">
      <w:rPr>
        <w:lang w:val="en-AU"/>
      </w:rPr>
      <w:instrText xml:space="preserve"> PAGE   \* MERGEFORMAT </w:instrText>
    </w:r>
    <w:r w:rsidRPr="00BE1AD6">
      <w:rPr>
        <w:lang w:val="en-AU"/>
      </w:rPr>
      <w:fldChar w:fldCharType="separate"/>
    </w:r>
    <w:r w:rsidR="004D24EA">
      <w:rPr>
        <w:noProof/>
        <w:lang w:val="en-AU"/>
      </w:rPr>
      <w:t>2</w:t>
    </w:r>
    <w:r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3B6511" w:rsidRPr="00D00431" w:rsidRDefault="003B6511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33D6" w14:textId="77777777" w:rsidR="003B6511" w:rsidRPr="00BE1AD6" w:rsidRDefault="003B6511" w:rsidP="00D53C63">
    <w:pPr>
      <w:pStyle w:val="Footer"/>
      <w:tabs>
        <w:tab w:val="right" w:pos="6804"/>
      </w:tabs>
      <w:rPr>
        <w:lang w:val="en-A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C90C7" w14:textId="77777777" w:rsidR="003B6511" w:rsidRPr="00D00431" w:rsidRDefault="003B6511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3B6511" w:rsidRPr="00D407A1" w:rsidRDefault="003B6511" w:rsidP="00D407A1">
    <w:pPr>
      <w:pStyle w:val="Footer"/>
      <w:pBdr>
        <w:top w:val="none" w:sz="0" w:space="0" w:color="auto"/>
      </w:pBd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3B6511" w:rsidRPr="00D407A1" w:rsidRDefault="003B6511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871E4" w14:textId="77777777" w:rsidR="008A71E9" w:rsidRDefault="008A71E9" w:rsidP="000C6752">
      <w:r>
        <w:separator/>
      </w:r>
    </w:p>
  </w:footnote>
  <w:footnote w:type="continuationSeparator" w:id="0">
    <w:p w14:paraId="6E6BE85C" w14:textId="77777777" w:rsidR="008A71E9" w:rsidRDefault="008A71E9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6C5C45EA" w:rsidR="003B6511" w:rsidRPr="00B22006" w:rsidRDefault="003B6511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3B6511" w:rsidRDefault="003B6511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3B6511" w:rsidRPr="00D407A1" w:rsidRDefault="003B6511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F067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4" w15:restartNumberingAfterBreak="0">
    <w:nsid w:val="65FF21CE"/>
    <w:multiLevelType w:val="multilevel"/>
    <w:tmpl w:val="67F6A9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jSytDQ1NjU0NbRQ0lEKTi0uzszPAykwrAUAW4IJjywAAAA="/>
  </w:docVars>
  <w:rsids>
    <w:rsidRoot w:val="000C6752"/>
    <w:rsid w:val="00000E42"/>
    <w:rsid w:val="0000412E"/>
    <w:rsid w:val="00005ACB"/>
    <w:rsid w:val="000062AC"/>
    <w:rsid w:val="00006EFA"/>
    <w:rsid w:val="00014681"/>
    <w:rsid w:val="00016A83"/>
    <w:rsid w:val="00021A59"/>
    <w:rsid w:val="000235B8"/>
    <w:rsid w:val="00024FAC"/>
    <w:rsid w:val="00025ACC"/>
    <w:rsid w:val="00026078"/>
    <w:rsid w:val="0003096D"/>
    <w:rsid w:val="00031A15"/>
    <w:rsid w:val="00033632"/>
    <w:rsid w:val="0003366A"/>
    <w:rsid w:val="00033E8F"/>
    <w:rsid w:val="00034B97"/>
    <w:rsid w:val="00036DB2"/>
    <w:rsid w:val="000405FA"/>
    <w:rsid w:val="000415D8"/>
    <w:rsid w:val="00042E65"/>
    <w:rsid w:val="000445BD"/>
    <w:rsid w:val="00045E80"/>
    <w:rsid w:val="00045F22"/>
    <w:rsid w:val="0004600E"/>
    <w:rsid w:val="000465CA"/>
    <w:rsid w:val="00050437"/>
    <w:rsid w:val="00050C66"/>
    <w:rsid w:val="000527EB"/>
    <w:rsid w:val="000558D4"/>
    <w:rsid w:val="00055C9F"/>
    <w:rsid w:val="00057D5D"/>
    <w:rsid w:val="00061752"/>
    <w:rsid w:val="00061BCF"/>
    <w:rsid w:val="000669E0"/>
    <w:rsid w:val="00072BE0"/>
    <w:rsid w:val="00072D29"/>
    <w:rsid w:val="0007380A"/>
    <w:rsid w:val="00075C65"/>
    <w:rsid w:val="000770E0"/>
    <w:rsid w:val="00083C5F"/>
    <w:rsid w:val="000850CD"/>
    <w:rsid w:val="0008525E"/>
    <w:rsid w:val="00085A39"/>
    <w:rsid w:val="00086A11"/>
    <w:rsid w:val="000871FD"/>
    <w:rsid w:val="00090613"/>
    <w:rsid w:val="000926A2"/>
    <w:rsid w:val="00092E48"/>
    <w:rsid w:val="00094DA2"/>
    <w:rsid w:val="00095F75"/>
    <w:rsid w:val="000A4623"/>
    <w:rsid w:val="000B01D4"/>
    <w:rsid w:val="000B149A"/>
    <w:rsid w:val="000B307F"/>
    <w:rsid w:val="000B5A31"/>
    <w:rsid w:val="000B6E23"/>
    <w:rsid w:val="000C0C19"/>
    <w:rsid w:val="000C0CEE"/>
    <w:rsid w:val="000C1D24"/>
    <w:rsid w:val="000C2AB3"/>
    <w:rsid w:val="000C376D"/>
    <w:rsid w:val="000C3D26"/>
    <w:rsid w:val="000C487D"/>
    <w:rsid w:val="000C4EF6"/>
    <w:rsid w:val="000C6752"/>
    <w:rsid w:val="000C6DF1"/>
    <w:rsid w:val="000D0CE8"/>
    <w:rsid w:val="000D187D"/>
    <w:rsid w:val="000D3799"/>
    <w:rsid w:val="000D549E"/>
    <w:rsid w:val="000D66C0"/>
    <w:rsid w:val="000D769D"/>
    <w:rsid w:val="000E25B1"/>
    <w:rsid w:val="000E2CB8"/>
    <w:rsid w:val="000E2DD1"/>
    <w:rsid w:val="000E2DE1"/>
    <w:rsid w:val="000E4BA0"/>
    <w:rsid w:val="000E500E"/>
    <w:rsid w:val="000E60FC"/>
    <w:rsid w:val="000F1219"/>
    <w:rsid w:val="000F13D6"/>
    <w:rsid w:val="000F4BB6"/>
    <w:rsid w:val="000F5C14"/>
    <w:rsid w:val="00104BB1"/>
    <w:rsid w:val="00104EAB"/>
    <w:rsid w:val="00106E7B"/>
    <w:rsid w:val="00110036"/>
    <w:rsid w:val="001144B9"/>
    <w:rsid w:val="00115E26"/>
    <w:rsid w:val="0011626E"/>
    <w:rsid w:val="0011680B"/>
    <w:rsid w:val="00116BF1"/>
    <w:rsid w:val="0012118C"/>
    <w:rsid w:val="00122C75"/>
    <w:rsid w:val="0012331F"/>
    <w:rsid w:val="00126188"/>
    <w:rsid w:val="001270E1"/>
    <w:rsid w:val="001309FC"/>
    <w:rsid w:val="001321C3"/>
    <w:rsid w:val="00132C1B"/>
    <w:rsid w:val="00133CA9"/>
    <w:rsid w:val="00136856"/>
    <w:rsid w:val="00136AA9"/>
    <w:rsid w:val="001371FA"/>
    <w:rsid w:val="0013796C"/>
    <w:rsid w:val="0015682B"/>
    <w:rsid w:val="0015684D"/>
    <w:rsid w:val="00164D3E"/>
    <w:rsid w:val="00164FFC"/>
    <w:rsid w:val="001666E8"/>
    <w:rsid w:val="00167F31"/>
    <w:rsid w:val="00171BEA"/>
    <w:rsid w:val="00173BD8"/>
    <w:rsid w:val="00173D55"/>
    <w:rsid w:val="00174C93"/>
    <w:rsid w:val="00174CF3"/>
    <w:rsid w:val="0017553E"/>
    <w:rsid w:val="00180ED6"/>
    <w:rsid w:val="00182252"/>
    <w:rsid w:val="00182ECB"/>
    <w:rsid w:val="001839BE"/>
    <w:rsid w:val="0019094F"/>
    <w:rsid w:val="001916CD"/>
    <w:rsid w:val="001917F6"/>
    <w:rsid w:val="00193186"/>
    <w:rsid w:val="001938F9"/>
    <w:rsid w:val="00193AE7"/>
    <w:rsid w:val="00195B69"/>
    <w:rsid w:val="001A0141"/>
    <w:rsid w:val="001A1204"/>
    <w:rsid w:val="001A1797"/>
    <w:rsid w:val="001A2368"/>
    <w:rsid w:val="001A4418"/>
    <w:rsid w:val="001A6BEB"/>
    <w:rsid w:val="001A7C0F"/>
    <w:rsid w:val="001B1027"/>
    <w:rsid w:val="001B1D9A"/>
    <w:rsid w:val="001B270C"/>
    <w:rsid w:val="001B2B84"/>
    <w:rsid w:val="001B66B5"/>
    <w:rsid w:val="001B78CE"/>
    <w:rsid w:val="001C1334"/>
    <w:rsid w:val="001C5719"/>
    <w:rsid w:val="001C5E28"/>
    <w:rsid w:val="001D175B"/>
    <w:rsid w:val="001D1A18"/>
    <w:rsid w:val="001D201C"/>
    <w:rsid w:val="001D33D7"/>
    <w:rsid w:val="001E0DB4"/>
    <w:rsid w:val="001E2C29"/>
    <w:rsid w:val="001E2D3A"/>
    <w:rsid w:val="001E4D67"/>
    <w:rsid w:val="001E618F"/>
    <w:rsid w:val="001F2123"/>
    <w:rsid w:val="001F5104"/>
    <w:rsid w:val="001F6040"/>
    <w:rsid w:val="001F6D06"/>
    <w:rsid w:val="00203FA5"/>
    <w:rsid w:val="00204A00"/>
    <w:rsid w:val="00205290"/>
    <w:rsid w:val="002127ED"/>
    <w:rsid w:val="00212A18"/>
    <w:rsid w:val="00214670"/>
    <w:rsid w:val="00217372"/>
    <w:rsid w:val="00217406"/>
    <w:rsid w:val="00217DFC"/>
    <w:rsid w:val="00217E00"/>
    <w:rsid w:val="002214DA"/>
    <w:rsid w:val="00223A39"/>
    <w:rsid w:val="00226280"/>
    <w:rsid w:val="0022691C"/>
    <w:rsid w:val="00226B73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66"/>
    <w:rsid w:val="00257507"/>
    <w:rsid w:val="002613AB"/>
    <w:rsid w:val="00261570"/>
    <w:rsid w:val="002663E7"/>
    <w:rsid w:val="00270184"/>
    <w:rsid w:val="00275EE9"/>
    <w:rsid w:val="00276555"/>
    <w:rsid w:val="002811A8"/>
    <w:rsid w:val="002818B2"/>
    <w:rsid w:val="00282B11"/>
    <w:rsid w:val="00284234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3A8"/>
    <w:rsid w:val="00294C05"/>
    <w:rsid w:val="0029708A"/>
    <w:rsid w:val="002A2032"/>
    <w:rsid w:val="002A36BF"/>
    <w:rsid w:val="002A67C7"/>
    <w:rsid w:val="002B02DB"/>
    <w:rsid w:val="002B36A1"/>
    <w:rsid w:val="002B3A0E"/>
    <w:rsid w:val="002B4040"/>
    <w:rsid w:val="002B6AE2"/>
    <w:rsid w:val="002C12AA"/>
    <w:rsid w:val="002C580F"/>
    <w:rsid w:val="002C5824"/>
    <w:rsid w:val="002C5E53"/>
    <w:rsid w:val="002D015A"/>
    <w:rsid w:val="002D06C0"/>
    <w:rsid w:val="002D27DE"/>
    <w:rsid w:val="002D5C3C"/>
    <w:rsid w:val="002D6A27"/>
    <w:rsid w:val="002E0F06"/>
    <w:rsid w:val="002E1EAC"/>
    <w:rsid w:val="002E252C"/>
    <w:rsid w:val="002E301B"/>
    <w:rsid w:val="002E3698"/>
    <w:rsid w:val="002E4048"/>
    <w:rsid w:val="002E4068"/>
    <w:rsid w:val="002E5472"/>
    <w:rsid w:val="002E581E"/>
    <w:rsid w:val="002F1308"/>
    <w:rsid w:val="002F2290"/>
    <w:rsid w:val="002F2D79"/>
    <w:rsid w:val="002F2F4A"/>
    <w:rsid w:val="002F3E1B"/>
    <w:rsid w:val="00300DEE"/>
    <w:rsid w:val="00302D45"/>
    <w:rsid w:val="00303E06"/>
    <w:rsid w:val="00304E4D"/>
    <w:rsid w:val="003053A5"/>
    <w:rsid w:val="00305A81"/>
    <w:rsid w:val="003065DC"/>
    <w:rsid w:val="00306A16"/>
    <w:rsid w:val="00306F76"/>
    <w:rsid w:val="003070F2"/>
    <w:rsid w:val="00307ED1"/>
    <w:rsid w:val="00310753"/>
    <w:rsid w:val="00315E09"/>
    <w:rsid w:val="003166A3"/>
    <w:rsid w:val="00320E53"/>
    <w:rsid w:val="0032116D"/>
    <w:rsid w:val="003248B4"/>
    <w:rsid w:val="00330586"/>
    <w:rsid w:val="0033111B"/>
    <w:rsid w:val="003312FE"/>
    <w:rsid w:val="00334310"/>
    <w:rsid w:val="00334574"/>
    <w:rsid w:val="0033634D"/>
    <w:rsid w:val="0033651D"/>
    <w:rsid w:val="00340487"/>
    <w:rsid w:val="00342582"/>
    <w:rsid w:val="00342778"/>
    <w:rsid w:val="003427D7"/>
    <w:rsid w:val="00343D15"/>
    <w:rsid w:val="003460DE"/>
    <w:rsid w:val="003474AB"/>
    <w:rsid w:val="0035156B"/>
    <w:rsid w:val="0035302D"/>
    <w:rsid w:val="00354F9A"/>
    <w:rsid w:val="003565DB"/>
    <w:rsid w:val="00356E6A"/>
    <w:rsid w:val="00357B8E"/>
    <w:rsid w:val="00360352"/>
    <w:rsid w:val="00361D9A"/>
    <w:rsid w:val="003623C2"/>
    <w:rsid w:val="00362967"/>
    <w:rsid w:val="003629FA"/>
    <w:rsid w:val="0036393A"/>
    <w:rsid w:val="003652D5"/>
    <w:rsid w:val="00366A77"/>
    <w:rsid w:val="00367B38"/>
    <w:rsid w:val="00372C4F"/>
    <w:rsid w:val="00374350"/>
    <w:rsid w:val="00374C82"/>
    <w:rsid w:val="003754D4"/>
    <w:rsid w:val="0037703F"/>
    <w:rsid w:val="00377079"/>
    <w:rsid w:val="00380CBB"/>
    <w:rsid w:val="0038175F"/>
    <w:rsid w:val="00382496"/>
    <w:rsid w:val="003838D3"/>
    <w:rsid w:val="00384432"/>
    <w:rsid w:val="0038555D"/>
    <w:rsid w:val="00385F16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2D97"/>
    <w:rsid w:val="003B2FAB"/>
    <w:rsid w:val="003B38A3"/>
    <w:rsid w:val="003B3E9B"/>
    <w:rsid w:val="003B4217"/>
    <w:rsid w:val="003B6511"/>
    <w:rsid w:val="003B6B7E"/>
    <w:rsid w:val="003C1E15"/>
    <w:rsid w:val="003C6E4E"/>
    <w:rsid w:val="003D2045"/>
    <w:rsid w:val="003D6A10"/>
    <w:rsid w:val="003E10A5"/>
    <w:rsid w:val="003E1859"/>
    <w:rsid w:val="003E4C3D"/>
    <w:rsid w:val="003E6972"/>
    <w:rsid w:val="003F2BDD"/>
    <w:rsid w:val="003F410E"/>
    <w:rsid w:val="003F58D3"/>
    <w:rsid w:val="003F6CEA"/>
    <w:rsid w:val="003F7B14"/>
    <w:rsid w:val="00400472"/>
    <w:rsid w:val="00400EA6"/>
    <w:rsid w:val="00402B24"/>
    <w:rsid w:val="00403416"/>
    <w:rsid w:val="00404032"/>
    <w:rsid w:val="00410827"/>
    <w:rsid w:val="00411A87"/>
    <w:rsid w:val="00411C49"/>
    <w:rsid w:val="004123BB"/>
    <w:rsid w:val="004123E1"/>
    <w:rsid w:val="0041409C"/>
    <w:rsid w:val="0041452F"/>
    <w:rsid w:val="00414A9D"/>
    <w:rsid w:val="004154A4"/>
    <w:rsid w:val="00415C73"/>
    <w:rsid w:val="00416952"/>
    <w:rsid w:val="00417E5C"/>
    <w:rsid w:val="00420571"/>
    <w:rsid w:val="00420CE6"/>
    <w:rsid w:val="00420E12"/>
    <w:rsid w:val="00421068"/>
    <w:rsid w:val="004218FC"/>
    <w:rsid w:val="00430727"/>
    <w:rsid w:val="0043286E"/>
    <w:rsid w:val="00434C43"/>
    <w:rsid w:val="00435437"/>
    <w:rsid w:val="004354B5"/>
    <w:rsid w:val="004378A7"/>
    <w:rsid w:val="0044038D"/>
    <w:rsid w:val="0044493B"/>
    <w:rsid w:val="00445290"/>
    <w:rsid w:val="00445AA5"/>
    <w:rsid w:val="00445B94"/>
    <w:rsid w:val="00446510"/>
    <w:rsid w:val="00446846"/>
    <w:rsid w:val="00446F41"/>
    <w:rsid w:val="00451D62"/>
    <w:rsid w:val="00451DB1"/>
    <w:rsid w:val="00451FD1"/>
    <w:rsid w:val="00453215"/>
    <w:rsid w:val="004537E7"/>
    <w:rsid w:val="00454DB9"/>
    <w:rsid w:val="0045592F"/>
    <w:rsid w:val="00456C4C"/>
    <w:rsid w:val="0045783A"/>
    <w:rsid w:val="00457BD6"/>
    <w:rsid w:val="004636C2"/>
    <w:rsid w:val="0046798C"/>
    <w:rsid w:val="00471381"/>
    <w:rsid w:val="00474172"/>
    <w:rsid w:val="004777B1"/>
    <w:rsid w:val="00480161"/>
    <w:rsid w:val="00480B26"/>
    <w:rsid w:val="00481D94"/>
    <w:rsid w:val="00483420"/>
    <w:rsid w:val="004839A0"/>
    <w:rsid w:val="00484957"/>
    <w:rsid w:val="0048512F"/>
    <w:rsid w:val="00485318"/>
    <w:rsid w:val="0048553E"/>
    <w:rsid w:val="0048578E"/>
    <w:rsid w:val="00485B1A"/>
    <w:rsid w:val="00486E3F"/>
    <w:rsid w:val="00490411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DFC"/>
    <w:rsid w:val="004B2EA6"/>
    <w:rsid w:val="004B3E92"/>
    <w:rsid w:val="004C43E4"/>
    <w:rsid w:val="004D24EA"/>
    <w:rsid w:val="004D3587"/>
    <w:rsid w:val="004D37BF"/>
    <w:rsid w:val="004D43DA"/>
    <w:rsid w:val="004D6F69"/>
    <w:rsid w:val="004D7561"/>
    <w:rsid w:val="004E1C4D"/>
    <w:rsid w:val="004E1CF1"/>
    <w:rsid w:val="004E232E"/>
    <w:rsid w:val="004E4176"/>
    <w:rsid w:val="004E4511"/>
    <w:rsid w:val="004E4C07"/>
    <w:rsid w:val="004E5E9C"/>
    <w:rsid w:val="004F239A"/>
    <w:rsid w:val="004F342C"/>
    <w:rsid w:val="004F4685"/>
    <w:rsid w:val="005006BB"/>
    <w:rsid w:val="005019A7"/>
    <w:rsid w:val="005019D5"/>
    <w:rsid w:val="00505055"/>
    <w:rsid w:val="00505656"/>
    <w:rsid w:val="00506B88"/>
    <w:rsid w:val="005128AB"/>
    <w:rsid w:val="005133CE"/>
    <w:rsid w:val="0051673C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BC9"/>
    <w:rsid w:val="005347D0"/>
    <w:rsid w:val="00536331"/>
    <w:rsid w:val="00536D98"/>
    <w:rsid w:val="00540861"/>
    <w:rsid w:val="0054150D"/>
    <w:rsid w:val="0054237D"/>
    <w:rsid w:val="00544544"/>
    <w:rsid w:val="0054541D"/>
    <w:rsid w:val="005468EB"/>
    <w:rsid w:val="005516CB"/>
    <w:rsid w:val="00551B60"/>
    <w:rsid w:val="005536D5"/>
    <w:rsid w:val="0055660C"/>
    <w:rsid w:val="005603F7"/>
    <w:rsid w:val="00562BAD"/>
    <w:rsid w:val="005654C6"/>
    <w:rsid w:val="00571BF4"/>
    <w:rsid w:val="00572764"/>
    <w:rsid w:val="00573383"/>
    <w:rsid w:val="005759DC"/>
    <w:rsid w:val="00575B66"/>
    <w:rsid w:val="00577A1A"/>
    <w:rsid w:val="00586433"/>
    <w:rsid w:val="00587306"/>
    <w:rsid w:val="005908A4"/>
    <w:rsid w:val="005A148F"/>
    <w:rsid w:val="005A310A"/>
    <w:rsid w:val="005A4584"/>
    <w:rsid w:val="005A4DDC"/>
    <w:rsid w:val="005A6B7C"/>
    <w:rsid w:val="005A7347"/>
    <w:rsid w:val="005B0F5C"/>
    <w:rsid w:val="005B3856"/>
    <w:rsid w:val="005B3AFB"/>
    <w:rsid w:val="005B5A3B"/>
    <w:rsid w:val="005B76EF"/>
    <w:rsid w:val="005C1E1C"/>
    <w:rsid w:val="005C2674"/>
    <w:rsid w:val="005C6170"/>
    <w:rsid w:val="005C6B91"/>
    <w:rsid w:val="005D1BF5"/>
    <w:rsid w:val="005D2605"/>
    <w:rsid w:val="005D278C"/>
    <w:rsid w:val="005D3689"/>
    <w:rsid w:val="005D4163"/>
    <w:rsid w:val="005D4EF3"/>
    <w:rsid w:val="005D5AAC"/>
    <w:rsid w:val="005D6000"/>
    <w:rsid w:val="005E0B86"/>
    <w:rsid w:val="005E1714"/>
    <w:rsid w:val="005E42EB"/>
    <w:rsid w:val="005E5663"/>
    <w:rsid w:val="005E7B3A"/>
    <w:rsid w:val="005F0518"/>
    <w:rsid w:val="005F2BC7"/>
    <w:rsid w:val="005F6B81"/>
    <w:rsid w:val="005F7F36"/>
    <w:rsid w:val="0060095D"/>
    <w:rsid w:val="00600EB0"/>
    <w:rsid w:val="00601778"/>
    <w:rsid w:val="0060179E"/>
    <w:rsid w:val="006042D7"/>
    <w:rsid w:val="00604695"/>
    <w:rsid w:val="00604A92"/>
    <w:rsid w:val="00610A18"/>
    <w:rsid w:val="006122AA"/>
    <w:rsid w:val="00615C63"/>
    <w:rsid w:val="00617C0E"/>
    <w:rsid w:val="006213C2"/>
    <w:rsid w:val="006214B4"/>
    <w:rsid w:val="00621C32"/>
    <w:rsid w:val="00621EDC"/>
    <w:rsid w:val="00622946"/>
    <w:rsid w:val="006232BF"/>
    <w:rsid w:val="00625ADE"/>
    <w:rsid w:val="00626406"/>
    <w:rsid w:val="006303B1"/>
    <w:rsid w:val="00630A6A"/>
    <w:rsid w:val="00634AE6"/>
    <w:rsid w:val="00635D04"/>
    <w:rsid w:val="00637519"/>
    <w:rsid w:val="006403EA"/>
    <w:rsid w:val="00643754"/>
    <w:rsid w:val="0064590F"/>
    <w:rsid w:val="006478F4"/>
    <w:rsid w:val="00647DED"/>
    <w:rsid w:val="00650A6E"/>
    <w:rsid w:val="00651784"/>
    <w:rsid w:val="006522F5"/>
    <w:rsid w:val="0065415F"/>
    <w:rsid w:val="00654D34"/>
    <w:rsid w:val="006556A3"/>
    <w:rsid w:val="00660892"/>
    <w:rsid w:val="0066469F"/>
    <w:rsid w:val="0067091A"/>
    <w:rsid w:val="00671642"/>
    <w:rsid w:val="00673DBD"/>
    <w:rsid w:val="00674FBA"/>
    <w:rsid w:val="00676FFE"/>
    <w:rsid w:val="006856CF"/>
    <w:rsid w:val="00686A3A"/>
    <w:rsid w:val="0068723C"/>
    <w:rsid w:val="00690A9B"/>
    <w:rsid w:val="00694A25"/>
    <w:rsid w:val="00694DF1"/>
    <w:rsid w:val="00697A4E"/>
    <w:rsid w:val="006A003F"/>
    <w:rsid w:val="006A52EA"/>
    <w:rsid w:val="006A641E"/>
    <w:rsid w:val="006B1AA1"/>
    <w:rsid w:val="006B34C6"/>
    <w:rsid w:val="006B3AF9"/>
    <w:rsid w:val="006D0C86"/>
    <w:rsid w:val="006D43C0"/>
    <w:rsid w:val="006E350C"/>
    <w:rsid w:val="006E6F83"/>
    <w:rsid w:val="006E7A12"/>
    <w:rsid w:val="006F0521"/>
    <w:rsid w:val="006F15E3"/>
    <w:rsid w:val="006F18FF"/>
    <w:rsid w:val="006F2501"/>
    <w:rsid w:val="006F4D35"/>
    <w:rsid w:val="006F5228"/>
    <w:rsid w:val="007010F5"/>
    <w:rsid w:val="00703086"/>
    <w:rsid w:val="00703091"/>
    <w:rsid w:val="0070762B"/>
    <w:rsid w:val="00715330"/>
    <w:rsid w:val="007176DD"/>
    <w:rsid w:val="007204F1"/>
    <w:rsid w:val="00720AED"/>
    <w:rsid w:val="00720C99"/>
    <w:rsid w:val="007228DF"/>
    <w:rsid w:val="00722DD5"/>
    <w:rsid w:val="007274AE"/>
    <w:rsid w:val="007316D4"/>
    <w:rsid w:val="0073267A"/>
    <w:rsid w:val="007369E2"/>
    <w:rsid w:val="0074041F"/>
    <w:rsid w:val="007406E2"/>
    <w:rsid w:val="007416B2"/>
    <w:rsid w:val="0074407E"/>
    <w:rsid w:val="007441F2"/>
    <w:rsid w:val="007451F0"/>
    <w:rsid w:val="00747860"/>
    <w:rsid w:val="00750142"/>
    <w:rsid w:val="00751229"/>
    <w:rsid w:val="00754F43"/>
    <w:rsid w:val="00757D3C"/>
    <w:rsid w:val="0076069E"/>
    <w:rsid w:val="0076122C"/>
    <w:rsid w:val="007632F1"/>
    <w:rsid w:val="00766234"/>
    <w:rsid w:val="00770531"/>
    <w:rsid w:val="00771372"/>
    <w:rsid w:val="00771D58"/>
    <w:rsid w:val="00772571"/>
    <w:rsid w:val="0077362C"/>
    <w:rsid w:val="00773F3A"/>
    <w:rsid w:val="0077455E"/>
    <w:rsid w:val="00783AEA"/>
    <w:rsid w:val="00785628"/>
    <w:rsid w:val="00791A03"/>
    <w:rsid w:val="00792576"/>
    <w:rsid w:val="007933B3"/>
    <w:rsid w:val="007945B7"/>
    <w:rsid w:val="007A2D08"/>
    <w:rsid w:val="007A53CE"/>
    <w:rsid w:val="007B1918"/>
    <w:rsid w:val="007B572E"/>
    <w:rsid w:val="007B5AE8"/>
    <w:rsid w:val="007B7A31"/>
    <w:rsid w:val="007C1E78"/>
    <w:rsid w:val="007C222D"/>
    <w:rsid w:val="007C2F78"/>
    <w:rsid w:val="007C4F03"/>
    <w:rsid w:val="007D15D1"/>
    <w:rsid w:val="007D1957"/>
    <w:rsid w:val="007D4562"/>
    <w:rsid w:val="007E14C9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709B"/>
    <w:rsid w:val="00807804"/>
    <w:rsid w:val="00812BA9"/>
    <w:rsid w:val="008202B2"/>
    <w:rsid w:val="008218A3"/>
    <w:rsid w:val="00826764"/>
    <w:rsid w:val="00831C43"/>
    <w:rsid w:val="00831EF8"/>
    <w:rsid w:val="0083693C"/>
    <w:rsid w:val="00837151"/>
    <w:rsid w:val="00837691"/>
    <w:rsid w:val="00842684"/>
    <w:rsid w:val="00845536"/>
    <w:rsid w:val="008471FC"/>
    <w:rsid w:val="0084750A"/>
    <w:rsid w:val="00850A40"/>
    <w:rsid w:val="0085131F"/>
    <w:rsid w:val="00851B02"/>
    <w:rsid w:val="00852071"/>
    <w:rsid w:val="00853830"/>
    <w:rsid w:val="0085396B"/>
    <w:rsid w:val="00854477"/>
    <w:rsid w:val="00855FF8"/>
    <w:rsid w:val="00862B76"/>
    <w:rsid w:val="00863E50"/>
    <w:rsid w:val="00864029"/>
    <w:rsid w:val="00864629"/>
    <w:rsid w:val="00871369"/>
    <w:rsid w:val="00871D3E"/>
    <w:rsid w:val="0087575D"/>
    <w:rsid w:val="00877A2E"/>
    <w:rsid w:val="008839C6"/>
    <w:rsid w:val="0088566E"/>
    <w:rsid w:val="00887180"/>
    <w:rsid w:val="00887517"/>
    <w:rsid w:val="008902D2"/>
    <w:rsid w:val="008920BF"/>
    <w:rsid w:val="008932F8"/>
    <w:rsid w:val="0089388D"/>
    <w:rsid w:val="00896EDC"/>
    <w:rsid w:val="008A0D91"/>
    <w:rsid w:val="008A25DE"/>
    <w:rsid w:val="008A2E28"/>
    <w:rsid w:val="008A581E"/>
    <w:rsid w:val="008A71E9"/>
    <w:rsid w:val="008B011E"/>
    <w:rsid w:val="008B0598"/>
    <w:rsid w:val="008B265D"/>
    <w:rsid w:val="008B2695"/>
    <w:rsid w:val="008B3DEF"/>
    <w:rsid w:val="008B5020"/>
    <w:rsid w:val="008B73F6"/>
    <w:rsid w:val="008B7718"/>
    <w:rsid w:val="008C2004"/>
    <w:rsid w:val="008C20C0"/>
    <w:rsid w:val="008C35E5"/>
    <w:rsid w:val="008C37EC"/>
    <w:rsid w:val="008C47A6"/>
    <w:rsid w:val="008D01A5"/>
    <w:rsid w:val="008D071F"/>
    <w:rsid w:val="008D408D"/>
    <w:rsid w:val="008D5E04"/>
    <w:rsid w:val="008D61D8"/>
    <w:rsid w:val="008D6A8B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0F62"/>
    <w:rsid w:val="00911292"/>
    <w:rsid w:val="00911390"/>
    <w:rsid w:val="00913328"/>
    <w:rsid w:val="00916EB7"/>
    <w:rsid w:val="00921F5D"/>
    <w:rsid w:val="00922008"/>
    <w:rsid w:val="00922886"/>
    <w:rsid w:val="009233E2"/>
    <w:rsid w:val="009250FE"/>
    <w:rsid w:val="009259B7"/>
    <w:rsid w:val="0092639B"/>
    <w:rsid w:val="009369A3"/>
    <w:rsid w:val="00944027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47"/>
    <w:rsid w:val="00966DCD"/>
    <w:rsid w:val="00967329"/>
    <w:rsid w:val="00972683"/>
    <w:rsid w:val="00972B58"/>
    <w:rsid w:val="0097478B"/>
    <w:rsid w:val="009756FC"/>
    <w:rsid w:val="009814DA"/>
    <w:rsid w:val="009830D9"/>
    <w:rsid w:val="0098452D"/>
    <w:rsid w:val="009848C6"/>
    <w:rsid w:val="009862CF"/>
    <w:rsid w:val="00987E36"/>
    <w:rsid w:val="00991019"/>
    <w:rsid w:val="009911B3"/>
    <w:rsid w:val="00992D07"/>
    <w:rsid w:val="00994D34"/>
    <w:rsid w:val="0099647D"/>
    <w:rsid w:val="00996B1C"/>
    <w:rsid w:val="00996B9A"/>
    <w:rsid w:val="00996FD2"/>
    <w:rsid w:val="00997ADD"/>
    <w:rsid w:val="009A2BAE"/>
    <w:rsid w:val="009A3A45"/>
    <w:rsid w:val="009A4071"/>
    <w:rsid w:val="009A4825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5AD"/>
    <w:rsid w:val="009E2C4C"/>
    <w:rsid w:val="009E2C69"/>
    <w:rsid w:val="009E4333"/>
    <w:rsid w:val="009E46F0"/>
    <w:rsid w:val="009E4828"/>
    <w:rsid w:val="009E61AC"/>
    <w:rsid w:val="009E62E3"/>
    <w:rsid w:val="009E6976"/>
    <w:rsid w:val="009F0460"/>
    <w:rsid w:val="009F0882"/>
    <w:rsid w:val="009F1978"/>
    <w:rsid w:val="00A00E22"/>
    <w:rsid w:val="00A0237B"/>
    <w:rsid w:val="00A02A92"/>
    <w:rsid w:val="00A0544A"/>
    <w:rsid w:val="00A06EFB"/>
    <w:rsid w:val="00A07B27"/>
    <w:rsid w:val="00A07BAE"/>
    <w:rsid w:val="00A12C1C"/>
    <w:rsid w:val="00A12E6E"/>
    <w:rsid w:val="00A14968"/>
    <w:rsid w:val="00A2315F"/>
    <w:rsid w:val="00A23916"/>
    <w:rsid w:val="00A2473F"/>
    <w:rsid w:val="00A25077"/>
    <w:rsid w:val="00A31838"/>
    <w:rsid w:val="00A3311F"/>
    <w:rsid w:val="00A347F6"/>
    <w:rsid w:val="00A349E5"/>
    <w:rsid w:val="00A40D7A"/>
    <w:rsid w:val="00A413F8"/>
    <w:rsid w:val="00A41CCC"/>
    <w:rsid w:val="00A42A02"/>
    <w:rsid w:val="00A431FA"/>
    <w:rsid w:val="00A43DE5"/>
    <w:rsid w:val="00A47308"/>
    <w:rsid w:val="00A47787"/>
    <w:rsid w:val="00A514E7"/>
    <w:rsid w:val="00A52229"/>
    <w:rsid w:val="00A535F9"/>
    <w:rsid w:val="00A53DB5"/>
    <w:rsid w:val="00A5631C"/>
    <w:rsid w:val="00A575A6"/>
    <w:rsid w:val="00A57905"/>
    <w:rsid w:val="00A61E93"/>
    <w:rsid w:val="00A62524"/>
    <w:rsid w:val="00A66738"/>
    <w:rsid w:val="00A6692E"/>
    <w:rsid w:val="00A67BAC"/>
    <w:rsid w:val="00A7164A"/>
    <w:rsid w:val="00A71682"/>
    <w:rsid w:val="00A73E98"/>
    <w:rsid w:val="00A80533"/>
    <w:rsid w:val="00A820AE"/>
    <w:rsid w:val="00A84451"/>
    <w:rsid w:val="00A90EF2"/>
    <w:rsid w:val="00A91E99"/>
    <w:rsid w:val="00A93E06"/>
    <w:rsid w:val="00AA0BE4"/>
    <w:rsid w:val="00AA11EE"/>
    <w:rsid w:val="00AA2AC3"/>
    <w:rsid w:val="00AA3E50"/>
    <w:rsid w:val="00AA495D"/>
    <w:rsid w:val="00AA55FE"/>
    <w:rsid w:val="00AA5C29"/>
    <w:rsid w:val="00AA7BAF"/>
    <w:rsid w:val="00AA7BFC"/>
    <w:rsid w:val="00AB1B86"/>
    <w:rsid w:val="00AB1E1C"/>
    <w:rsid w:val="00AB251C"/>
    <w:rsid w:val="00AB360C"/>
    <w:rsid w:val="00AB5B8A"/>
    <w:rsid w:val="00AB76F4"/>
    <w:rsid w:val="00AC1955"/>
    <w:rsid w:val="00AC23C9"/>
    <w:rsid w:val="00AC33E8"/>
    <w:rsid w:val="00AC3514"/>
    <w:rsid w:val="00AC3A02"/>
    <w:rsid w:val="00AC7C61"/>
    <w:rsid w:val="00AD1377"/>
    <w:rsid w:val="00AD208B"/>
    <w:rsid w:val="00AD2438"/>
    <w:rsid w:val="00AD4A36"/>
    <w:rsid w:val="00AE02C2"/>
    <w:rsid w:val="00AE2C76"/>
    <w:rsid w:val="00AE35DC"/>
    <w:rsid w:val="00AE3973"/>
    <w:rsid w:val="00AE3E91"/>
    <w:rsid w:val="00AE54DC"/>
    <w:rsid w:val="00AF187B"/>
    <w:rsid w:val="00AF23D6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2006"/>
    <w:rsid w:val="00B24423"/>
    <w:rsid w:val="00B274B5"/>
    <w:rsid w:val="00B27D64"/>
    <w:rsid w:val="00B36C5A"/>
    <w:rsid w:val="00B40664"/>
    <w:rsid w:val="00B412E4"/>
    <w:rsid w:val="00B445BC"/>
    <w:rsid w:val="00B46676"/>
    <w:rsid w:val="00B4743C"/>
    <w:rsid w:val="00B513F4"/>
    <w:rsid w:val="00B523E5"/>
    <w:rsid w:val="00B54E20"/>
    <w:rsid w:val="00B55D3A"/>
    <w:rsid w:val="00B61D8F"/>
    <w:rsid w:val="00B6356B"/>
    <w:rsid w:val="00B64CD9"/>
    <w:rsid w:val="00B64CEB"/>
    <w:rsid w:val="00B64DD8"/>
    <w:rsid w:val="00B673DB"/>
    <w:rsid w:val="00B67C9F"/>
    <w:rsid w:val="00B71257"/>
    <w:rsid w:val="00B736B1"/>
    <w:rsid w:val="00B760CC"/>
    <w:rsid w:val="00B76403"/>
    <w:rsid w:val="00B77B43"/>
    <w:rsid w:val="00B77C59"/>
    <w:rsid w:val="00B8057C"/>
    <w:rsid w:val="00B831EB"/>
    <w:rsid w:val="00B83C03"/>
    <w:rsid w:val="00B87916"/>
    <w:rsid w:val="00B92810"/>
    <w:rsid w:val="00B92B3A"/>
    <w:rsid w:val="00B94AD3"/>
    <w:rsid w:val="00B95A7F"/>
    <w:rsid w:val="00BA1C4F"/>
    <w:rsid w:val="00BA69F4"/>
    <w:rsid w:val="00BB0475"/>
    <w:rsid w:val="00BB1636"/>
    <w:rsid w:val="00BB28E1"/>
    <w:rsid w:val="00BB30A8"/>
    <w:rsid w:val="00BB3B84"/>
    <w:rsid w:val="00BB3FE7"/>
    <w:rsid w:val="00BB56E0"/>
    <w:rsid w:val="00BB75E0"/>
    <w:rsid w:val="00BB7D26"/>
    <w:rsid w:val="00BC0447"/>
    <w:rsid w:val="00BC1C6E"/>
    <w:rsid w:val="00BC2FA1"/>
    <w:rsid w:val="00BC577D"/>
    <w:rsid w:val="00BC694D"/>
    <w:rsid w:val="00BD29E7"/>
    <w:rsid w:val="00BD34C6"/>
    <w:rsid w:val="00BD7395"/>
    <w:rsid w:val="00BD76B4"/>
    <w:rsid w:val="00BE1AD6"/>
    <w:rsid w:val="00BE1E6B"/>
    <w:rsid w:val="00BE1E87"/>
    <w:rsid w:val="00BE20B6"/>
    <w:rsid w:val="00BE359E"/>
    <w:rsid w:val="00BE6512"/>
    <w:rsid w:val="00BE730A"/>
    <w:rsid w:val="00BF1723"/>
    <w:rsid w:val="00BF1A95"/>
    <w:rsid w:val="00BF2A44"/>
    <w:rsid w:val="00BF3358"/>
    <w:rsid w:val="00BF363E"/>
    <w:rsid w:val="00BF570B"/>
    <w:rsid w:val="00C01BC7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1A01"/>
    <w:rsid w:val="00C2446D"/>
    <w:rsid w:val="00C24953"/>
    <w:rsid w:val="00C26E5A"/>
    <w:rsid w:val="00C26F8E"/>
    <w:rsid w:val="00C27629"/>
    <w:rsid w:val="00C30794"/>
    <w:rsid w:val="00C30B7F"/>
    <w:rsid w:val="00C33510"/>
    <w:rsid w:val="00C34C38"/>
    <w:rsid w:val="00C364BD"/>
    <w:rsid w:val="00C369CF"/>
    <w:rsid w:val="00C40B21"/>
    <w:rsid w:val="00C417EE"/>
    <w:rsid w:val="00C42C0E"/>
    <w:rsid w:val="00C4419F"/>
    <w:rsid w:val="00C44320"/>
    <w:rsid w:val="00C44735"/>
    <w:rsid w:val="00C447ED"/>
    <w:rsid w:val="00C450A2"/>
    <w:rsid w:val="00C45383"/>
    <w:rsid w:val="00C514B3"/>
    <w:rsid w:val="00C53948"/>
    <w:rsid w:val="00C53ACC"/>
    <w:rsid w:val="00C637B6"/>
    <w:rsid w:val="00C6447F"/>
    <w:rsid w:val="00C66659"/>
    <w:rsid w:val="00C66F06"/>
    <w:rsid w:val="00C6715A"/>
    <w:rsid w:val="00C674B3"/>
    <w:rsid w:val="00C674BE"/>
    <w:rsid w:val="00C704CD"/>
    <w:rsid w:val="00C71317"/>
    <w:rsid w:val="00C7285A"/>
    <w:rsid w:val="00C73696"/>
    <w:rsid w:val="00C73753"/>
    <w:rsid w:val="00C7483C"/>
    <w:rsid w:val="00C75346"/>
    <w:rsid w:val="00C816CD"/>
    <w:rsid w:val="00C838A9"/>
    <w:rsid w:val="00C86D77"/>
    <w:rsid w:val="00C90CF2"/>
    <w:rsid w:val="00C91AF4"/>
    <w:rsid w:val="00C91C4D"/>
    <w:rsid w:val="00C92B15"/>
    <w:rsid w:val="00C96249"/>
    <w:rsid w:val="00C9787D"/>
    <w:rsid w:val="00C979B7"/>
    <w:rsid w:val="00CA0A42"/>
    <w:rsid w:val="00CA13ED"/>
    <w:rsid w:val="00CA48C1"/>
    <w:rsid w:val="00CA6375"/>
    <w:rsid w:val="00CB1852"/>
    <w:rsid w:val="00CB2BE4"/>
    <w:rsid w:val="00CB52B5"/>
    <w:rsid w:val="00CB5DA7"/>
    <w:rsid w:val="00CC1613"/>
    <w:rsid w:val="00CC23BD"/>
    <w:rsid w:val="00CC65F1"/>
    <w:rsid w:val="00CD19FC"/>
    <w:rsid w:val="00CD53D8"/>
    <w:rsid w:val="00CE0DCE"/>
    <w:rsid w:val="00CE1100"/>
    <w:rsid w:val="00CE4525"/>
    <w:rsid w:val="00CE7C7A"/>
    <w:rsid w:val="00CF11D5"/>
    <w:rsid w:val="00CF15BF"/>
    <w:rsid w:val="00CF168D"/>
    <w:rsid w:val="00CF23C8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16F6"/>
    <w:rsid w:val="00D1326A"/>
    <w:rsid w:val="00D13FB9"/>
    <w:rsid w:val="00D1400E"/>
    <w:rsid w:val="00D17728"/>
    <w:rsid w:val="00D1785A"/>
    <w:rsid w:val="00D204BB"/>
    <w:rsid w:val="00D24807"/>
    <w:rsid w:val="00D25FE7"/>
    <w:rsid w:val="00D26AAF"/>
    <w:rsid w:val="00D27230"/>
    <w:rsid w:val="00D37010"/>
    <w:rsid w:val="00D3735C"/>
    <w:rsid w:val="00D4065A"/>
    <w:rsid w:val="00D407A1"/>
    <w:rsid w:val="00D4231E"/>
    <w:rsid w:val="00D43301"/>
    <w:rsid w:val="00D46F97"/>
    <w:rsid w:val="00D47110"/>
    <w:rsid w:val="00D472F3"/>
    <w:rsid w:val="00D47C05"/>
    <w:rsid w:val="00D51977"/>
    <w:rsid w:val="00D51B84"/>
    <w:rsid w:val="00D51D5F"/>
    <w:rsid w:val="00D52582"/>
    <w:rsid w:val="00D53C63"/>
    <w:rsid w:val="00D55443"/>
    <w:rsid w:val="00D62FD9"/>
    <w:rsid w:val="00D6304A"/>
    <w:rsid w:val="00D65066"/>
    <w:rsid w:val="00D668A3"/>
    <w:rsid w:val="00D70AEB"/>
    <w:rsid w:val="00D7387A"/>
    <w:rsid w:val="00D74739"/>
    <w:rsid w:val="00D76001"/>
    <w:rsid w:val="00D834D7"/>
    <w:rsid w:val="00D83ABF"/>
    <w:rsid w:val="00D87172"/>
    <w:rsid w:val="00D873DD"/>
    <w:rsid w:val="00D87A72"/>
    <w:rsid w:val="00D94223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ACE"/>
    <w:rsid w:val="00DB5BF7"/>
    <w:rsid w:val="00DB64B8"/>
    <w:rsid w:val="00DC05CB"/>
    <w:rsid w:val="00DC33AE"/>
    <w:rsid w:val="00DC7258"/>
    <w:rsid w:val="00DC7A90"/>
    <w:rsid w:val="00DD0751"/>
    <w:rsid w:val="00DD6DD8"/>
    <w:rsid w:val="00DD79D6"/>
    <w:rsid w:val="00DE00E6"/>
    <w:rsid w:val="00DE1670"/>
    <w:rsid w:val="00DE51F6"/>
    <w:rsid w:val="00DF019B"/>
    <w:rsid w:val="00DF122F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7FC"/>
    <w:rsid w:val="00E12FAB"/>
    <w:rsid w:val="00E134A7"/>
    <w:rsid w:val="00E149F3"/>
    <w:rsid w:val="00E160C6"/>
    <w:rsid w:val="00E16BB9"/>
    <w:rsid w:val="00E16CB8"/>
    <w:rsid w:val="00E179C8"/>
    <w:rsid w:val="00E22CD3"/>
    <w:rsid w:val="00E23281"/>
    <w:rsid w:val="00E2489D"/>
    <w:rsid w:val="00E26259"/>
    <w:rsid w:val="00E26743"/>
    <w:rsid w:val="00E26A46"/>
    <w:rsid w:val="00E26BA5"/>
    <w:rsid w:val="00E272A5"/>
    <w:rsid w:val="00E326A9"/>
    <w:rsid w:val="00E331E8"/>
    <w:rsid w:val="00E3584E"/>
    <w:rsid w:val="00E40452"/>
    <w:rsid w:val="00E44A78"/>
    <w:rsid w:val="00E46E7F"/>
    <w:rsid w:val="00E509E5"/>
    <w:rsid w:val="00E5104D"/>
    <w:rsid w:val="00E532B4"/>
    <w:rsid w:val="00E543D0"/>
    <w:rsid w:val="00E714D3"/>
    <w:rsid w:val="00E72BB4"/>
    <w:rsid w:val="00E7309F"/>
    <w:rsid w:val="00E733DC"/>
    <w:rsid w:val="00E75A9C"/>
    <w:rsid w:val="00E761B2"/>
    <w:rsid w:val="00E807DC"/>
    <w:rsid w:val="00E81527"/>
    <w:rsid w:val="00E81BEB"/>
    <w:rsid w:val="00E82F73"/>
    <w:rsid w:val="00E8705D"/>
    <w:rsid w:val="00E87917"/>
    <w:rsid w:val="00E914B2"/>
    <w:rsid w:val="00E94677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A6F94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3E5"/>
    <w:rsid w:val="00ED09F1"/>
    <w:rsid w:val="00ED18CA"/>
    <w:rsid w:val="00ED221B"/>
    <w:rsid w:val="00ED30E9"/>
    <w:rsid w:val="00ED31F4"/>
    <w:rsid w:val="00ED3C18"/>
    <w:rsid w:val="00ED5E45"/>
    <w:rsid w:val="00EE065F"/>
    <w:rsid w:val="00EE1E2C"/>
    <w:rsid w:val="00EE3102"/>
    <w:rsid w:val="00EE3720"/>
    <w:rsid w:val="00EF3E5C"/>
    <w:rsid w:val="00EF4046"/>
    <w:rsid w:val="00EF42FA"/>
    <w:rsid w:val="00EF6D3E"/>
    <w:rsid w:val="00F0736A"/>
    <w:rsid w:val="00F07C9A"/>
    <w:rsid w:val="00F12BAD"/>
    <w:rsid w:val="00F170DE"/>
    <w:rsid w:val="00F17FD2"/>
    <w:rsid w:val="00F21F16"/>
    <w:rsid w:val="00F22804"/>
    <w:rsid w:val="00F229C0"/>
    <w:rsid w:val="00F23B52"/>
    <w:rsid w:val="00F25BA4"/>
    <w:rsid w:val="00F26D3F"/>
    <w:rsid w:val="00F275D4"/>
    <w:rsid w:val="00F279B4"/>
    <w:rsid w:val="00F27AEB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47DAC"/>
    <w:rsid w:val="00F5263E"/>
    <w:rsid w:val="00F53B30"/>
    <w:rsid w:val="00F54B99"/>
    <w:rsid w:val="00F56A7C"/>
    <w:rsid w:val="00F56AB8"/>
    <w:rsid w:val="00F601F4"/>
    <w:rsid w:val="00F608C2"/>
    <w:rsid w:val="00F64591"/>
    <w:rsid w:val="00F647E0"/>
    <w:rsid w:val="00F67A72"/>
    <w:rsid w:val="00F70739"/>
    <w:rsid w:val="00F7088E"/>
    <w:rsid w:val="00F716E2"/>
    <w:rsid w:val="00F72213"/>
    <w:rsid w:val="00F73B61"/>
    <w:rsid w:val="00F801A3"/>
    <w:rsid w:val="00F805FF"/>
    <w:rsid w:val="00F807B3"/>
    <w:rsid w:val="00F81652"/>
    <w:rsid w:val="00F83A32"/>
    <w:rsid w:val="00F85E0A"/>
    <w:rsid w:val="00F90751"/>
    <w:rsid w:val="00F92020"/>
    <w:rsid w:val="00F94818"/>
    <w:rsid w:val="00F95916"/>
    <w:rsid w:val="00F95C75"/>
    <w:rsid w:val="00F97F3A"/>
    <w:rsid w:val="00FA12E9"/>
    <w:rsid w:val="00FA4EEB"/>
    <w:rsid w:val="00FA55FE"/>
    <w:rsid w:val="00FA5939"/>
    <w:rsid w:val="00FA64FF"/>
    <w:rsid w:val="00FA69C4"/>
    <w:rsid w:val="00FA7C81"/>
    <w:rsid w:val="00FB2A60"/>
    <w:rsid w:val="00FB4206"/>
    <w:rsid w:val="00FB622A"/>
    <w:rsid w:val="00FB6C19"/>
    <w:rsid w:val="00FC4BD5"/>
    <w:rsid w:val="00FC5CB7"/>
    <w:rsid w:val="00FC616F"/>
    <w:rsid w:val="00FD1FED"/>
    <w:rsid w:val="00FD27DD"/>
    <w:rsid w:val="00FD48E2"/>
    <w:rsid w:val="00FE1D3E"/>
    <w:rsid w:val="00FE2513"/>
    <w:rsid w:val="00FE4320"/>
    <w:rsid w:val="00FE529D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81"/>
  <w15:docId w15:val="{1F007121-5F31-4269-8934-DD2D6DF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317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C71317"/>
    <w:pPr>
      <w:keepNext/>
      <w:keepLines/>
      <w:pageBreakBefore/>
      <w:spacing w:after="240"/>
      <w:ind w:left="-1134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C71317"/>
    <w:pPr>
      <w:keepNext/>
      <w:keepLines/>
      <w:numPr>
        <w:ilvl w:val="1"/>
        <w:numId w:val="5"/>
      </w:numPr>
      <w:spacing w:before="240" w:after="120"/>
      <w:ind w:left="-1134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C71317"/>
    <w:pPr>
      <w:keepNext/>
      <w:keepLines/>
      <w:numPr>
        <w:ilvl w:val="2"/>
        <w:numId w:val="5"/>
      </w:numPr>
      <w:spacing w:before="240" w:after="120"/>
      <w:ind w:left="-1134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C71317"/>
    <w:pPr>
      <w:keepNext/>
      <w:keepLines/>
      <w:pBdr>
        <w:top w:val="single" w:sz="4" w:space="3" w:color="auto"/>
      </w:pBdr>
      <w:spacing w:before="240" w:after="120"/>
      <w:ind w:left="-113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1317"/>
    <w:pPr>
      <w:keepNext/>
      <w:keepLines/>
      <w:spacing w:before="240" w:after="120"/>
      <w:ind w:left="-1134"/>
      <w:outlineLvl w:val="4"/>
    </w:pPr>
    <w:rPr>
      <w:rFonts w:asciiTheme="majorBidi" w:eastAsiaTheme="majorEastAsia" w:hAnsiTheme="majorBid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71317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C71317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C71317"/>
    <w:rPr>
      <w:rFonts w:ascii="Times New Roman" w:eastAsia="SimSun" w:hAnsi="Times New Roman" w:cs="Arial"/>
      <w:b/>
      <w:bCs/>
      <w:kern w:val="28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C71317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C71317"/>
    <w:rPr>
      <w:rFonts w:ascii="Times New Roman" w:eastAsia="SimSun" w:hAnsi="Times New Roman" w:cs="Arial"/>
      <w:i/>
      <w:iCs/>
      <w:kern w:val="28"/>
      <w:szCs w:val="26"/>
    </w:rPr>
  </w:style>
  <w:style w:type="character" w:customStyle="1" w:styleId="Heading4Char">
    <w:name w:val="Heading 4 Char"/>
    <w:basedOn w:val="DefaultParagraphFont"/>
    <w:link w:val="Heading4"/>
    <w:rsid w:val="00C71317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C71317"/>
    <w:rPr>
      <w:i/>
    </w:rPr>
  </w:style>
  <w:style w:type="paragraph" w:customStyle="1" w:styleId="Callout">
    <w:name w:val="Callout"/>
    <w:basedOn w:val="Normal"/>
    <w:rsid w:val="00C71317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C71317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C71317"/>
    <w:pPr>
      <w:spacing w:line="240" w:lineRule="exact"/>
    </w:pPr>
  </w:style>
  <w:style w:type="character" w:customStyle="1" w:styleId="SpaceSingleChar">
    <w:name w:val="Space Single Char"/>
    <w:link w:val="SpaceSingle"/>
    <w:rsid w:val="00C71317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C71317"/>
    <w:rPr>
      <w:i/>
    </w:rPr>
  </w:style>
  <w:style w:type="character" w:styleId="Emphasis">
    <w:name w:val="Emphasis"/>
    <w:basedOn w:val="DefaultParagraphFont"/>
    <w:qFormat/>
    <w:rsid w:val="00C71317"/>
    <w:rPr>
      <w:i/>
      <w:iCs/>
    </w:rPr>
  </w:style>
  <w:style w:type="character" w:customStyle="1" w:styleId="FileName">
    <w:name w:val="File Name"/>
    <w:basedOn w:val="DefaultParagraphFont"/>
    <w:rsid w:val="00C71317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C71317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C71317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C71317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C71317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C71317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C71317"/>
    <w:pPr>
      <w:jc w:val="center"/>
    </w:pPr>
  </w:style>
  <w:style w:type="paragraph" w:customStyle="1" w:styleId="ImageLeft">
    <w:name w:val="Image Left"/>
    <w:basedOn w:val="Normal"/>
    <w:next w:val="SpaceSingle"/>
    <w:rsid w:val="00C71317"/>
  </w:style>
  <w:style w:type="paragraph" w:customStyle="1" w:styleId="ImageRight">
    <w:name w:val="Image Right"/>
    <w:basedOn w:val="Normal"/>
    <w:next w:val="SpaceSingle"/>
    <w:rsid w:val="00C71317"/>
    <w:pPr>
      <w:jc w:val="right"/>
    </w:pPr>
  </w:style>
  <w:style w:type="character" w:customStyle="1" w:styleId="Keyboard">
    <w:name w:val="Keyboard"/>
    <w:basedOn w:val="DefaultParagraphFont"/>
    <w:rsid w:val="00C71317"/>
    <w:rPr>
      <w:b/>
    </w:rPr>
  </w:style>
  <w:style w:type="paragraph" w:styleId="List">
    <w:name w:val="List"/>
    <w:basedOn w:val="BodyText"/>
    <w:rsid w:val="00C71317"/>
    <w:pPr>
      <w:ind w:left="360" w:hanging="360"/>
    </w:pPr>
  </w:style>
  <w:style w:type="paragraph" w:styleId="List2">
    <w:name w:val="List 2"/>
    <w:basedOn w:val="BodyText"/>
    <w:rsid w:val="00C71317"/>
    <w:pPr>
      <w:ind w:left="720" w:hanging="360"/>
    </w:pPr>
  </w:style>
  <w:style w:type="paragraph" w:styleId="List3">
    <w:name w:val="List 3"/>
    <w:basedOn w:val="BodyText"/>
    <w:rsid w:val="00C71317"/>
    <w:pPr>
      <w:ind w:left="1080" w:hanging="360"/>
    </w:pPr>
  </w:style>
  <w:style w:type="paragraph" w:styleId="ListBullet">
    <w:name w:val="List Bullet"/>
    <w:basedOn w:val="BodyText"/>
    <w:uiPriority w:val="99"/>
    <w:rsid w:val="00C71317"/>
    <w:pPr>
      <w:numPr>
        <w:numId w:val="1"/>
      </w:numPr>
      <w:spacing w:after="60"/>
    </w:pPr>
  </w:style>
  <w:style w:type="paragraph" w:styleId="ListBullet2">
    <w:name w:val="List Bullet 2"/>
    <w:basedOn w:val="BodyText"/>
    <w:rsid w:val="00C71317"/>
    <w:pPr>
      <w:numPr>
        <w:numId w:val="2"/>
      </w:numPr>
    </w:pPr>
  </w:style>
  <w:style w:type="paragraph" w:styleId="ListBullet3">
    <w:name w:val="List Bullet 3"/>
    <w:basedOn w:val="BodyText"/>
    <w:rsid w:val="00C71317"/>
    <w:pPr>
      <w:numPr>
        <w:numId w:val="3"/>
      </w:numPr>
    </w:pPr>
  </w:style>
  <w:style w:type="paragraph" w:styleId="ListContinue">
    <w:name w:val="List Continue"/>
    <w:basedOn w:val="BodyText"/>
    <w:rsid w:val="00C71317"/>
    <w:pPr>
      <w:ind w:left="360"/>
    </w:pPr>
  </w:style>
  <w:style w:type="paragraph" w:styleId="ListContinue2">
    <w:name w:val="List Continue 2"/>
    <w:basedOn w:val="BodyText"/>
    <w:rsid w:val="00C71317"/>
    <w:pPr>
      <w:ind w:left="720"/>
    </w:pPr>
  </w:style>
  <w:style w:type="paragraph" w:styleId="ListContinue3">
    <w:name w:val="List Continue 3"/>
    <w:basedOn w:val="BodyText"/>
    <w:rsid w:val="00C71317"/>
    <w:pPr>
      <w:ind w:left="1080"/>
    </w:pPr>
  </w:style>
  <w:style w:type="paragraph" w:customStyle="1" w:styleId="ListProcedure">
    <w:name w:val="List Procedure"/>
    <w:basedOn w:val="BodyText"/>
    <w:rsid w:val="00C71317"/>
    <w:pPr>
      <w:numPr>
        <w:ilvl w:val="3"/>
        <w:numId w:val="5"/>
      </w:numPr>
    </w:pPr>
  </w:style>
  <w:style w:type="paragraph" w:customStyle="1" w:styleId="ListProcedure2">
    <w:name w:val="List Procedure 2"/>
    <w:basedOn w:val="BodyText"/>
    <w:rsid w:val="00C71317"/>
    <w:pPr>
      <w:numPr>
        <w:ilvl w:val="4"/>
        <w:numId w:val="5"/>
      </w:numPr>
    </w:pPr>
  </w:style>
  <w:style w:type="paragraph" w:customStyle="1" w:styleId="Note">
    <w:name w:val="Note"/>
    <w:basedOn w:val="BodyText"/>
    <w:next w:val="BodyText"/>
    <w:link w:val="NoteChar"/>
    <w:rsid w:val="00C71317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C71317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C71317"/>
  </w:style>
  <w:style w:type="character" w:customStyle="1" w:styleId="Placeholder">
    <w:name w:val="Placeholder"/>
    <w:basedOn w:val="DefaultParagraphFont"/>
    <w:rsid w:val="00C71317"/>
    <w:rPr>
      <w:i/>
    </w:rPr>
  </w:style>
  <w:style w:type="paragraph" w:styleId="PlainText">
    <w:name w:val="Plain Text"/>
    <w:basedOn w:val="Normal"/>
    <w:link w:val="PlainTextChar"/>
    <w:rsid w:val="00C7131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71317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C71317"/>
    <w:pPr>
      <w:spacing w:line="120" w:lineRule="exact"/>
    </w:pPr>
  </w:style>
  <w:style w:type="character" w:customStyle="1" w:styleId="Vernacular">
    <w:name w:val="Vernacular"/>
    <w:basedOn w:val="DefaultParagraphFont"/>
    <w:rsid w:val="00C71317"/>
    <w:rPr>
      <w:rFonts w:ascii="Doulos SIL" w:hAnsi="Doulos SIL"/>
    </w:rPr>
  </w:style>
  <w:style w:type="character" w:styleId="Strong">
    <w:name w:val="Strong"/>
    <w:basedOn w:val="DefaultParagraphFont"/>
    <w:qFormat/>
    <w:rsid w:val="00C71317"/>
    <w:rPr>
      <w:b/>
      <w:bCs/>
    </w:rPr>
  </w:style>
  <w:style w:type="character" w:customStyle="1" w:styleId="Style">
    <w:name w:val="Style"/>
    <w:basedOn w:val="DefaultParagraphFont"/>
    <w:rsid w:val="00C71317"/>
    <w:rPr>
      <w:i/>
    </w:rPr>
  </w:style>
  <w:style w:type="paragraph" w:styleId="Subtitle">
    <w:name w:val="Subtitle"/>
    <w:basedOn w:val="Normal"/>
    <w:next w:val="SpaceSingle"/>
    <w:link w:val="SubtitleChar"/>
    <w:qFormat/>
    <w:rsid w:val="00C71317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C71317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C71317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C71317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C71317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C71317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C71317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C71317"/>
    <w:rPr>
      <w:b/>
    </w:rPr>
  </w:style>
  <w:style w:type="character" w:customStyle="1" w:styleId="UserInterface">
    <w:name w:val="User Interface"/>
    <w:basedOn w:val="DefaultParagraphFont"/>
    <w:rsid w:val="00C71317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C71317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C71317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C71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317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C71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1317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131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C713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71317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C71317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C71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C71317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C71317"/>
  </w:style>
  <w:style w:type="character" w:customStyle="1" w:styleId="RsumChar">
    <w:name w:val="Résumé Char"/>
    <w:basedOn w:val="Heading1Char"/>
    <w:link w:val="Rsum"/>
    <w:rsid w:val="00C71317"/>
    <w:rPr>
      <w:rFonts w:ascii="Times New Roman" w:eastAsia="SimSun" w:hAnsi="Times New Roman" w:cs="Arial"/>
      <w:b/>
      <w:bCs/>
      <w:kern w:val="28"/>
      <w:sz w:val="48"/>
      <w:szCs w:val="32"/>
    </w:rPr>
  </w:style>
  <w:style w:type="paragraph" w:customStyle="1" w:styleId="TitlePageTitle">
    <w:name w:val="Title Page Title"/>
    <w:basedOn w:val="Normal"/>
    <w:next w:val="Normal"/>
    <w:rsid w:val="00C71317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C71317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317"/>
    <w:pPr>
      <w:pageBreakBefore w:val="0"/>
      <w:spacing w:before="480" w:after="0" w:line="276" w:lineRule="auto"/>
      <w:ind w:left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C71317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1317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C71317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C71317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C71317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C71317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C71317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C7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C71317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C71317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71317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C71317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C713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713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1317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C71317"/>
    <w:rPr>
      <w:vertAlign w:val="superscript"/>
    </w:rPr>
  </w:style>
  <w:style w:type="table" w:customStyle="1" w:styleId="PlainTable41">
    <w:name w:val="Plain Table 41"/>
    <w:basedOn w:val="TableNormal"/>
    <w:uiPriority w:val="44"/>
    <w:rsid w:val="00C713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C71317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31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C71317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C71317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C71317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C71317"/>
    <w:pPr>
      <w:spacing w:before="180" w:after="40"/>
      <w:ind w:left="-1134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C71317"/>
    <w:pPr>
      <w:pBdr>
        <w:top w:val="thinThickSmallGap" w:sz="24" w:space="1" w:color="auto"/>
        <w:bottom w:val="thinThickSmallGap" w:sz="24" w:space="1" w:color="auto"/>
      </w:pBdr>
      <w:ind w:left="0" w:right="-187"/>
    </w:pPr>
  </w:style>
  <w:style w:type="paragraph" w:styleId="ListBullet4">
    <w:name w:val="List Bullet 4"/>
    <w:basedOn w:val="Normal"/>
    <w:uiPriority w:val="99"/>
    <w:unhideWhenUsed/>
    <w:rsid w:val="00C71317"/>
    <w:pPr>
      <w:numPr>
        <w:numId w:val="4"/>
      </w:numPr>
      <w:contextualSpacing/>
    </w:pPr>
  </w:style>
  <w:style w:type="character" w:customStyle="1" w:styleId="apple-tab-span">
    <w:name w:val="apple-tab-span"/>
    <w:basedOn w:val="DefaultParagraphFont"/>
    <w:rsid w:val="00C71317"/>
  </w:style>
  <w:style w:type="character" w:styleId="FollowedHyperlink">
    <w:name w:val="FollowedHyperlink"/>
    <w:basedOn w:val="DefaultParagraphFont"/>
    <w:uiPriority w:val="99"/>
    <w:semiHidden/>
    <w:unhideWhenUsed/>
    <w:rsid w:val="00C71317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C71317"/>
  </w:style>
  <w:style w:type="character" w:customStyle="1" w:styleId="italic">
    <w:name w:val="italic"/>
    <w:basedOn w:val="DefaultParagraphFont"/>
    <w:rsid w:val="00C71317"/>
  </w:style>
  <w:style w:type="paragraph" w:styleId="ListNumber2">
    <w:name w:val="List Number 2"/>
    <w:basedOn w:val="Normal"/>
    <w:uiPriority w:val="99"/>
    <w:unhideWhenUsed/>
    <w:rsid w:val="000B149A"/>
    <w:pPr>
      <w:tabs>
        <w:tab w:val="num" w:pos="720"/>
      </w:tabs>
      <w:ind w:left="72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77455E"/>
  </w:style>
  <w:style w:type="character" w:customStyle="1" w:styleId="SalutationChar">
    <w:name w:val="Salutation Char"/>
    <w:basedOn w:val="DefaultParagraphFont"/>
    <w:link w:val="Salutation"/>
    <w:uiPriority w:val="99"/>
    <w:rsid w:val="0077455E"/>
    <w:rPr>
      <w:rFonts w:ascii="Times New Roman" w:eastAsia="SimSun" w:hAnsi="Times New Roman" w:cs="Times New Roman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C71317"/>
    <w:rPr>
      <w:rFonts w:asciiTheme="majorBidi" w:eastAsiaTheme="majorEastAsia" w:hAnsiTheme="majorBidi" w:cstheme="majorBidi"/>
      <w:i/>
      <w:szCs w:val="24"/>
      <w:lang w:val="fr-FR"/>
    </w:rPr>
  </w:style>
  <w:style w:type="table" w:styleId="PlainTable2">
    <w:name w:val="Plain Table 2"/>
    <w:basedOn w:val="TableNormal"/>
    <w:uiPriority w:val="42"/>
    <w:rsid w:val="00C713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713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71317"/>
    <w:pPr>
      <w:ind w:left="720"/>
      <w:contextualSpacing/>
    </w:pPr>
  </w:style>
  <w:style w:type="paragraph" w:customStyle="1" w:styleId="Section">
    <w:name w:val="Section"/>
    <w:basedOn w:val="BodyText"/>
    <w:qFormat/>
    <w:rsid w:val="00C71317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Instructional%20Content%20A5%20-%204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1CBB-6DF5-4744-8F6E-0C34D9FB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Instructional Content A5 - 4cm.dotx</Template>
  <TotalTime>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4</cp:revision>
  <cp:lastPrinted>2022-05-19T08:19:00Z</cp:lastPrinted>
  <dcterms:created xsi:type="dcterms:W3CDTF">2022-05-19T08:15:00Z</dcterms:created>
  <dcterms:modified xsi:type="dcterms:W3CDTF">2022-05-19T08:19:00Z</dcterms:modified>
</cp:coreProperties>
</file>