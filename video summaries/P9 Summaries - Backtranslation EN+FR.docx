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7366" w:type="dxa"/>
        <w:tblLook w:val="04A0" w:firstRow="1" w:lastRow="0" w:firstColumn="1" w:lastColumn="0" w:noHBand="0" w:noVBand="1"/>
      </w:tblPr>
      <w:tblGrid>
        <w:gridCol w:w="3706"/>
        <w:gridCol w:w="3660"/>
      </w:tblGrid>
      <w:tr w:rsidR="00675EA0" w:rsidRPr="00E04D27" w14:paraId="6FE994F6" w14:textId="77777777" w:rsidTr="00A57EB7">
        <w:tc>
          <w:tcPr>
            <w:tcW w:w="3539" w:type="dxa"/>
          </w:tcPr>
          <w:p w14:paraId="32FD344B" w14:textId="77777777" w:rsidR="00A57EB7" w:rsidRPr="00A57EB7" w:rsidRDefault="00A57EB7" w:rsidP="00A57EB7">
            <w:pPr>
              <w:pStyle w:val="Subtitle"/>
            </w:pPr>
            <w:bookmarkStart w:id="0" w:name="_Toc82894123"/>
            <w:r w:rsidRPr="00A57EB7">
              <w:t>Paratext 9 Training Video</w:t>
            </w:r>
            <w:bookmarkEnd w:id="0"/>
            <w:r w:rsidRPr="00A57EB7">
              <w:t xml:space="preserve"> summaries</w:t>
            </w:r>
          </w:p>
          <w:p w14:paraId="7D83DDC8" w14:textId="77777777" w:rsidR="00E04D27" w:rsidRPr="00BD75A4" w:rsidRDefault="00E04D27" w:rsidP="00A57EB7">
            <w:pPr>
              <w:pStyle w:val="Title"/>
            </w:pPr>
            <w:r w:rsidRPr="00BD75A4">
              <w:t xml:space="preserve">Back Translation </w:t>
            </w:r>
          </w:p>
          <w:p w14:paraId="46E03113" w14:textId="77777777" w:rsidR="00E04D27" w:rsidRPr="008B40B1" w:rsidRDefault="00E04D27" w:rsidP="00E04D27">
            <w:pPr>
              <w:pStyle w:val="SpaceSingle"/>
              <w:rPr>
                <w:lang w:val="en-AU"/>
              </w:rPr>
            </w:pPr>
          </w:p>
          <w:p w14:paraId="77AEC610" w14:textId="77777777" w:rsidR="00675EA0" w:rsidRPr="00BD75A4" w:rsidRDefault="00675EA0" w:rsidP="00BD75A4">
            <w:pPr>
              <w:pStyle w:val="BodyText"/>
              <w:rPr>
                <w:lang w:val="en-US"/>
              </w:rPr>
            </w:pPr>
          </w:p>
        </w:tc>
        <w:tc>
          <w:tcPr>
            <w:tcW w:w="3827" w:type="dxa"/>
          </w:tcPr>
          <w:p w14:paraId="5FED0AD6" w14:textId="77777777" w:rsidR="00A57EB7" w:rsidRPr="00A57EB7" w:rsidRDefault="00A57EB7" w:rsidP="00A57EB7">
            <w:pPr>
              <w:pStyle w:val="Subtitle"/>
              <w:rPr>
                <w:lang w:val="fr-FR"/>
              </w:rPr>
            </w:pPr>
            <w:bookmarkStart w:id="1" w:name="_GoBack"/>
            <w:r w:rsidRPr="00A57EB7">
              <w:rPr>
                <w:lang w:val="fr-FR"/>
              </w:rPr>
              <w:t>Résumés des vidéos de formation de Paratext 9</w:t>
            </w:r>
            <w:bookmarkEnd w:id="1"/>
          </w:p>
          <w:p w14:paraId="7547F5E8" w14:textId="23C5A81C" w:rsidR="00E04D27" w:rsidRDefault="00E04D27" w:rsidP="00A57EB7">
            <w:pPr>
              <w:pStyle w:val="Title"/>
            </w:pPr>
            <w:r w:rsidRPr="00801627">
              <w:t xml:space="preserve">Retraduction </w:t>
            </w:r>
          </w:p>
          <w:p w14:paraId="2DFBEBA0" w14:textId="77777777" w:rsidR="00BD75A4" w:rsidRPr="00BD75A4" w:rsidRDefault="00BD75A4" w:rsidP="00BD75A4">
            <w:pPr>
              <w:pStyle w:val="SpaceSingle"/>
            </w:pPr>
          </w:p>
          <w:p w14:paraId="06F13E24" w14:textId="687641AE" w:rsidR="00675EA0" w:rsidRPr="00801627" w:rsidRDefault="00675EA0" w:rsidP="00BD75A4"/>
        </w:tc>
      </w:tr>
      <w:tr w:rsidR="00675EA0" w:rsidRPr="00E04D27" w14:paraId="3A83EA3D" w14:textId="77777777" w:rsidTr="00A57EB7">
        <w:tc>
          <w:tcPr>
            <w:tcW w:w="3539" w:type="dxa"/>
          </w:tcPr>
          <w:p w14:paraId="7DD4D2A8" w14:textId="77777777" w:rsidR="00E04D27" w:rsidRPr="00C77CC8" w:rsidRDefault="00E04D27" w:rsidP="00E04D27">
            <w:pPr>
              <w:pStyle w:val="Heading2"/>
              <w:outlineLvl w:val="1"/>
              <w:rPr>
                <w:lang w:val="en-US"/>
              </w:rPr>
            </w:pPr>
            <w:r w:rsidRPr="00C77CC8">
              <w:rPr>
                <w:lang w:val="en-US"/>
              </w:rPr>
              <w:t>P9 3.2a Back Translation: What is it and What Makes a Good One?</w:t>
            </w:r>
          </w:p>
          <w:p w14:paraId="68A27223" w14:textId="77777777" w:rsidR="00E04D27" w:rsidRPr="0041476C" w:rsidRDefault="00E04D27" w:rsidP="00E04D27">
            <w:pPr>
              <w:pStyle w:val="Heading3"/>
              <w:outlineLvl w:val="2"/>
            </w:pPr>
            <w:r w:rsidRPr="00E51658">
              <w:rPr>
                <w:noProof/>
                <w:lang w:val="en-US"/>
              </w:rPr>
              <w:drawing>
                <wp:anchor distT="0" distB="0" distL="114300" distR="114300" simplePos="0" relativeHeight="251661312" behindDoc="0" locked="0" layoutInCell="1" allowOverlap="1" wp14:anchorId="5B1103D4" wp14:editId="36CCC272">
                  <wp:simplePos x="0" y="0"/>
                  <wp:positionH relativeFrom="column">
                    <wp:posOffset>3177540</wp:posOffset>
                  </wp:positionH>
                  <wp:positionV relativeFrom="paragraph">
                    <wp:posOffset>149885</wp:posOffset>
                  </wp:positionV>
                  <wp:extent cx="1191895" cy="1367790"/>
                  <wp:effectExtent l="0" t="0" r="825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1895" cy="1367790"/>
                          </a:xfrm>
                          <a:prstGeom prst="rect">
                            <a:avLst/>
                          </a:prstGeom>
                        </pic:spPr>
                      </pic:pic>
                    </a:graphicData>
                  </a:graphic>
                  <wp14:sizeRelH relativeFrom="margin">
                    <wp14:pctWidth>0</wp14:pctWidth>
                  </wp14:sizeRelH>
                  <wp14:sizeRelV relativeFrom="margin">
                    <wp14:pctHeight>0</wp14:pctHeight>
                  </wp14:sizeRelV>
                </wp:anchor>
              </w:drawing>
            </w:r>
            <w:r w:rsidRPr="0041476C">
              <w:t>What is a back translation?</w:t>
            </w:r>
            <w:r w:rsidRPr="00E51658">
              <w:rPr>
                <w:noProof/>
                <w:lang w:val="en-US"/>
              </w:rPr>
              <w:t xml:space="preserve"> </w:t>
            </w:r>
          </w:p>
          <w:p w14:paraId="3B019357" w14:textId="77777777" w:rsidR="00E04D27" w:rsidRDefault="00E04D27" w:rsidP="00E04D27">
            <w:pPr>
              <w:pStyle w:val="BodyText"/>
              <w:rPr>
                <w:lang w:val="en-US"/>
              </w:rPr>
            </w:pPr>
            <w:r w:rsidRPr="0041476C">
              <w:rPr>
                <w:lang w:val="en-US"/>
              </w:rPr>
              <w:t xml:space="preserve">A back translation is a way to check a translation. </w:t>
            </w:r>
            <w:r>
              <w:rPr>
                <w:lang w:val="en-US"/>
              </w:rPr>
              <w:t xml:space="preserve"> </w:t>
            </w:r>
            <w:r w:rsidRPr="0041476C">
              <w:rPr>
                <w:lang w:val="en-US"/>
              </w:rPr>
              <w:t xml:space="preserve">In Bible translation, the vernacular text is translated into a major language so that a translation consultant who is not fluent in the vernacular can examine the translation and help the team improve it. </w:t>
            </w:r>
            <w:r w:rsidRPr="0041476C">
              <w:rPr>
                <w:rFonts w:eastAsia="SimSun"/>
                <w:color w:val="000000"/>
                <w:shd w:val="clear" w:color="auto" w:fill="FFFFFF"/>
                <w:lang w:val="en-US"/>
              </w:rPr>
              <w:t>In Paratext,</w:t>
            </w:r>
            <w:r>
              <w:rPr>
                <w:rFonts w:eastAsia="SimSun"/>
                <w:color w:val="000000"/>
                <w:shd w:val="clear" w:color="auto" w:fill="FFFFFF"/>
                <w:lang w:val="en-US"/>
              </w:rPr>
              <w:t xml:space="preserve"> </w:t>
            </w:r>
            <w:r w:rsidRPr="0041476C">
              <w:rPr>
                <w:rFonts w:eastAsia="SimSun"/>
                <w:color w:val="000000"/>
                <w:shd w:val="clear" w:color="auto" w:fill="FFFFFF"/>
                <w:lang w:val="en-US"/>
              </w:rPr>
              <w:t>a</w:t>
            </w:r>
            <w:r>
              <w:rPr>
                <w:rFonts w:eastAsia="SimSun"/>
                <w:color w:val="000000"/>
                <w:shd w:val="clear" w:color="auto" w:fill="FFFFFF"/>
                <w:lang w:val="en-US"/>
              </w:rPr>
              <w:t xml:space="preserve"> </w:t>
            </w:r>
            <w:r w:rsidRPr="0041476C">
              <w:rPr>
                <w:rFonts w:eastAsia="SimSun"/>
                <w:color w:val="000000"/>
                <w:shd w:val="clear" w:color="auto" w:fill="FFFFFF"/>
                <w:lang w:val="en-US"/>
              </w:rPr>
              <w:t>back</w:t>
            </w:r>
            <w:r>
              <w:rPr>
                <w:rFonts w:eastAsia="SimSun"/>
                <w:color w:val="000000"/>
                <w:shd w:val="clear" w:color="auto" w:fill="FFFFFF"/>
                <w:lang w:val="en-US"/>
              </w:rPr>
              <w:t xml:space="preserve"> </w:t>
            </w:r>
            <w:r w:rsidRPr="0041476C">
              <w:rPr>
                <w:rFonts w:eastAsia="SimSun"/>
                <w:color w:val="000000"/>
                <w:shd w:val="clear" w:color="auto" w:fill="FFFFFF"/>
                <w:lang w:val="en-US"/>
              </w:rPr>
              <w:t>translation</w:t>
            </w:r>
            <w:r>
              <w:rPr>
                <w:rFonts w:eastAsia="SimSun"/>
                <w:color w:val="000000"/>
                <w:shd w:val="clear" w:color="auto" w:fill="FFFFFF"/>
                <w:lang w:val="en-US"/>
              </w:rPr>
              <w:t xml:space="preserve"> </w:t>
            </w:r>
            <w:r w:rsidRPr="0041476C">
              <w:rPr>
                <w:rFonts w:eastAsia="SimSun"/>
                <w:color w:val="000000"/>
                <w:shd w:val="clear" w:color="auto" w:fill="FFFFFF"/>
                <w:lang w:val="en-US"/>
              </w:rPr>
              <w:t>is</w:t>
            </w:r>
            <w:r>
              <w:rPr>
                <w:rFonts w:eastAsia="SimSun"/>
                <w:color w:val="000000"/>
                <w:shd w:val="clear" w:color="auto" w:fill="FFFFFF"/>
                <w:lang w:val="en-US"/>
              </w:rPr>
              <w:t xml:space="preserve"> </w:t>
            </w:r>
            <w:r w:rsidRPr="0041476C">
              <w:rPr>
                <w:rFonts w:eastAsia="SimSun"/>
                <w:color w:val="000000"/>
                <w:shd w:val="clear" w:color="auto" w:fill="FFFFFF"/>
                <w:lang w:val="en-US"/>
              </w:rPr>
              <w:t>done</w:t>
            </w:r>
            <w:r>
              <w:rPr>
                <w:rFonts w:eastAsia="SimSun"/>
                <w:color w:val="000000"/>
                <w:shd w:val="clear" w:color="auto" w:fill="FFFFFF"/>
                <w:lang w:val="en-US"/>
              </w:rPr>
              <w:t xml:space="preserve"> </w:t>
            </w:r>
            <w:r w:rsidRPr="0041476C">
              <w:rPr>
                <w:rFonts w:eastAsia="SimSun"/>
                <w:color w:val="000000"/>
                <w:shd w:val="clear" w:color="auto" w:fill="FFFFFF"/>
                <w:lang w:val="en-US"/>
              </w:rPr>
              <w:t>in</w:t>
            </w:r>
            <w:r>
              <w:rPr>
                <w:rFonts w:eastAsia="SimSun"/>
                <w:color w:val="000000"/>
                <w:shd w:val="clear" w:color="auto" w:fill="FFFFFF"/>
                <w:lang w:val="en-US"/>
              </w:rPr>
              <w:t xml:space="preserve"> </w:t>
            </w:r>
            <w:r w:rsidRPr="0041476C">
              <w:rPr>
                <w:rFonts w:eastAsia="SimSun"/>
                <w:color w:val="000000"/>
                <w:shd w:val="clear" w:color="auto" w:fill="FFFFFF"/>
                <w:lang w:val="en-US"/>
              </w:rPr>
              <w:t>a</w:t>
            </w:r>
            <w:r>
              <w:rPr>
                <w:rFonts w:eastAsia="SimSun"/>
                <w:color w:val="000000"/>
                <w:shd w:val="clear" w:color="auto" w:fill="FFFFFF"/>
                <w:lang w:val="en-US"/>
              </w:rPr>
              <w:t xml:space="preserve"> </w:t>
            </w:r>
            <w:r w:rsidRPr="0041476C">
              <w:rPr>
                <w:rFonts w:eastAsia="SimSun"/>
                <w:color w:val="000000"/>
                <w:shd w:val="clear" w:color="auto" w:fill="FFFFFF"/>
                <w:lang w:val="en-US"/>
              </w:rPr>
              <w:t>separate</w:t>
            </w:r>
            <w:r>
              <w:rPr>
                <w:rFonts w:eastAsia="SimSun"/>
                <w:color w:val="000000"/>
                <w:shd w:val="clear" w:color="auto" w:fill="FFFFFF"/>
                <w:lang w:val="en-US"/>
              </w:rPr>
              <w:t xml:space="preserve"> </w:t>
            </w:r>
            <w:r w:rsidRPr="0041476C">
              <w:rPr>
                <w:rFonts w:eastAsia="SimSun"/>
                <w:color w:val="000000"/>
                <w:shd w:val="clear" w:color="auto" w:fill="FFFFFF"/>
                <w:lang w:val="en-US"/>
              </w:rPr>
              <w:t>but</w:t>
            </w:r>
            <w:r>
              <w:rPr>
                <w:rFonts w:eastAsia="SimSun"/>
                <w:color w:val="000000"/>
                <w:shd w:val="clear" w:color="auto" w:fill="FFFFFF"/>
                <w:lang w:val="en-US"/>
              </w:rPr>
              <w:t xml:space="preserve"> </w:t>
            </w:r>
            <w:r w:rsidRPr="0041476C">
              <w:rPr>
                <w:rFonts w:eastAsia="SimSun"/>
                <w:color w:val="000000"/>
                <w:shd w:val="clear" w:color="auto" w:fill="FFFFFF"/>
                <w:lang w:val="en-US"/>
              </w:rPr>
              <w:t>linked project. </w:t>
            </w:r>
          </w:p>
          <w:p w14:paraId="467E364A" w14:textId="77777777" w:rsidR="00E04D27" w:rsidRPr="0041476C" w:rsidRDefault="00E04D27" w:rsidP="00E04D27">
            <w:pPr>
              <w:pStyle w:val="Heading3"/>
              <w:outlineLvl w:val="2"/>
            </w:pPr>
            <w:r w:rsidRPr="0041476C">
              <w:t xml:space="preserve">What are the qualities of a good back translation? </w:t>
            </w:r>
          </w:p>
          <w:p w14:paraId="72F58BDF" w14:textId="77777777" w:rsidR="00E04D27" w:rsidRPr="0041476C" w:rsidRDefault="00E04D27" w:rsidP="00E04D27">
            <w:pPr>
              <w:pStyle w:val="ListBullet"/>
              <w:tabs>
                <w:tab w:val="clear" w:pos="1080"/>
                <w:tab w:val="num" w:pos="360"/>
              </w:tabs>
              <w:ind w:left="360"/>
            </w:pPr>
            <w:r>
              <w:t>D</w:t>
            </w:r>
            <w:r w:rsidRPr="0041476C">
              <w:t xml:space="preserve">one by someone not involved in drafting the vernacular translation. </w:t>
            </w:r>
          </w:p>
          <w:p w14:paraId="5103E5CB" w14:textId="77777777" w:rsidR="00E04D27" w:rsidRPr="0041476C" w:rsidRDefault="00E04D27" w:rsidP="00E04D27">
            <w:pPr>
              <w:pStyle w:val="ListBullet"/>
              <w:tabs>
                <w:tab w:val="clear" w:pos="1080"/>
                <w:tab w:val="num" w:pos="360"/>
              </w:tabs>
              <w:ind w:left="360"/>
            </w:pPr>
            <w:r>
              <w:t>N</w:t>
            </w:r>
            <w:r w:rsidRPr="0041476C">
              <w:t xml:space="preserve">atural, and reflect how the back translator understands the sense of the vernacular text. </w:t>
            </w:r>
          </w:p>
          <w:p w14:paraId="1D937949" w14:textId="77777777" w:rsidR="00E04D27" w:rsidRPr="0041476C" w:rsidRDefault="00E04D27" w:rsidP="00E04D27">
            <w:pPr>
              <w:pStyle w:val="ListBullet"/>
              <w:tabs>
                <w:tab w:val="clear" w:pos="1080"/>
                <w:tab w:val="num" w:pos="360"/>
              </w:tabs>
              <w:ind w:left="360"/>
            </w:pPr>
            <w:r>
              <w:t>Without using</w:t>
            </w:r>
            <w:r w:rsidRPr="0041476C">
              <w:t xml:space="preserve"> any helps or other Bibles. </w:t>
            </w:r>
          </w:p>
          <w:p w14:paraId="3DA0A582" w14:textId="77777777" w:rsidR="00E04D27" w:rsidRPr="0041476C" w:rsidRDefault="00E04D27" w:rsidP="00E04D27">
            <w:pPr>
              <w:pStyle w:val="ListBullet"/>
              <w:tabs>
                <w:tab w:val="clear" w:pos="1080"/>
                <w:tab w:val="num" w:pos="360"/>
              </w:tabs>
              <w:ind w:left="360"/>
            </w:pPr>
            <w:r>
              <w:t>R</w:t>
            </w:r>
            <w:r w:rsidRPr="0041476C">
              <w:t>eflect what the vernacular text says and not what it should say.</w:t>
            </w:r>
          </w:p>
          <w:p w14:paraId="56FA4AB6" w14:textId="77777777" w:rsidR="00E04D27" w:rsidRPr="0041476C" w:rsidRDefault="00E04D27" w:rsidP="00E04D27">
            <w:pPr>
              <w:pStyle w:val="BodyText"/>
              <w:rPr>
                <w:lang w:val="en-US"/>
              </w:rPr>
            </w:pPr>
          </w:p>
          <w:p w14:paraId="6F048FCF" w14:textId="77777777" w:rsidR="00675EA0" w:rsidRPr="00E04D27" w:rsidRDefault="00675EA0" w:rsidP="00E04D27">
            <w:pPr>
              <w:rPr>
                <w:lang w:val="en-US"/>
              </w:rPr>
            </w:pPr>
          </w:p>
        </w:tc>
        <w:tc>
          <w:tcPr>
            <w:tcW w:w="3827" w:type="dxa"/>
          </w:tcPr>
          <w:p w14:paraId="151EC199" w14:textId="77777777" w:rsidR="00E04D27" w:rsidRPr="00801627" w:rsidRDefault="00E04D27" w:rsidP="00E04D27">
            <w:pPr>
              <w:pStyle w:val="Heading2"/>
              <w:outlineLvl w:val="1"/>
            </w:pPr>
            <w:r w:rsidRPr="00801627">
              <w:t>P9 3.2a La retraduction : Qu'est-ce que c'est et qu'est-ce qui en fait une bonne ?</w:t>
            </w:r>
          </w:p>
          <w:p w14:paraId="57F5B7EA" w14:textId="77777777" w:rsidR="00E04D27" w:rsidRPr="00801627" w:rsidRDefault="00E04D27" w:rsidP="00E04D27">
            <w:pPr>
              <w:pStyle w:val="Heading3"/>
              <w:outlineLvl w:val="2"/>
              <w:rPr>
                <w:lang w:val="fr-FR"/>
              </w:rPr>
            </w:pPr>
            <w:r w:rsidRPr="00801627">
              <w:rPr>
                <w:lang w:val="fr-FR"/>
              </w:rPr>
              <w:t xml:space="preserve">Qu'est-ce qu'une retraduction ? </w:t>
            </w:r>
          </w:p>
          <w:p w14:paraId="089D61BB" w14:textId="26E51D73" w:rsidR="00E04D27" w:rsidRPr="00801627" w:rsidRDefault="00E04D27" w:rsidP="00E04D27">
            <w:r w:rsidRPr="00801627">
              <w:t xml:space="preserve">Une retraduction est un moyen de vérifier une traduction. Dans la traduction de la Bible, le texte vernaculaire est traduit dans une langue principale afin qu'un consultant en traduction qui ne maîtrise pas la langue vernaculaire puisse examiner la traduction et aider l'équipe à l'améliorer. Dans le cas du Paratext, la retraduction est effectuée dans le cadre d'un projet distinct mais lié. </w:t>
            </w:r>
          </w:p>
          <w:p w14:paraId="18BAEE9F" w14:textId="7EB706A9" w:rsidR="00E04D27" w:rsidRPr="00801627" w:rsidRDefault="00E04D27" w:rsidP="00E04D27">
            <w:pPr>
              <w:pStyle w:val="Heading3"/>
              <w:outlineLvl w:val="2"/>
              <w:rPr>
                <w:lang w:val="fr-FR"/>
              </w:rPr>
            </w:pPr>
            <w:r w:rsidRPr="00801627">
              <w:rPr>
                <w:lang w:val="fr-FR"/>
              </w:rPr>
              <w:t xml:space="preserve">Quelles sont les qualités d'une bonne retraduction ? </w:t>
            </w:r>
          </w:p>
          <w:p w14:paraId="5660F944" w14:textId="3EFC8255" w:rsidR="00E04D27" w:rsidRPr="00801627" w:rsidRDefault="00E04D27" w:rsidP="00E04D27">
            <w:pPr>
              <w:pStyle w:val="ListBullet"/>
              <w:rPr>
                <w:lang w:val="fr-FR"/>
              </w:rPr>
            </w:pPr>
            <w:r w:rsidRPr="00801627">
              <w:rPr>
                <w:lang w:val="fr-FR"/>
              </w:rPr>
              <w:t xml:space="preserve">Elle est effectuée par une personne qui n'a pas participé à la rédaction de la traduction en langue vernaculaire. </w:t>
            </w:r>
          </w:p>
          <w:p w14:paraId="614785AF" w14:textId="1E2A9210" w:rsidR="00E04D27" w:rsidRPr="00801627" w:rsidRDefault="00E04D27" w:rsidP="00E04D27">
            <w:pPr>
              <w:pStyle w:val="ListBullet"/>
              <w:rPr>
                <w:lang w:val="fr-FR"/>
              </w:rPr>
            </w:pPr>
            <w:r w:rsidRPr="00801627">
              <w:rPr>
                <w:lang w:val="fr-FR"/>
              </w:rPr>
              <w:t xml:space="preserve">Elle est naturelle et reflète la façon dont le retraducteur comprend le sens du texte vernaculaire. </w:t>
            </w:r>
          </w:p>
          <w:p w14:paraId="0FE07E91" w14:textId="3835E2EB" w:rsidR="00E04D27" w:rsidRPr="00801627" w:rsidRDefault="00E04D27" w:rsidP="00E04D27">
            <w:pPr>
              <w:pStyle w:val="ListBullet"/>
              <w:rPr>
                <w:lang w:val="fr-FR"/>
              </w:rPr>
            </w:pPr>
            <w:r w:rsidRPr="00801627">
              <w:rPr>
                <w:lang w:val="fr-FR"/>
              </w:rPr>
              <w:t xml:space="preserve">Sans utiliser d'aides ou d'autres Bibles. </w:t>
            </w:r>
          </w:p>
          <w:p w14:paraId="32643B0C" w14:textId="24F796C7" w:rsidR="00E04D27" w:rsidRPr="00801627" w:rsidRDefault="00E04D27" w:rsidP="00E04D27">
            <w:pPr>
              <w:pStyle w:val="ListBullet"/>
              <w:rPr>
                <w:lang w:val="fr-FR"/>
              </w:rPr>
            </w:pPr>
            <w:r w:rsidRPr="00801627">
              <w:rPr>
                <w:lang w:val="fr-FR"/>
              </w:rPr>
              <w:t>Refléter ce que dit le texte vernaculaire et non ce qu'il devrait dire.</w:t>
            </w:r>
          </w:p>
          <w:p w14:paraId="1D0DEE83" w14:textId="77777777" w:rsidR="00675EA0" w:rsidRPr="00801627" w:rsidRDefault="00675EA0" w:rsidP="00E04D27"/>
        </w:tc>
      </w:tr>
      <w:tr w:rsidR="00E04D27" w:rsidRPr="00EF4ED8" w14:paraId="27630D09" w14:textId="77777777" w:rsidTr="00A57EB7">
        <w:tc>
          <w:tcPr>
            <w:tcW w:w="3539" w:type="dxa"/>
          </w:tcPr>
          <w:p w14:paraId="379D167A" w14:textId="77777777" w:rsidR="00E04D27" w:rsidRDefault="00E04D27" w:rsidP="00E04D27">
            <w:pPr>
              <w:pStyle w:val="Heading2"/>
              <w:outlineLvl w:val="1"/>
              <w:rPr>
                <w:lang w:val="en-US"/>
              </w:rPr>
            </w:pPr>
            <w:r w:rsidRPr="0041476C">
              <w:rPr>
                <w:lang w:val="en-US"/>
              </w:rPr>
              <w:t>P9 3.2b Back Translation: How to Prepare for and Create the Project</w:t>
            </w:r>
          </w:p>
          <w:p w14:paraId="20740DBB" w14:textId="77777777" w:rsidR="00E04D27" w:rsidRPr="00E51658" w:rsidRDefault="00E04D27" w:rsidP="00E04D27">
            <w:pPr>
              <w:pStyle w:val="BodyText"/>
              <w:rPr>
                <w:lang w:val="en-US"/>
              </w:rPr>
            </w:pPr>
            <w:r w:rsidRPr="00E51658">
              <w:rPr>
                <w:lang w:val="en-US"/>
              </w:rPr>
              <w:t xml:space="preserve">Before drafting the back translation, make sure that all the prerequisite tasks have been done and there are no outstanding issues blocking the drafting task. Dealing with these issues first means you have a more stable vernacular translation to be working from. A back translation is stored in a separate but linked project. </w:t>
            </w:r>
          </w:p>
          <w:p w14:paraId="1F3F7662" w14:textId="77777777" w:rsidR="00E04D27" w:rsidRDefault="00E04D27" w:rsidP="00E04D27">
            <w:pPr>
              <w:pStyle w:val="Heading3"/>
              <w:outlineLvl w:val="2"/>
            </w:pPr>
            <w:r>
              <w:t>Create a project for the back translation</w:t>
            </w:r>
          </w:p>
          <w:p w14:paraId="60AD50F6" w14:textId="77777777" w:rsidR="00E04D27" w:rsidRDefault="00E04D27" w:rsidP="00E04D27">
            <w:pPr>
              <w:pStyle w:val="BodyText"/>
              <w:rPr>
                <w:lang w:val="en-US"/>
              </w:rPr>
            </w:pPr>
            <w:r w:rsidRPr="00E51658">
              <w:rPr>
                <w:lang w:val="en-US"/>
              </w:rPr>
              <w:t xml:space="preserve">To create the project, </w:t>
            </w:r>
          </w:p>
          <w:p w14:paraId="7407D284" w14:textId="77777777" w:rsidR="00E04D27" w:rsidRPr="00E51658" w:rsidRDefault="00E04D27" w:rsidP="00E04D27">
            <w:pPr>
              <w:pStyle w:val="ListBullet"/>
            </w:pPr>
            <w:r>
              <w:t>O</w:t>
            </w:r>
            <w:r w:rsidRPr="00E51658">
              <w:t xml:space="preserve">pen the </w:t>
            </w:r>
            <w:r w:rsidRPr="00E51658">
              <w:rPr>
                <w:b/>
                <w:bCs/>
              </w:rPr>
              <w:t>main Paratext menu</w:t>
            </w:r>
            <w:r w:rsidRPr="00E51658">
              <w:t xml:space="preserve">. </w:t>
            </w:r>
          </w:p>
          <w:p w14:paraId="6B241A65" w14:textId="77777777" w:rsidR="00E04D27" w:rsidRPr="00E51658" w:rsidRDefault="00E04D27" w:rsidP="00E04D27">
            <w:pPr>
              <w:pStyle w:val="ListBullet"/>
            </w:pPr>
            <w:r w:rsidRPr="00970508">
              <w:rPr>
                <w:b/>
                <w:bCs/>
              </w:rPr>
              <w:t>Expand</w:t>
            </w:r>
            <w:r w:rsidRPr="00E51658">
              <w:t xml:space="preserve"> the menu. </w:t>
            </w:r>
          </w:p>
          <w:p w14:paraId="63158C0D" w14:textId="77777777" w:rsidR="00E04D27" w:rsidRPr="00E51658" w:rsidRDefault="00E04D27" w:rsidP="00E04D27">
            <w:pPr>
              <w:pStyle w:val="ListBullet"/>
            </w:pPr>
            <w:r w:rsidRPr="00E51658">
              <w:t xml:space="preserve">Click </w:t>
            </w:r>
            <w:r w:rsidRPr="00970508">
              <w:rPr>
                <w:b/>
                <w:bCs/>
              </w:rPr>
              <w:t>New Project</w:t>
            </w:r>
            <w:r w:rsidRPr="00E51658">
              <w:t xml:space="preserve">… </w:t>
            </w:r>
          </w:p>
          <w:p w14:paraId="4CAAB633" w14:textId="77777777" w:rsidR="00E04D27" w:rsidRPr="00E51658" w:rsidRDefault="00E04D27" w:rsidP="00E04D27">
            <w:pPr>
              <w:pStyle w:val="ListResult"/>
            </w:pPr>
            <w:r w:rsidRPr="00E51658">
              <w:t xml:space="preserve">The Project Properties dialog opens. </w:t>
            </w:r>
          </w:p>
          <w:p w14:paraId="4C1C9672" w14:textId="77777777" w:rsidR="00E04D27" w:rsidRPr="00CB0468" w:rsidRDefault="00E04D27" w:rsidP="00E04D27">
            <w:pPr>
              <w:rPr>
                <w:b/>
                <w:bCs/>
                <w:lang w:val="en-US"/>
              </w:rPr>
            </w:pPr>
            <w:r w:rsidRPr="00CB0468">
              <w:rPr>
                <w:b/>
                <w:bCs/>
                <w:lang w:val="en-US"/>
              </w:rPr>
              <w:t xml:space="preserve">To change the project’s name </w:t>
            </w:r>
          </w:p>
          <w:p w14:paraId="7FC47E09" w14:textId="77777777" w:rsidR="00E04D27" w:rsidRPr="00E51658" w:rsidRDefault="00E04D27" w:rsidP="00E04D27">
            <w:pPr>
              <w:pStyle w:val="ListBullet"/>
            </w:pPr>
            <w:r>
              <w:t>C</w:t>
            </w:r>
            <w:r w:rsidRPr="00E51658">
              <w:t xml:space="preserve">lick the </w:t>
            </w:r>
            <w:r w:rsidRPr="00970508">
              <w:rPr>
                <w:b/>
                <w:bCs/>
              </w:rPr>
              <w:t>Edit</w:t>
            </w:r>
            <w:r w:rsidRPr="00E51658">
              <w:t xml:space="preserve"> button. </w:t>
            </w:r>
          </w:p>
          <w:p w14:paraId="30240B51" w14:textId="77777777" w:rsidR="00E04D27" w:rsidRPr="00E51658" w:rsidRDefault="00E04D27" w:rsidP="00E04D27">
            <w:pPr>
              <w:pStyle w:val="ListBullet"/>
            </w:pPr>
            <w:r w:rsidRPr="00E51658">
              <w:t xml:space="preserve">Click </w:t>
            </w:r>
            <w:r w:rsidRPr="00970508">
              <w:rPr>
                <w:b/>
                <w:bCs/>
              </w:rPr>
              <w:t>OK</w:t>
            </w:r>
            <w:r w:rsidRPr="00E51658">
              <w:t xml:space="preserve">. </w:t>
            </w:r>
          </w:p>
          <w:p w14:paraId="71D2F991" w14:textId="77777777" w:rsidR="00E04D27" w:rsidRDefault="00E04D27" w:rsidP="00E04D27">
            <w:pPr>
              <w:pStyle w:val="ListBullet"/>
            </w:pPr>
            <w:r w:rsidRPr="00E51658">
              <w:t xml:space="preserve">In </w:t>
            </w:r>
            <w:r w:rsidRPr="00E51658">
              <w:rPr>
                <w:b/>
                <w:bCs/>
              </w:rPr>
              <w:t>Language</w:t>
            </w:r>
            <w:r w:rsidRPr="00E51658">
              <w:t xml:space="preserve">, </w:t>
            </w:r>
          </w:p>
          <w:p w14:paraId="45BD1308" w14:textId="213AC1F9" w:rsidR="00E04D27" w:rsidRPr="00E51658" w:rsidRDefault="00E04D27" w:rsidP="00E04D27">
            <w:pPr>
              <w:pStyle w:val="ListBullet"/>
              <w:tabs>
                <w:tab w:val="clear" w:pos="1080"/>
                <w:tab w:val="num" w:pos="1440"/>
              </w:tabs>
              <w:ind w:left="1440"/>
            </w:pPr>
            <w:r w:rsidRPr="00E51658">
              <w:t xml:space="preserve">select the major language the translation </w:t>
            </w:r>
            <w:r w:rsidRPr="00E51658">
              <w:rPr>
                <w:b/>
                <w:bCs/>
              </w:rPr>
              <w:t>consultant</w:t>
            </w:r>
            <w:r w:rsidRPr="00E51658">
              <w:t xml:space="preserve"> is fluent in. </w:t>
            </w:r>
          </w:p>
          <w:p w14:paraId="018FEE5B" w14:textId="77777777" w:rsidR="00E04D27" w:rsidRDefault="00E04D27" w:rsidP="00E04D27">
            <w:pPr>
              <w:pStyle w:val="ListBullet"/>
            </w:pPr>
            <w:r w:rsidRPr="00E51658">
              <w:t xml:space="preserve">In </w:t>
            </w:r>
            <w:r w:rsidRPr="00E51658">
              <w:rPr>
                <w:b/>
                <w:bCs/>
              </w:rPr>
              <w:t>Type of Project</w:t>
            </w:r>
            <w:r w:rsidRPr="00E51658">
              <w:t xml:space="preserve">, </w:t>
            </w:r>
          </w:p>
          <w:p w14:paraId="09B7C160" w14:textId="77777777" w:rsidR="00E04D27" w:rsidRPr="00E51658" w:rsidRDefault="00E04D27" w:rsidP="00E04D27">
            <w:pPr>
              <w:pStyle w:val="ListBullet"/>
              <w:tabs>
                <w:tab w:val="clear" w:pos="1080"/>
                <w:tab w:val="num" w:pos="1440"/>
              </w:tabs>
              <w:ind w:left="1440"/>
            </w:pPr>
            <w:r w:rsidRPr="00E51658">
              <w:t xml:space="preserve">select </w:t>
            </w:r>
            <w:r w:rsidRPr="00E51658">
              <w:rPr>
                <w:b/>
                <w:bCs/>
              </w:rPr>
              <w:t>Back translation</w:t>
            </w:r>
            <w:r w:rsidRPr="00E51658">
              <w:t xml:space="preserve">. </w:t>
            </w:r>
          </w:p>
          <w:p w14:paraId="698228B6" w14:textId="77777777" w:rsidR="00E04D27" w:rsidRDefault="00E04D27" w:rsidP="00E04D27">
            <w:pPr>
              <w:pStyle w:val="ListBullet"/>
            </w:pPr>
            <w:r w:rsidRPr="00E51658">
              <w:t xml:space="preserve">In </w:t>
            </w:r>
            <w:r w:rsidRPr="00970508">
              <w:rPr>
                <w:b/>
                <w:bCs/>
              </w:rPr>
              <w:t>Based on</w:t>
            </w:r>
            <w:r w:rsidRPr="00E51658">
              <w:t xml:space="preserve">, </w:t>
            </w:r>
          </w:p>
          <w:p w14:paraId="4160B33C" w14:textId="77777777" w:rsidR="00E04D27" w:rsidRPr="00E51658" w:rsidRDefault="00E04D27" w:rsidP="00E04D27">
            <w:pPr>
              <w:pStyle w:val="ListBullet"/>
              <w:tabs>
                <w:tab w:val="clear" w:pos="1080"/>
                <w:tab w:val="num" w:pos="1440"/>
              </w:tabs>
              <w:ind w:left="1440"/>
            </w:pPr>
            <w:r w:rsidRPr="00E51658">
              <w:t xml:space="preserve">select the project this is a back translation of. </w:t>
            </w:r>
          </w:p>
          <w:p w14:paraId="35C8D02D" w14:textId="77777777" w:rsidR="00E04D27" w:rsidRPr="00E51658" w:rsidRDefault="00E04D27" w:rsidP="00E04D27">
            <w:pPr>
              <w:pStyle w:val="ListResult"/>
            </w:pPr>
            <w:r w:rsidRPr="00E51658">
              <w:t xml:space="preserve">Versification and registration are inherited from the linked project. </w:t>
            </w:r>
          </w:p>
          <w:p w14:paraId="73E71DD8" w14:textId="77777777" w:rsidR="00E04D27" w:rsidRPr="00E51658" w:rsidRDefault="00E04D27" w:rsidP="00E04D27">
            <w:pPr>
              <w:pStyle w:val="ListBullet"/>
            </w:pPr>
            <w:r w:rsidRPr="00E51658">
              <w:t xml:space="preserve">Click </w:t>
            </w:r>
            <w:r w:rsidRPr="00970508">
              <w:rPr>
                <w:rStyle w:val="UserInterface"/>
              </w:rPr>
              <w:t>OK.</w:t>
            </w:r>
            <w:r w:rsidRPr="00E51658">
              <w:t xml:space="preserve"> </w:t>
            </w:r>
          </w:p>
          <w:p w14:paraId="0470DCF6" w14:textId="77777777" w:rsidR="00E04D27" w:rsidRPr="00E51658" w:rsidRDefault="00E04D27" w:rsidP="00E04D27">
            <w:pPr>
              <w:pStyle w:val="ListBullet"/>
            </w:pPr>
            <w:r w:rsidRPr="00E51658">
              <w:t xml:space="preserve">Select USFM 3 or 2 as appropriate to your needs. </w:t>
            </w:r>
          </w:p>
          <w:p w14:paraId="78D975A6" w14:textId="77777777" w:rsidR="00E04D27" w:rsidRPr="00970508" w:rsidRDefault="00E04D27" w:rsidP="00E04D27">
            <w:pPr>
              <w:rPr>
                <w:b/>
                <w:bCs/>
                <w:lang w:val="en-US"/>
              </w:rPr>
            </w:pPr>
            <w:r w:rsidRPr="00970508">
              <w:rPr>
                <w:b/>
                <w:bCs/>
                <w:lang w:val="en-US"/>
              </w:rPr>
              <w:t>C</w:t>
            </w:r>
            <w:r>
              <w:rPr>
                <w:b/>
                <w:bCs/>
                <w:lang w:val="en-US"/>
              </w:rPr>
              <w:t>reate the books you need</w:t>
            </w:r>
          </w:p>
          <w:p w14:paraId="4983488E" w14:textId="77777777" w:rsidR="00E04D27" w:rsidRPr="00E51658" w:rsidRDefault="00E04D27" w:rsidP="00E04D27">
            <w:pPr>
              <w:pStyle w:val="ListBullet"/>
            </w:pPr>
            <w:r w:rsidRPr="00E51658">
              <w:t xml:space="preserve">click </w:t>
            </w:r>
            <w:r w:rsidRPr="00970508">
              <w:rPr>
                <w:b/>
                <w:bCs/>
              </w:rPr>
              <w:t>Create Book</w:t>
            </w:r>
            <w:r w:rsidRPr="00E51658">
              <w:t xml:space="preserve">. </w:t>
            </w:r>
          </w:p>
          <w:p w14:paraId="4C83551D" w14:textId="77777777" w:rsidR="00E04D27" w:rsidRPr="00E51658" w:rsidRDefault="00E04D27" w:rsidP="00E04D27">
            <w:pPr>
              <w:pStyle w:val="ListBullet"/>
            </w:pPr>
            <w:r w:rsidRPr="00E51658">
              <w:t>Th</w:t>
            </w:r>
            <w:r>
              <w:t>e</w:t>
            </w:r>
            <w:r w:rsidRPr="00E51658">
              <w:t xml:space="preserve"> pre-selected option is correct to copy the format markers from the linked project. </w:t>
            </w:r>
          </w:p>
          <w:p w14:paraId="65651818" w14:textId="77777777" w:rsidR="00E04D27" w:rsidRPr="00E51658" w:rsidRDefault="00E04D27" w:rsidP="00E04D27">
            <w:pPr>
              <w:pStyle w:val="ListBullet"/>
            </w:pPr>
            <w:r w:rsidRPr="00E51658">
              <w:t xml:space="preserve">Click </w:t>
            </w:r>
            <w:r w:rsidRPr="00970508">
              <w:rPr>
                <w:rStyle w:val="UserInterface"/>
              </w:rPr>
              <w:t>OK</w:t>
            </w:r>
            <w:r w:rsidRPr="00E51658">
              <w:t xml:space="preserve">. </w:t>
            </w:r>
          </w:p>
          <w:p w14:paraId="725A3366" w14:textId="77777777" w:rsidR="00E04D27" w:rsidRPr="00E51658" w:rsidRDefault="00E04D27" w:rsidP="00E04D27">
            <w:pPr>
              <w:pStyle w:val="BodyText"/>
              <w:rPr>
                <w:lang w:val="en-US"/>
              </w:rPr>
            </w:pPr>
            <w:r w:rsidRPr="00E51658">
              <w:rPr>
                <w:lang w:val="en-US"/>
              </w:rPr>
              <w:t>Now the back translation project has all the standard format markers from the base project.</w:t>
            </w:r>
          </w:p>
          <w:p w14:paraId="27D582F2" w14:textId="77777777" w:rsidR="00E04D27" w:rsidRPr="00C77CC8" w:rsidRDefault="00E04D27" w:rsidP="00EF4ED8">
            <w:pPr>
              <w:pStyle w:val="ListResult"/>
              <w:rPr>
                <w:lang w:val="en-US"/>
              </w:rPr>
            </w:pPr>
          </w:p>
        </w:tc>
        <w:tc>
          <w:tcPr>
            <w:tcW w:w="3827" w:type="dxa"/>
          </w:tcPr>
          <w:p w14:paraId="7B659CD5" w14:textId="77777777" w:rsidR="00EF4ED8" w:rsidRPr="00801627" w:rsidRDefault="00EF4ED8" w:rsidP="00EF4ED8">
            <w:pPr>
              <w:pStyle w:val="Heading2"/>
              <w:outlineLvl w:val="1"/>
            </w:pPr>
            <w:r w:rsidRPr="00801627">
              <w:t>P9 3.2b Back Translation : Comment se préparer et créer le projet</w:t>
            </w:r>
          </w:p>
          <w:p w14:paraId="043E939D" w14:textId="796A7A4B" w:rsidR="00EF4ED8" w:rsidRPr="00801627" w:rsidRDefault="00EF4ED8" w:rsidP="00EF4ED8">
            <w:r w:rsidRPr="00801627">
              <w:t xml:space="preserve">Avant de rédiger la retraduction, assurez-vous que toutes les tâches préalables ont été effectuées et qu'aucun problème en suspens ne bloque la tâche de rédaction. Si vous traitez ces problèmes en premier lieu, vous disposerez d'une traduction vernaculaire plus stable sur laquelle vous pourrez travailler. Une retraduction est stockée dans un projet distinct mais lié. </w:t>
            </w:r>
          </w:p>
          <w:p w14:paraId="6FB1A7CD" w14:textId="3B928404" w:rsidR="00EF4ED8" w:rsidRPr="00801627" w:rsidRDefault="00EF4ED8" w:rsidP="00EF4ED8">
            <w:pPr>
              <w:pStyle w:val="Heading3"/>
              <w:outlineLvl w:val="2"/>
              <w:rPr>
                <w:lang w:val="fr-FR"/>
              </w:rPr>
            </w:pPr>
            <w:r w:rsidRPr="00801627">
              <w:rPr>
                <w:lang w:val="fr-FR"/>
              </w:rPr>
              <w:t>Créer un projet pour la retraduction</w:t>
            </w:r>
          </w:p>
          <w:p w14:paraId="0D7F6567" w14:textId="77777777" w:rsidR="00EF4ED8" w:rsidRPr="00801627" w:rsidRDefault="00EF4ED8" w:rsidP="00EF4ED8">
            <w:r w:rsidRPr="00801627">
              <w:t xml:space="preserve">Pour créer le projet, </w:t>
            </w:r>
          </w:p>
          <w:p w14:paraId="6B61D2B1" w14:textId="6A98E940" w:rsidR="00EF4ED8" w:rsidRPr="00801627" w:rsidRDefault="00EF4ED8" w:rsidP="005708A4">
            <w:pPr>
              <w:pStyle w:val="ListBullet"/>
              <w:rPr>
                <w:lang w:val="fr-FR"/>
              </w:rPr>
            </w:pPr>
            <w:r w:rsidRPr="00801627">
              <w:rPr>
                <w:lang w:val="fr-FR"/>
              </w:rPr>
              <w:t xml:space="preserve">Ouvrez le menu principal de Paratext. </w:t>
            </w:r>
          </w:p>
          <w:p w14:paraId="22DCCBEF" w14:textId="07392335" w:rsidR="00EF4ED8" w:rsidRPr="00801627" w:rsidRDefault="00EF4ED8" w:rsidP="005708A4">
            <w:pPr>
              <w:pStyle w:val="ListBullet"/>
              <w:rPr>
                <w:lang w:val="fr-FR"/>
              </w:rPr>
            </w:pPr>
            <w:r w:rsidRPr="00801627">
              <w:rPr>
                <w:lang w:val="fr-FR"/>
              </w:rPr>
              <w:t xml:space="preserve">Développez le menu. </w:t>
            </w:r>
          </w:p>
          <w:p w14:paraId="0B885E94" w14:textId="36084B65" w:rsidR="00EF4ED8" w:rsidRPr="00801627" w:rsidRDefault="00EF4ED8" w:rsidP="005708A4">
            <w:pPr>
              <w:pStyle w:val="ListBullet"/>
              <w:rPr>
                <w:lang w:val="fr-FR"/>
              </w:rPr>
            </w:pPr>
            <w:r w:rsidRPr="00801627">
              <w:rPr>
                <w:lang w:val="fr-FR"/>
              </w:rPr>
              <w:t xml:space="preserve">Cliquez sur Nouveau projet... </w:t>
            </w:r>
          </w:p>
          <w:p w14:paraId="09A10393" w14:textId="77777777" w:rsidR="00EF4ED8" w:rsidRPr="00801627" w:rsidRDefault="00EF4ED8" w:rsidP="005708A4">
            <w:pPr>
              <w:pStyle w:val="ListResult"/>
              <w:rPr>
                <w:lang w:val="fr-FR"/>
              </w:rPr>
            </w:pPr>
            <w:r w:rsidRPr="00801627">
              <w:rPr>
                <w:lang w:val="fr-FR"/>
              </w:rPr>
              <w:t xml:space="preserve">La boîte de dialogue Propriétés du projet s'ouvre. </w:t>
            </w:r>
          </w:p>
          <w:p w14:paraId="0112CD89" w14:textId="77777777" w:rsidR="00EF4ED8" w:rsidRPr="00801627" w:rsidRDefault="00EF4ED8" w:rsidP="005708A4">
            <w:pPr>
              <w:pStyle w:val="Heading3"/>
              <w:outlineLvl w:val="2"/>
              <w:rPr>
                <w:lang w:val="fr-FR"/>
              </w:rPr>
            </w:pPr>
            <w:r w:rsidRPr="00801627">
              <w:rPr>
                <w:lang w:val="fr-FR"/>
              </w:rPr>
              <w:t xml:space="preserve">Pour modifier le nom du projet </w:t>
            </w:r>
          </w:p>
          <w:p w14:paraId="4963BDE9" w14:textId="774142CC" w:rsidR="00EF4ED8" w:rsidRPr="00801627" w:rsidRDefault="00EF4ED8" w:rsidP="005708A4">
            <w:pPr>
              <w:pStyle w:val="ListBullet"/>
              <w:rPr>
                <w:lang w:val="fr-FR"/>
              </w:rPr>
            </w:pPr>
            <w:r w:rsidRPr="00801627">
              <w:rPr>
                <w:lang w:val="fr-FR"/>
              </w:rPr>
              <w:t xml:space="preserve">Cliquez sur le bouton </w:t>
            </w:r>
            <w:r w:rsidRPr="00801627">
              <w:rPr>
                <w:rStyle w:val="UserInterface"/>
                <w:lang w:val="fr-FR"/>
              </w:rPr>
              <w:t>Modifier</w:t>
            </w:r>
            <w:r w:rsidRPr="00801627">
              <w:rPr>
                <w:lang w:val="fr-FR"/>
              </w:rPr>
              <w:t xml:space="preserve">. </w:t>
            </w:r>
          </w:p>
          <w:p w14:paraId="127975E1" w14:textId="1DAC7589" w:rsidR="00EF4ED8" w:rsidRPr="00801627" w:rsidRDefault="00EF4ED8" w:rsidP="005708A4">
            <w:pPr>
              <w:pStyle w:val="ListBullet"/>
              <w:rPr>
                <w:lang w:val="fr-FR"/>
              </w:rPr>
            </w:pPr>
            <w:r w:rsidRPr="00801627">
              <w:rPr>
                <w:lang w:val="fr-FR"/>
              </w:rPr>
              <w:t xml:space="preserve">Cliquez sur </w:t>
            </w:r>
            <w:r w:rsidRPr="00801627">
              <w:rPr>
                <w:rStyle w:val="UserInterface"/>
                <w:lang w:val="fr-FR"/>
              </w:rPr>
              <w:t>OK</w:t>
            </w:r>
            <w:r w:rsidRPr="00801627">
              <w:rPr>
                <w:lang w:val="fr-FR"/>
              </w:rPr>
              <w:t xml:space="preserve">. </w:t>
            </w:r>
          </w:p>
          <w:p w14:paraId="58ABFCB2" w14:textId="7C25D21F" w:rsidR="00EF4ED8" w:rsidRPr="00801627" w:rsidRDefault="00EF4ED8" w:rsidP="005708A4">
            <w:pPr>
              <w:pStyle w:val="ListBullet"/>
              <w:rPr>
                <w:lang w:val="fr-FR"/>
              </w:rPr>
            </w:pPr>
            <w:r w:rsidRPr="00801627">
              <w:rPr>
                <w:lang w:val="fr-FR"/>
              </w:rPr>
              <w:t xml:space="preserve">Dans </w:t>
            </w:r>
            <w:r w:rsidRPr="00801627">
              <w:rPr>
                <w:rStyle w:val="UserInterface"/>
                <w:lang w:val="fr-FR"/>
              </w:rPr>
              <w:t>Langue</w:t>
            </w:r>
            <w:r w:rsidRPr="00801627">
              <w:rPr>
                <w:lang w:val="fr-FR"/>
              </w:rPr>
              <w:t xml:space="preserve">, </w:t>
            </w:r>
          </w:p>
          <w:p w14:paraId="590A2F33" w14:textId="51FAE8CB" w:rsidR="00EF4ED8" w:rsidRPr="00801627" w:rsidRDefault="00EF4ED8" w:rsidP="005708A4">
            <w:pPr>
              <w:pStyle w:val="ListBullet"/>
              <w:ind w:left="1440"/>
              <w:rPr>
                <w:lang w:val="fr-FR"/>
              </w:rPr>
            </w:pPr>
            <w:r w:rsidRPr="00801627">
              <w:rPr>
                <w:lang w:val="fr-FR"/>
              </w:rPr>
              <w:t xml:space="preserve">sélectionnez la langue principale que le </w:t>
            </w:r>
            <w:r w:rsidR="005708A4" w:rsidRPr="00801627">
              <w:rPr>
                <w:lang w:val="fr-FR"/>
              </w:rPr>
              <w:t xml:space="preserve">conseiller </w:t>
            </w:r>
            <w:r w:rsidRPr="00801627">
              <w:rPr>
                <w:lang w:val="fr-FR"/>
              </w:rPr>
              <w:t xml:space="preserve">en traduction maîtrise. </w:t>
            </w:r>
          </w:p>
          <w:p w14:paraId="76C19F00" w14:textId="21C1A590" w:rsidR="00EF4ED8" w:rsidRPr="00801627" w:rsidRDefault="00EF4ED8" w:rsidP="005708A4">
            <w:pPr>
              <w:pStyle w:val="ListBullet"/>
              <w:rPr>
                <w:lang w:val="fr-FR"/>
              </w:rPr>
            </w:pPr>
            <w:r w:rsidRPr="00801627">
              <w:rPr>
                <w:lang w:val="fr-FR"/>
              </w:rPr>
              <w:t xml:space="preserve">Dans </w:t>
            </w:r>
            <w:r w:rsidRPr="00801627">
              <w:rPr>
                <w:rStyle w:val="UserInterface"/>
                <w:lang w:val="fr-FR"/>
              </w:rPr>
              <w:t>Type de projet</w:t>
            </w:r>
            <w:r w:rsidRPr="00801627">
              <w:rPr>
                <w:lang w:val="fr-FR"/>
              </w:rPr>
              <w:t xml:space="preserve">, </w:t>
            </w:r>
          </w:p>
          <w:p w14:paraId="7CFDBD48" w14:textId="1CF95BC8" w:rsidR="00EF4ED8" w:rsidRPr="00801627" w:rsidRDefault="00EF4ED8" w:rsidP="005708A4">
            <w:pPr>
              <w:pStyle w:val="ListBullet"/>
              <w:ind w:left="1440"/>
              <w:rPr>
                <w:lang w:val="fr-FR"/>
              </w:rPr>
            </w:pPr>
            <w:r w:rsidRPr="00801627">
              <w:rPr>
                <w:lang w:val="fr-FR"/>
              </w:rPr>
              <w:t xml:space="preserve">sélectionnez </w:t>
            </w:r>
            <w:r w:rsidR="005708A4" w:rsidRPr="00801627">
              <w:rPr>
                <w:rStyle w:val="UserInterface"/>
                <w:lang w:val="fr-FR"/>
              </w:rPr>
              <w:t>Retraduction</w:t>
            </w:r>
            <w:r w:rsidRPr="00801627">
              <w:rPr>
                <w:lang w:val="fr-FR"/>
              </w:rPr>
              <w:t xml:space="preserve">. </w:t>
            </w:r>
          </w:p>
          <w:p w14:paraId="2D535DC8" w14:textId="2542D2A9" w:rsidR="00EF4ED8" w:rsidRPr="00801627" w:rsidRDefault="00EF4ED8" w:rsidP="005708A4">
            <w:pPr>
              <w:pStyle w:val="ListBullet"/>
              <w:rPr>
                <w:lang w:val="fr-FR"/>
              </w:rPr>
            </w:pPr>
            <w:r w:rsidRPr="00801627">
              <w:rPr>
                <w:lang w:val="fr-FR"/>
              </w:rPr>
              <w:t xml:space="preserve">Dans </w:t>
            </w:r>
            <w:r w:rsidRPr="00801627">
              <w:rPr>
                <w:rStyle w:val="UserInterface"/>
                <w:lang w:val="fr-FR"/>
              </w:rPr>
              <w:t>Basé sur</w:t>
            </w:r>
            <w:r w:rsidRPr="00801627">
              <w:rPr>
                <w:lang w:val="fr-FR"/>
              </w:rPr>
              <w:t xml:space="preserve">, </w:t>
            </w:r>
          </w:p>
          <w:p w14:paraId="72418769" w14:textId="0F98706B" w:rsidR="00EF4ED8" w:rsidRPr="00801627" w:rsidRDefault="00EF4ED8" w:rsidP="005708A4">
            <w:pPr>
              <w:pStyle w:val="ListBullet"/>
              <w:ind w:left="1440"/>
              <w:rPr>
                <w:lang w:val="fr-FR"/>
              </w:rPr>
            </w:pPr>
            <w:r w:rsidRPr="00801627">
              <w:rPr>
                <w:lang w:val="fr-FR"/>
              </w:rPr>
              <w:t xml:space="preserve">sélectionnez le projet dont il s'agit d'une retraduction. </w:t>
            </w:r>
          </w:p>
          <w:p w14:paraId="56F4CB78" w14:textId="77777777" w:rsidR="00EF4ED8" w:rsidRPr="00801627" w:rsidRDefault="00EF4ED8" w:rsidP="005708A4">
            <w:pPr>
              <w:pStyle w:val="ListResult"/>
              <w:rPr>
                <w:lang w:val="fr-FR"/>
              </w:rPr>
            </w:pPr>
            <w:r w:rsidRPr="00801627">
              <w:rPr>
                <w:lang w:val="fr-FR"/>
              </w:rPr>
              <w:t xml:space="preserve">La versification et l'enregistrement sont hérités du projet lié. </w:t>
            </w:r>
          </w:p>
          <w:p w14:paraId="082E8C0B" w14:textId="661D763C" w:rsidR="00EF4ED8" w:rsidRPr="00801627" w:rsidRDefault="00EF4ED8" w:rsidP="005708A4">
            <w:pPr>
              <w:pStyle w:val="ListBullet"/>
              <w:rPr>
                <w:lang w:val="fr-FR"/>
              </w:rPr>
            </w:pPr>
            <w:r w:rsidRPr="00801627">
              <w:rPr>
                <w:lang w:val="fr-FR"/>
              </w:rPr>
              <w:t xml:space="preserve">Cliquez sur </w:t>
            </w:r>
            <w:r w:rsidRPr="00801627">
              <w:rPr>
                <w:rStyle w:val="UserInterface"/>
                <w:lang w:val="fr-FR"/>
              </w:rPr>
              <w:t>OK</w:t>
            </w:r>
            <w:r w:rsidRPr="00801627">
              <w:rPr>
                <w:lang w:val="fr-FR"/>
              </w:rPr>
              <w:t xml:space="preserve">. </w:t>
            </w:r>
          </w:p>
          <w:p w14:paraId="7CBF467A" w14:textId="134DD2F0" w:rsidR="00EF4ED8" w:rsidRPr="00801627" w:rsidRDefault="00EF4ED8" w:rsidP="005708A4">
            <w:pPr>
              <w:pStyle w:val="ListBullet"/>
              <w:rPr>
                <w:lang w:val="fr-FR"/>
              </w:rPr>
            </w:pPr>
            <w:r w:rsidRPr="00801627">
              <w:rPr>
                <w:lang w:val="fr-FR"/>
              </w:rPr>
              <w:t xml:space="preserve">Sélectionnez USFM 3 ou 2 en fonction de vos besoins. </w:t>
            </w:r>
          </w:p>
          <w:p w14:paraId="50FFB745" w14:textId="77777777" w:rsidR="00EF4ED8" w:rsidRPr="00801627" w:rsidRDefault="00EF4ED8" w:rsidP="005708A4">
            <w:pPr>
              <w:pStyle w:val="Heading3"/>
              <w:outlineLvl w:val="2"/>
              <w:rPr>
                <w:lang w:val="fr-FR"/>
              </w:rPr>
            </w:pPr>
            <w:r w:rsidRPr="00801627">
              <w:rPr>
                <w:lang w:val="fr-FR"/>
              </w:rPr>
              <w:t>Créez les livres dont vous avez besoin</w:t>
            </w:r>
          </w:p>
          <w:p w14:paraId="7D26C321" w14:textId="2BA1ED52" w:rsidR="00EF4ED8" w:rsidRPr="00801627" w:rsidRDefault="005708A4" w:rsidP="005708A4">
            <w:pPr>
              <w:pStyle w:val="ListBullet"/>
              <w:rPr>
                <w:lang w:val="fr-FR"/>
              </w:rPr>
            </w:pPr>
            <w:r w:rsidRPr="00801627">
              <w:rPr>
                <w:lang w:val="fr-FR"/>
              </w:rPr>
              <w:t>C</w:t>
            </w:r>
            <w:r w:rsidR="00EF4ED8" w:rsidRPr="00801627">
              <w:rPr>
                <w:lang w:val="fr-FR"/>
              </w:rPr>
              <w:t xml:space="preserve">liquez sur </w:t>
            </w:r>
            <w:r w:rsidR="00EF4ED8" w:rsidRPr="00801627">
              <w:rPr>
                <w:rStyle w:val="UserInterface"/>
                <w:lang w:val="fr-FR"/>
              </w:rPr>
              <w:t>Créer un livre</w:t>
            </w:r>
            <w:r w:rsidR="00EF4ED8" w:rsidRPr="00801627">
              <w:rPr>
                <w:lang w:val="fr-FR"/>
              </w:rPr>
              <w:t xml:space="preserve">. </w:t>
            </w:r>
          </w:p>
          <w:p w14:paraId="5318CCDC" w14:textId="6DA1677A" w:rsidR="00EF4ED8" w:rsidRPr="00801627" w:rsidRDefault="00EF4ED8" w:rsidP="005708A4">
            <w:pPr>
              <w:pStyle w:val="ListBullet"/>
              <w:rPr>
                <w:lang w:val="fr-FR"/>
              </w:rPr>
            </w:pPr>
            <w:r w:rsidRPr="00801627">
              <w:rPr>
                <w:lang w:val="fr-FR"/>
              </w:rPr>
              <w:t xml:space="preserve">L'option présélectionnée est correcte pour copier les marqueurs de format du projet lié. </w:t>
            </w:r>
          </w:p>
          <w:p w14:paraId="79780822" w14:textId="640B93D3" w:rsidR="00EF4ED8" w:rsidRPr="00801627" w:rsidRDefault="00EF4ED8" w:rsidP="005708A4">
            <w:pPr>
              <w:pStyle w:val="ListBullet"/>
              <w:rPr>
                <w:lang w:val="fr-FR"/>
              </w:rPr>
            </w:pPr>
            <w:r w:rsidRPr="00801627">
              <w:rPr>
                <w:lang w:val="fr-FR"/>
              </w:rPr>
              <w:t xml:space="preserve">Cliquez sur </w:t>
            </w:r>
            <w:r w:rsidRPr="00801627">
              <w:rPr>
                <w:rStyle w:val="UserInterface"/>
                <w:lang w:val="fr-FR"/>
              </w:rPr>
              <w:t>OK</w:t>
            </w:r>
            <w:r w:rsidRPr="00801627">
              <w:rPr>
                <w:lang w:val="fr-FR"/>
              </w:rPr>
              <w:t xml:space="preserve">. </w:t>
            </w:r>
          </w:p>
          <w:p w14:paraId="0CDCF5FE" w14:textId="4A395D69" w:rsidR="00EF4ED8" w:rsidRPr="00801627" w:rsidRDefault="00EF4ED8" w:rsidP="005708A4">
            <w:pPr>
              <w:pStyle w:val="BodyText"/>
            </w:pPr>
            <w:r w:rsidRPr="00801627">
              <w:t>Maintenant, le projet de retraduction possède tous les marqueurs de format standard du projet de base.</w:t>
            </w:r>
          </w:p>
          <w:p w14:paraId="450D397B" w14:textId="19966584" w:rsidR="00E04D27" w:rsidRPr="00801627" w:rsidRDefault="00E04D27" w:rsidP="005708A4"/>
        </w:tc>
      </w:tr>
      <w:tr w:rsidR="00EF4ED8" w:rsidRPr="00EF4ED8" w14:paraId="64EE8B24" w14:textId="77777777" w:rsidTr="00A57EB7">
        <w:tc>
          <w:tcPr>
            <w:tcW w:w="3539" w:type="dxa"/>
          </w:tcPr>
          <w:p w14:paraId="70F7AD5F" w14:textId="77777777" w:rsidR="00EF4ED8" w:rsidRDefault="00EF4ED8" w:rsidP="00EF4ED8">
            <w:pPr>
              <w:pStyle w:val="Heading2"/>
              <w:outlineLvl w:val="1"/>
              <w:rPr>
                <w:lang w:val="en-US"/>
              </w:rPr>
            </w:pPr>
            <w:r w:rsidRPr="00E51658">
              <w:rPr>
                <w:lang w:val="en-US"/>
              </w:rPr>
              <w:t>P9 3.2c Back Translation: How to Draft and Mark as Finished</w:t>
            </w:r>
          </w:p>
          <w:p w14:paraId="68C314F6" w14:textId="77777777" w:rsidR="00EF4ED8" w:rsidRDefault="00EF4ED8" w:rsidP="00EF4ED8">
            <w:pPr>
              <w:pStyle w:val="Heading3"/>
              <w:outlineLvl w:val="2"/>
            </w:pPr>
            <w:r>
              <w:t>Go to Basic view</w:t>
            </w:r>
          </w:p>
          <w:p w14:paraId="1F082086" w14:textId="77777777" w:rsidR="00EF4ED8" w:rsidRPr="00AE65D0" w:rsidRDefault="00EF4ED8" w:rsidP="00EF4ED8">
            <w:pPr>
              <w:pStyle w:val="BodyText"/>
              <w:rPr>
                <w:lang w:val="en-US"/>
              </w:rPr>
            </w:pPr>
            <w:r w:rsidRPr="00AE65D0">
              <w:rPr>
                <w:lang w:val="en-US"/>
              </w:rPr>
              <w:t>It is best to draft the back translation in Basic view.</w:t>
            </w:r>
          </w:p>
          <w:p w14:paraId="15D47186" w14:textId="77777777" w:rsidR="00EF4ED8" w:rsidRPr="00AE65D0" w:rsidRDefault="00EF4ED8" w:rsidP="00EF4ED8">
            <w:pPr>
              <w:pStyle w:val="ListBullet"/>
            </w:pPr>
            <w:r w:rsidRPr="00AE65D0">
              <w:t xml:space="preserve">Press Ctrl+E. </w:t>
            </w:r>
          </w:p>
          <w:p w14:paraId="1213E80A" w14:textId="77777777" w:rsidR="00EF4ED8" w:rsidRPr="00AE65D0" w:rsidRDefault="00EF4ED8" w:rsidP="00EF4ED8">
            <w:pPr>
              <w:pStyle w:val="ListBullet"/>
            </w:pPr>
            <w:r w:rsidRPr="00AE65D0">
              <w:t xml:space="preserve">With Ctrl held, press E repeatedly until Basic is selected. </w:t>
            </w:r>
          </w:p>
          <w:p w14:paraId="20B9909D" w14:textId="77777777" w:rsidR="00EF4ED8" w:rsidRDefault="00EF4ED8" w:rsidP="00EF4ED8">
            <w:pPr>
              <w:pStyle w:val="Heading3"/>
              <w:outlineLvl w:val="2"/>
            </w:pPr>
            <w:r>
              <w:t>Type the text</w:t>
            </w:r>
          </w:p>
          <w:p w14:paraId="09EDADBB" w14:textId="77777777" w:rsidR="00EF4ED8" w:rsidRPr="00AE65D0" w:rsidRDefault="00EF4ED8" w:rsidP="00EF4ED8">
            <w:pPr>
              <w:pStyle w:val="ListBullet"/>
            </w:pPr>
            <w:r w:rsidRPr="00AE65D0">
              <w:t xml:space="preserve">Place the cursor in the white box after the verse number. </w:t>
            </w:r>
          </w:p>
          <w:p w14:paraId="7E2E987A" w14:textId="77777777" w:rsidR="00EF4ED8" w:rsidRPr="00AE65D0" w:rsidRDefault="00EF4ED8" w:rsidP="00EF4ED8">
            <w:pPr>
              <w:pStyle w:val="ListResult"/>
            </w:pPr>
            <w:r w:rsidRPr="00AE65D0">
              <w:t xml:space="preserve">The corresponding verse text is highlighted in the vernacular project. </w:t>
            </w:r>
          </w:p>
          <w:p w14:paraId="5C9C6D57" w14:textId="77777777" w:rsidR="00EF4ED8" w:rsidRDefault="00EF4ED8" w:rsidP="00EF4ED8">
            <w:pPr>
              <w:pStyle w:val="ListBullet"/>
            </w:pPr>
            <w:r w:rsidRPr="00AE65D0">
              <w:t xml:space="preserve">Type the verse, </w:t>
            </w:r>
          </w:p>
          <w:p w14:paraId="781B8788" w14:textId="77777777" w:rsidR="00EF4ED8" w:rsidRPr="00AE65D0" w:rsidRDefault="00EF4ED8" w:rsidP="00EF4ED8">
            <w:pPr>
              <w:pStyle w:val="ListBullet"/>
            </w:pPr>
            <w:r>
              <w:t>P</w:t>
            </w:r>
            <w:r w:rsidRPr="00AE65D0">
              <w:t xml:space="preserve">ress </w:t>
            </w:r>
            <w:r w:rsidRPr="00AE65D0">
              <w:rPr>
                <w:rStyle w:val="UserInterface"/>
              </w:rPr>
              <w:t>Tab</w:t>
            </w:r>
            <w:r w:rsidRPr="00AE65D0">
              <w:t xml:space="preserve"> to move to the next white space. </w:t>
            </w:r>
          </w:p>
          <w:p w14:paraId="532B5FF2" w14:textId="77777777" w:rsidR="00EF4ED8" w:rsidRPr="00AE65D0" w:rsidRDefault="00EF4ED8" w:rsidP="00EF4ED8">
            <w:pPr>
              <w:pStyle w:val="ListResult"/>
            </w:pPr>
            <w:r w:rsidRPr="00AE65D0">
              <w:t xml:space="preserve">You do not need to use the mouse. </w:t>
            </w:r>
          </w:p>
          <w:p w14:paraId="420CA45A" w14:textId="77777777" w:rsidR="00EF4ED8" w:rsidRDefault="00EF4ED8" w:rsidP="00EF4ED8">
            <w:pPr>
              <w:pStyle w:val="Heading3"/>
              <w:outlineLvl w:val="2"/>
            </w:pPr>
            <w:r w:rsidRPr="00AE65D0">
              <w:t>Mark the back translation as finished</w:t>
            </w:r>
          </w:p>
          <w:p w14:paraId="7A09D793" w14:textId="77777777" w:rsidR="00EF4ED8" w:rsidRDefault="00EF4ED8" w:rsidP="00EF4ED8">
            <w:pPr>
              <w:pStyle w:val="ListBullet"/>
            </w:pPr>
            <w:r w:rsidRPr="00AE65D0">
              <w:t xml:space="preserve"> </w:t>
            </w:r>
            <w:r>
              <w:t>Use</w:t>
            </w:r>
            <w:r w:rsidRPr="00AE65D0">
              <w:t xml:space="preserve"> the </w:t>
            </w:r>
            <w:r w:rsidRPr="00AE65D0">
              <w:rPr>
                <w:rStyle w:val="UserInterface"/>
              </w:rPr>
              <w:t>Mark Status</w:t>
            </w:r>
            <w:r>
              <w:t xml:space="preserve"> button on the toolbar to m</w:t>
            </w:r>
            <w:r w:rsidRPr="00AE65D0">
              <w:t xml:space="preserve">ark one verse at a time, </w:t>
            </w:r>
          </w:p>
          <w:p w14:paraId="66A01C29" w14:textId="77777777" w:rsidR="00EF4ED8" w:rsidRPr="00AE65D0" w:rsidRDefault="00EF4ED8" w:rsidP="00EF4ED8">
            <w:pPr>
              <w:pStyle w:val="ListBullet"/>
            </w:pPr>
            <w:r w:rsidRPr="00AE65D0">
              <w:t xml:space="preserve">or periodically, click the </w:t>
            </w:r>
            <w:r w:rsidRPr="00BC6C9D">
              <w:rPr>
                <w:b/>
                <w:bCs/>
              </w:rPr>
              <w:t>arrow</w:t>
            </w:r>
            <w:r w:rsidRPr="00AE65D0">
              <w:t xml:space="preserve"> next to the check mark and select “</w:t>
            </w:r>
            <w:r w:rsidRPr="00213C8B">
              <w:rPr>
                <w:rStyle w:val="UserInterface"/>
              </w:rPr>
              <w:t>Mark All Verses in Chapter as Finished”.</w:t>
            </w:r>
            <w:r w:rsidRPr="00AE65D0">
              <w:t xml:space="preserve"> </w:t>
            </w:r>
          </w:p>
          <w:p w14:paraId="2765312E" w14:textId="77777777" w:rsidR="00EF4ED8" w:rsidRPr="00AE65D0" w:rsidRDefault="00EF4ED8" w:rsidP="00EF4ED8">
            <w:pPr>
              <w:pStyle w:val="ListResult"/>
            </w:pPr>
            <w:r w:rsidRPr="00AE65D0">
              <w:t>This will only mark the verses in the chapter that have text.</w:t>
            </w:r>
          </w:p>
          <w:p w14:paraId="036BB689" w14:textId="77777777" w:rsidR="00EF4ED8" w:rsidRPr="0041476C" w:rsidRDefault="00EF4ED8" w:rsidP="00E04D27">
            <w:pPr>
              <w:pStyle w:val="Heading2"/>
              <w:outlineLvl w:val="1"/>
              <w:rPr>
                <w:lang w:val="en-US"/>
              </w:rPr>
            </w:pPr>
          </w:p>
        </w:tc>
        <w:tc>
          <w:tcPr>
            <w:tcW w:w="3827" w:type="dxa"/>
          </w:tcPr>
          <w:p w14:paraId="106CD124" w14:textId="50E1F76C" w:rsidR="00EF4ED8" w:rsidRPr="00801627" w:rsidRDefault="00EF4ED8" w:rsidP="00801627">
            <w:pPr>
              <w:pStyle w:val="Heading2"/>
              <w:outlineLvl w:val="1"/>
            </w:pPr>
            <w:r w:rsidRPr="00801627">
              <w:t xml:space="preserve">P9 3.2c Retraduction : Comment rédiger et marquer comme </w:t>
            </w:r>
            <w:r w:rsidR="00801627" w:rsidRPr="00801627">
              <w:t>achevé</w:t>
            </w:r>
          </w:p>
          <w:p w14:paraId="39A00ACD" w14:textId="218A4793" w:rsidR="00EF4ED8" w:rsidRPr="00801627" w:rsidRDefault="00EF4ED8" w:rsidP="005708A4">
            <w:pPr>
              <w:pStyle w:val="Heading3"/>
              <w:outlineLvl w:val="2"/>
              <w:rPr>
                <w:lang w:val="fr-FR"/>
              </w:rPr>
            </w:pPr>
            <w:r w:rsidRPr="00801627">
              <w:rPr>
                <w:lang w:val="fr-FR"/>
              </w:rPr>
              <w:t xml:space="preserve">Aller à la vue </w:t>
            </w:r>
            <w:r w:rsidR="005708A4" w:rsidRPr="00801627">
              <w:rPr>
                <w:lang w:val="fr-FR"/>
              </w:rPr>
              <w:t>B</w:t>
            </w:r>
            <w:r w:rsidRPr="00801627">
              <w:rPr>
                <w:lang w:val="fr-FR"/>
              </w:rPr>
              <w:t>as</w:t>
            </w:r>
            <w:r w:rsidR="005708A4" w:rsidRPr="00801627">
              <w:rPr>
                <w:lang w:val="fr-FR"/>
              </w:rPr>
              <w:t>iqu</w:t>
            </w:r>
            <w:r w:rsidRPr="00801627">
              <w:rPr>
                <w:lang w:val="fr-FR"/>
              </w:rPr>
              <w:t>e</w:t>
            </w:r>
          </w:p>
          <w:p w14:paraId="4BCB2134" w14:textId="5F440A93" w:rsidR="00EF4ED8" w:rsidRPr="00801627" w:rsidRDefault="00EF4ED8" w:rsidP="005708A4">
            <w:r w:rsidRPr="00801627">
              <w:t>Il est préférable de rédiger la retraduction en vue ba</w:t>
            </w:r>
            <w:r w:rsidR="00801627" w:rsidRPr="00801627">
              <w:t>s</w:t>
            </w:r>
            <w:r w:rsidR="005708A4" w:rsidRPr="00801627">
              <w:t>iqu</w:t>
            </w:r>
            <w:r w:rsidRPr="00801627">
              <w:t>e.</w:t>
            </w:r>
          </w:p>
          <w:p w14:paraId="4AC5B3B6" w14:textId="2B33040F" w:rsidR="00EF4ED8" w:rsidRPr="00801627" w:rsidRDefault="00EF4ED8" w:rsidP="005708A4">
            <w:pPr>
              <w:pStyle w:val="ListBullet"/>
              <w:rPr>
                <w:lang w:val="fr-FR"/>
              </w:rPr>
            </w:pPr>
            <w:r w:rsidRPr="00801627">
              <w:rPr>
                <w:lang w:val="fr-FR"/>
              </w:rPr>
              <w:t xml:space="preserve">Appuyez sur Ctrl+E. </w:t>
            </w:r>
          </w:p>
          <w:p w14:paraId="1D8C3592" w14:textId="5F2F7755" w:rsidR="00EF4ED8" w:rsidRPr="00801627" w:rsidRDefault="00EF4ED8" w:rsidP="005708A4">
            <w:pPr>
              <w:pStyle w:val="ListBullet"/>
              <w:rPr>
                <w:lang w:val="fr-FR"/>
              </w:rPr>
            </w:pPr>
            <w:r w:rsidRPr="00801627">
              <w:rPr>
                <w:lang w:val="fr-FR"/>
              </w:rPr>
              <w:t xml:space="preserve">Tout en maintenant la touche Ctrl enfoncée, appuyez sur E à plusieurs reprises jusqu'à ce que la vue de base soit sélectionnée. </w:t>
            </w:r>
          </w:p>
          <w:p w14:paraId="26EFDD76" w14:textId="425A5A42" w:rsidR="00EF4ED8" w:rsidRPr="00801627" w:rsidRDefault="005708A4" w:rsidP="005708A4">
            <w:pPr>
              <w:pStyle w:val="Heading3"/>
              <w:outlineLvl w:val="2"/>
              <w:rPr>
                <w:lang w:val="fr-FR"/>
              </w:rPr>
            </w:pPr>
            <w:r w:rsidRPr="00801627">
              <w:rPr>
                <w:lang w:val="fr-FR"/>
              </w:rPr>
              <w:t>Saisir</w:t>
            </w:r>
            <w:r w:rsidR="00EF4ED8" w:rsidRPr="00801627">
              <w:rPr>
                <w:lang w:val="fr-FR"/>
              </w:rPr>
              <w:t xml:space="preserve"> le texte</w:t>
            </w:r>
          </w:p>
          <w:p w14:paraId="5B0FACEA" w14:textId="3B01E773" w:rsidR="00EF4ED8" w:rsidRPr="00801627" w:rsidRDefault="00EF4ED8" w:rsidP="005708A4">
            <w:pPr>
              <w:pStyle w:val="ListBullet"/>
              <w:rPr>
                <w:lang w:val="fr-FR"/>
              </w:rPr>
            </w:pPr>
            <w:r w:rsidRPr="00801627">
              <w:rPr>
                <w:lang w:val="fr-FR"/>
              </w:rPr>
              <w:t xml:space="preserve">Placez le curseur dans la case blanche qui suit le numéro du verset. </w:t>
            </w:r>
          </w:p>
          <w:p w14:paraId="03697DEE" w14:textId="77777777" w:rsidR="00EF4ED8" w:rsidRPr="00801627" w:rsidRDefault="00EF4ED8" w:rsidP="005708A4">
            <w:pPr>
              <w:pStyle w:val="ListResult"/>
              <w:rPr>
                <w:lang w:val="fr-FR"/>
              </w:rPr>
            </w:pPr>
            <w:r w:rsidRPr="00801627">
              <w:rPr>
                <w:lang w:val="fr-FR"/>
              </w:rPr>
              <w:t xml:space="preserve">Le texte du verset correspondant est mis en évidence dans le projet vernaculaire. </w:t>
            </w:r>
          </w:p>
          <w:p w14:paraId="0110BCAD" w14:textId="7BF26358" w:rsidR="00EF4ED8" w:rsidRPr="00801627" w:rsidRDefault="005708A4" w:rsidP="005708A4">
            <w:pPr>
              <w:pStyle w:val="ListBullet"/>
              <w:rPr>
                <w:lang w:val="fr-FR"/>
              </w:rPr>
            </w:pPr>
            <w:r w:rsidRPr="00801627">
              <w:rPr>
                <w:lang w:val="fr-FR"/>
              </w:rPr>
              <w:t>Saisissez</w:t>
            </w:r>
            <w:r w:rsidR="00EF4ED8" w:rsidRPr="00801627">
              <w:rPr>
                <w:lang w:val="fr-FR"/>
              </w:rPr>
              <w:t xml:space="preserve"> le verset, </w:t>
            </w:r>
          </w:p>
          <w:p w14:paraId="7A22E893" w14:textId="7E2302A2" w:rsidR="00EF4ED8" w:rsidRPr="00801627" w:rsidRDefault="00EF4ED8" w:rsidP="005708A4">
            <w:pPr>
              <w:pStyle w:val="ListBullet"/>
              <w:rPr>
                <w:lang w:val="fr-FR"/>
              </w:rPr>
            </w:pPr>
            <w:r w:rsidRPr="00801627">
              <w:rPr>
                <w:lang w:val="fr-FR"/>
              </w:rPr>
              <w:t xml:space="preserve">Appuyez sur la touche </w:t>
            </w:r>
            <w:r w:rsidRPr="00801627">
              <w:rPr>
                <w:rStyle w:val="UserInterface"/>
                <w:lang w:val="fr-FR"/>
              </w:rPr>
              <w:t>Tab</w:t>
            </w:r>
            <w:r w:rsidRPr="00801627">
              <w:rPr>
                <w:lang w:val="fr-FR"/>
              </w:rPr>
              <w:t xml:space="preserve"> pour passer à l'espace blanc suivant. </w:t>
            </w:r>
          </w:p>
          <w:p w14:paraId="2841444B" w14:textId="77777777" w:rsidR="00EF4ED8" w:rsidRPr="00801627" w:rsidRDefault="00EF4ED8" w:rsidP="005708A4">
            <w:pPr>
              <w:pStyle w:val="ListResult"/>
              <w:rPr>
                <w:lang w:val="fr-FR"/>
              </w:rPr>
            </w:pPr>
            <w:r w:rsidRPr="00801627">
              <w:rPr>
                <w:lang w:val="fr-FR"/>
              </w:rPr>
              <w:t xml:space="preserve">Vous n'avez pas besoin d'utiliser la souris. </w:t>
            </w:r>
          </w:p>
          <w:p w14:paraId="6AE5BE0C" w14:textId="7ACDC784" w:rsidR="00EF4ED8" w:rsidRPr="00801627" w:rsidRDefault="00EF4ED8" w:rsidP="005708A4">
            <w:pPr>
              <w:pStyle w:val="Heading3"/>
              <w:outlineLvl w:val="2"/>
              <w:rPr>
                <w:lang w:val="fr-FR"/>
              </w:rPr>
            </w:pPr>
            <w:r w:rsidRPr="00801627">
              <w:rPr>
                <w:lang w:val="fr-FR"/>
              </w:rPr>
              <w:t>Marquer la retraduction comme terminée</w:t>
            </w:r>
          </w:p>
          <w:p w14:paraId="0AB8B32C" w14:textId="635C4C14" w:rsidR="00EF4ED8" w:rsidRPr="00801627" w:rsidRDefault="00EF4ED8" w:rsidP="005708A4">
            <w:pPr>
              <w:pStyle w:val="ListBullet"/>
              <w:rPr>
                <w:lang w:val="fr-FR"/>
              </w:rPr>
            </w:pPr>
            <w:r w:rsidRPr="00801627">
              <w:rPr>
                <w:lang w:val="fr-FR"/>
              </w:rPr>
              <w:t xml:space="preserve">Utilisez le bouton </w:t>
            </w:r>
            <w:r w:rsidRPr="00801627">
              <w:rPr>
                <w:rStyle w:val="UserInterface"/>
                <w:lang w:val="fr-FR"/>
              </w:rPr>
              <w:t xml:space="preserve">Marquer </w:t>
            </w:r>
            <w:r w:rsidR="005708A4" w:rsidRPr="00801627">
              <w:rPr>
                <w:rStyle w:val="UserInterface"/>
                <w:lang w:val="fr-FR"/>
              </w:rPr>
              <w:t>le statut</w:t>
            </w:r>
            <w:r w:rsidRPr="00801627">
              <w:rPr>
                <w:lang w:val="fr-FR"/>
              </w:rPr>
              <w:t xml:space="preserve"> dans la barre d'outils pour marquer un vers à la fois, </w:t>
            </w:r>
          </w:p>
          <w:p w14:paraId="6ABE462B" w14:textId="54D870B2" w:rsidR="00EF4ED8" w:rsidRPr="00801627" w:rsidRDefault="00EF4ED8" w:rsidP="005708A4">
            <w:pPr>
              <w:pStyle w:val="ListBullet"/>
              <w:rPr>
                <w:lang w:val="fr-FR"/>
              </w:rPr>
            </w:pPr>
            <w:r w:rsidRPr="00801627">
              <w:rPr>
                <w:lang w:val="fr-FR"/>
              </w:rPr>
              <w:t>ou périodiquement, cliquez sur la flèche à côté de la coche et sélectionnez "</w:t>
            </w:r>
            <w:r w:rsidRPr="00801627">
              <w:rPr>
                <w:rStyle w:val="UserInterface"/>
                <w:lang w:val="fr-FR"/>
              </w:rPr>
              <w:t xml:space="preserve">Marquer tous les versets du chapitre comme </w:t>
            </w:r>
            <w:r w:rsidR="005708A4" w:rsidRPr="00801627">
              <w:rPr>
                <w:rStyle w:val="UserInterface"/>
                <w:lang w:val="fr-FR"/>
              </w:rPr>
              <w:t>achevés</w:t>
            </w:r>
            <w:r w:rsidRPr="00801627">
              <w:rPr>
                <w:lang w:val="fr-FR"/>
              </w:rPr>
              <w:t xml:space="preserve">". </w:t>
            </w:r>
          </w:p>
          <w:p w14:paraId="2096DFC0" w14:textId="77777777" w:rsidR="00EF4ED8" w:rsidRPr="00801627" w:rsidRDefault="00EF4ED8" w:rsidP="00801627">
            <w:pPr>
              <w:pStyle w:val="ListResult"/>
              <w:rPr>
                <w:lang w:val="fr-FR"/>
              </w:rPr>
            </w:pPr>
            <w:r w:rsidRPr="00801627">
              <w:rPr>
                <w:lang w:val="fr-FR"/>
              </w:rPr>
              <w:t>Cela ne marquera que les versets du chapitre qui contiennent du texte.</w:t>
            </w:r>
          </w:p>
          <w:p w14:paraId="56466070" w14:textId="77777777" w:rsidR="00EF4ED8" w:rsidRPr="00801627" w:rsidRDefault="00EF4ED8" w:rsidP="00EF4ED8">
            <w:pPr>
              <w:pStyle w:val="Heading2"/>
              <w:outlineLvl w:val="1"/>
            </w:pPr>
          </w:p>
        </w:tc>
      </w:tr>
      <w:tr w:rsidR="00E04D27" w:rsidRPr="00EF4ED8" w14:paraId="623D3B9A" w14:textId="77777777" w:rsidTr="00A57EB7">
        <w:tc>
          <w:tcPr>
            <w:tcW w:w="3539" w:type="dxa"/>
          </w:tcPr>
          <w:p w14:paraId="57B0DD20" w14:textId="77777777" w:rsidR="00E04D27" w:rsidRDefault="00E04D27" w:rsidP="00E04D27">
            <w:pPr>
              <w:pStyle w:val="Heading2"/>
              <w:outlineLvl w:val="1"/>
              <w:rPr>
                <w:lang w:val="en-US"/>
              </w:rPr>
            </w:pPr>
            <w:r w:rsidRPr="00AE65D0">
              <w:rPr>
                <w:lang w:val="en-US"/>
              </w:rPr>
              <w:t xml:space="preserve">P9 3.2d Back Translation: </w:t>
            </w:r>
            <w:r>
              <w:rPr>
                <w:lang w:val="en-US"/>
              </w:rPr>
              <w:br/>
            </w:r>
            <w:r w:rsidRPr="00AE65D0">
              <w:rPr>
                <w:lang w:val="en-US"/>
              </w:rPr>
              <w:t>How the Status Boxes Help</w:t>
            </w:r>
          </w:p>
          <w:p w14:paraId="3720010C" w14:textId="77777777" w:rsidR="00E04D27" w:rsidRDefault="00E04D27" w:rsidP="00E04D27">
            <w:pPr>
              <w:pStyle w:val="BodyText"/>
              <w:rPr>
                <w:lang w:val="en-US"/>
              </w:rPr>
            </w:pPr>
            <w:r w:rsidRPr="00BC6C9D">
              <w:rPr>
                <w:lang w:val="en-US"/>
              </w:rPr>
              <w:t xml:space="preserve">When a back translation has been marked as complete, and someone subsequently edits and saves the vernacular, the status of the affected verse is changed to outdated. It needs checking. </w:t>
            </w:r>
          </w:p>
          <w:p w14:paraId="61D4FCD4" w14:textId="15670E79" w:rsidR="00E04D27" w:rsidRPr="00BC6C9D" w:rsidRDefault="00E04D27" w:rsidP="00E04D27">
            <w:pPr>
              <w:pStyle w:val="BodyText"/>
              <w:rPr>
                <w:lang w:val="en-US"/>
              </w:rPr>
            </w:pPr>
          </w:p>
          <w:p w14:paraId="42F43831" w14:textId="77777777" w:rsidR="00E04D27" w:rsidRDefault="00E04D27" w:rsidP="00E04D27">
            <w:pPr>
              <w:pStyle w:val="Heading3"/>
              <w:outlineLvl w:val="2"/>
            </w:pPr>
            <w:r w:rsidRPr="00BC6C9D">
              <w:t>If no change is needed</w:t>
            </w:r>
          </w:p>
          <w:p w14:paraId="2E1C8E36" w14:textId="77777777" w:rsidR="00E04D27" w:rsidRPr="00BC6C9D" w:rsidRDefault="00E04D27" w:rsidP="00E04D27">
            <w:pPr>
              <w:pStyle w:val="ListBullet"/>
            </w:pPr>
            <w:r>
              <w:t xml:space="preserve">Mark </w:t>
            </w:r>
            <w:r w:rsidRPr="00BC6C9D">
              <w:t xml:space="preserve">the verse as finished. </w:t>
            </w:r>
          </w:p>
          <w:p w14:paraId="1888825D" w14:textId="77777777" w:rsidR="00E04D27" w:rsidRDefault="00E04D27" w:rsidP="00E04D27">
            <w:pPr>
              <w:pStyle w:val="Heading3"/>
              <w:outlineLvl w:val="2"/>
            </w:pPr>
            <w:r>
              <w:t>T</w:t>
            </w:r>
            <w:r w:rsidRPr="00BC6C9D">
              <w:t xml:space="preserve">o move between verses which need checking </w:t>
            </w:r>
          </w:p>
          <w:p w14:paraId="47FDEDF8" w14:textId="77777777" w:rsidR="00E04D27" w:rsidRPr="00BC6C9D" w:rsidRDefault="00E04D27" w:rsidP="00E04D27">
            <w:pPr>
              <w:pStyle w:val="ListBullet"/>
            </w:pPr>
            <w:r w:rsidRPr="00BC6C9D">
              <w:t xml:space="preserve">Use the up and down arrow buttons at the top of the window. </w:t>
            </w:r>
          </w:p>
          <w:p w14:paraId="739F282B" w14:textId="77777777" w:rsidR="00E04D27" w:rsidRDefault="00E04D27" w:rsidP="00E04D27">
            <w:pPr>
              <w:pStyle w:val="Heading3"/>
              <w:outlineLvl w:val="2"/>
            </w:pPr>
            <w:r w:rsidRPr="00BC6C9D">
              <w:t>To see exactly what has changed in the translation</w:t>
            </w:r>
          </w:p>
          <w:p w14:paraId="3BD4FB19" w14:textId="77777777" w:rsidR="00E04D27" w:rsidRDefault="00E04D27" w:rsidP="00E04D27">
            <w:pPr>
              <w:pStyle w:val="ListBullet"/>
            </w:pPr>
            <w:r>
              <w:t>C</w:t>
            </w:r>
            <w:r w:rsidRPr="00BC6C9D">
              <w:t>lick the ‘</w:t>
            </w:r>
            <w:r w:rsidRPr="00BC6C9D">
              <w:rPr>
                <w:rStyle w:val="UserInterface"/>
              </w:rPr>
              <w:t>view differences</w:t>
            </w:r>
            <w:r w:rsidRPr="00BC6C9D">
              <w:t xml:space="preserve">’ button </w:t>
            </w:r>
          </w:p>
          <w:p w14:paraId="74B1C31F" w14:textId="77777777" w:rsidR="00E04D27" w:rsidRPr="00BC6C9D" w:rsidRDefault="00E04D27" w:rsidP="00E04D27">
            <w:pPr>
              <w:pStyle w:val="ListResult"/>
            </w:pPr>
            <w:r>
              <w:t>T</w:t>
            </w:r>
            <w:r w:rsidRPr="00BC6C9D">
              <w:t>he Compare Versions window</w:t>
            </w:r>
            <w:r>
              <w:t xml:space="preserve"> opens</w:t>
            </w:r>
            <w:r w:rsidRPr="00BC6C9D">
              <w:t xml:space="preserve">. </w:t>
            </w:r>
          </w:p>
          <w:p w14:paraId="629782AE" w14:textId="77777777" w:rsidR="00E04D27" w:rsidRPr="00BC6C9D" w:rsidRDefault="00E04D27" w:rsidP="00E04D27">
            <w:pPr>
              <w:pStyle w:val="BodyText"/>
              <w:rPr>
                <w:lang w:val="en-US"/>
              </w:rPr>
            </w:pPr>
            <w:r w:rsidRPr="00BC6C9D">
              <w:rPr>
                <w:lang w:val="en-US"/>
              </w:rPr>
              <w:t xml:space="preserve">On the </w:t>
            </w:r>
            <w:r w:rsidRPr="00BC6C9D">
              <w:rPr>
                <w:b/>
                <w:bCs/>
                <w:lang w:val="en-US"/>
              </w:rPr>
              <w:t>left</w:t>
            </w:r>
            <w:r w:rsidRPr="00BC6C9D">
              <w:rPr>
                <w:lang w:val="en-US"/>
              </w:rPr>
              <w:t xml:space="preserve"> is the </w:t>
            </w:r>
            <w:r w:rsidRPr="00BC6C9D">
              <w:rPr>
                <w:b/>
                <w:bCs/>
                <w:lang w:val="en-US"/>
              </w:rPr>
              <w:t>current</w:t>
            </w:r>
            <w:r w:rsidRPr="00BC6C9D">
              <w:rPr>
                <w:lang w:val="en-US"/>
              </w:rPr>
              <w:t xml:space="preserve"> version, and on the </w:t>
            </w:r>
            <w:r w:rsidRPr="00BC6C9D">
              <w:rPr>
                <w:b/>
                <w:bCs/>
                <w:lang w:val="en-US"/>
              </w:rPr>
              <w:t>right</w:t>
            </w:r>
            <w:r w:rsidRPr="00BC6C9D">
              <w:rPr>
                <w:lang w:val="en-US"/>
              </w:rPr>
              <w:t xml:space="preserve"> is </w:t>
            </w:r>
            <w:r w:rsidRPr="00BC6C9D">
              <w:rPr>
                <w:b/>
                <w:bCs/>
                <w:lang w:val="en-US"/>
              </w:rPr>
              <w:t xml:space="preserve">how it was </w:t>
            </w:r>
            <w:r w:rsidRPr="00BC6C9D">
              <w:rPr>
                <w:lang w:val="en-US"/>
              </w:rPr>
              <w:t>when the back tran</w:t>
            </w:r>
            <w:r>
              <w:rPr>
                <w:lang w:val="en-US"/>
              </w:rPr>
              <w:t xml:space="preserve">slation was marked as finished. </w:t>
            </w:r>
            <w:r w:rsidRPr="00BC6C9D">
              <w:rPr>
                <w:lang w:val="en-US"/>
              </w:rPr>
              <w:t xml:space="preserve">The differences between the versions are highlighted. </w:t>
            </w:r>
          </w:p>
          <w:p w14:paraId="697D4851" w14:textId="77777777" w:rsidR="00E04D27" w:rsidRDefault="00E04D27" w:rsidP="00E04D27">
            <w:pPr>
              <w:pStyle w:val="Heading3"/>
              <w:outlineLvl w:val="2"/>
            </w:pPr>
            <w:r>
              <w:t>Other icons</w:t>
            </w:r>
          </w:p>
          <w:p w14:paraId="064C35FA" w14:textId="77777777" w:rsidR="00E04D27" w:rsidRPr="00BC6C9D" w:rsidRDefault="00E04D27" w:rsidP="00E04D27">
            <w:pPr>
              <w:pStyle w:val="BodyText"/>
              <w:rPr>
                <w:lang w:val="en-US"/>
              </w:rPr>
            </w:pPr>
            <w:r w:rsidRPr="00BC6C9D">
              <w:rPr>
                <w:lang w:val="en-US"/>
              </w:rPr>
              <w:t xml:space="preserve">X and ! indicate a problem with the verse numbering. </w:t>
            </w:r>
          </w:p>
          <w:p w14:paraId="34BF7689" w14:textId="77777777" w:rsidR="00E04D27" w:rsidRPr="00BC6C9D" w:rsidRDefault="00E04D27" w:rsidP="00E04D27">
            <w:pPr>
              <w:pStyle w:val="ListBullet"/>
            </w:pPr>
            <w:r w:rsidRPr="00BC6C9D">
              <w:t xml:space="preserve">Hover the mouse over the status box to find out what the symbol means. </w:t>
            </w:r>
          </w:p>
          <w:p w14:paraId="303340E2" w14:textId="77777777" w:rsidR="00E04D27" w:rsidRPr="00BC6C9D" w:rsidRDefault="00E04D27" w:rsidP="00E04D27">
            <w:pPr>
              <w:pStyle w:val="ListBullet"/>
            </w:pPr>
            <w:r w:rsidRPr="00BC6C9D">
              <w:t xml:space="preserve">If the problem is due to an error in the vernacular translation, edit the vernacular to correct the problem. </w:t>
            </w:r>
          </w:p>
          <w:p w14:paraId="394CF325" w14:textId="77777777" w:rsidR="00E04D27" w:rsidRDefault="00E04D27" w:rsidP="00E04D27">
            <w:pPr>
              <w:pStyle w:val="ListBullet"/>
            </w:pPr>
            <w:r>
              <w:t>S</w:t>
            </w:r>
            <w:r w:rsidRPr="00BC6C9D">
              <w:t>av</w:t>
            </w:r>
            <w:r>
              <w:t>e</w:t>
            </w:r>
            <w:r w:rsidRPr="00BC6C9D">
              <w:t xml:space="preserve"> it, </w:t>
            </w:r>
          </w:p>
          <w:p w14:paraId="5818B280" w14:textId="77777777" w:rsidR="00E04D27" w:rsidRPr="00BC6C9D" w:rsidRDefault="00E04D27" w:rsidP="00E04D27">
            <w:pPr>
              <w:pStyle w:val="ListResult"/>
            </w:pPr>
            <w:r w:rsidRPr="00BC6C9D">
              <w:t>the checkmark reappears in the back translation.</w:t>
            </w:r>
          </w:p>
          <w:p w14:paraId="249B6DD3" w14:textId="77777777" w:rsidR="00E04D27" w:rsidRPr="0041476C" w:rsidRDefault="00E04D27" w:rsidP="00E04D27">
            <w:pPr>
              <w:pStyle w:val="Heading2"/>
              <w:outlineLvl w:val="1"/>
              <w:rPr>
                <w:lang w:val="en-US"/>
              </w:rPr>
            </w:pPr>
          </w:p>
        </w:tc>
        <w:tc>
          <w:tcPr>
            <w:tcW w:w="3827" w:type="dxa"/>
          </w:tcPr>
          <w:p w14:paraId="270D49B8" w14:textId="50973ABE" w:rsidR="00EF4ED8" w:rsidRPr="00801627" w:rsidRDefault="00EF4ED8" w:rsidP="00EF4ED8">
            <w:pPr>
              <w:pStyle w:val="Heading2"/>
              <w:outlineLvl w:val="1"/>
            </w:pPr>
            <w:r w:rsidRPr="00801627">
              <w:t>P9 3.2d Retraduction : Comment des cases d'état vous aider</w:t>
            </w:r>
          </w:p>
          <w:p w14:paraId="43D1CD7E" w14:textId="20DA9D4D" w:rsidR="00EF4ED8" w:rsidRPr="00801627" w:rsidRDefault="00EF4ED8" w:rsidP="00EF4ED8">
            <w:r w:rsidRPr="00801627">
              <w:t xml:space="preserve">Lorsqu'une retraduction a été marquée comme complète, et que quelqu'un modifie et enregistre ensuite la langue vernaculaire, le statut du verset concerné est modifié et devient périmé. Il doit être vérifié. </w:t>
            </w:r>
          </w:p>
          <w:p w14:paraId="62C536B5" w14:textId="77777777" w:rsidR="00EF4ED8" w:rsidRPr="00801627" w:rsidRDefault="00EF4ED8" w:rsidP="00EF4ED8"/>
          <w:p w14:paraId="42D0B916" w14:textId="77777777" w:rsidR="00EF4ED8" w:rsidRPr="00801627" w:rsidRDefault="00EF4ED8" w:rsidP="00EF4ED8">
            <w:pPr>
              <w:pStyle w:val="Heading3"/>
              <w:outlineLvl w:val="2"/>
              <w:rPr>
                <w:lang w:val="fr-FR"/>
              </w:rPr>
            </w:pPr>
            <w:r w:rsidRPr="00801627">
              <w:rPr>
                <w:lang w:val="fr-FR"/>
              </w:rPr>
              <w:t>Si aucun changement n'est nécessaire</w:t>
            </w:r>
          </w:p>
          <w:p w14:paraId="5C595A15" w14:textId="4FB44F65" w:rsidR="00EF4ED8" w:rsidRPr="00801627" w:rsidRDefault="00EF4ED8" w:rsidP="00EF4ED8">
            <w:pPr>
              <w:pStyle w:val="ListBullet"/>
              <w:rPr>
                <w:lang w:val="fr-FR"/>
              </w:rPr>
            </w:pPr>
            <w:r w:rsidRPr="00801627">
              <w:rPr>
                <w:lang w:val="fr-FR"/>
              </w:rPr>
              <w:t xml:space="preserve">Marquez le verset comme terminé. </w:t>
            </w:r>
          </w:p>
          <w:p w14:paraId="6AE1B057" w14:textId="4831CA63" w:rsidR="00EF4ED8" w:rsidRPr="00801627" w:rsidRDefault="00EF4ED8" w:rsidP="00EF4ED8">
            <w:pPr>
              <w:pStyle w:val="Heading3"/>
              <w:outlineLvl w:val="2"/>
              <w:rPr>
                <w:lang w:val="fr-FR"/>
              </w:rPr>
            </w:pPr>
            <w:r w:rsidRPr="00801627">
              <w:rPr>
                <w:lang w:val="fr-FR"/>
              </w:rPr>
              <w:t xml:space="preserve">Pour déplacer entre les versets à vérifier </w:t>
            </w:r>
          </w:p>
          <w:p w14:paraId="6F36FC34" w14:textId="22162FBB" w:rsidR="00EF4ED8" w:rsidRPr="00801627" w:rsidRDefault="00EF4ED8" w:rsidP="00EF4ED8">
            <w:pPr>
              <w:pStyle w:val="ListBullet"/>
              <w:rPr>
                <w:lang w:val="fr-FR"/>
              </w:rPr>
            </w:pPr>
            <w:r w:rsidRPr="00801627">
              <w:rPr>
                <w:lang w:val="fr-FR"/>
              </w:rPr>
              <w:t xml:space="preserve">Utilisez les flèches haut et bas en haut de la fenêtre. </w:t>
            </w:r>
          </w:p>
          <w:p w14:paraId="2B7647CF" w14:textId="77777777" w:rsidR="00EF4ED8" w:rsidRPr="00801627" w:rsidRDefault="00EF4ED8" w:rsidP="00EF4ED8">
            <w:pPr>
              <w:pStyle w:val="Heading3"/>
              <w:outlineLvl w:val="2"/>
              <w:rPr>
                <w:lang w:val="fr-FR"/>
              </w:rPr>
            </w:pPr>
            <w:r w:rsidRPr="00801627">
              <w:rPr>
                <w:lang w:val="fr-FR"/>
              </w:rPr>
              <w:t>Pour voir exactement ce qui a changé dans la traduction</w:t>
            </w:r>
          </w:p>
          <w:p w14:paraId="73AD9FD8" w14:textId="04444BB8" w:rsidR="00EF4ED8" w:rsidRPr="00801627" w:rsidRDefault="00EF4ED8" w:rsidP="00EF4ED8">
            <w:pPr>
              <w:pStyle w:val="ListBullet"/>
              <w:rPr>
                <w:lang w:val="fr-FR"/>
              </w:rPr>
            </w:pPr>
            <w:r w:rsidRPr="00801627">
              <w:rPr>
                <w:lang w:val="fr-FR"/>
              </w:rPr>
              <w:t xml:space="preserve">Cliquez sur le bouton "Afficher les différences". </w:t>
            </w:r>
          </w:p>
          <w:p w14:paraId="66DA24E4" w14:textId="77777777" w:rsidR="00EF4ED8" w:rsidRPr="00801627" w:rsidRDefault="00EF4ED8" w:rsidP="00EF4ED8">
            <w:pPr>
              <w:pStyle w:val="ListResult"/>
              <w:rPr>
                <w:lang w:val="fr-FR"/>
              </w:rPr>
            </w:pPr>
            <w:r w:rsidRPr="00801627">
              <w:rPr>
                <w:lang w:val="fr-FR"/>
              </w:rPr>
              <w:t xml:space="preserve">La fenêtre Comparer les versions s'ouvre. </w:t>
            </w:r>
          </w:p>
          <w:p w14:paraId="59C62FBE" w14:textId="64DB29A8" w:rsidR="00EF4ED8" w:rsidRPr="00801627" w:rsidRDefault="00EF4ED8" w:rsidP="00EF4ED8">
            <w:r w:rsidRPr="00801627">
              <w:t xml:space="preserve">À </w:t>
            </w:r>
            <w:r w:rsidRPr="00801627">
              <w:rPr>
                <w:rStyle w:val="UserInterface"/>
              </w:rPr>
              <w:t>gauche</w:t>
            </w:r>
            <w:r w:rsidRPr="00801627">
              <w:t xml:space="preserve"> se trouve la version </w:t>
            </w:r>
            <w:r w:rsidRPr="00801627">
              <w:rPr>
                <w:rStyle w:val="UserInterface"/>
              </w:rPr>
              <w:t>actuelle</w:t>
            </w:r>
            <w:r w:rsidRPr="00801627">
              <w:t xml:space="preserve">, et à </w:t>
            </w:r>
            <w:r w:rsidRPr="00801627">
              <w:rPr>
                <w:rStyle w:val="UserInterface"/>
              </w:rPr>
              <w:t>droite</w:t>
            </w:r>
            <w:r w:rsidRPr="00801627">
              <w:t xml:space="preserve">, la version </w:t>
            </w:r>
            <w:r w:rsidRPr="00801627">
              <w:rPr>
                <w:rStyle w:val="UserInterface"/>
              </w:rPr>
              <w:t>telle qu'elle était</w:t>
            </w:r>
            <w:r w:rsidRPr="00801627">
              <w:t xml:space="preserve"> lorsque la retraduction a été marquée comme terminée. Les différences entre les versions sont mises en évidence. </w:t>
            </w:r>
          </w:p>
          <w:p w14:paraId="232281F6" w14:textId="77777777" w:rsidR="00EF4ED8" w:rsidRPr="00801627" w:rsidRDefault="00EF4ED8" w:rsidP="005708A4">
            <w:pPr>
              <w:pStyle w:val="Heading3"/>
              <w:outlineLvl w:val="2"/>
              <w:rPr>
                <w:lang w:val="fr-FR"/>
              </w:rPr>
            </w:pPr>
            <w:r w:rsidRPr="00801627">
              <w:rPr>
                <w:lang w:val="fr-FR"/>
              </w:rPr>
              <w:t>Autres icônes</w:t>
            </w:r>
          </w:p>
          <w:p w14:paraId="7DE09075" w14:textId="77777777" w:rsidR="00EF4ED8" w:rsidRPr="00801627" w:rsidRDefault="00EF4ED8" w:rsidP="00EF4ED8">
            <w:r w:rsidRPr="00801627">
              <w:t xml:space="preserve">X et ! indiquent un problème avec la numérotation des versets. </w:t>
            </w:r>
          </w:p>
          <w:p w14:paraId="2B12CD65" w14:textId="1AFBC6F6" w:rsidR="00EF4ED8" w:rsidRPr="00801627" w:rsidRDefault="00EF4ED8" w:rsidP="005708A4">
            <w:pPr>
              <w:pStyle w:val="ListBullet"/>
              <w:rPr>
                <w:lang w:val="fr-FR"/>
              </w:rPr>
            </w:pPr>
            <w:r w:rsidRPr="00801627">
              <w:rPr>
                <w:lang w:val="fr-FR"/>
              </w:rPr>
              <w:t xml:space="preserve">Passez la souris sur la case d'état pour connaître la signification du symbole. </w:t>
            </w:r>
          </w:p>
          <w:p w14:paraId="0B5E5CF5" w14:textId="480C83CA" w:rsidR="00EF4ED8" w:rsidRPr="00801627" w:rsidRDefault="00EF4ED8" w:rsidP="005708A4">
            <w:pPr>
              <w:pStyle w:val="ListBullet"/>
              <w:rPr>
                <w:lang w:val="fr-FR"/>
              </w:rPr>
            </w:pPr>
            <w:r w:rsidRPr="00801627">
              <w:rPr>
                <w:lang w:val="fr-FR"/>
              </w:rPr>
              <w:t xml:space="preserve">Si le problème est dû à une erreur dans la traduction vernaculaire, modifiez </w:t>
            </w:r>
            <w:r w:rsidR="005708A4" w:rsidRPr="00801627">
              <w:rPr>
                <w:lang w:val="fr-FR"/>
              </w:rPr>
              <w:t xml:space="preserve">vernaculaire </w:t>
            </w:r>
            <w:r w:rsidRPr="00801627">
              <w:rPr>
                <w:lang w:val="fr-FR"/>
              </w:rPr>
              <w:t xml:space="preserve">pour corriger le problème. </w:t>
            </w:r>
          </w:p>
          <w:p w14:paraId="3E20DE7F" w14:textId="2328AD9B" w:rsidR="00EF4ED8" w:rsidRPr="00801627" w:rsidRDefault="005708A4" w:rsidP="005708A4">
            <w:pPr>
              <w:pStyle w:val="ListBullet"/>
              <w:rPr>
                <w:lang w:val="fr-FR"/>
              </w:rPr>
            </w:pPr>
            <w:r w:rsidRPr="00801627">
              <w:rPr>
                <w:lang w:val="fr-FR"/>
              </w:rPr>
              <w:t>Enregistrez</w:t>
            </w:r>
            <w:r w:rsidR="00EF4ED8" w:rsidRPr="00801627">
              <w:rPr>
                <w:lang w:val="fr-FR"/>
              </w:rPr>
              <w:t xml:space="preserve">-la, </w:t>
            </w:r>
          </w:p>
          <w:p w14:paraId="79D101C1" w14:textId="34DDF1C8" w:rsidR="00E04D27" w:rsidRPr="00801627" w:rsidRDefault="00EF4ED8" w:rsidP="005708A4">
            <w:pPr>
              <w:pStyle w:val="ListResult"/>
              <w:rPr>
                <w:lang w:val="fr-FR"/>
              </w:rPr>
            </w:pPr>
            <w:r w:rsidRPr="00801627">
              <w:rPr>
                <w:lang w:val="fr-FR"/>
              </w:rPr>
              <w:t>la coche réapparaît dans la retraduction.</w:t>
            </w:r>
          </w:p>
        </w:tc>
      </w:tr>
      <w:tr w:rsidR="00E04D27" w:rsidRPr="00EF4ED8" w14:paraId="3681E822" w14:textId="77777777" w:rsidTr="00A57EB7">
        <w:tc>
          <w:tcPr>
            <w:tcW w:w="3539" w:type="dxa"/>
          </w:tcPr>
          <w:p w14:paraId="140C97C5" w14:textId="77777777" w:rsidR="00E04D27" w:rsidRPr="00BC6C9D" w:rsidRDefault="00E04D27" w:rsidP="00E04D27">
            <w:pPr>
              <w:pStyle w:val="Heading2"/>
              <w:outlineLvl w:val="1"/>
              <w:rPr>
                <w:lang w:val="en-US"/>
              </w:rPr>
            </w:pPr>
            <w:r w:rsidRPr="00BC6C9D">
              <w:rPr>
                <w:lang w:val="en-US"/>
              </w:rPr>
              <w:t>P9 3.2e Back Translation: Ready for the Consultant and their Notes</w:t>
            </w:r>
          </w:p>
          <w:p w14:paraId="42270AAD" w14:textId="77777777" w:rsidR="00E04D27" w:rsidRPr="00BC6C9D" w:rsidRDefault="00E04D27" w:rsidP="00E04D27">
            <w:pPr>
              <w:pStyle w:val="BodyText"/>
              <w:rPr>
                <w:lang w:val="en-US"/>
              </w:rPr>
            </w:pPr>
            <w:r w:rsidRPr="00BC6C9D">
              <w:rPr>
                <w:lang w:val="en-US"/>
              </w:rPr>
              <w:t xml:space="preserve">When the </w:t>
            </w:r>
            <w:r w:rsidRPr="00F22D9D">
              <w:rPr>
                <w:b/>
                <w:bCs/>
                <w:lang w:val="en-US"/>
              </w:rPr>
              <w:t>back translation is complete</w:t>
            </w:r>
            <w:r w:rsidRPr="00BC6C9D">
              <w:rPr>
                <w:lang w:val="en-US"/>
              </w:rPr>
              <w:t xml:space="preserve"> </w:t>
            </w:r>
            <w:r>
              <w:rPr>
                <w:lang w:val="en-US"/>
              </w:rPr>
              <w:br/>
            </w:r>
            <w:r w:rsidRPr="00BC6C9D">
              <w:rPr>
                <w:lang w:val="en-US"/>
              </w:rPr>
              <w:t xml:space="preserve">AND </w:t>
            </w:r>
            <w:r w:rsidRPr="00BC6C9D">
              <w:rPr>
                <w:b/>
                <w:bCs/>
                <w:lang w:val="en-US"/>
              </w:rPr>
              <w:t>all the boxes are marked as finished</w:t>
            </w:r>
            <w:r w:rsidRPr="00BC6C9D">
              <w:rPr>
                <w:lang w:val="en-US"/>
              </w:rPr>
              <w:t xml:space="preserve">, </w:t>
            </w:r>
            <w:r>
              <w:rPr>
                <w:lang w:val="en-US"/>
              </w:rPr>
              <w:br/>
            </w:r>
            <w:r w:rsidRPr="00F22D9D">
              <w:rPr>
                <w:b/>
                <w:bCs/>
                <w:lang w:val="en-US"/>
              </w:rPr>
              <w:t>it is ready</w:t>
            </w:r>
            <w:r w:rsidRPr="00BC6C9D">
              <w:rPr>
                <w:lang w:val="en-US"/>
              </w:rPr>
              <w:t xml:space="preserve"> to pass to a translation consultant. </w:t>
            </w:r>
          </w:p>
          <w:p w14:paraId="6ED16BD5" w14:textId="77777777" w:rsidR="00E04D27" w:rsidRPr="00BC6C9D" w:rsidRDefault="00E04D27" w:rsidP="00E04D27">
            <w:pPr>
              <w:pStyle w:val="BodyText"/>
              <w:rPr>
                <w:lang w:val="en-US"/>
              </w:rPr>
            </w:pPr>
            <w:r>
              <w:rPr>
                <w:lang w:val="en-US"/>
              </w:rPr>
              <w:t>T</w:t>
            </w:r>
            <w:r w:rsidRPr="00BC6C9D">
              <w:rPr>
                <w:lang w:val="en-US"/>
              </w:rPr>
              <w:t xml:space="preserve">he consultant can insert notes in the back translation project when they have suggestions or questions for the translation team. </w:t>
            </w:r>
          </w:p>
          <w:p w14:paraId="7322B42D" w14:textId="77777777" w:rsidR="00E04D27" w:rsidRPr="008B40B1" w:rsidRDefault="00E04D27" w:rsidP="00E04D27">
            <w:pPr>
              <w:rPr>
                <w:lang w:val="en-AU"/>
              </w:rPr>
            </w:pPr>
          </w:p>
          <w:p w14:paraId="64D2E4C4" w14:textId="77777777" w:rsidR="00E04D27" w:rsidRPr="00AE65D0" w:rsidRDefault="00E04D27" w:rsidP="00E04D27">
            <w:pPr>
              <w:pStyle w:val="Heading2"/>
              <w:outlineLvl w:val="1"/>
              <w:rPr>
                <w:lang w:val="en-US"/>
              </w:rPr>
            </w:pPr>
          </w:p>
        </w:tc>
        <w:tc>
          <w:tcPr>
            <w:tcW w:w="3827" w:type="dxa"/>
          </w:tcPr>
          <w:p w14:paraId="717E1955" w14:textId="77777777" w:rsidR="00EF4ED8" w:rsidRPr="00801627" w:rsidRDefault="00EF4ED8" w:rsidP="00EF4ED8">
            <w:pPr>
              <w:pStyle w:val="Heading2"/>
              <w:outlineLvl w:val="1"/>
            </w:pPr>
            <w:r w:rsidRPr="00801627">
              <w:t>P9 3.2e Back Translation : Prêt pour le consultant et ses notes</w:t>
            </w:r>
          </w:p>
          <w:p w14:paraId="0D9ED023" w14:textId="03228439" w:rsidR="00EF4ED8" w:rsidRPr="00801627" w:rsidRDefault="00EF4ED8" w:rsidP="00EF4ED8">
            <w:r w:rsidRPr="00801627">
              <w:t xml:space="preserve">Lorsque la retraduction est </w:t>
            </w:r>
            <w:r w:rsidRPr="00801627">
              <w:rPr>
                <w:b/>
                <w:bCs/>
              </w:rPr>
              <w:t>terminée</w:t>
            </w:r>
            <w:r w:rsidRPr="00801627">
              <w:t xml:space="preserve"> </w:t>
            </w:r>
          </w:p>
          <w:p w14:paraId="20A384BE" w14:textId="77777777" w:rsidR="00EF4ED8" w:rsidRPr="00801627" w:rsidRDefault="00EF4ED8" w:rsidP="00EF4ED8">
            <w:r w:rsidRPr="00801627">
              <w:t xml:space="preserve">ET </w:t>
            </w:r>
            <w:r w:rsidRPr="00801627">
              <w:rPr>
                <w:b/>
                <w:bCs/>
              </w:rPr>
              <w:t>que toutes les cases sont marquées comme terminées</w:t>
            </w:r>
            <w:r w:rsidRPr="00801627">
              <w:t xml:space="preserve"> </w:t>
            </w:r>
          </w:p>
          <w:p w14:paraId="3C281F13" w14:textId="77777777" w:rsidR="00EF4ED8" w:rsidRPr="00801627" w:rsidRDefault="00EF4ED8" w:rsidP="00EF4ED8">
            <w:r w:rsidRPr="00801627">
              <w:rPr>
                <w:b/>
                <w:bCs/>
              </w:rPr>
              <w:t>elle est prête</w:t>
            </w:r>
            <w:r w:rsidRPr="00801627">
              <w:t xml:space="preserve"> à être transmise à un consultant en traduction. </w:t>
            </w:r>
          </w:p>
          <w:p w14:paraId="6A3D02A0" w14:textId="082AF421" w:rsidR="00EF4ED8" w:rsidRPr="00801627" w:rsidRDefault="00EF4ED8" w:rsidP="00EF4ED8">
            <w:r w:rsidRPr="00801627">
              <w:t xml:space="preserve">Le consultant peut insérer des notes dans le projet de retraduction lorsqu'il a des suggestions ou des questions à poser à l'équipe de traduction. </w:t>
            </w:r>
          </w:p>
          <w:p w14:paraId="099F11FE" w14:textId="77777777" w:rsidR="00E04D27" w:rsidRPr="00801627" w:rsidRDefault="00E04D27" w:rsidP="00E04D27"/>
        </w:tc>
      </w:tr>
    </w:tbl>
    <w:p w14:paraId="2D11088E" w14:textId="77777777" w:rsidR="0041476C" w:rsidRPr="00EF4ED8" w:rsidRDefault="0041476C" w:rsidP="0041476C">
      <w:pPr>
        <w:pStyle w:val="BodyText"/>
      </w:pPr>
    </w:p>
    <w:p w14:paraId="00948CA2" w14:textId="77777777" w:rsidR="00E51658" w:rsidRPr="00EF4ED8" w:rsidRDefault="00E51658" w:rsidP="00E51658">
      <w:pPr>
        <w:pStyle w:val="BodyText"/>
      </w:pPr>
    </w:p>
    <w:p w14:paraId="1DF3C096" w14:textId="77777777" w:rsidR="00AE65D0" w:rsidRPr="00EF4ED8" w:rsidRDefault="00AE65D0" w:rsidP="00AE65D0">
      <w:pPr>
        <w:pStyle w:val="BodyText"/>
      </w:pPr>
    </w:p>
    <w:p w14:paraId="55EFDF95" w14:textId="77777777" w:rsidR="00AE65D0" w:rsidRPr="00EF4ED8" w:rsidRDefault="00AE65D0" w:rsidP="00AE65D0">
      <w:pPr>
        <w:pStyle w:val="BodyText"/>
      </w:pPr>
    </w:p>
    <w:p w14:paraId="5E1DD241" w14:textId="77777777" w:rsidR="00BC6C9D" w:rsidRPr="00EF4ED8" w:rsidRDefault="00BC6C9D" w:rsidP="00BC6C9D">
      <w:pPr>
        <w:pStyle w:val="BodyText"/>
      </w:pPr>
    </w:p>
    <w:sectPr w:rsidR="00BC6C9D" w:rsidRPr="00EF4ED8" w:rsidSect="00D73915">
      <w:footerReference w:type="default" r:id="rId9"/>
      <w:footerReference w:type="first" r:id="rId10"/>
      <w:type w:val="continuous"/>
      <w:pgSz w:w="8392" w:h="11907" w:code="11"/>
      <w:pgMar w:top="709" w:right="709" w:bottom="709" w:left="709" w:header="567" w:footer="567" w:gutter="0"/>
      <w:cols w:sep="1"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09B9D6" w14:textId="77777777" w:rsidR="00BA79FD" w:rsidRDefault="00BA79FD" w:rsidP="000C6752">
      <w:r>
        <w:separator/>
      </w:r>
    </w:p>
  </w:endnote>
  <w:endnote w:type="continuationSeparator" w:id="0">
    <w:p w14:paraId="7E7C2F8E" w14:textId="77777777" w:rsidR="00BA79FD" w:rsidRDefault="00BA79FD" w:rsidP="000C6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oulos SIL">
    <w:panose1 w:val="02000500070000020004"/>
    <w:charset w:val="00"/>
    <w:family w:val="auto"/>
    <w:pitch w:val="variable"/>
    <w:sig w:usb0="A00002FF" w:usb1="5200E1FF" w:usb2="02000029" w:usb3="00000000" w:csb0="00000197" w:csb1="00000000"/>
  </w:font>
  <w:font w:name="Tahoma">
    <w:panose1 w:val="020B0604030504040204"/>
    <w:charset w:val="00"/>
    <w:family w:val="swiss"/>
    <w:pitch w:val="variable"/>
    <w:sig w:usb0="E1002EFF" w:usb1="C000605B" w:usb2="00000029" w:usb3="00000000" w:csb0="000101FF" w:csb1="00000000"/>
  </w:font>
  <w:font w:name="Charis SIL Compact">
    <w:panose1 w:val="02000500060000020004"/>
    <w:charset w:val="00"/>
    <w:family w:val="auto"/>
    <w:pitch w:val="variable"/>
    <w:sig w:usb0="A00002FF" w:usb1="5200E1FF" w:usb2="02000029"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99AC8" w14:textId="77777777" w:rsidR="00477C5E" w:rsidRPr="00D407A1" w:rsidRDefault="00477C5E" w:rsidP="00D407A1">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A735F" w14:textId="77777777" w:rsidR="00477C5E" w:rsidRPr="00D407A1" w:rsidRDefault="00477C5E" w:rsidP="00D407A1">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754692" w14:textId="77777777" w:rsidR="00BA79FD" w:rsidRDefault="00BA79FD" w:rsidP="000C6752">
      <w:r>
        <w:separator/>
      </w:r>
    </w:p>
  </w:footnote>
  <w:footnote w:type="continuationSeparator" w:id="0">
    <w:p w14:paraId="64F39F60" w14:textId="77777777" w:rsidR="00BA79FD" w:rsidRDefault="00BA79FD" w:rsidP="000C67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57245A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1029FE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8907F5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13C00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27472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AE4B4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494A8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EAE00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EE4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0C05ED8"/>
    <w:lvl w:ilvl="0">
      <w:start w:val="1"/>
      <w:numFmt w:val="bullet"/>
      <w:pStyle w:val="ListBullet"/>
      <w:lvlText w:val=""/>
      <w:lvlJc w:val="left"/>
      <w:pPr>
        <w:tabs>
          <w:tab w:val="num" w:pos="360"/>
        </w:tabs>
        <w:ind w:left="360" w:hanging="360"/>
      </w:pPr>
      <w:rPr>
        <w:rFonts w:ascii="Symbol" w:hAnsi="Symbol" w:hint="default"/>
        <w:lang w:val="en-AU"/>
      </w:rPr>
    </w:lvl>
  </w:abstractNum>
  <w:abstractNum w:abstractNumId="10" w15:restartNumberingAfterBreak="0">
    <w:nsid w:val="02A111F1"/>
    <w:multiLevelType w:val="hybridMultilevel"/>
    <w:tmpl w:val="1340F9C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5772A47"/>
    <w:multiLevelType w:val="hybridMultilevel"/>
    <w:tmpl w:val="4A04F2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9936545"/>
    <w:multiLevelType w:val="hybridMultilevel"/>
    <w:tmpl w:val="9B0CC4FA"/>
    <w:lvl w:ilvl="0" w:tplc="0C090001">
      <w:start w:val="1"/>
      <w:numFmt w:val="bullet"/>
      <w:lvlText w:val=""/>
      <w:lvlJc w:val="left"/>
      <w:pPr>
        <w:ind w:left="890" w:hanging="360"/>
      </w:pPr>
      <w:rPr>
        <w:rFonts w:ascii="Symbol" w:hAnsi="Symbol" w:hint="default"/>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13" w15:restartNumberingAfterBreak="0">
    <w:nsid w:val="1F483EB3"/>
    <w:multiLevelType w:val="hybridMultilevel"/>
    <w:tmpl w:val="4A04F2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5F86159"/>
    <w:multiLevelType w:val="hybridMultilevel"/>
    <w:tmpl w:val="DFB847B6"/>
    <w:lvl w:ilvl="0" w:tplc="663CA166">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630489B"/>
    <w:multiLevelType w:val="hybridMultilevel"/>
    <w:tmpl w:val="560C6392"/>
    <w:lvl w:ilvl="0" w:tplc="0C090001">
      <w:start w:val="1"/>
      <w:numFmt w:val="bullet"/>
      <w:lvlText w:val=""/>
      <w:lvlJc w:val="left"/>
      <w:pPr>
        <w:ind w:left="890" w:hanging="360"/>
      </w:pPr>
      <w:rPr>
        <w:rFonts w:ascii="Symbol" w:hAnsi="Symbol" w:hint="default"/>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16" w15:restartNumberingAfterBreak="0">
    <w:nsid w:val="2A885D3D"/>
    <w:multiLevelType w:val="hybridMultilevel"/>
    <w:tmpl w:val="6268AB9C"/>
    <w:lvl w:ilvl="0" w:tplc="A1ACDA7C">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364652B7"/>
    <w:multiLevelType w:val="hybridMultilevel"/>
    <w:tmpl w:val="DB6E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FB46DE"/>
    <w:multiLevelType w:val="hybridMultilevel"/>
    <w:tmpl w:val="EFA4EA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3D45D39"/>
    <w:multiLevelType w:val="hybridMultilevel"/>
    <w:tmpl w:val="35F07F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D492BAC"/>
    <w:multiLevelType w:val="hybridMultilevel"/>
    <w:tmpl w:val="05C25798"/>
    <w:lvl w:ilvl="0" w:tplc="0EFC31A6">
      <w:start w:val="7"/>
      <w:numFmt w:val="bullet"/>
      <w:lvlText w:val="-"/>
      <w:lvlJc w:val="left"/>
      <w:pPr>
        <w:ind w:left="720" w:hanging="360"/>
      </w:pPr>
      <w:rPr>
        <w:rFonts w:ascii="Times New Roman" w:eastAsia="SimSu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2607627"/>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3395C9A"/>
    <w:multiLevelType w:val="hybridMultilevel"/>
    <w:tmpl w:val="ADA63C66"/>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3" w15:restartNumberingAfterBreak="0">
    <w:nsid w:val="65FF21CE"/>
    <w:multiLevelType w:val="multilevel"/>
    <w:tmpl w:val="75967AC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rPr>
        <w:lang w:val="en-US"/>
      </w:rPr>
    </w:lvl>
    <w:lvl w:ilvl="3">
      <w:start w:val="1"/>
      <w:numFmt w:val="decimal"/>
      <w:pStyle w:val="ListProcedure"/>
      <w:lvlText w:val="%4."/>
      <w:lvlJc w:val="left"/>
      <w:pPr>
        <w:tabs>
          <w:tab w:val="num" w:pos="360"/>
        </w:tabs>
        <w:ind w:left="360" w:hanging="360"/>
      </w:pPr>
    </w:lvl>
    <w:lvl w:ilvl="4">
      <w:start w:val="1"/>
      <w:numFmt w:val="lowerLetter"/>
      <w:pStyle w:val="ListProcedure2"/>
      <w:lvlText w:val="%5."/>
      <w:lvlJc w:val="left"/>
      <w:pPr>
        <w:tabs>
          <w:tab w:val="num" w:pos="720"/>
        </w:tabs>
        <w:ind w:left="72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99C46F9"/>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2230923"/>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21"/>
  </w:num>
  <w:num w:numId="15">
    <w:abstractNumId w:val="22"/>
  </w:num>
  <w:num w:numId="16">
    <w:abstractNumId w:val="24"/>
  </w:num>
  <w:num w:numId="17">
    <w:abstractNumId w:val="25"/>
  </w:num>
  <w:num w:numId="18">
    <w:abstractNumId w:val="19"/>
  </w:num>
  <w:num w:numId="19">
    <w:abstractNumId w:val="10"/>
  </w:num>
  <w:num w:numId="20">
    <w:abstractNumId w:val="11"/>
  </w:num>
  <w:num w:numId="21">
    <w:abstractNumId w:val="12"/>
  </w:num>
  <w:num w:numId="22">
    <w:abstractNumId w:val="15"/>
  </w:num>
  <w:num w:numId="23">
    <w:abstractNumId w:val="13"/>
  </w:num>
  <w:num w:numId="24">
    <w:abstractNumId w:val="20"/>
  </w:num>
  <w:num w:numId="25">
    <w:abstractNumId w:val="18"/>
  </w:num>
  <w:num w:numId="26">
    <w:abstractNumId w:val="14"/>
  </w:num>
  <w:num w:numId="27">
    <w:abstractNumId w:val="16"/>
  </w:num>
  <w:num w:numId="28">
    <w:abstractNumId w:val="23"/>
  </w:num>
  <w:num w:numId="29">
    <w:abstractNumId w:val="23"/>
  </w:num>
  <w:num w:numId="30">
    <w:abstractNumId w:val="23"/>
  </w:num>
  <w:num w:numId="31">
    <w:abstractNumId w:val="23"/>
  </w:num>
  <w:num w:numId="32">
    <w:abstractNumId w:val="23"/>
  </w:num>
  <w:num w:numId="33">
    <w:abstractNumId w:val="9"/>
  </w:num>
  <w:num w:numId="34">
    <w:abstractNumId w:val="7"/>
  </w:num>
  <w:num w:numId="35">
    <w:abstractNumId w:val="6"/>
  </w:num>
  <w:num w:numId="36">
    <w:abstractNumId w:val="5"/>
  </w:num>
  <w:num w:numId="37">
    <w:abstractNumId w:val="23"/>
  </w:num>
  <w:num w:numId="38">
    <w:abstractNumId w:val="23"/>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Mzs7Q0MrU0sjQwNzJU0lEKTi0uzszPAykwNKgFALSp8cAtAAAA"/>
  </w:docVars>
  <w:rsids>
    <w:rsidRoot w:val="00AC32A7"/>
    <w:rsid w:val="00000E42"/>
    <w:rsid w:val="0000412E"/>
    <w:rsid w:val="000065AD"/>
    <w:rsid w:val="00014681"/>
    <w:rsid w:val="00021172"/>
    <w:rsid w:val="000235B8"/>
    <w:rsid w:val="00025ACC"/>
    <w:rsid w:val="0003096D"/>
    <w:rsid w:val="00031A15"/>
    <w:rsid w:val="0003366A"/>
    <w:rsid w:val="00033E8F"/>
    <w:rsid w:val="00034B97"/>
    <w:rsid w:val="00036DB2"/>
    <w:rsid w:val="0004129B"/>
    <w:rsid w:val="000415D8"/>
    <w:rsid w:val="0004171A"/>
    <w:rsid w:val="00042E65"/>
    <w:rsid w:val="000465CA"/>
    <w:rsid w:val="00050C66"/>
    <w:rsid w:val="000558D4"/>
    <w:rsid w:val="00055C9F"/>
    <w:rsid w:val="00061BCF"/>
    <w:rsid w:val="0006419C"/>
    <w:rsid w:val="00064F30"/>
    <w:rsid w:val="0006528F"/>
    <w:rsid w:val="00065740"/>
    <w:rsid w:val="00072BE0"/>
    <w:rsid w:val="00072D29"/>
    <w:rsid w:val="0007380A"/>
    <w:rsid w:val="00075C65"/>
    <w:rsid w:val="0008670C"/>
    <w:rsid w:val="00086A11"/>
    <w:rsid w:val="00090D9A"/>
    <w:rsid w:val="00091EE2"/>
    <w:rsid w:val="00092E48"/>
    <w:rsid w:val="00094D59"/>
    <w:rsid w:val="00095F75"/>
    <w:rsid w:val="000A1576"/>
    <w:rsid w:val="000A2BB5"/>
    <w:rsid w:val="000A4F84"/>
    <w:rsid w:val="000A7E54"/>
    <w:rsid w:val="000B01D4"/>
    <w:rsid w:val="000B29BC"/>
    <w:rsid w:val="000B307F"/>
    <w:rsid w:val="000B5A31"/>
    <w:rsid w:val="000B6E23"/>
    <w:rsid w:val="000C0C19"/>
    <w:rsid w:val="000C0CEE"/>
    <w:rsid w:val="000C0DD5"/>
    <w:rsid w:val="000C1D24"/>
    <w:rsid w:val="000C376D"/>
    <w:rsid w:val="000C3D26"/>
    <w:rsid w:val="000C487D"/>
    <w:rsid w:val="000C4EF6"/>
    <w:rsid w:val="000C6752"/>
    <w:rsid w:val="000C6DF1"/>
    <w:rsid w:val="000D0BE5"/>
    <w:rsid w:val="000D187D"/>
    <w:rsid w:val="000D2ECD"/>
    <w:rsid w:val="000D769D"/>
    <w:rsid w:val="000E19A4"/>
    <w:rsid w:val="000E25B1"/>
    <w:rsid w:val="000E385D"/>
    <w:rsid w:val="000E60FC"/>
    <w:rsid w:val="000F0DE9"/>
    <w:rsid w:val="000F13D6"/>
    <w:rsid w:val="000F42A0"/>
    <w:rsid w:val="000F4BB6"/>
    <w:rsid w:val="000F5C14"/>
    <w:rsid w:val="001030ED"/>
    <w:rsid w:val="00104A8C"/>
    <w:rsid w:val="00104BB1"/>
    <w:rsid w:val="00104EAB"/>
    <w:rsid w:val="00107CF7"/>
    <w:rsid w:val="001144B9"/>
    <w:rsid w:val="00115E26"/>
    <w:rsid w:val="0011680B"/>
    <w:rsid w:val="00116BF1"/>
    <w:rsid w:val="0012331F"/>
    <w:rsid w:val="00126188"/>
    <w:rsid w:val="00131DAC"/>
    <w:rsid w:val="001321C3"/>
    <w:rsid w:val="00132C1B"/>
    <w:rsid w:val="00136AA9"/>
    <w:rsid w:val="0013796C"/>
    <w:rsid w:val="00152FEC"/>
    <w:rsid w:val="0015682B"/>
    <w:rsid w:val="00164D3E"/>
    <w:rsid w:val="00164FFC"/>
    <w:rsid w:val="001666E8"/>
    <w:rsid w:val="00167F31"/>
    <w:rsid w:val="00171BEA"/>
    <w:rsid w:val="00173D55"/>
    <w:rsid w:val="00174CF3"/>
    <w:rsid w:val="0017553E"/>
    <w:rsid w:val="00180ED6"/>
    <w:rsid w:val="00182ECB"/>
    <w:rsid w:val="001839BE"/>
    <w:rsid w:val="00184BD3"/>
    <w:rsid w:val="0018574B"/>
    <w:rsid w:val="0019094F"/>
    <w:rsid w:val="00193186"/>
    <w:rsid w:val="00193859"/>
    <w:rsid w:val="00193AE7"/>
    <w:rsid w:val="00195B69"/>
    <w:rsid w:val="001A6BEB"/>
    <w:rsid w:val="001A7C0F"/>
    <w:rsid w:val="001B2B84"/>
    <w:rsid w:val="001B5C81"/>
    <w:rsid w:val="001C5719"/>
    <w:rsid w:val="001C5E28"/>
    <w:rsid w:val="001C5FD9"/>
    <w:rsid w:val="001D0FAA"/>
    <w:rsid w:val="001D175B"/>
    <w:rsid w:val="001D201C"/>
    <w:rsid w:val="001D33D7"/>
    <w:rsid w:val="001E0866"/>
    <w:rsid w:val="001E0DB4"/>
    <w:rsid w:val="001E2D3A"/>
    <w:rsid w:val="001E618F"/>
    <w:rsid w:val="001E7094"/>
    <w:rsid w:val="001F241D"/>
    <w:rsid w:val="001F2769"/>
    <w:rsid w:val="001F5104"/>
    <w:rsid w:val="001F6040"/>
    <w:rsid w:val="00203D3F"/>
    <w:rsid w:val="00203FA5"/>
    <w:rsid w:val="002127ED"/>
    <w:rsid w:val="00212A18"/>
    <w:rsid w:val="002130F6"/>
    <w:rsid w:val="00213C8B"/>
    <w:rsid w:val="00214670"/>
    <w:rsid w:val="00217372"/>
    <w:rsid w:val="002224FB"/>
    <w:rsid w:val="00222B19"/>
    <w:rsid w:val="00223A39"/>
    <w:rsid w:val="00226280"/>
    <w:rsid w:val="0022691C"/>
    <w:rsid w:val="00226B73"/>
    <w:rsid w:val="00231C08"/>
    <w:rsid w:val="00234C86"/>
    <w:rsid w:val="00235402"/>
    <w:rsid w:val="002372F2"/>
    <w:rsid w:val="00237965"/>
    <w:rsid w:val="002416F3"/>
    <w:rsid w:val="0024395E"/>
    <w:rsid w:val="00243F91"/>
    <w:rsid w:val="0024433A"/>
    <w:rsid w:val="002522D2"/>
    <w:rsid w:val="00253719"/>
    <w:rsid w:val="00253FEF"/>
    <w:rsid w:val="0025433F"/>
    <w:rsid w:val="00255BC9"/>
    <w:rsid w:val="00255E1E"/>
    <w:rsid w:val="00257507"/>
    <w:rsid w:val="0026589B"/>
    <w:rsid w:val="002663E7"/>
    <w:rsid w:val="00270184"/>
    <w:rsid w:val="002721FB"/>
    <w:rsid w:val="0027254C"/>
    <w:rsid w:val="002748E0"/>
    <w:rsid w:val="00275EE9"/>
    <w:rsid w:val="002811A8"/>
    <w:rsid w:val="00282B11"/>
    <w:rsid w:val="0028495F"/>
    <w:rsid w:val="00285202"/>
    <w:rsid w:val="0028527C"/>
    <w:rsid w:val="002852E0"/>
    <w:rsid w:val="00285ADF"/>
    <w:rsid w:val="00286F70"/>
    <w:rsid w:val="002913B6"/>
    <w:rsid w:val="0029437A"/>
    <w:rsid w:val="00294C05"/>
    <w:rsid w:val="0029708A"/>
    <w:rsid w:val="002A2F33"/>
    <w:rsid w:val="002A36BF"/>
    <w:rsid w:val="002A67C7"/>
    <w:rsid w:val="002B2B4C"/>
    <w:rsid w:val="002B36A1"/>
    <w:rsid w:val="002B4040"/>
    <w:rsid w:val="002B6AE2"/>
    <w:rsid w:val="002B78C8"/>
    <w:rsid w:val="002C0D7E"/>
    <w:rsid w:val="002C580F"/>
    <w:rsid w:val="002C5824"/>
    <w:rsid w:val="002D015A"/>
    <w:rsid w:val="002D0D09"/>
    <w:rsid w:val="002D13F4"/>
    <w:rsid w:val="002D27DE"/>
    <w:rsid w:val="002D2891"/>
    <w:rsid w:val="002D5B45"/>
    <w:rsid w:val="002D6A27"/>
    <w:rsid w:val="002E0F06"/>
    <w:rsid w:val="002E1894"/>
    <w:rsid w:val="002E1EAC"/>
    <w:rsid w:val="002E252C"/>
    <w:rsid w:val="002E301B"/>
    <w:rsid w:val="002E3698"/>
    <w:rsid w:val="002E4048"/>
    <w:rsid w:val="002E4068"/>
    <w:rsid w:val="002E581E"/>
    <w:rsid w:val="002E5937"/>
    <w:rsid w:val="002F1308"/>
    <w:rsid w:val="002F2F4A"/>
    <w:rsid w:val="002F3E1B"/>
    <w:rsid w:val="002F4ABE"/>
    <w:rsid w:val="002F5398"/>
    <w:rsid w:val="00300DEE"/>
    <w:rsid w:val="00303D38"/>
    <w:rsid w:val="003053A5"/>
    <w:rsid w:val="00306F76"/>
    <w:rsid w:val="00307ED1"/>
    <w:rsid w:val="00310D06"/>
    <w:rsid w:val="003159E2"/>
    <w:rsid w:val="003206F8"/>
    <w:rsid w:val="00320E53"/>
    <w:rsid w:val="0032116D"/>
    <w:rsid w:val="00330586"/>
    <w:rsid w:val="003312FE"/>
    <w:rsid w:val="00334310"/>
    <w:rsid w:val="003367B5"/>
    <w:rsid w:val="00340487"/>
    <w:rsid w:val="00342582"/>
    <w:rsid w:val="003474AB"/>
    <w:rsid w:val="0034788A"/>
    <w:rsid w:val="003512E1"/>
    <w:rsid w:val="0035302D"/>
    <w:rsid w:val="00354F9A"/>
    <w:rsid w:val="003565DB"/>
    <w:rsid w:val="00357B8E"/>
    <w:rsid w:val="00361D9A"/>
    <w:rsid w:val="003623C2"/>
    <w:rsid w:val="00362967"/>
    <w:rsid w:val="003629FA"/>
    <w:rsid w:val="003652C5"/>
    <w:rsid w:val="00367B38"/>
    <w:rsid w:val="00371252"/>
    <w:rsid w:val="00372C4F"/>
    <w:rsid w:val="0037440C"/>
    <w:rsid w:val="00374C82"/>
    <w:rsid w:val="0037703F"/>
    <w:rsid w:val="00377079"/>
    <w:rsid w:val="00380CBB"/>
    <w:rsid w:val="00381B73"/>
    <w:rsid w:val="003838D3"/>
    <w:rsid w:val="00384365"/>
    <w:rsid w:val="00384432"/>
    <w:rsid w:val="0038555D"/>
    <w:rsid w:val="00386089"/>
    <w:rsid w:val="003900F4"/>
    <w:rsid w:val="00390C11"/>
    <w:rsid w:val="00391BDF"/>
    <w:rsid w:val="00393612"/>
    <w:rsid w:val="00396E6E"/>
    <w:rsid w:val="003A40C1"/>
    <w:rsid w:val="003A4B9D"/>
    <w:rsid w:val="003A62CD"/>
    <w:rsid w:val="003A6466"/>
    <w:rsid w:val="003B0842"/>
    <w:rsid w:val="003B38A3"/>
    <w:rsid w:val="003B3E9B"/>
    <w:rsid w:val="003B6A9E"/>
    <w:rsid w:val="003C1E15"/>
    <w:rsid w:val="003C6E4E"/>
    <w:rsid w:val="003D118E"/>
    <w:rsid w:val="003D2045"/>
    <w:rsid w:val="003D6A10"/>
    <w:rsid w:val="003E10A5"/>
    <w:rsid w:val="003E6972"/>
    <w:rsid w:val="003F2BDD"/>
    <w:rsid w:val="003F410E"/>
    <w:rsid w:val="003F4355"/>
    <w:rsid w:val="003F7B14"/>
    <w:rsid w:val="00400472"/>
    <w:rsid w:val="00400EA6"/>
    <w:rsid w:val="00402B24"/>
    <w:rsid w:val="00403416"/>
    <w:rsid w:val="00404032"/>
    <w:rsid w:val="00411A87"/>
    <w:rsid w:val="00411C49"/>
    <w:rsid w:val="004123BB"/>
    <w:rsid w:val="004123E1"/>
    <w:rsid w:val="0041409C"/>
    <w:rsid w:val="0041476C"/>
    <w:rsid w:val="00414EEB"/>
    <w:rsid w:val="004154A4"/>
    <w:rsid w:val="00415C73"/>
    <w:rsid w:val="00416952"/>
    <w:rsid w:val="00420E12"/>
    <w:rsid w:val="004218FC"/>
    <w:rsid w:val="00430727"/>
    <w:rsid w:val="00435437"/>
    <w:rsid w:val="004354B5"/>
    <w:rsid w:val="004378A7"/>
    <w:rsid w:val="0044038D"/>
    <w:rsid w:val="004431F6"/>
    <w:rsid w:val="0044493B"/>
    <w:rsid w:val="00446510"/>
    <w:rsid w:val="00451D62"/>
    <w:rsid w:val="00451FD1"/>
    <w:rsid w:val="004537E7"/>
    <w:rsid w:val="00454DB9"/>
    <w:rsid w:val="00456C4C"/>
    <w:rsid w:val="0045783A"/>
    <w:rsid w:val="00457BD6"/>
    <w:rsid w:val="00465078"/>
    <w:rsid w:val="004675E4"/>
    <w:rsid w:val="0046798C"/>
    <w:rsid w:val="00471D3E"/>
    <w:rsid w:val="00474172"/>
    <w:rsid w:val="0047426F"/>
    <w:rsid w:val="004777B1"/>
    <w:rsid w:val="00477C5E"/>
    <w:rsid w:val="00480161"/>
    <w:rsid w:val="00480B26"/>
    <w:rsid w:val="00481D94"/>
    <w:rsid w:val="004839A0"/>
    <w:rsid w:val="00484957"/>
    <w:rsid w:val="0048512F"/>
    <w:rsid w:val="00485318"/>
    <w:rsid w:val="0048553E"/>
    <w:rsid w:val="00487B4C"/>
    <w:rsid w:val="00490411"/>
    <w:rsid w:val="0049521B"/>
    <w:rsid w:val="00496121"/>
    <w:rsid w:val="004A03EF"/>
    <w:rsid w:val="004A0659"/>
    <w:rsid w:val="004A2E85"/>
    <w:rsid w:val="004A3DE3"/>
    <w:rsid w:val="004A40E5"/>
    <w:rsid w:val="004A5A13"/>
    <w:rsid w:val="004A6155"/>
    <w:rsid w:val="004B0DF7"/>
    <w:rsid w:val="004B2EA6"/>
    <w:rsid w:val="004B4B26"/>
    <w:rsid w:val="004C43E4"/>
    <w:rsid w:val="004C5586"/>
    <w:rsid w:val="004D3587"/>
    <w:rsid w:val="004D37BF"/>
    <w:rsid w:val="004D43DA"/>
    <w:rsid w:val="004D72C9"/>
    <w:rsid w:val="004D7561"/>
    <w:rsid w:val="004E1CF1"/>
    <w:rsid w:val="004E232E"/>
    <w:rsid w:val="004E4176"/>
    <w:rsid w:val="004E4C07"/>
    <w:rsid w:val="004E5054"/>
    <w:rsid w:val="004F239A"/>
    <w:rsid w:val="004F342C"/>
    <w:rsid w:val="004F4685"/>
    <w:rsid w:val="004F5CD5"/>
    <w:rsid w:val="005006BB"/>
    <w:rsid w:val="005019A7"/>
    <w:rsid w:val="005019D5"/>
    <w:rsid w:val="005038D4"/>
    <w:rsid w:val="00505055"/>
    <w:rsid w:val="00505656"/>
    <w:rsid w:val="005128AB"/>
    <w:rsid w:val="005133CE"/>
    <w:rsid w:val="00521585"/>
    <w:rsid w:val="00521CBA"/>
    <w:rsid w:val="00523A10"/>
    <w:rsid w:val="005276DB"/>
    <w:rsid w:val="00527CE1"/>
    <w:rsid w:val="00531D9E"/>
    <w:rsid w:val="00532253"/>
    <w:rsid w:val="00533506"/>
    <w:rsid w:val="00536D98"/>
    <w:rsid w:val="00540861"/>
    <w:rsid w:val="0054237D"/>
    <w:rsid w:val="005516CB"/>
    <w:rsid w:val="005536D5"/>
    <w:rsid w:val="00557D43"/>
    <w:rsid w:val="005603F7"/>
    <w:rsid w:val="00562BAD"/>
    <w:rsid w:val="005654C6"/>
    <w:rsid w:val="005708A4"/>
    <w:rsid w:val="00572764"/>
    <w:rsid w:val="005731CB"/>
    <w:rsid w:val="005759DC"/>
    <w:rsid w:val="00575B66"/>
    <w:rsid w:val="00576455"/>
    <w:rsid w:val="00587306"/>
    <w:rsid w:val="00587565"/>
    <w:rsid w:val="005908A4"/>
    <w:rsid w:val="005A148F"/>
    <w:rsid w:val="005A1B70"/>
    <w:rsid w:val="005A310A"/>
    <w:rsid w:val="005A4584"/>
    <w:rsid w:val="005A4DDC"/>
    <w:rsid w:val="005A7347"/>
    <w:rsid w:val="005B0F5C"/>
    <w:rsid w:val="005B3856"/>
    <w:rsid w:val="005B76EF"/>
    <w:rsid w:val="005C2674"/>
    <w:rsid w:val="005C4AAC"/>
    <w:rsid w:val="005C4BFE"/>
    <w:rsid w:val="005C6170"/>
    <w:rsid w:val="005C6B91"/>
    <w:rsid w:val="005D1BF5"/>
    <w:rsid w:val="005D2605"/>
    <w:rsid w:val="005D278C"/>
    <w:rsid w:val="005D5238"/>
    <w:rsid w:val="005D5AAC"/>
    <w:rsid w:val="005D6000"/>
    <w:rsid w:val="005E0777"/>
    <w:rsid w:val="005E0B86"/>
    <w:rsid w:val="005E1714"/>
    <w:rsid w:val="005E5D02"/>
    <w:rsid w:val="005E7B3A"/>
    <w:rsid w:val="005F2B54"/>
    <w:rsid w:val="005F2BC7"/>
    <w:rsid w:val="005F6B81"/>
    <w:rsid w:val="0060095D"/>
    <w:rsid w:val="00600EB0"/>
    <w:rsid w:val="00601778"/>
    <w:rsid w:val="0060179E"/>
    <w:rsid w:val="00604266"/>
    <w:rsid w:val="00604695"/>
    <w:rsid w:val="00610A18"/>
    <w:rsid w:val="006122AA"/>
    <w:rsid w:val="00617C0E"/>
    <w:rsid w:val="006213C2"/>
    <w:rsid w:val="006214B4"/>
    <w:rsid w:val="00621A35"/>
    <w:rsid w:val="00621C32"/>
    <w:rsid w:val="00621EDC"/>
    <w:rsid w:val="006232BF"/>
    <w:rsid w:val="00625ADE"/>
    <w:rsid w:val="0062618C"/>
    <w:rsid w:val="00626406"/>
    <w:rsid w:val="00630A6A"/>
    <w:rsid w:val="00635D04"/>
    <w:rsid w:val="00637519"/>
    <w:rsid w:val="006403EA"/>
    <w:rsid w:val="00643754"/>
    <w:rsid w:val="006478F4"/>
    <w:rsid w:val="00650A6E"/>
    <w:rsid w:val="00653155"/>
    <w:rsid w:val="0065415F"/>
    <w:rsid w:val="00654C0A"/>
    <w:rsid w:val="006556A3"/>
    <w:rsid w:val="0066469F"/>
    <w:rsid w:val="0067091A"/>
    <w:rsid w:val="00673DBD"/>
    <w:rsid w:val="00674FBA"/>
    <w:rsid w:val="00675EA0"/>
    <w:rsid w:val="00676FFE"/>
    <w:rsid w:val="00677838"/>
    <w:rsid w:val="00684D4D"/>
    <w:rsid w:val="0068723C"/>
    <w:rsid w:val="00687E68"/>
    <w:rsid w:val="00690A9B"/>
    <w:rsid w:val="00694A25"/>
    <w:rsid w:val="00694DF1"/>
    <w:rsid w:val="0069636D"/>
    <w:rsid w:val="006A003F"/>
    <w:rsid w:val="006A52EA"/>
    <w:rsid w:val="006A641E"/>
    <w:rsid w:val="006B34C6"/>
    <w:rsid w:val="006B4C42"/>
    <w:rsid w:val="006B6804"/>
    <w:rsid w:val="006C0BF4"/>
    <w:rsid w:val="006C44E8"/>
    <w:rsid w:val="006D0C86"/>
    <w:rsid w:val="006D43C0"/>
    <w:rsid w:val="006E350C"/>
    <w:rsid w:val="006E6F83"/>
    <w:rsid w:val="006E7A12"/>
    <w:rsid w:val="006F4D35"/>
    <w:rsid w:val="00703086"/>
    <w:rsid w:val="007102AE"/>
    <w:rsid w:val="007145EE"/>
    <w:rsid w:val="007176DD"/>
    <w:rsid w:val="007204F1"/>
    <w:rsid w:val="00720AED"/>
    <w:rsid w:val="00720C99"/>
    <w:rsid w:val="00721777"/>
    <w:rsid w:val="007228DF"/>
    <w:rsid w:val="00725EAC"/>
    <w:rsid w:val="00730A97"/>
    <w:rsid w:val="007316D4"/>
    <w:rsid w:val="0073267A"/>
    <w:rsid w:val="00737857"/>
    <w:rsid w:val="0074041F"/>
    <w:rsid w:val="00742EC3"/>
    <w:rsid w:val="0074407E"/>
    <w:rsid w:val="007451F0"/>
    <w:rsid w:val="00747860"/>
    <w:rsid w:val="00750142"/>
    <w:rsid w:val="00751229"/>
    <w:rsid w:val="00754F43"/>
    <w:rsid w:val="00757D3C"/>
    <w:rsid w:val="007619CC"/>
    <w:rsid w:val="007632F1"/>
    <w:rsid w:val="00770531"/>
    <w:rsid w:val="00771372"/>
    <w:rsid w:val="00771D58"/>
    <w:rsid w:val="00772571"/>
    <w:rsid w:val="0077362C"/>
    <w:rsid w:val="00782D2A"/>
    <w:rsid w:val="00783AEA"/>
    <w:rsid w:val="007846EF"/>
    <w:rsid w:val="00792576"/>
    <w:rsid w:val="007933B3"/>
    <w:rsid w:val="007945B7"/>
    <w:rsid w:val="00794DA4"/>
    <w:rsid w:val="007A4BA8"/>
    <w:rsid w:val="007A4F76"/>
    <w:rsid w:val="007B1918"/>
    <w:rsid w:val="007B3B74"/>
    <w:rsid w:val="007B572E"/>
    <w:rsid w:val="007B7A31"/>
    <w:rsid w:val="007C222D"/>
    <w:rsid w:val="007C2F78"/>
    <w:rsid w:val="007C4F03"/>
    <w:rsid w:val="007D15D1"/>
    <w:rsid w:val="007D1957"/>
    <w:rsid w:val="007D4562"/>
    <w:rsid w:val="007D6B67"/>
    <w:rsid w:val="007E14C9"/>
    <w:rsid w:val="007E61AC"/>
    <w:rsid w:val="007E7B36"/>
    <w:rsid w:val="007F0193"/>
    <w:rsid w:val="007F4BDC"/>
    <w:rsid w:val="007F4E39"/>
    <w:rsid w:val="007F6369"/>
    <w:rsid w:val="007F70A4"/>
    <w:rsid w:val="00800823"/>
    <w:rsid w:val="00800F4A"/>
    <w:rsid w:val="00801627"/>
    <w:rsid w:val="00801AD8"/>
    <w:rsid w:val="008032A8"/>
    <w:rsid w:val="008056AC"/>
    <w:rsid w:val="008066B3"/>
    <w:rsid w:val="00807804"/>
    <w:rsid w:val="00812BA9"/>
    <w:rsid w:val="008178C9"/>
    <w:rsid w:val="00817D44"/>
    <w:rsid w:val="008218A3"/>
    <w:rsid w:val="00826764"/>
    <w:rsid w:val="00831C43"/>
    <w:rsid w:val="00831EF8"/>
    <w:rsid w:val="00831F13"/>
    <w:rsid w:val="0083693C"/>
    <w:rsid w:val="00837151"/>
    <w:rsid w:val="00837691"/>
    <w:rsid w:val="0084291C"/>
    <w:rsid w:val="00845536"/>
    <w:rsid w:val="008471FC"/>
    <w:rsid w:val="0084750A"/>
    <w:rsid w:val="00850A40"/>
    <w:rsid w:val="008525E2"/>
    <w:rsid w:val="0085396B"/>
    <w:rsid w:val="00854477"/>
    <w:rsid w:val="00863E50"/>
    <w:rsid w:val="00864029"/>
    <w:rsid w:val="00871369"/>
    <w:rsid w:val="0087575D"/>
    <w:rsid w:val="00883F6A"/>
    <w:rsid w:val="0088542B"/>
    <w:rsid w:val="00887180"/>
    <w:rsid w:val="008902D2"/>
    <w:rsid w:val="008920BF"/>
    <w:rsid w:val="008932F8"/>
    <w:rsid w:val="0089388D"/>
    <w:rsid w:val="00896EDC"/>
    <w:rsid w:val="008A0D91"/>
    <w:rsid w:val="008A2E28"/>
    <w:rsid w:val="008A581E"/>
    <w:rsid w:val="008B0598"/>
    <w:rsid w:val="008B265D"/>
    <w:rsid w:val="008B2695"/>
    <w:rsid w:val="008B3DEF"/>
    <w:rsid w:val="008B40B1"/>
    <w:rsid w:val="008B73F6"/>
    <w:rsid w:val="008B7718"/>
    <w:rsid w:val="008C071B"/>
    <w:rsid w:val="008C7378"/>
    <w:rsid w:val="008D01A5"/>
    <w:rsid w:val="008D071F"/>
    <w:rsid w:val="008D408D"/>
    <w:rsid w:val="008D5E04"/>
    <w:rsid w:val="008D61D8"/>
    <w:rsid w:val="008D6A8B"/>
    <w:rsid w:val="008E4590"/>
    <w:rsid w:val="008E6BA7"/>
    <w:rsid w:val="008E722E"/>
    <w:rsid w:val="008F3E54"/>
    <w:rsid w:val="008F5BAB"/>
    <w:rsid w:val="009005DD"/>
    <w:rsid w:val="00904DF4"/>
    <w:rsid w:val="00905D7D"/>
    <w:rsid w:val="009065BA"/>
    <w:rsid w:val="00907B12"/>
    <w:rsid w:val="009103C6"/>
    <w:rsid w:val="00911292"/>
    <w:rsid w:val="00911390"/>
    <w:rsid w:val="00913328"/>
    <w:rsid w:val="00916EB7"/>
    <w:rsid w:val="00921F5D"/>
    <w:rsid w:val="00922886"/>
    <w:rsid w:val="00922A52"/>
    <w:rsid w:val="009250FE"/>
    <w:rsid w:val="009259B7"/>
    <w:rsid w:val="0092639B"/>
    <w:rsid w:val="00926804"/>
    <w:rsid w:val="00947792"/>
    <w:rsid w:val="00952B44"/>
    <w:rsid w:val="009556F8"/>
    <w:rsid w:val="00961C5C"/>
    <w:rsid w:val="0096236F"/>
    <w:rsid w:val="0096368B"/>
    <w:rsid w:val="00963F51"/>
    <w:rsid w:val="00964BB5"/>
    <w:rsid w:val="00965259"/>
    <w:rsid w:val="00966B36"/>
    <w:rsid w:val="00966DCD"/>
    <w:rsid w:val="009674C7"/>
    <w:rsid w:val="00970508"/>
    <w:rsid w:val="009729A1"/>
    <w:rsid w:val="00972B58"/>
    <w:rsid w:val="00974559"/>
    <w:rsid w:val="0097478B"/>
    <w:rsid w:val="00976AC9"/>
    <w:rsid w:val="009830D9"/>
    <w:rsid w:val="00987E36"/>
    <w:rsid w:val="00992D07"/>
    <w:rsid w:val="009936F9"/>
    <w:rsid w:val="00994D34"/>
    <w:rsid w:val="00996B9A"/>
    <w:rsid w:val="00996FD2"/>
    <w:rsid w:val="009A3A45"/>
    <w:rsid w:val="009A4825"/>
    <w:rsid w:val="009A4F6E"/>
    <w:rsid w:val="009B2AE8"/>
    <w:rsid w:val="009B398B"/>
    <w:rsid w:val="009B4014"/>
    <w:rsid w:val="009B5852"/>
    <w:rsid w:val="009B6CB9"/>
    <w:rsid w:val="009B7D53"/>
    <w:rsid w:val="009C4F58"/>
    <w:rsid w:val="009C6377"/>
    <w:rsid w:val="009D02ED"/>
    <w:rsid w:val="009D18EA"/>
    <w:rsid w:val="009D1AD5"/>
    <w:rsid w:val="009D21F4"/>
    <w:rsid w:val="009D59BD"/>
    <w:rsid w:val="009D6762"/>
    <w:rsid w:val="009D7EBA"/>
    <w:rsid w:val="009E0130"/>
    <w:rsid w:val="009E0A11"/>
    <w:rsid w:val="009E1D32"/>
    <w:rsid w:val="009E2C4C"/>
    <w:rsid w:val="009E4333"/>
    <w:rsid w:val="009E4828"/>
    <w:rsid w:val="009E7F79"/>
    <w:rsid w:val="009F0460"/>
    <w:rsid w:val="009F1978"/>
    <w:rsid w:val="00A04049"/>
    <w:rsid w:val="00A04D20"/>
    <w:rsid w:val="00A07B27"/>
    <w:rsid w:val="00A07BAE"/>
    <w:rsid w:val="00A12C1C"/>
    <w:rsid w:val="00A12E6E"/>
    <w:rsid w:val="00A1742F"/>
    <w:rsid w:val="00A22451"/>
    <w:rsid w:val="00A2315F"/>
    <w:rsid w:val="00A23916"/>
    <w:rsid w:val="00A25077"/>
    <w:rsid w:val="00A31838"/>
    <w:rsid w:val="00A3311F"/>
    <w:rsid w:val="00A347F6"/>
    <w:rsid w:val="00A349E5"/>
    <w:rsid w:val="00A40D7A"/>
    <w:rsid w:val="00A41CCC"/>
    <w:rsid w:val="00A42A02"/>
    <w:rsid w:val="00A43DE5"/>
    <w:rsid w:val="00A47787"/>
    <w:rsid w:val="00A514E7"/>
    <w:rsid w:val="00A52229"/>
    <w:rsid w:val="00A53DB5"/>
    <w:rsid w:val="00A5631C"/>
    <w:rsid w:val="00A56AB8"/>
    <w:rsid w:val="00A575A6"/>
    <w:rsid w:val="00A57905"/>
    <w:rsid w:val="00A57EB7"/>
    <w:rsid w:val="00A61E93"/>
    <w:rsid w:val="00A62524"/>
    <w:rsid w:val="00A66738"/>
    <w:rsid w:val="00A67BAC"/>
    <w:rsid w:val="00A7164A"/>
    <w:rsid w:val="00A73E98"/>
    <w:rsid w:val="00A80533"/>
    <w:rsid w:val="00A820AE"/>
    <w:rsid w:val="00A82F88"/>
    <w:rsid w:val="00A90EF2"/>
    <w:rsid w:val="00A93DBF"/>
    <w:rsid w:val="00A951C0"/>
    <w:rsid w:val="00AA11EE"/>
    <w:rsid w:val="00AA2AC3"/>
    <w:rsid w:val="00AA495D"/>
    <w:rsid w:val="00AA7BAF"/>
    <w:rsid w:val="00AB360C"/>
    <w:rsid w:val="00AB5B8A"/>
    <w:rsid w:val="00AB6558"/>
    <w:rsid w:val="00AB76F4"/>
    <w:rsid w:val="00AC1955"/>
    <w:rsid w:val="00AC23C9"/>
    <w:rsid w:val="00AC32A7"/>
    <w:rsid w:val="00AC33E8"/>
    <w:rsid w:val="00AD1AC7"/>
    <w:rsid w:val="00AD2438"/>
    <w:rsid w:val="00AD3A03"/>
    <w:rsid w:val="00AD4A36"/>
    <w:rsid w:val="00AE02C2"/>
    <w:rsid w:val="00AE2C76"/>
    <w:rsid w:val="00AE35DC"/>
    <w:rsid w:val="00AE54DC"/>
    <w:rsid w:val="00AE65D0"/>
    <w:rsid w:val="00AE71CB"/>
    <w:rsid w:val="00AF3CA3"/>
    <w:rsid w:val="00AF6630"/>
    <w:rsid w:val="00AF762C"/>
    <w:rsid w:val="00B028BC"/>
    <w:rsid w:val="00B029B0"/>
    <w:rsid w:val="00B105EA"/>
    <w:rsid w:val="00B11286"/>
    <w:rsid w:val="00B117A6"/>
    <w:rsid w:val="00B13094"/>
    <w:rsid w:val="00B13CA3"/>
    <w:rsid w:val="00B171BF"/>
    <w:rsid w:val="00B17968"/>
    <w:rsid w:val="00B17D46"/>
    <w:rsid w:val="00B20085"/>
    <w:rsid w:val="00B21D94"/>
    <w:rsid w:val="00B21F32"/>
    <w:rsid w:val="00B2432E"/>
    <w:rsid w:val="00B24423"/>
    <w:rsid w:val="00B274B5"/>
    <w:rsid w:val="00B36C5A"/>
    <w:rsid w:val="00B40664"/>
    <w:rsid w:val="00B412E4"/>
    <w:rsid w:val="00B426DD"/>
    <w:rsid w:val="00B46676"/>
    <w:rsid w:val="00B513F4"/>
    <w:rsid w:val="00B523E5"/>
    <w:rsid w:val="00B54E20"/>
    <w:rsid w:val="00B55D3A"/>
    <w:rsid w:val="00B56B77"/>
    <w:rsid w:val="00B6356B"/>
    <w:rsid w:val="00B64DD8"/>
    <w:rsid w:val="00B673DB"/>
    <w:rsid w:val="00B70B25"/>
    <w:rsid w:val="00B71257"/>
    <w:rsid w:val="00B72F66"/>
    <w:rsid w:val="00B760CC"/>
    <w:rsid w:val="00B76403"/>
    <w:rsid w:val="00B77B43"/>
    <w:rsid w:val="00B831EB"/>
    <w:rsid w:val="00B83C03"/>
    <w:rsid w:val="00B92810"/>
    <w:rsid w:val="00B92A7C"/>
    <w:rsid w:val="00B92B3A"/>
    <w:rsid w:val="00B94AD3"/>
    <w:rsid w:val="00B95A7F"/>
    <w:rsid w:val="00BA1C4F"/>
    <w:rsid w:val="00BA69F4"/>
    <w:rsid w:val="00BA79FD"/>
    <w:rsid w:val="00BB0475"/>
    <w:rsid w:val="00BB1636"/>
    <w:rsid w:val="00BB28E1"/>
    <w:rsid w:val="00BB30A8"/>
    <w:rsid w:val="00BB3B84"/>
    <w:rsid w:val="00BB3FE7"/>
    <w:rsid w:val="00BB56E0"/>
    <w:rsid w:val="00BB75E0"/>
    <w:rsid w:val="00BC0447"/>
    <w:rsid w:val="00BC1C6E"/>
    <w:rsid w:val="00BC2FA1"/>
    <w:rsid w:val="00BC577D"/>
    <w:rsid w:val="00BC6C9D"/>
    <w:rsid w:val="00BC7BC7"/>
    <w:rsid w:val="00BD34C6"/>
    <w:rsid w:val="00BD75A4"/>
    <w:rsid w:val="00BD76B4"/>
    <w:rsid w:val="00BE1AD6"/>
    <w:rsid w:val="00BE1E6B"/>
    <w:rsid w:val="00BE1E87"/>
    <w:rsid w:val="00BE359E"/>
    <w:rsid w:val="00BE730A"/>
    <w:rsid w:val="00BF1723"/>
    <w:rsid w:val="00BF1A95"/>
    <w:rsid w:val="00BF3358"/>
    <w:rsid w:val="00BF363E"/>
    <w:rsid w:val="00BF4DD4"/>
    <w:rsid w:val="00C0374F"/>
    <w:rsid w:val="00C03E17"/>
    <w:rsid w:val="00C0662E"/>
    <w:rsid w:val="00C11BC7"/>
    <w:rsid w:val="00C156D0"/>
    <w:rsid w:val="00C1581C"/>
    <w:rsid w:val="00C204E2"/>
    <w:rsid w:val="00C21A01"/>
    <w:rsid w:val="00C24953"/>
    <w:rsid w:val="00C26586"/>
    <w:rsid w:val="00C26F8E"/>
    <w:rsid w:val="00C30794"/>
    <w:rsid w:val="00C30B7F"/>
    <w:rsid w:val="00C33510"/>
    <w:rsid w:val="00C34C38"/>
    <w:rsid w:val="00C364BD"/>
    <w:rsid w:val="00C369CF"/>
    <w:rsid w:val="00C40B21"/>
    <w:rsid w:val="00C417EE"/>
    <w:rsid w:val="00C42B5B"/>
    <w:rsid w:val="00C42C0E"/>
    <w:rsid w:val="00C4419F"/>
    <w:rsid w:val="00C44735"/>
    <w:rsid w:val="00C450A2"/>
    <w:rsid w:val="00C45383"/>
    <w:rsid w:val="00C514B3"/>
    <w:rsid w:val="00C53948"/>
    <w:rsid w:val="00C53ACC"/>
    <w:rsid w:val="00C637B6"/>
    <w:rsid w:val="00C6447F"/>
    <w:rsid w:val="00C66659"/>
    <w:rsid w:val="00C66F06"/>
    <w:rsid w:val="00C6715A"/>
    <w:rsid w:val="00C674B3"/>
    <w:rsid w:val="00C674BE"/>
    <w:rsid w:val="00C704CD"/>
    <w:rsid w:val="00C7285A"/>
    <w:rsid w:val="00C73696"/>
    <w:rsid w:val="00C73753"/>
    <w:rsid w:val="00C7483C"/>
    <w:rsid w:val="00C75346"/>
    <w:rsid w:val="00C75760"/>
    <w:rsid w:val="00C77CC8"/>
    <w:rsid w:val="00C81529"/>
    <w:rsid w:val="00C816CD"/>
    <w:rsid w:val="00C838A9"/>
    <w:rsid w:val="00C841F7"/>
    <w:rsid w:val="00C86D77"/>
    <w:rsid w:val="00C90CF2"/>
    <w:rsid w:val="00C92B15"/>
    <w:rsid w:val="00C96249"/>
    <w:rsid w:val="00C9787D"/>
    <w:rsid w:val="00C979B7"/>
    <w:rsid w:val="00CA0A42"/>
    <w:rsid w:val="00CA18D2"/>
    <w:rsid w:val="00CA4753"/>
    <w:rsid w:val="00CB0468"/>
    <w:rsid w:val="00CB1852"/>
    <w:rsid w:val="00CB2BE4"/>
    <w:rsid w:val="00CC1613"/>
    <w:rsid w:val="00CC21AC"/>
    <w:rsid w:val="00CC23BD"/>
    <w:rsid w:val="00CC5F1B"/>
    <w:rsid w:val="00CC7887"/>
    <w:rsid w:val="00CD7A19"/>
    <w:rsid w:val="00CE7C7A"/>
    <w:rsid w:val="00CF11D5"/>
    <w:rsid w:val="00CF3303"/>
    <w:rsid w:val="00CF34E1"/>
    <w:rsid w:val="00CF4EDF"/>
    <w:rsid w:val="00CF6F51"/>
    <w:rsid w:val="00CF7D7C"/>
    <w:rsid w:val="00D0013E"/>
    <w:rsid w:val="00D00431"/>
    <w:rsid w:val="00D029D7"/>
    <w:rsid w:val="00D03D96"/>
    <w:rsid w:val="00D06D13"/>
    <w:rsid w:val="00D07B8A"/>
    <w:rsid w:val="00D1400E"/>
    <w:rsid w:val="00D1785A"/>
    <w:rsid w:val="00D24807"/>
    <w:rsid w:val="00D25FE7"/>
    <w:rsid w:val="00D26AAF"/>
    <w:rsid w:val="00D34A88"/>
    <w:rsid w:val="00D34FAA"/>
    <w:rsid w:val="00D36220"/>
    <w:rsid w:val="00D3675F"/>
    <w:rsid w:val="00D37010"/>
    <w:rsid w:val="00D407A1"/>
    <w:rsid w:val="00D41117"/>
    <w:rsid w:val="00D42AB4"/>
    <w:rsid w:val="00D43301"/>
    <w:rsid w:val="00D472F3"/>
    <w:rsid w:val="00D47C05"/>
    <w:rsid w:val="00D51D5F"/>
    <w:rsid w:val="00D53C63"/>
    <w:rsid w:val="00D57ABB"/>
    <w:rsid w:val="00D6304A"/>
    <w:rsid w:val="00D63DFA"/>
    <w:rsid w:val="00D668A3"/>
    <w:rsid w:val="00D7387A"/>
    <w:rsid w:val="00D73915"/>
    <w:rsid w:val="00D74739"/>
    <w:rsid w:val="00D76001"/>
    <w:rsid w:val="00D834D7"/>
    <w:rsid w:val="00D83ABF"/>
    <w:rsid w:val="00D83C05"/>
    <w:rsid w:val="00D87172"/>
    <w:rsid w:val="00D87A72"/>
    <w:rsid w:val="00D926DC"/>
    <w:rsid w:val="00D93370"/>
    <w:rsid w:val="00DA118D"/>
    <w:rsid w:val="00DA1445"/>
    <w:rsid w:val="00DA5B48"/>
    <w:rsid w:val="00DA6118"/>
    <w:rsid w:val="00DA7916"/>
    <w:rsid w:val="00DB10CB"/>
    <w:rsid w:val="00DB120B"/>
    <w:rsid w:val="00DB56BF"/>
    <w:rsid w:val="00DB5ACE"/>
    <w:rsid w:val="00DB5BF7"/>
    <w:rsid w:val="00DC05CB"/>
    <w:rsid w:val="00DC33AE"/>
    <w:rsid w:val="00DC7258"/>
    <w:rsid w:val="00DC7A90"/>
    <w:rsid w:val="00DD0751"/>
    <w:rsid w:val="00DD6DD8"/>
    <w:rsid w:val="00DD79D6"/>
    <w:rsid w:val="00DE1670"/>
    <w:rsid w:val="00DE51F6"/>
    <w:rsid w:val="00DF2CB2"/>
    <w:rsid w:val="00DF2FB6"/>
    <w:rsid w:val="00DF3FDA"/>
    <w:rsid w:val="00E00FA1"/>
    <w:rsid w:val="00E01BB6"/>
    <w:rsid w:val="00E0241C"/>
    <w:rsid w:val="00E04D27"/>
    <w:rsid w:val="00E06AB8"/>
    <w:rsid w:val="00E07B85"/>
    <w:rsid w:val="00E12FAB"/>
    <w:rsid w:val="00E149F3"/>
    <w:rsid w:val="00E160C6"/>
    <w:rsid w:val="00E16BB9"/>
    <w:rsid w:val="00E179C8"/>
    <w:rsid w:val="00E17F83"/>
    <w:rsid w:val="00E20ACA"/>
    <w:rsid w:val="00E20FE9"/>
    <w:rsid w:val="00E23281"/>
    <w:rsid w:val="00E26743"/>
    <w:rsid w:val="00E26A46"/>
    <w:rsid w:val="00E26BA5"/>
    <w:rsid w:val="00E272A5"/>
    <w:rsid w:val="00E326A9"/>
    <w:rsid w:val="00E331E8"/>
    <w:rsid w:val="00E36B97"/>
    <w:rsid w:val="00E4084C"/>
    <w:rsid w:val="00E4127C"/>
    <w:rsid w:val="00E44A78"/>
    <w:rsid w:val="00E46E7F"/>
    <w:rsid w:val="00E509E5"/>
    <w:rsid w:val="00E51658"/>
    <w:rsid w:val="00E52E47"/>
    <w:rsid w:val="00E532B4"/>
    <w:rsid w:val="00E657B3"/>
    <w:rsid w:val="00E7139E"/>
    <w:rsid w:val="00E714D3"/>
    <w:rsid w:val="00E72BB4"/>
    <w:rsid w:val="00E7309F"/>
    <w:rsid w:val="00E761B2"/>
    <w:rsid w:val="00E827CD"/>
    <w:rsid w:val="00E829AD"/>
    <w:rsid w:val="00E8705D"/>
    <w:rsid w:val="00E87917"/>
    <w:rsid w:val="00E95793"/>
    <w:rsid w:val="00E96FC8"/>
    <w:rsid w:val="00EA0656"/>
    <w:rsid w:val="00EA274F"/>
    <w:rsid w:val="00EA3078"/>
    <w:rsid w:val="00EA46C0"/>
    <w:rsid w:val="00EA484A"/>
    <w:rsid w:val="00EA50F4"/>
    <w:rsid w:val="00EA6380"/>
    <w:rsid w:val="00EA67CC"/>
    <w:rsid w:val="00EB0F17"/>
    <w:rsid w:val="00EB30CB"/>
    <w:rsid w:val="00EB426A"/>
    <w:rsid w:val="00EB7A3A"/>
    <w:rsid w:val="00EC139A"/>
    <w:rsid w:val="00EC5473"/>
    <w:rsid w:val="00EC685B"/>
    <w:rsid w:val="00ED09F1"/>
    <w:rsid w:val="00ED18CA"/>
    <w:rsid w:val="00ED221B"/>
    <w:rsid w:val="00ED30E9"/>
    <w:rsid w:val="00ED31F4"/>
    <w:rsid w:val="00ED3C18"/>
    <w:rsid w:val="00ED5E45"/>
    <w:rsid w:val="00EE0208"/>
    <w:rsid w:val="00EE065F"/>
    <w:rsid w:val="00EE1E2C"/>
    <w:rsid w:val="00EE3102"/>
    <w:rsid w:val="00EE3720"/>
    <w:rsid w:val="00EF3E5C"/>
    <w:rsid w:val="00EF4046"/>
    <w:rsid w:val="00EF42FA"/>
    <w:rsid w:val="00EF4ED8"/>
    <w:rsid w:val="00EF5CF3"/>
    <w:rsid w:val="00EF6D3E"/>
    <w:rsid w:val="00F05EFF"/>
    <w:rsid w:val="00F0736A"/>
    <w:rsid w:val="00F07C9A"/>
    <w:rsid w:val="00F138AF"/>
    <w:rsid w:val="00F170DE"/>
    <w:rsid w:val="00F17FD2"/>
    <w:rsid w:val="00F21F16"/>
    <w:rsid w:val="00F22804"/>
    <w:rsid w:val="00F229C0"/>
    <w:rsid w:val="00F22D9D"/>
    <w:rsid w:val="00F236A5"/>
    <w:rsid w:val="00F26D3F"/>
    <w:rsid w:val="00F275D4"/>
    <w:rsid w:val="00F27B42"/>
    <w:rsid w:val="00F31A5F"/>
    <w:rsid w:val="00F341DA"/>
    <w:rsid w:val="00F34D95"/>
    <w:rsid w:val="00F360C5"/>
    <w:rsid w:val="00F36D03"/>
    <w:rsid w:val="00F412C0"/>
    <w:rsid w:val="00F41ABB"/>
    <w:rsid w:val="00F41E35"/>
    <w:rsid w:val="00F4218B"/>
    <w:rsid w:val="00F42FD6"/>
    <w:rsid w:val="00F4362A"/>
    <w:rsid w:val="00F44CCF"/>
    <w:rsid w:val="00F44F7F"/>
    <w:rsid w:val="00F53B30"/>
    <w:rsid w:val="00F55546"/>
    <w:rsid w:val="00F56AB8"/>
    <w:rsid w:val="00F601F4"/>
    <w:rsid w:val="00F608C2"/>
    <w:rsid w:val="00F64591"/>
    <w:rsid w:val="00F647E0"/>
    <w:rsid w:val="00F67A72"/>
    <w:rsid w:val="00F70739"/>
    <w:rsid w:val="00F7088E"/>
    <w:rsid w:val="00F716E2"/>
    <w:rsid w:val="00F72213"/>
    <w:rsid w:val="00F805FF"/>
    <w:rsid w:val="00F81652"/>
    <w:rsid w:val="00F85E0A"/>
    <w:rsid w:val="00F90751"/>
    <w:rsid w:val="00F94818"/>
    <w:rsid w:val="00F97F3A"/>
    <w:rsid w:val="00FA12E9"/>
    <w:rsid w:val="00FA4EEB"/>
    <w:rsid w:val="00FA55FE"/>
    <w:rsid w:val="00FA7368"/>
    <w:rsid w:val="00FB2A60"/>
    <w:rsid w:val="00FB4206"/>
    <w:rsid w:val="00FB5543"/>
    <w:rsid w:val="00FB622A"/>
    <w:rsid w:val="00FB6C19"/>
    <w:rsid w:val="00FC4BD5"/>
    <w:rsid w:val="00FC5CB7"/>
    <w:rsid w:val="00FD27DD"/>
    <w:rsid w:val="00FD48E2"/>
    <w:rsid w:val="00FD4AC8"/>
    <w:rsid w:val="00FE170D"/>
    <w:rsid w:val="00FE1D3E"/>
    <w:rsid w:val="00FE2513"/>
    <w:rsid w:val="00FF0B0D"/>
    <w:rsid w:val="00FF0B89"/>
    <w:rsid w:val="00FF1C45"/>
    <w:rsid w:val="00FF3451"/>
    <w:rsid w:val="00FF422F"/>
    <w:rsid w:val="00FF4B77"/>
  </w:rsids>
  <m:mathPr>
    <m:mathFont m:val="Cambria Math"/>
    <m:brkBin m:val="before"/>
    <m:brkBinSub m:val="--"/>
    <m:smallFrac/>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E59A"/>
  <w15:docId w15:val="{407B8389-BE20-4638-BF1E-8C626F902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AAC"/>
    <w:pPr>
      <w:spacing w:after="0" w:line="240" w:lineRule="auto"/>
    </w:pPr>
    <w:rPr>
      <w:rFonts w:ascii="Times New Roman" w:eastAsia="SimSun" w:hAnsi="Times New Roman" w:cs="Times New Roman"/>
      <w:szCs w:val="24"/>
      <w:lang w:val="fr-FR"/>
    </w:rPr>
  </w:style>
  <w:style w:type="paragraph" w:styleId="Heading1">
    <w:name w:val="heading 1"/>
    <w:basedOn w:val="Normal"/>
    <w:next w:val="BodyText"/>
    <w:link w:val="Heading1Char"/>
    <w:qFormat/>
    <w:rsid w:val="005C4AAC"/>
    <w:pPr>
      <w:keepNext/>
      <w:keepLines/>
      <w:pageBreakBefore/>
      <w:numPr>
        <w:numId w:val="11"/>
      </w:numPr>
      <w:spacing w:after="240"/>
      <w:outlineLvl w:val="0"/>
    </w:pPr>
    <w:rPr>
      <w:rFonts w:cs="Arial"/>
      <w:b/>
      <w:bCs/>
      <w:kern w:val="28"/>
      <w:sz w:val="48"/>
      <w:szCs w:val="32"/>
      <w:lang w:val="en-AU"/>
    </w:rPr>
  </w:style>
  <w:style w:type="paragraph" w:styleId="Heading2">
    <w:name w:val="heading 2"/>
    <w:basedOn w:val="Normal"/>
    <w:next w:val="BodyText"/>
    <w:link w:val="Heading2Char"/>
    <w:qFormat/>
    <w:rsid w:val="005C4AAC"/>
    <w:pPr>
      <w:keepNext/>
      <w:keepLines/>
      <w:numPr>
        <w:ilvl w:val="1"/>
        <w:numId w:val="11"/>
      </w:numPr>
      <w:spacing w:before="360" w:after="120"/>
      <w:jc w:val="center"/>
      <w:outlineLvl w:val="1"/>
    </w:pPr>
    <w:rPr>
      <w:rFonts w:cs="Arial"/>
      <w:b/>
      <w:bCs/>
      <w:iCs/>
      <w:kern w:val="28"/>
      <w:sz w:val="36"/>
      <w:szCs w:val="36"/>
    </w:rPr>
  </w:style>
  <w:style w:type="paragraph" w:styleId="Heading3">
    <w:name w:val="heading 3"/>
    <w:basedOn w:val="Normal"/>
    <w:next w:val="BodyText"/>
    <w:link w:val="Heading3Char"/>
    <w:qFormat/>
    <w:rsid w:val="005C4AAC"/>
    <w:pPr>
      <w:keepNext/>
      <w:keepLines/>
      <w:numPr>
        <w:ilvl w:val="2"/>
        <w:numId w:val="11"/>
      </w:numPr>
      <w:pBdr>
        <w:top w:val="single" w:sz="4" w:space="1" w:color="auto"/>
      </w:pBdr>
      <w:spacing w:before="240" w:after="120"/>
      <w:outlineLvl w:val="2"/>
    </w:pPr>
    <w:rPr>
      <w:rFonts w:cs="Arial"/>
      <w:b/>
      <w:bCs/>
      <w:kern w:val="28"/>
      <w:sz w:val="24"/>
      <w:szCs w:val="28"/>
      <w:lang w:val="en-AU"/>
    </w:rPr>
  </w:style>
  <w:style w:type="paragraph" w:styleId="Heading4">
    <w:name w:val="heading 4"/>
    <w:basedOn w:val="Normal"/>
    <w:next w:val="BodyText"/>
    <w:link w:val="Heading4Char"/>
    <w:qFormat/>
    <w:rsid w:val="008B40B1"/>
    <w:pPr>
      <w:keepNext/>
      <w:keepLines/>
      <w:pBdr>
        <w:top w:val="single" w:sz="4" w:space="3" w:color="auto"/>
      </w:pBdr>
      <w:spacing w:before="240" w:after="120"/>
      <w:outlineLvl w:val="3"/>
    </w:pPr>
    <w:rPr>
      <w:b/>
      <w:bCs/>
      <w:szCs w:val="28"/>
      <w:lang w:val="en-AU"/>
    </w:rPr>
  </w:style>
  <w:style w:type="paragraph" w:styleId="Heading5">
    <w:name w:val="heading 5"/>
    <w:basedOn w:val="Normal"/>
    <w:next w:val="Normal"/>
    <w:link w:val="Heading5Char"/>
    <w:uiPriority w:val="9"/>
    <w:semiHidden/>
    <w:unhideWhenUsed/>
    <w:rsid w:val="0080082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5C4AAC"/>
    <w:pPr>
      <w:spacing w:after="120"/>
    </w:pPr>
    <w:rPr>
      <w:rFonts w:eastAsia="Times New Roman"/>
    </w:rPr>
  </w:style>
  <w:style w:type="character" w:customStyle="1" w:styleId="BodyTextChar">
    <w:name w:val="Body Text Char"/>
    <w:basedOn w:val="DefaultParagraphFont"/>
    <w:link w:val="BodyText"/>
    <w:uiPriority w:val="99"/>
    <w:rsid w:val="005C4AAC"/>
    <w:rPr>
      <w:rFonts w:ascii="Times New Roman" w:eastAsia="Times New Roman" w:hAnsi="Times New Roman" w:cs="Times New Roman"/>
      <w:szCs w:val="24"/>
      <w:lang w:val="fr-FR"/>
    </w:rPr>
  </w:style>
  <w:style w:type="character" w:customStyle="1" w:styleId="Heading1Char">
    <w:name w:val="Heading 1 Char"/>
    <w:basedOn w:val="DefaultParagraphFont"/>
    <w:link w:val="Heading1"/>
    <w:rsid w:val="005C4AAC"/>
    <w:rPr>
      <w:rFonts w:ascii="Times New Roman" w:eastAsia="SimSun" w:hAnsi="Times New Roman" w:cs="Arial"/>
      <w:b/>
      <w:bCs/>
      <w:kern w:val="28"/>
      <w:sz w:val="48"/>
      <w:szCs w:val="32"/>
    </w:rPr>
  </w:style>
  <w:style w:type="character" w:customStyle="1" w:styleId="Heading2Char">
    <w:name w:val="Heading 2 Char"/>
    <w:basedOn w:val="DefaultParagraphFont"/>
    <w:link w:val="Heading2"/>
    <w:rsid w:val="005C4AAC"/>
    <w:rPr>
      <w:rFonts w:ascii="Times New Roman" w:eastAsia="SimSun" w:hAnsi="Times New Roman" w:cs="Arial"/>
      <w:b/>
      <w:bCs/>
      <w:iCs/>
      <w:kern w:val="28"/>
      <w:sz w:val="36"/>
      <w:szCs w:val="36"/>
      <w:lang w:val="fr-FR"/>
    </w:rPr>
  </w:style>
  <w:style w:type="character" w:customStyle="1" w:styleId="Heading3Char">
    <w:name w:val="Heading 3 Char"/>
    <w:basedOn w:val="DefaultParagraphFont"/>
    <w:link w:val="Heading3"/>
    <w:rsid w:val="005C4AAC"/>
    <w:rPr>
      <w:rFonts w:ascii="Times New Roman" w:eastAsia="SimSun" w:hAnsi="Times New Roman" w:cs="Arial"/>
      <w:b/>
      <w:bCs/>
      <w:kern w:val="28"/>
      <w:sz w:val="24"/>
      <w:szCs w:val="28"/>
    </w:rPr>
  </w:style>
  <w:style w:type="character" w:customStyle="1" w:styleId="Heading4Char">
    <w:name w:val="Heading 4 Char"/>
    <w:basedOn w:val="DefaultParagraphFont"/>
    <w:link w:val="Heading4"/>
    <w:rsid w:val="008B40B1"/>
    <w:rPr>
      <w:rFonts w:ascii="Times New Roman" w:eastAsia="SimSun" w:hAnsi="Times New Roman" w:cs="Times New Roman"/>
      <w:b/>
      <w:bCs/>
      <w:szCs w:val="28"/>
    </w:rPr>
  </w:style>
  <w:style w:type="character" w:styleId="BookTitle">
    <w:name w:val="Book Title"/>
    <w:basedOn w:val="DefaultParagraphFont"/>
    <w:qFormat/>
    <w:rsid w:val="005C4AAC"/>
    <w:rPr>
      <w:i/>
    </w:rPr>
  </w:style>
  <w:style w:type="paragraph" w:customStyle="1" w:styleId="Callout">
    <w:name w:val="Callout"/>
    <w:basedOn w:val="Normal"/>
    <w:rsid w:val="005C4AAC"/>
    <w:rPr>
      <w:rFonts w:ascii="Arial" w:hAnsi="Arial"/>
      <w:sz w:val="20"/>
    </w:rPr>
  </w:style>
  <w:style w:type="paragraph" w:customStyle="1" w:styleId="Copyright">
    <w:name w:val="Copyright"/>
    <w:basedOn w:val="Normal"/>
    <w:next w:val="SpaceSingle"/>
    <w:rsid w:val="005C4AAC"/>
    <w:pPr>
      <w:keepLines/>
      <w:jc w:val="center"/>
    </w:pPr>
    <w:rPr>
      <w:sz w:val="18"/>
    </w:rPr>
  </w:style>
  <w:style w:type="paragraph" w:customStyle="1" w:styleId="SpaceSingle">
    <w:name w:val="Space Single"/>
    <w:basedOn w:val="Normal"/>
    <w:link w:val="SpaceSingleChar"/>
    <w:rsid w:val="005C4AAC"/>
    <w:pPr>
      <w:spacing w:line="240" w:lineRule="exact"/>
    </w:pPr>
  </w:style>
  <w:style w:type="character" w:customStyle="1" w:styleId="SpaceSingleChar">
    <w:name w:val="Space Single Char"/>
    <w:link w:val="SpaceSingle"/>
    <w:rsid w:val="005C4AAC"/>
    <w:rPr>
      <w:rFonts w:ascii="Times New Roman" w:eastAsia="SimSun" w:hAnsi="Times New Roman" w:cs="Times New Roman"/>
      <w:szCs w:val="24"/>
      <w:lang w:val="fr-FR"/>
    </w:rPr>
  </w:style>
  <w:style w:type="character" w:customStyle="1" w:styleId="DefinedWord">
    <w:name w:val="Defined Word"/>
    <w:basedOn w:val="DefaultParagraphFont"/>
    <w:rsid w:val="005C4AAC"/>
    <w:rPr>
      <w:i/>
    </w:rPr>
  </w:style>
  <w:style w:type="character" w:styleId="Emphasis">
    <w:name w:val="Emphasis"/>
    <w:basedOn w:val="DefaultParagraphFont"/>
    <w:qFormat/>
    <w:rsid w:val="005C4AAC"/>
    <w:rPr>
      <w:i/>
      <w:iCs/>
    </w:rPr>
  </w:style>
  <w:style w:type="character" w:customStyle="1" w:styleId="FileName">
    <w:name w:val="File Name"/>
    <w:basedOn w:val="DefaultParagraphFont"/>
    <w:rsid w:val="005C4AAC"/>
    <w:rPr>
      <w:rFonts w:ascii="Arial" w:hAnsi="Arial"/>
      <w:sz w:val="22"/>
    </w:rPr>
  </w:style>
  <w:style w:type="paragraph" w:styleId="Footer">
    <w:name w:val="footer"/>
    <w:basedOn w:val="Normal"/>
    <w:link w:val="FooterChar"/>
    <w:rsid w:val="005C4AAC"/>
    <w:pPr>
      <w:pBdr>
        <w:top w:val="single" w:sz="4" w:space="1" w:color="auto"/>
      </w:pBdr>
      <w:tabs>
        <w:tab w:val="right" w:pos="9360"/>
        <w:tab w:val="right" w:pos="14400"/>
        <w:tab w:val="right" w:pos="18720"/>
      </w:tabs>
    </w:pPr>
    <w:rPr>
      <w:sz w:val="18"/>
    </w:rPr>
  </w:style>
  <w:style w:type="character" w:customStyle="1" w:styleId="FooterChar">
    <w:name w:val="Footer Char"/>
    <w:basedOn w:val="DefaultParagraphFont"/>
    <w:link w:val="Footer"/>
    <w:rsid w:val="005C4AAC"/>
    <w:rPr>
      <w:rFonts w:ascii="Times New Roman" w:eastAsia="SimSun" w:hAnsi="Times New Roman" w:cs="Times New Roman"/>
      <w:sz w:val="18"/>
      <w:szCs w:val="24"/>
      <w:lang w:val="fr-FR"/>
    </w:rPr>
  </w:style>
  <w:style w:type="paragraph" w:styleId="Header">
    <w:name w:val="header"/>
    <w:basedOn w:val="Normal"/>
    <w:link w:val="HeaderChar"/>
    <w:rsid w:val="005C4AAC"/>
    <w:pPr>
      <w:pBdr>
        <w:bottom w:val="single" w:sz="4" w:space="1" w:color="auto"/>
      </w:pBdr>
      <w:tabs>
        <w:tab w:val="right" w:pos="9360"/>
        <w:tab w:val="right" w:pos="14400"/>
        <w:tab w:val="right" w:pos="18720"/>
      </w:tabs>
    </w:pPr>
  </w:style>
  <w:style w:type="character" w:customStyle="1" w:styleId="HeaderChar">
    <w:name w:val="Header Char"/>
    <w:basedOn w:val="DefaultParagraphFont"/>
    <w:link w:val="Header"/>
    <w:rsid w:val="005C4AAC"/>
    <w:rPr>
      <w:rFonts w:ascii="Times New Roman" w:eastAsia="SimSun" w:hAnsi="Times New Roman" w:cs="Times New Roman"/>
      <w:szCs w:val="24"/>
      <w:lang w:val="fr-FR"/>
    </w:rPr>
  </w:style>
  <w:style w:type="character" w:styleId="Hyperlink">
    <w:name w:val="Hyperlink"/>
    <w:basedOn w:val="DefaultParagraphFont"/>
    <w:uiPriority w:val="99"/>
    <w:rsid w:val="005C4AAC"/>
    <w:rPr>
      <w:color w:val="0000FF"/>
      <w:u w:val="single"/>
    </w:rPr>
  </w:style>
  <w:style w:type="paragraph" w:customStyle="1" w:styleId="ImageCentered">
    <w:name w:val="Image Centered"/>
    <w:basedOn w:val="Normal"/>
    <w:next w:val="SpaceSingle"/>
    <w:rsid w:val="005C4AAC"/>
    <w:pPr>
      <w:jc w:val="center"/>
    </w:pPr>
  </w:style>
  <w:style w:type="paragraph" w:customStyle="1" w:styleId="ImageLeft">
    <w:name w:val="Image Left"/>
    <w:basedOn w:val="Normal"/>
    <w:next w:val="SpaceSingle"/>
    <w:rsid w:val="007D6B67"/>
    <w:pPr>
      <w:ind w:left="720"/>
    </w:pPr>
    <w:rPr>
      <w:lang w:val="en-AU"/>
    </w:rPr>
  </w:style>
  <w:style w:type="paragraph" w:customStyle="1" w:styleId="ImageRight">
    <w:name w:val="Image Right"/>
    <w:basedOn w:val="Normal"/>
    <w:next w:val="SpaceSingle"/>
    <w:rsid w:val="005C4AAC"/>
    <w:pPr>
      <w:jc w:val="right"/>
    </w:pPr>
  </w:style>
  <w:style w:type="character" w:customStyle="1" w:styleId="Keyboard">
    <w:name w:val="Keyboard"/>
    <w:basedOn w:val="DefaultParagraphFont"/>
    <w:rsid w:val="005C4AAC"/>
    <w:rPr>
      <w:b/>
    </w:rPr>
  </w:style>
  <w:style w:type="paragraph" w:styleId="List">
    <w:name w:val="List"/>
    <w:basedOn w:val="BodyText"/>
    <w:rsid w:val="005C4AAC"/>
    <w:pPr>
      <w:ind w:left="360" w:hanging="360"/>
    </w:pPr>
  </w:style>
  <w:style w:type="paragraph" w:styleId="List2">
    <w:name w:val="List 2"/>
    <w:basedOn w:val="BodyText"/>
    <w:rsid w:val="005C4AAC"/>
    <w:pPr>
      <w:ind w:left="720" w:hanging="360"/>
    </w:pPr>
  </w:style>
  <w:style w:type="paragraph" w:styleId="List3">
    <w:name w:val="List 3"/>
    <w:basedOn w:val="BodyText"/>
    <w:rsid w:val="005C4AAC"/>
    <w:pPr>
      <w:ind w:left="1080" w:hanging="360"/>
    </w:pPr>
  </w:style>
  <w:style w:type="paragraph" w:styleId="ListBullet">
    <w:name w:val="List Bullet"/>
    <w:basedOn w:val="BodyText"/>
    <w:uiPriority w:val="99"/>
    <w:rsid w:val="00B20085"/>
    <w:pPr>
      <w:numPr>
        <w:numId w:val="1"/>
      </w:numPr>
      <w:tabs>
        <w:tab w:val="clear" w:pos="360"/>
        <w:tab w:val="num" w:pos="1080"/>
      </w:tabs>
      <w:spacing w:after="60"/>
      <w:ind w:left="1080"/>
    </w:pPr>
    <w:rPr>
      <w:lang w:val="en-US"/>
    </w:rPr>
  </w:style>
  <w:style w:type="paragraph" w:styleId="ListBullet2">
    <w:name w:val="List Bullet 2"/>
    <w:basedOn w:val="BodyText"/>
    <w:rsid w:val="005C4AAC"/>
    <w:pPr>
      <w:numPr>
        <w:numId w:val="2"/>
      </w:numPr>
    </w:pPr>
  </w:style>
  <w:style w:type="paragraph" w:styleId="ListBullet3">
    <w:name w:val="List Bullet 3"/>
    <w:basedOn w:val="BodyText"/>
    <w:rsid w:val="005C4AAC"/>
    <w:pPr>
      <w:numPr>
        <w:numId w:val="3"/>
      </w:numPr>
    </w:pPr>
  </w:style>
  <w:style w:type="paragraph" w:styleId="ListContinue">
    <w:name w:val="List Continue"/>
    <w:basedOn w:val="BodyText"/>
    <w:rsid w:val="005C4AAC"/>
    <w:pPr>
      <w:ind w:left="360"/>
    </w:pPr>
  </w:style>
  <w:style w:type="paragraph" w:styleId="ListContinue2">
    <w:name w:val="List Continue 2"/>
    <w:basedOn w:val="BodyText"/>
    <w:rsid w:val="005C4AAC"/>
    <w:pPr>
      <w:ind w:left="720"/>
    </w:pPr>
  </w:style>
  <w:style w:type="paragraph" w:styleId="ListContinue3">
    <w:name w:val="List Continue 3"/>
    <w:basedOn w:val="BodyText"/>
    <w:rsid w:val="005C4AAC"/>
    <w:pPr>
      <w:ind w:left="1080"/>
    </w:pPr>
  </w:style>
  <w:style w:type="paragraph" w:customStyle="1" w:styleId="ListProcedure">
    <w:name w:val="List Procedure"/>
    <w:basedOn w:val="BodyText"/>
    <w:rsid w:val="005C4AAC"/>
    <w:pPr>
      <w:numPr>
        <w:ilvl w:val="3"/>
        <w:numId w:val="11"/>
      </w:numPr>
    </w:pPr>
  </w:style>
  <w:style w:type="paragraph" w:customStyle="1" w:styleId="ListProcedure2">
    <w:name w:val="List Procedure 2"/>
    <w:basedOn w:val="BodyText"/>
    <w:rsid w:val="005C4AAC"/>
    <w:pPr>
      <w:numPr>
        <w:ilvl w:val="4"/>
        <w:numId w:val="11"/>
      </w:numPr>
    </w:pPr>
  </w:style>
  <w:style w:type="paragraph" w:customStyle="1" w:styleId="Note">
    <w:name w:val="Note"/>
    <w:basedOn w:val="BodyText"/>
    <w:next w:val="BodyText"/>
    <w:link w:val="NoteChar"/>
    <w:rsid w:val="005C4AAC"/>
    <w:pPr>
      <w:keepLines/>
      <w:pBdr>
        <w:top w:val="single" w:sz="12" w:space="3" w:color="auto" w:shadow="1"/>
        <w:left w:val="single" w:sz="12" w:space="3" w:color="auto" w:shadow="1"/>
        <w:bottom w:val="single" w:sz="12" w:space="3" w:color="auto" w:shadow="1"/>
        <w:right w:val="single" w:sz="12" w:space="3" w:color="auto" w:shadow="1"/>
      </w:pBdr>
      <w:ind w:left="170" w:right="170"/>
    </w:pPr>
  </w:style>
  <w:style w:type="character" w:customStyle="1" w:styleId="NoteChar">
    <w:name w:val="Note Char"/>
    <w:basedOn w:val="BodyTextChar"/>
    <w:link w:val="Note"/>
    <w:rsid w:val="005C4AAC"/>
    <w:rPr>
      <w:rFonts w:ascii="Times New Roman" w:eastAsia="Times New Roman" w:hAnsi="Times New Roman" w:cs="Times New Roman"/>
      <w:szCs w:val="24"/>
      <w:lang w:val="fr-FR"/>
    </w:rPr>
  </w:style>
  <w:style w:type="character" w:styleId="PageNumber">
    <w:name w:val="page number"/>
    <w:basedOn w:val="DefaultParagraphFont"/>
    <w:rsid w:val="005C4AAC"/>
  </w:style>
  <w:style w:type="character" w:customStyle="1" w:styleId="Placeholder">
    <w:name w:val="Placeholder"/>
    <w:basedOn w:val="DefaultParagraphFont"/>
    <w:rsid w:val="005C4AAC"/>
    <w:rPr>
      <w:i/>
    </w:rPr>
  </w:style>
  <w:style w:type="paragraph" w:styleId="PlainText">
    <w:name w:val="Plain Text"/>
    <w:basedOn w:val="Normal"/>
    <w:link w:val="PlainTextChar"/>
    <w:rsid w:val="005C4AAC"/>
    <w:rPr>
      <w:rFonts w:ascii="Courier New" w:hAnsi="Courier New" w:cs="Courier New"/>
      <w:sz w:val="20"/>
      <w:szCs w:val="20"/>
    </w:rPr>
  </w:style>
  <w:style w:type="character" w:customStyle="1" w:styleId="PlainTextChar">
    <w:name w:val="Plain Text Char"/>
    <w:basedOn w:val="DefaultParagraphFont"/>
    <w:link w:val="PlainText"/>
    <w:rsid w:val="005C4AAC"/>
    <w:rPr>
      <w:rFonts w:ascii="Courier New" w:eastAsia="SimSun" w:hAnsi="Courier New" w:cs="Courier New"/>
      <w:sz w:val="20"/>
      <w:szCs w:val="20"/>
      <w:lang w:val="fr-FR"/>
    </w:rPr>
  </w:style>
  <w:style w:type="paragraph" w:customStyle="1" w:styleId="SpaceHalf">
    <w:name w:val="Space Half"/>
    <w:basedOn w:val="Normal"/>
    <w:rsid w:val="005C4AAC"/>
    <w:pPr>
      <w:spacing w:line="120" w:lineRule="exact"/>
    </w:pPr>
  </w:style>
  <w:style w:type="character" w:customStyle="1" w:styleId="Vernacular">
    <w:name w:val="Vernacular"/>
    <w:basedOn w:val="DefaultParagraphFont"/>
    <w:rsid w:val="005C4AAC"/>
    <w:rPr>
      <w:rFonts w:ascii="Doulos SIL" w:hAnsi="Doulos SIL"/>
    </w:rPr>
  </w:style>
  <w:style w:type="character" w:styleId="Strong">
    <w:name w:val="Strong"/>
    <w:basedOn w:val="DefaultParagraphFont"/>
    <w:qFormat/>
    <w:rsid w:val="005C4AAC"/>
    <w:rPr>
      <w:b/>
      <w:bCs/>
    </w:rPr>
  </w:style>
  <w:style w:type="character" w:customStyle="1" w:styleId="Style">
    <w:name w:val="Style"/>
    <w:basedOn w:val="DefaultParagraphFont"/>
    <w:rsid w:val="005C4AAC"/>
    <w:rPr>
      <w:i/>
    </w:rPr>
  </w:style>
  <w:style w:type="paragraph" w:styleId="Subtitle">
    <w:name w:val="Subtitle"/>
    <w:basedOn w:val="Normal"/>
    <w:next w:val="SpaceSingle"/>
    <w:link w:val="SubtitleChar"/>
    <w:qFormat/>
    <w:rsid w:val="00A57EB7"/>
    <w:pPr>
      <w:keepLines/>
      <w:shd w:val="clear" w:color="auto" w:fill="EEECE1" w:themeFill="background2"/>
      <w:jc w:val="center"/>
    </w:pPr>
    <w:rPr>
      <w:rFonts w:cs="Arial"/>
      <w:b/>
      <w:kern w:val="28"/>
      <w:sz w:val="40"/>
      <w:szCs w:val="16"/>
      <w:lang w:val="en-AU"/>
    </w:rPr>
  </w:style>
  <w:style w:type="character" w:customStyle="1" w:styleId="SubtitleChar">
    <w:name w:val="Subtitle Char"/>
    <w:basedOn w:val="DefaultParagraphFont"/>
    <w:link w:val="Subtitle"/>
    <w:rsid w:val="00A57EB7"/>
    <w:rPr>
      <w:rFonts w:ascii="Times New Roman" w:eastAsia="SimSun" w:hAnsi="Times New Roman" w:cs="Arial"/>
      <w:b/>
      <w:kern w:val="28"/>
      <w:sz w:val="40"/>
      <w:szCs w:val="16"/>
      <w:shd w:val="clear" w:color="auto" w:fill="EEECE1" w:themeFill="background2"/>
    </w:rPr>
  </w:style>
  <w:style w:type="paragraph" w:customStyle="1" w:styleId="TableHeadingRow">
    <w:name w:val="Table Heading Row"/>
    <w:basedOn w:val="Normal"/>
    <w:next w:val="TableRow"/>
    <w:rsid w:val="005C4AAC"/>
    <w:pPr>
      <w:keepNext/>
      <w:spacing w:before="60" w:after="60"/>
    </w:pPr>
    <w:rPr>
      <w:b/>
    </w:rPr>
  </w:style>
  <w:style w:type="paragraph" w:customStyle="1" w:styleId="TableRow">
    <w:name w:val="Table Row"/>
    <w:basedOn w:val="Normal"/>
    <w:rsid w:val="005C4AAC"/>
    <w:pPr>
      <w:spacing w:before="60" w:after="60"/>
    </w:pPr>
  </w:style>
  <w:style w:type="paragraph" w:styleId="Title">
    <w:name w:val="Title"/>
    <w:basedOn w:val="Normal"/>
    <w:next w:val="SpaceSingle"/>
    <w:link w:val="TitleChar"/>
    <w:qFormat/>
    <w:rsid w:val="005C4AAC"/>
    <w:pPr>
      <w:keepLines/>
      <w:jc w:val="center"/>
    </w:pPr>
    <w:rPr>
      <w:rFonts w:cs="Arial"/>
      <w:b/>
      <w:bCs/>
      <w:kern w:val="28"/>
      <w:sz w:val="96"/>
      <w:szCs w:val="32"/>
    </w:rPr>
  </w:style>
  <w:style w:type="character" w:customStyle="1" w:styleId="TitleChar">
    <w:name w:val="Title Char"/>
    <w:basedOn w:val="DefaultParagraphFont"/>
    <w:link w:val="Title"/>
    <w:rsid w:val="005C4AAC"/>
    <w:rPr>
      <w:rFonts w:ascii="Times New Roman" w:eastAsia="SimSun" w:hAnsi="Times New Roman" w:cs="Arial"/>
      <w:b/>
      <w:bCs/>
      <w:kern w:val="28"/>
      <w:sz w:val="96"/>
      <w:szCs w:val="32"/>
      <w:lang w:val="fr-FR"/>
    </w:rPr>
  </w:style>
  <w:style w:type="paragraph" w:styleId="TOC1">
    <w:name w:val="toc 1"/>
    <w:basedOn w:val="Normal"/>
    <w:next w:val="Normal"/>
    <w:uiPriority w:val="39"/>
    <w:rsid w:val="005C4AAC"/>
    <w:pPr>
      <w:spacing w:before="60"/>
    </w:pPr>
    <w:rPr>
      <w:b/>
    </w:rPr>
  </w:style>
  <w:style w:type="character" w:customStyle="1" w:styleId="TypedText">
    <w:name w:val="Typed Text"/>
    <w:basedOn w:val="DefaultParagraphFont"/>
    <w:rsid w:val="005C4AAC"/>
    <w:rPr>
      <w:b/>
    </w:rPr>
  </w:style>
  <w:style w:type="character" w:customStyle="1" w:styleId="UserInterface">
    <w:name w:val="User Interface"/>
    <w:basedOn w:val="DefaultParagraphFont"/>
    <w:rsid w:val="005C4AAC"/>
    <w:rPr>
      <w:rFonts w:ascii="Arial" w:hAnsi="Arial"/>
      <w:b/>
      <w:sz w:val="20"/>
    </w:rPr>
  </w:style>
  <w:style w:type="character" w:customStyle="1" w:styleId="VernacularStrong">
    <w:name w:val="Vernacular Strong"/>
    <w:basedOn w:val="DefaultParagraphFont"/>
    <w:rsid w:val="005C4AAC"/>
    <w:rPr>
      <w:rFonts w:ascii="Doulos SIL" w:hAnsi="Doulos SIL"/>
      <w:b/>
    </w:rPr>
  </w:style>
  <w:style w:type="character" w:customStyle="1" w:styleId="VernacularEmphasis">
    <w:name w:val="Vernacular Emphasis"/>
    <w:basedOn w:val="DefaultParagraphFont"/>
    <w:rsid w:val="005C4AAC"/>
    <w:rPr>
      <w:rFonts w:ascii="Doulos SIL" w:hAnsi="Doulos SIL"/>
      <w:i/>
    </w:rPr>
  </w:style>
  <w:style w:type="paragraph" w:styleId="BalloonText">
    <w:name w:val="Balloon Text"/>
    <w:basedOn w:val="Normal"/>
    <w:link w:val="BalloonTextChar"/>
    <w:rsid w:val="005C4AAC"/>
    <w:rPr>
      <w:rFonts w:ascii="Tahoma" w:hAnsi="Tahoma" w:cs="Tahoma"/>
      <w:sz w:val="16"/>
      <w:szCs w:val="16"/>
    </w:rPr>
  </w:style>
  <w:style w:type="character" w:customStyle="1" w:styleId="BalloonTextChar">
    <w:name w:val="Balloon Text Char"/>
    <w:basedOn w:val="DefaultParagraphFont"/>
    <w:link w:val="BalloonText"/>
    <w:rsid w:val="005C4AAC"/>
    <w:rPr>
      <w:rFonts w:ascii="Tahoma" w:eastAsia="SimSun" w:hAnsi="Tahoma" w:cs="Tahoma"/>
      <w:sz w:val="16"/>
      <w:szCs w:val="16"/>
      <w:lang w:val="fr-FR"/>
    </w:rPr>
  </w:style>
  <w:style w:type="character" w:styleId="CommentReference">
    <w:name w:val="annotation reference"/>
    <w:basedOn w:val="DefaultParagraphFont"/>
    <w:rsid w:val="005C4AAC"/>
    <w:rPr>
      <w:sz w:val="16"/>
      <w:szCs w:val="16"/>
    </w:rPr>
  </w:style>
  <w:style w:type="paragraph" w:styleId="CommentText">
    <w:name w:val="annotation text"/>
    <w:basedOn w:val="Normal"/>
    <w:link w:val="CommentTextChar"/>
    <w:rsid w:val="005C4AAC"/>
    <w:rPr>
      <w:rFonts w:eastAsia="Times New Roman"/>
      <w:sz w:val="20"/>
      <w:szCs w:val="20"/>
    </w:rPr>
  </w:style>
  <w:style w:type="character" w:customStyle="1" w:styleId="CommentTextChar">
    <w:name w:val="Comment Text Char"/>
    <w:basedOn w:val="DefaultParagraphFont"/>
    <w:link w:val="CommentText"/>
    <w:rsid w:val="005C4AAC"/>
    <w:rPr>
      <w:rFonts w:ascii="Times New Roman" w:eastAsia="Times New Roman" w:hAnsi="Times New Roman" w:cs="Times New Roman"/>
      <w:sz w:val="20"/>
      <w:szCs w:val="20"/>
      <w:lang w:val="fr-FR"/>
    </w:rPr>
  </w:style>
  <w:style w:type="paragraph" w:styleId="DocumentMap">
    <w:name w:val="Document Map"/>
    <w:basedOn w:val="Normal"/>
    <w:link w:val="DocumentMapChar"/>
    <w:rsid w:val="005C4AAC"/>
    <w:rPr>
      <w:rFonts w:ascii="Tahoma" w:hAnsi="Tahoma" w:cs="Tahoma"/>
      <w:sz w:val="16"/>
      <w:szCs w:val="16"/>
    </w:rPr>
  </w:style>
  <w:style w:type="character" w:customStyle="1" w:styleId="DocumentMapChar">
    <w:name w:val="Document Map Char"/>
    <w:basedOn w:val="DefaultParagraphFont"/>
    <w:link w:val="DocumentMap"/>
    <w:rsid w:val="005C4AAC"/>
    <w:rPr>
      <w:rFonts w:ascii="Tahoma" w:eastAsia="SimSun" w:hAnsi="Tahoma" w:cs="Tahoma"/>
      <w:sz w:val="16"/>
      <w:szCs w:val="16"/>
      <w:lang w:val="fr-FR"/>
    </w:rPr>
  </w:style>
  <w:style w:type="paragraph" w:customStyle="1" w:styleId="UpgradeTip">
    <w:name w:val="Upgrade Tip"/>
    <w:basedOn w:val="Note"/>
    <w:qFormat/>
    <w:rsid w:val="005C4AAC"/>
    <w:pPr>
      <w:pBdr>
        <w:top w:val="double" w:sz="4" w:space="3" w:color="auto" w:shadow="1"/>
        <w:left w:val="double" w:sz="4" w:space="3" w:color="auto" w:shadow="1"/>
        <w:bottom w:val="double" w:sz="4" w:space="3" w:color="auto" w:shadow="1"/>
        <w:right w:val="double" w:sz="4" w:space="3" w:color="auto" w:shadow="1"/>
      </w:pBdr>
      <w:spacing w:line="240" w:lineRule="atLeast"/>
      <w:ind w:left="709"/>
    </w:pPr>
    <w:rPr>
      <w:bCs/>
      <w:lang w:val="en-GB"/>
    </w:rPr>
  </w:style>
  <w:style w:type="paragraph" w:styleId="TOC2">
    <w:name w:val="toc 2"/>
    <w:basedOn w:val="Normal"/>
    <w:next w:val="Normal"/>
    <w:autoRedefine/>
    <w:uiPriority w:val="39"/>
    <w:rsid w:val="005C4AAC"/>
    <w:pPr>
      <w:spacing w:after="100"/>
      <w:ind w:left="220"/>
    </w:pPr>
  </w:style>
  <w:style w:type="paragraph" w:styleId="TOC3">
    <w:name w:val="toc 3"/>
    <w:basedOn w:val="Normal"/>
    <w:next w:val="Normal"/>
    <w:autoRedefine/>
    <w:uiPriority w:val="39"/>
    <w:rsid w:val="005C4AAC"/>
    <w:pPr>
      <w:spacing w:after="100"/>
      <w:ind w:left="440"/>
    </w:pPr>
  </w:style>
  <w:style w:type="paragraph" w:customStyle="1" w:styleId="Rsum">
    <w:name w:val="Résumé"/>
    <w:basedOn w:val="Heading1"/>
    <w:link w:val="RsumChar"/>
    <w:qFormat/>
    <w:rsid w:val="005C4AAC"/>
    <w:pPr>
      <w:ind w:left="-1134"/>
    </w:pPr>
  </w:style>
  <w:style w:type="character" w:customStyle="1" w:styleId="RsumChar">
    <w:name w:val="Résumé Char"/>
    <w:basedOn w:val="Heading1Char"/>
    <w:link w:val="Rsum"/>
    <w:rsid w:val="005C4AAC"/>
    <w:rPr>
      <w:rFonts w:ascii="Times New Roman" w:eastAsia="SimSun" w:hAnsi="Times New Roman" w:cs="Arial"/>
      <w:b/>
      <w:bCs/>
      <w:kern w:val="28"/>
      <w:sz w:val="48"/>
      <w:szCs w:val="32"/>
    </w:rPr>
  </w:style>
  <w:style w:type="paragraph" w:customStyle="1" w:styleId="TitlePageTitle">
    <w:name w:val="Title Page Title"/>
    <w:basedOn w:val="Normal"/>
    <w:next w:val="Normal"/>
    <w:rsid w:val="005C4AAC"/>
    <w:pPr>
      <w:pBdr>
        <w:bottom w:val="single" w:sz="24" w:space="1" w:color="auto"/>
      </w:pBdr>
      <w:spacing w:before="3000" w:after="60"/>
      <w:jc w:val="right"/>
    </w:pPr>
    <w:rPr>
      <w:rFonts w:ascii="Arial" w:eastAsia="Times New Roman" w:hAnsi="Arial" w:cs="Arial"/>
      <w:b/>
      <w:color w:val="000000"/>
      <w:sz w:val="48"/>
      <w:szCs w:val="48"/>
      <w:lang w:val="en-US"/>
    </w:rPr>
  </w:style>
  <w:style w:type="paragraph" w:customStyle="1" w:styleId="Times">
    <w:name w:val="Times"/>
    <w:basedOn w:val="Normal"/>
    <w:rsid w:val="005C4AAC"/>
    <w:pPr>
      <w:tabs>
        <w:tab w:val="right" w:pos="426"/>
        <w:tab w:val="left" w:pos="567"/>
        <w:tab w:val="right" w:pos="1134"/>
        <w:tab w:val="left" w:pos="1418"/>
      </w:tabs>
      <w:spacing w:before="40" w:after="40"/>
    </w:pPr>
    <w:rPr>
      <w:rFonts w:eastAsia="Times New Roman"/>
      <w:sz w:val="24"/>
      <w:lang w:val="en-US"/>
    </w:rPr>
  </w:style>
  <w:style w:type="paragraph" w:styleId="TOCHeading">
    <w:name w:val="TOC Heading"/>
    <w:basedOn w:val="Heading1"/>
    <w:next w:val="Normal"/>
    <w:uiPriority w:val="39"/>
    <w:unhideWhenUsed/>
    <w:qFormat/>
    <w:rsid w:val="005C4AAC"/>
    <w:pPr>
      <w:pageBreakBefore w:val="0"/>
      <w:numPr>
        <w:numId w:val="0"/>
      </w:numPr>
      <w:spacing w:before="480" w:after="0" w:line="276" w:lineRule="auto"/>
      <w:outlineLvl w:val="9"/>
    </w:pPr>
    <w:rPr>
      <w:rFonts w:ascii="Cambria" w:eastAsia="Times New Roman" w:hAnsi="Cambria" w:cs="Times New Roman"/>
      <w:color w:val="365F91"/>
      <w:kern w:val="0"/>
      <w:sz w:val="28"/>
      <w:szCs w:val="28"/>
      <w:lang w:val="en-US"/>
    </w:rPr>
  </w:style>
  <w:style w:type="paragraph" w:styleId="CommentSubject">
    <w:name w:val="annotation subject"/>
    <w:basedOn w:val="CommentText"/>
    <w:next w:val="CommentText"/>
    <w:link w:val="CommentSubjectChar"/>
    <w:rsid w:val="005C4AAC"/>
    <w:rPr>
      <w:rFonts w:eastAsia="SimSun"/>
      <w:b/>
      <w:bCs/>
    </w:rPr>
  </w:style>
  <w:style w:type="character" w:customStyle="1" w:styleId="CommentSubjectChar">
    <w:name w:val="Comment Subject Char"/>
    <w:basedOn w:val="CommentTextChar"/>
    <w:link w:val="CommentSubject"/>
    <w:rsid w:val="005C4AAC"/>
    <w:rPr>
      <w:rFonts w:ascii="Times New Roman" w:eastAsia="SimSun" w:hAnsi="Times New Roman" w:cs="Times New Roman"/>
      <w:b/>
      <w:bCs/>
      <w:sz w:val="20"/>
      <w:szCs w:val="20"/>
      <w:lang w:val="fr-FR"/>
    </w:rPr>
  </w:style>
  <w:style w:type="paragraph" w:customStyle="1" w:styleId="Teacher">
    <w:name w:val="Teacher"/>
    <w:basedOn w:val="BodyText"/>
    <w:link w:val="TeacherChar"/>
    <w:qFormat/>
    <w:rsid w:val="005C4AAC"/>
    <w:pPr>
      <w:pBdr>
        <w:top w:val="dashSmallGap" w:sz="4" w:space="1" w:color="auto"/>
        <w:left w:val="dashSmallGap" w:sz="4" w:space="4" w:color="auto"/>
        <w:bottom w:val="dashSmallGap" w:sz="4" w:space="1" w:color="auto"/>
        <w:right w:val="dashSmallGap" w:sz="4" w:space="4" w:color="auto"/>
      </w:pBdr>
      <w:spacing w:before="60"/>
      <w:ind w:left="170" w:right="170"/>
    </w:pPr>
    <w:rPr>
      <w:i/>
      <w:iCs/>
    </w:rPr>
  </w:style>
  <w:style w:type="character" w:customStyle="1" w:styleId="TeacherChar">
    <w:name w:val="Teacher Char"/>
    <w:basedOn w:val="BodyTextChar"/>
    <w:link w:val="Teacher"/>
    <w:rsid w:val="005C4AAC"/>
    <w:rPr>
      <w:rFonts w:ascii="Times New Roman" w:eastAsia="Times New Roman" w:hAnsi="Times New Roman" w:cs="Times New Roman"/>
      <w:i/>
      <w:iCs/>
      <w:szCs w:val="24"/>
      <w:lang w:val="fr-FR"/>
    </w:rPr>
  </w:style>
  <w:style w:type="paragraph" w:customStyle="1" w:styleId="StyleTeacherBefore023cmAfter031cm">
    <w:name w:val="Style Teacher + Before:  0.23 cm After:  0.31 cm"/>
    <w:basedOn w:val="Teacher"/>
    <w:rsid w:val="005C4AAC"/>
    <w:pPr>
      <w:ind w:left="130" w:right="176"/>
    </w:pPr>
  </w:style>
  <w:style w:type="paragraph" w:customStyle="1" w:styleId="ListResult">
    <w:name w:val="List Result"/>
    <w:basedOn w:val="ListContinue"/>
    <w:link w:val="ListResultChar"/>
    <w:qFormat/>
    <w:rsid w:val="00B20085"/>
    <w:pPr>
      <w:ind w:left="1080"/>
    </w:pPr>
    <w:rPr>
      <w:rFonts w:eastAsia="SimSun"/>
      <w:i/>
      <w:iCs/>
      <w:lang w:val="en-GB"/>
    </w:rPr>
  </w:style>
  <w:style w:type="character" w:customStyle="1" w:styleId="ListResultChar">
    <w:name w:val="List Result Char"/>
    <w:link w:val="ListResult"/>
    <w:rsid w:val="00B20085"/>
    <w:rPr>
      <w:rFonts w:ascii="Times New Roman" w:eastAsia="SimSun" w:hAnsi="Times New Roman" w:cs="Times New Roman"/>
      <w:i/>
      <w:iCs/>
      <w:szCs w:val="24"/>
      <w:lang w:val="en-GB"/>
    </w:rPr>
  </w:style>
  <w:style w:type="table" w:styleId="TableGrid">
    <w:name w:val="Table Grid"/>
    <w:basedOn w:val="TableNormal"/>
    <w:uiPriority w:val="39"/>
    <w:rsid w:val="005C4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rsid w:val="005C4AAC"/>
    <w:pPr>
      <w:tabs>
        <w:tab w:val="right" w:leader="dot" w:pos="3117"/>
      </w:tabs>
      <w:spacing w:before="60"/>
      <w:ind w:left="221" w:hanging="221"/>
    </w:pPr>
    <w:rPr>
      <w:noProof/>
    </w:rPr>
  </w:style>
  <w:style w:type="paragraph" w:styleId="Index2">
    <w:name w:val="index 2"/>
    <w:basedOn w:val="Normal"/>
    <w:next w:val="Normal"/>
    <w:autoRedefine/>
    <w:uiPriority w:val="99"/>
    <w:unhideWhenUsed/>
    <w:rsid w:val="005C4AAC"/>
    <w:pPr>
      <w:tabs>
        <w:tab w:val="right" w:leader="dot" w:pos="3117"/>
      </w:tabs>
      <w:ind w:left="440" w:hanging="220"/>
    </w:pPr>
    <w:rPr>
      <w:noProof/>
      <w:sz w:val="20"/>
    </w:rPr>
  </w:style>
  <w:style w:type="paragraph" w:styleId="Index3">
    <w:name w:val="index 3"/>
    <w:basedOn w:val="Normal"/>
    <w:next w:val="Normal"/>
    <w:autoRedefine/>
    <w:uiPriority w:val="99"/>
    <w:unhideWhenUsed/>
    <w:rsid w:val="005C4AAC"/>
    <w:pPr>
      <w:tabs>
        <w:tab w:val="right" w:leader="dot" w:pos="3117"/>
      </w:tabs>
      <w:ind w:left="660" w:hanging="220"/>
    </w:pPr>
    <w:rPr>
      <w:sz w:val="20"/>
    </w:rPr>
  </w:style>
  <w:style w:type="paragraph" w:styleId="Revision">
    <w:name w:val="Revision"/>
    <w:hidden/>
    <w:uiPriority w:val="99"/>
    <w:semiHidden/>
    <w:rsid w:val="005C4AAC"/>
    <w:pPr>
      <w:spacing w:after="0" w:line="240" w:lineRule="auto"/>
    </w:pPr>
    <w:rPr>
      <w:rFonts w:ascii="Times New Roman" w:eastAsia="SimSun" w:hAnsi="Times New Roman" w:cs="Times New Roman"/>
      <w:szCs w:val="24"/>
      <w:lang w:val="fr-FR"/>
    </w:rPr>
  </w:style>
  <w:style w:type="table" w:styleId="PlainTable2">
    <w:name w:val="Plain Table 2"/>
    <w:basedOn w:val="TableNormal"/>
    <w:uiPriority w:val="42"/>
    <w:rsid w:val="005C4AA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5C4AAC"/>
    <w:rPr>
      <w:sz w:val="20"/>
      <w:szCs w:val="20"/>
    </w:rPr>
  </w:style>
  <w:style w:type="character" w:customStyle="1" w:styleId="FootnoteTextChar">
    <w:name w:val="Footnote Text Char"/>
    <w:basedOn w:val="DefaultParagraphFont"/>
    <w:link w:val="FootnoteText"/>
    <w:uiPriority w:val="99"/>
    <w:semiHidden/>
    <w:rsid w:val="005C4AAC"/>
    <w:rPr>
      <w:rFonts w:ascii="Times New Roman" w:eastAsia="SimSun" w:hAnsi="Times New Roman" w:cs="Times New Roman"/>
      <w:sz w:val="20"/>
      <w:szCs w:val="20"/>
      <w:lang w:val="fr-FR"/>
    </w:rPr>
  </w:style>
  <w:style w:type="character" w:styleId="FootnoteReference">
    <w:name w:val="footnote reference"/>
    <w:basedOn w:val="DefaultParagraphFont"/>
    <w:uiPriority w:val="99"/>
    <w:semiHidden/>
    <w:unhideWhenUsed/>
    <w:rsid w:val="005C4AAC"/>
    <w:rPr>
      <w:vertAlign w:val="superscript"/>
    </w:rPr>
  </w:style>
  <w:style w:type="table" w:styleId="PlainTable4">
    <w:name w:val="Plain Table 4"/>
    <w:basedOn w:val="TableNormal"/>
    <w:uiPriority w:val="44"/>
    <w:rsid w:val="005C4A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C4AAC"/>
    <w:pPr>
      <w:ind w:left="720"/>
      <w:contextualSpacing/>
    </w:pPr>
  </w:style>
  <w:style w:type="paragraph" w:customStyle="1" w:styleId="Keystroke">
    <w:name w:val="Keystroke"/>
    <w:basedOn w:val="Normal"/>
    <w:qFormat/>
    <w:rsid w:val="005C4AAC"/>
    <w:pPr>
      <w:tabs>
        <w:tab w:val="left" w:pos="584"/>
      </w:tabs>
      <w:ind w:left="17"/>
    </w:pPr>
    <w:rPr>
      <w:rFonts w:ascii="Charis SIL Compact" w:eastAsiaTheme="minorHAnsi" w:hAnsi="Charis SIL Compact" w:cs="Charis SIL Compact"/>
      <w:szCs w:val="22"/>
    </w:rPr>
  </w:style>
  <w:style w:type="table" w:customStyle="1" w:styleId="InstructionalContentResume">
    <w:name w:val="InstructionalContentResume"/>
    <w:basedOn w:val="TableNormal"/>
    <w:uiPriority w:val="99"/>
    <w:rsid w:val="005C4AAC"/>
    <w:pPr>
      <w:spacing w:after="0" w:line="240" w:lineRule="auto"/>
    </w:pPr>
    <w:tblPr>
      <w:tblInd w:w="0" w:type="nil"/>
      <w:tblBorders>
        <w:top w:val="single" w:sz="4" w:space="0" w:color="auto"/>
        <w:bottom w:val="single" w:sz="4" w:space="0" w:color="auto"/>
        <w:insideH w:val="single" w:sz="4" w:space="0" w:color="auto"/>
      </w:tblBorders>
    </w:tblPr>
    <w:tblStylePr w:type="firstRow">
      <w:tblPr/>
      <w:tcPr>
        <w:tcBorders>
          <w:bottom w:val="double" w:sz="4" w:space="0" w:color="auto"/>
        </w:tcBorders>
      </w:tcPr>
    </w:tblStylePr>
  </w:style>
  <w:style w:type="paragraph" w:customStyle="1" w:styleId="Section">
    <w:name w:val="Section"/>
    <w:basedOn w:val="BodyText"/>
    <w:qFormat/>
    <w:rsid w:val="005C4AAC"/>
    <w:pPr>
      <w:spacing w:line="259" w:lineRule="auto"/>
    </w:pPr>
    <w:rPr>
      <w:rFonts w:asciiTheme="minorHAnsi" w:eastAsia="SimSun" w:hAnsiTheme="minorHAnsi" w:cstheme="minorBidi"/>
      <w:b/>
      <w:sz w:val="24"/>
      <w:szCs w:val="22"/>
      <w:lang w:val="en-AU"/>
    </w:rPr>
  </w:style>
  <w:style w:type="paragraph" w:styleId="BodyText2">
    <w:name w:val="Body Text 2"/>
    <w:basedOn w:val="Normal"/>
    <w:link w:val="BodyText2Char"/>
    <w:uiPriority w:val="99"/>
    <w:unhideWhenUsed/>
    <w:rsid w:val="00800823"/>
    <w:pPr>
      <w:spacing w:after="120" w:line="240" w:lineRule="atLeast"/>
      <w:ind w:left="1440"/>
    </w:pPr>
    <w:rPr>
      <w:lang w:val="en-AU" w:eastAsia="en-AU"/>
    </w:rPr>
  </w:style>
  <w:style w:type="character" w:customStyle="1" w:styleId="BodyText2Char">
    <w:name w:val="Body Text 2 Char"/>
    <w:basedOn w:val="DefaultParagraphFont"/>
    <w:link w:val="BodyText2"/>
    <w:uiPriority w:val="99"/>
    <w:rsid w:val="00800823"/>
    <w:rPr>
      <w:rFonts w:ascii="Times New Roman" w:eastAsia="SimSun" w:hAnsi="Times New Roman" w:cs="Times New Roman"/>
      <w:szCs w:val="24"/>
      <w:lang w:eastAsia="en-AU"/>
    </w:rPr>
  </w:style>
  <w:style w:type="character" w:customStyle="1" w:styleId="bold">
    <w:name w:val="bold"/>
    <w:basedOn w:val="DefaultParagraphFont"/>
    <w:rsid w:val="005C4AAC"/>
  </w:style>
  <w:style w:type="character" w:styleId="FollowedHyperlink">
    <w:name w:val="FollowedHyperlink"/>
    <w:basedOn w:val="DefaultParagraphFont"/>
    <w:uiPriority w:val="99"/>
    <w:semiHidden/>
    <w:unhideWhenUsed/>
    <w:rsid w:val="005C4AAC"/>
    <w:rPr>
      <w:color w:val="800080" w:themeColor="followedHyperlink"/>
      <w:u w:val="single"/>
    </w:rPr>
  </w:style>
  <w:style w:type="character" w:customStyle="1" w:styleId="Heading5Char">
    <w:name w:val="Heading 5 Char"/>
    <w:basedOn w:val="DefaultParagraphFont"/>
    <w:link w:val="Heading5"/>
    <w:uiPriority w:val="9"/>
    <w:semiHidden/>
    <w:rsid w:val="00800823"/>
    <w:rPr>
      <w:rFonts w:asciiTheme="majorHAnsi" w:eastAsiaTheme="majorEastAsia" w:hAnsiTheme="majorHAnsi" w:cstheme="majorBidi"/>
      <w:color w:val="365F91" w:themeColor="accent1" w:themeShade="BF"/>
      <w:szCs w:val="24"/>
      <w:lang w:val="fr-FR"/>
    </w:rPr>
  </w:style>
  <w:style w:type="paragraph" w:styleId="HTMLPreformatted">
    <w:name w:val="HTML Preformatted"/>
    <w:basedOn w:val="Normal"/>
    <w:link w:val="HTMLPreformattedChar"/>
    <w:uiPriority w:val="99"/>
    <w:semiHidden/>
    <w:unhideWhenUsed/>
    <w:rsid w:val="005C4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5C4AAC"/>
    <w:rPr>
      <w:rFonts w:ascii="Courier New" w:eastAsia="Times New Roman" w:hAnsi="Courier New" w:cs="Courier New"/>
      <w:sz w:val="20"/>
      <w:szCs w:val="20"/>
      <w:lang w:eastAsia="en-AU"/>
    </w:rPr>
  </w:style>
  <w:style w:type="paragraph" w:customStyle="1" w:styleId="is1">
    <w:name w:val="is1"/>
    <w:basedOn w:val="Normal"/>
    <w:qFormat/>
    <w:rsid w:val="00800823"/>
    <w:pPr>
      <w:spacing w:after="120"/>
    </w:pPr>
    <w:rPr>
      <w:b/>
      <w:bCs/>
      <w:sz w:val="26"/>
      <w:szCs w:val="28"/>
    </w:rPr>
  </w:style>
  <w:style w:type="paragraph" w:customStyle="1" w:styleId="is2">
    <w:name w:val="is2"/>
    <w:basedOn w:val="is1"/>
    <w:next w:val="BodyText"/>
    <w:qFormat/>
    <w:rsid w:val="00800823"/>
    <w:pPr>
      <w:numPr>
        <w:ilvl w:val="2"/>
      </w:numPr>
      <w:spacing w:before="240"/>
    </w:pPr>
    <w:rPr>
      <w:b w:val="0"/>
      <w:bCs w:val="0"/>
      <w:i/>
      <w:iCs/>
      <w:sz w:val="22"/>
      <w:szCs w:val="24"/>
    </w:rPr>
  </w:style>
  <w:style w:type="character" w:customStyle="1" w:styleId="italic">
    <w:name w:val="italic"/>
    <w:basedOn w:val="DefaultParagraphFont"/>
    <w:rsid w:val="005C4AAC"/>
  </w:style>
  <w:style w:type="paragraph" w:styleId="ListBullet4">
    <w:name w:val="List Bullet 4"/>
    <w:basedOn w:val="Normal"/>
    <w:uiPriority w:val="99"/>
    <w:unhideWhenUsed/>
    <w:rsid w:val="005C4AAC"/>
    <w:pPr>
      <w:numPr>
        <w:numId w:val="4"/>
      </w:numPr>
      <w:contextualSpacing/>
    </w:pPr>
  </w:style>
  <w:style w:type="paragraph" w:styleId="NormalWeb">
    <w:name w:val="Normal (Web)"/>
    <w:basedOn w:val="Normal"/>
    <w:uiPriority w:val="99"/>
    <w:semiHidden/>
    <w:unhideWhenUsed/>
    <w:rsid w:val="005C4AAC"/>
    <w:pPr>
      <w:spacing w:before="100" w:beforeAutospacing="1" w:after="100" w:afterAutospacing="1"/>
    </w:pPr>
    <w:rPr>
      <w:rFonts w:eastAsia="Times New Roman"/>
      <w:sz w:val="24"/>
      <w:lang w:val="en-AU" w:eastAsia="en-AU"/>
    </w:rPr>
  </w:style>
  <w:style w:type="table" w:customStyle="1" w:styleId="PlainTable21">
    <w:name w:val="Plain Table 21"/>
    <w:basedOn w:val="TableNormal"/>
    <w:uiPriority w:val="42"/>
    <w:rsid w:val="005C4AA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rsid w:val="005C4A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tionheading">
    <w:name w:val="Section heading"/>
    <w:basedOn w:val="BodyText"/>
    <w:qFormat/>
    <w:rsid w:val="005C4AAC"/>
    <w:pPr>
      <w:spacing w:before="180" w:after="40"/>
    </w:pPr>
    <w:rPr>
      <w:rFonts w:asciiTheme="minorBidi" w:eastAsia="SimSun" w:hAnsiTheme="minorBidi" w:cstheme="minorBidi"/>
      <w:b/>
      <w:bCs/>
      <w:i/>
      <w:iCs/>
      <w:sz w:val="26"/>
      <w:szCs w:val="28"/>
    </w:rPr>
  </w:style>
  <w:style w:type="paragraph" w:customStyle="1" w:styleId="Stageheading">
    <w:name w:val="Stage heading"/>
    <w:basedOn w:val="Heading1"/>
    <w:qFormat/>
    <w:rsid w:val="005C4AAC"/>
    <w:pPr>
      <w:numPr>
        <w:numId w:val="0"/>
      </w:numPr>
      <w:pBdr>
        <w:top w:val="thinThickSmallGap" w:sz="24" w:space="1" w:color="auto"/>
        <w:bottom w:val="thinThickSmallGap" w:sz="24" w:space="1" w:color="auto"/>
      </w:pBdr>
      <w:ind w:right="-187"/>
    </w:pPr>
  </w:style>
  <w:style w:type="paragraph" w:customStyle="1" w:styleId="Textbody">
    <w:name w:val="Text body"/>
    <w:basedOn w:val="Normal"/>
    <w:rsid w:val="005C4AAC"/>
    <w:pPr>
      <w:suppressAutoHyphens/>
      <w:autoSpaceDN w:val="0"/>
      <w:spacing w:after="120"/>
      <w:textAlignment w:val="baseline"/>
    </w:pPr>
    <w:rPr>
      <w:rFonts w:eastAsia="Times New Roman"/>
      <w:kern w:val="3"/>
      <w:sz w:val="21"/>
      <w:lang w:val="en-US"/>
    </w:rPr>
  </w:style>
  <w:style w:type="paragraph" w:styleId="ListNumber2">
    <w:name w:val="List Number 2"/>
    <w:basedOn w:val="Normal"/>
    <w:uiPriority w:val="99"/>
    <w:unhideWhenUsed/>
    <w:rsid w:val="008C071B"/>
    <w:pPr>
      <w:tabs>
        <w:tab w:val="num" w:pos="720"/>
      </w:tabs>
      <w:ind w:left="720" w:hanging="360"/>
      <w:contextualSpacing/>
    </w:pPr>
  </w:style>
  <w:style w:type="paragraph" w:styleId="ListNumber">
    <w:name w:val="List Number"/>
    <w:basedOn w:val="Normal"/>
    <w:uiPriority w:val="99"/>
    <w:unhideWhenUsed/>
    <w:rsid w:val="002F4ABE"/>
    <w:pPr>
      <w:tabs>
        <w:tab w:val="num" w:pos="360"/>
      </w:tabs>
      <w:ind w:left="360" w:hanging="360"/>
      <w:contextualSpacing/>
    </w:pPr>
  </w:style>
  <w:style w:type="character" w:customStyle="1" w:styleId="plain1">
    <w:name w:val="plain1"/>
    <w:basedOn w:val="DefaultParagraphFont"/>
    <w:rsid w:val="00A04049"/>
    <w:rPr>
      <w:b w:val="0"/>
      <w:bCs w:val="0"/>
      <w:i w:val="0"/>
      <w:iCs w:val="0"/>
      <w:color w:val="000000"/>
      <w:shd w:val="clear" w:color="auto" w:fill="FFFFFF"/>
    </w:rPr>
  </w:style>
  <w:style w:type="character" w:customStyle="1" w:styleId="apple-tab-span">
    <w:name w:val="apple-tab-span"/>
    <w:basedOn w:val="DefaultParagraphFont"/>
    <w:rsid w:val="005C4AAC"/>
  </w:style>
  <w:style w:type="character" w:customStyle="1" w:styleId="Link">
    <w:name w:val="Link"/>
    <w:basedOn w:val="DefaultParagraphFont"/>
    <w:uiPriority w:val="1"/>
    <w:qFormat/>
    <w:rsid w:val="00FD4AC8"/>
    <w:rPr>
      <w:u w:val="single"/>
      <w:lang w:val="en-AU"/>
    </w:rPr>
  </w:style>
  <w:style w:type="paragraph" w:customStyle="1" w:styleId="SubTitle0">
    <w:name w:val="Sub Title"/>
    <w:basedOn w:val="Title"/>
    <w:rsid w:val="00D73915"/>
    <w:rPr>
      <w:sz w:val="80"/>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57177">
      <w:bodyDiv w:val="1"/>
      <w:marLeft w:val="0"/>
      <w:marRight w:val="0"/>
      <w:marTop w:val="0"/>
      <w:marBottom w:val="0"/>
      <w:divBdr>
        <w:top w:val="none" w:sz="0" w:space="0" w:color="auto"/>
        <w:left w:val="none" w:sz="0" w:space="0" w:color="auto"/>
        <w:bottom w:val="none" w:sz="0" w:space="0" w:color="auto"/>
        <w:right w:val="none" w:sz="0" w:space="0" w:color="auto"/>
      </w:divBdr>
    </w:div>
    <w:div w:id="128402425">
      <w:bodyDiv w:val="1"/>
      <w:marLeft w:val="0"/>
      <w:marRight w:val="0"/>
      <w:marTop w:val="0"/>
      <w:marBottom w:val="0"/>
      <w:divBdr>
        <w:top w:val="none" w:sz="0" w:space="0" w:color="auto"/>
        <w:left w:val="none" w:sz="0" w:space="0" w:color="auto"/>
        <w:bottom w:val="none" w:sz="0" w:space="0" w:color="auto"/>
        <w:right w:val="none" w:sz="0" w:space="0" w:color="auto"/>
      </w:divBdr>
    </w:div>
    <w:div w:id="199362084">
      <w:bodyDiv w:val="1"/>
      <w:marLeft w:val="0"/>
      <w:marRight w:val="0"/>
      <w:marTop w:val="0"/>
      <w:marBottom w:val="0"/>
      <w:divBdr>
        <w:top w:val="none" w:sz="0" w:space="0" w:color="auto"/>
        <w:left w:val="none" w:sz="0" w:space="0" w:color="auto"/>
        <w:bottom w:val="none" w:sz="0" w:space="0" w:color="auto"/>
        <w:right w:val="none" w:sz="0" w:space="0" w:color="auto"/>
      </w:divBdr>
    </w:div>
    <w:div w:id="276759798">
      <w:bodyDiv w:val="1"/>
      <w:marLeft w:val="0"/>
      <w:marRight w:val="0"/>
      <w:marTop w:val="0"/>
      <w:marBottom w:val="0"/>
      <w:divBdr>
        <w:top w:val="none" w:sz="0" w:space="0" w:color="auto"/>
        <w:left w:val="none" w:sz="0" w:space="0" w:color="auto"/>
        <w:bottom w:val="none" w:sz="0" w:space="0" w:color="auto"/>
        <w:right w:val="none" w:sz="0" w:space="0" w:color="auto"/>
      </w:divBdr>
    </w:div>
    <w:div w:id="620258464">
      <w:bodyDiv w:val="1"/>
      <w:marLeft w:val="0"/>
      <w:marRight w:val="0"/>
      <w:marTop w:val="0"/>
      <w:marBottom w:val="0"/>
      <w:divBdr>
        <w:top w:val="none" w:sz="0" w:space="0" w:color="auto"/>
        <w:left w:val="none" w:sz="0" w:space="0" w:color="auto"/>
        <w:bottom w:val="none" w:sz="0" w:space="0" w:color="auto"/>
        <w:right w:val="none" w:sz="0" w:space="0" w:color="auto"/>
      </w:divBdr>
    </w:div>
    <w:div w:id="622492903">
      <w:bodyDiv w:val="1"/>
      <w:marLeft w:val="0"/>
      <w:marRight w:val="0"/>
      <w:marTop w:val="0"/>
      <w:marBottom w:val="0"/>
      <w:divBdr>
        <w:top w:val="none" w:sz="0" w:space="0" w:color="auto"/>
        <w:left w:val="none" w:sz="0" w:space="0" w:color="auto"/>
        <w:bottom w:val="none" w:sz="0" w:space="0" w:color="auto"/>
        <w:right w:val="none" w:sz="0" w:space="0" w:color="auto"/>
      </w:divBdr>
    </w:div>
    <w:div w:id="657075300">
      <w:bodyDiv w:val="1"/>
      <w:marLeft w:val="0"/>
      <w:marRight w:val="0"/>
      <w:marTop w:val="0"/>
      <w:marBottom w:val="0"/>
      <w:divBdr>
        <w:top w:val="none" w:sz="0" w:space="0" w:color="auto"/>
        <w:left w:val="none" w:sz="0" w:space="0" w:color="auto"/>
        <w:bottom w:val="none" w:sz="0" w:space="0" w:color="auto"/>
        <w:right w:val="none" w:sz="0" w:space="0" w:color="auto"/>
      </w:divBdr>
    </w:div>
    <w:div w:id="893124643">
      <w:bodyDiv w:val="1"/>
      <w:marLeft w:val="0"/>
      <w:marRight w:val="0"/>
      <w:marTop w:val="0"/>
      <w:marBottom w:val="0"/>
      <w:divBdr>
        <w:top w:val="none" w:sz="0" w:space="0" w:color="auto"/>
        <w:left w:val="none" w:sz="0" w:space="0" w:color="auto"/>
        <w:bottom w:val="none" w:sz="0" w:space="0" w:color="auto"/>
        <w:right w:val="none" w:sz="0" w:space="0" w:color="auto"/>
      </w:divBdr>
    </w:div>
    <w:div w:id="961808699">
      <w:bodyDiv w:val="1"/>
      <w:marLeft w:val="0"/>
      <w:marRight w:val="0"/>
      <w:marTop w:val="0"/>
      <w:marBottom w:val="0"/>
      <w:divBdr>
        <w:top w:val="none" w:sz="0" w:space="0" w:color="auto"/>
        <w:left w:val="none" w:sz="0" w:space="0" w:color="auto"/>
        <w:bottom w:val="none" w:sz="0" w:space="0" w:color="auto"/>
        <w:right w:val="none" w:sz="0" w:space="0" w:color="auto"/>
      </w:divBdr>
    </w:div>
    <w:div w:id="1140264517">
      <w:bodyDiv w:val="1"/>
      <w:marLeft w:val="0"/>
      <w:marRight w:val="0"/>
      <w:marTop w:val="0"/>
      <w:marBottom w:val="0"/>
      <w:divBdr>
        <w:top w:val="none" w:sz="0" w:space="0" w:color="auto"/>
        <w:left w:val="none" w:sz="0" w:space="0" w:color="auto"/>
        <w:bottom w:val="none" w:sz="0" w:space="0" w:color="auto"/>
        <w:right w:val="none" w:sz="0" w:space="0" w:color="auto"/>
      </w:divBdr>
    </w:div>
    <w:div w:id="1464730277">
      <w:bodyDiv w:val="1"/>
      <w:marLeft w:val="0"/>
      <w:marRight w:val="0"/>
      <w:marTop w:val="0"/>
      <w:marBottom w:val="0"/>
      <w:divBdr>
        <w:top w:val="none" w:sz="0" w:space="0" w:color="auto"/>
        <w:left w:val="none" w:sz="0" w:space="0" w:color="auto"/>
        <w:bottom w:val="none" w:sz="0" w:space="0" w:color="auto"/>
        <w:right w:val="none" w:sz="0" w:space="0" w:color="auto"/>
      </w:divBdr>
    </w:div>
    <w:div w:id="1856990334">
      <w:bodyDiv w:val="1"/>
      <w:marLeft w:val="0"/>
      <w:marRight w:val="0"/>
      <w:marTop w:val="0"/>
      <w:marBottom w:val="0"/>
      <w:divBdr>
        <w:top w:val="none" w:sz="0" w:space="0" w:color="auto"/>
        <w:left w:val="none" w:sz="0" w:space="0" w:color="auto"/>
        <w:bottom w:val="none" w:sz="0" w:space="0" w:color="auto"/>
        <w:right w:val="none" w:sz="0" w:space="0" w:color="auto"/>
      </w:divBdr>
    </w:div>
    <w:div w:id="185769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pdq\Documents\Custom%20Office%20Templates\Instructional%20Content%20A5%20-%204c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873F4-7B69-47F1-A70B-7F39826EA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Instructional Content A5 - 4cm.dotx</Template>
  <TotalTime>767</TotalTime>
  <Pages>1</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Beadle</dc:creator>
  <cp:lastModifiedBy>jjpdq82@yahoo.com.au</cp:lastModifiedBy>
  <cp:revision>5</cp:revision>
  <cp:lastPrinted>2015-12-16T12:43:00Z</cp:lastPrinted>
  <dcterms:created xsi:type="dcterms:W3CDTF">2021-09-01T13:47:00Z</dcterms:created>
  <dcterms:modified xsi:type="dcterms:W3CDTF">2021-11-05T04:02:00Z</dcterms:modified>
</cp:coreProperties>
</file>