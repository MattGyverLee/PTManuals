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471"/>
        <w:gridCol w:w="3470"/>
      </w:tblGrid>
      <w:tr w:rsidR="00771C60" w:rsidRPr="0099189F" w:rsidTr="00110136">
        <w:tc>
          <w:tcPr>
            <w:tcW w:w="3471" w:type="dxa"/>
          </w:tcPr>
          <w:p w:rsidR="00771C60" w:rsidRPr="00D970D7" w:rsidRDefault="00771C60" w:rsidP="00771C60">
            <w:pPr>
              <w:pStyle w:val="Heading1"/>
              <w:numPr>
                <w:ilvl w:val="0"/>
                <w:numId w:val="11"/>
              </w:numPr>
              <w:shd w:val="clear" w:color="auto" w:fill="EEEEEE"/>
              <w:spacing w:after="0" w:line="360" w:lineRule="atLeast"/>
              <w:jc w:val="center"/>
              <w:outlineLvl w:val="0"/>
              <w:rPr>
                <w:rFonts w:eastAsia="Times New Roman" w:cs="Noto Sans"/>
                <w:color w:val="333333"/>
                <w:sz w:val="50"/>
                <w:szCs w:val="50"/>
              </w:rPr>
            </w:pPr>
            <w:r w:rsidRPr="00D970D7">
              <w:rPr>
                <w:rFonts w:cs="Noto Sans"/>
                <w:color w:val="333333"/>
                <w:sz w:val="50"/>
                <w:szCs w:val="50"/>
              </w:rPr>
              <w:t>Project Notes</w:t>
            </w:r>
            <w:r w:rsidRPr="00D970D7">
              <w:rPr>
                <w:rFonts w:cs="Noto Sans"/>
                <w:color w:val="333333"/>
                <w:sz w:val="50"/>
                <w:szCs w:val="50"/>
              </w:rPr>
              <w:br/>
              <w:t>Training Videos</w:t>
            </w:r>
          </w:p>
          <w:p w:rsidR="00771C60" w:rsidRPr="00D970D7" w:rsidRDefault="00771C60" w:rsidP="00110136">
            <w:pPr>
              <w:pStyle w:val="BodyText"/>
              <w:rPr>
                <w:lang w:val="en-AU"/>
              </w:rPr>
            </w:pPr>
          </w:p>
        </w:tc>
        <w:tc>
          <w:tcPr>
            <w:tcW w:w="3470" w:type="dxa"/>
          </w:tcPr>
          <w:p w:rsidR="00771C60" w:rsidRPr="00AE1B20" w:rsidRDefault="00CA0806" w:rsidP="00771C60">
            <w:pPr>
              <w:pStyle w:val="Heading1"/>
              <w:numPr>
                <w:ilvl w:val="0"/>
                <w:numId w:val="11"/>
              </w:numPr>
              <w:shd w:val="clear" w:color="auto" w:fill="EEEEEE"/>
              <w:spacing w:after="0" w:line="360" w:lineRule="atLeast"/>
              <w:jc w:val="center"/>
              <w:outlineLvl w:val="0"/>
              <w:rPr>
                <w:rFonts w:cs="Noto Sans"/>
                <w:color w:val="333333"/>
                <w:sz w:val="50"/>
                <w:szCs w:val="50"/>
                <w:lang w:val="fr-FR"/>
              </w:rPr>
            </w:pPr>
            <w:r>
              <w:rPr>
                <w:rFonts w:cs="Noto Sans"/>
                <w:color w:val="333333"/>
                <w:sz w:val="50"/>
                <w:szCs w:val="50"/>
                <w:lang w:val="fr-FR"/>
              </w:rPr>
              <w:t>Remarque</w:t>
            </w:r>
            <w:r w:rsidR="00771C60">
              <w:rPr>
                <w:rFonts w:cs="Noto Sans"/>
                <w:color w:val="333333"/>
                <w:sz w:val="50"/>
                <w:szCs w:val="50"/>
                <w:lang w:val="fr-FR"/>
              </w:rPr>
              <w:t>s</w:t>
            </w:r>
            <w:r>
              <w:rPr>
                <w:rFonts w:cs="Noto Sans"/>
                <w:color w:val="333333"/>
                <w:sz w:val="50"/>
                <w:szCs w:val="50"/>
                <w:lang w:val="fr-FR"/>
              </w:rPr>
              <w:t xml:space="preserve"> du projet</w:t>
            </w:r>
          </w:p>
          <w:p w:rsidR="00771C60" w:rsidRPr="00AE1B20" w:rsidRDefault="00771C60" w:rsidP="00771C60">
            <w:pPr>
              <w:pStyle w:val="Heading1"/>
              <w:numPr>
                <w:ilvl w:val="0"/>
                <w:numId w:val="11"/>
              </w:numPr>
              <w:shd w:val="clear" w:color="auto" w:fill="EEEEEE"/>
              <w:spacing w:after="0" w:line="360" w:lineRule="atLeast"/>
              <w:jc w:val="center"/>
              <w:outlineLvl w:val="0"/>
              <w:rPr>
                <w:rFonts w:cs="Noto Sans"/>
                <w:color w:val="333333"/>
                <w:sz w:val="50"/>
                <w:szCs w:val="50"/>
                <w:lang w:val="fr-FR"/>
              </w:rPr>
            </w:pPr>
            <w:r w:rsidRPr="00AE1B20">
              <w:rPr>
                <w:rFonts w:cs="Noto Sans"/>
                <w:color w:val="333333"/>
                <w:sz w:val="50"/>
                <w:szCs w:val="50"/>
                <w:lang w:val="fr-FR"/>
              </w:rPr>
              <w:t>Vidéos de formation</w:t>
            </w:r>
          </w:p>
        </w:tc>
      </w:tr>
      <w:tr w:rsidR="00771C60" w:rsidRPr="003F180B" w:rsidTr="00110136">
        <w:tc>
          <w:tcPr>
            <w:tcW w:w="3471" w:type="dxa"/>
          </w:tcPr>
          <w:p w:rsidR="00771C60" w:rsidRPr="00D970D7" w:rsidRDefault="00771C60" w:rsidP="00771C60">
            <w:pPr>
              <w:pStyle w:val="Heading2"/>
              <w:outlineLvl w:val="1"/>
              <w:rPr>
                <w:lang w:val="en-AU"/>
              </w:rPr>
            </w:pPr>
            <w:r w:rsidRPr="00D970D7">
              <w:rPr>
                <w:lang w:val="en-AU"/>
              </w:rPr>
              <w:lastRenderedPageBreak/>
              <w:t xml:space="preserve">2.5a Notes: How to Insert </w:t>
            </w:r>
          </w:p>
          <w:p w:rsidR="00771C60" w:rsidRPr="00D970D7" w:rsidRDefault="00771C60" w:rsidP="003F180B">
            <w:pPr>
              <w:pStyle w:val="BodyText"/>
              <w:rPr>
                <w:lang w:val="en-AU"/>
              </w:rPr>
            </w:pPr>
            <w:r w:rsidRPr="00D970D7">
              <w:rPr>
                <w:lang w:val="en-AU"/>
              </w:rPr>
              <w:t>Project Notes make it easy to communicate with your translation team or translation consultant, or even to make notes for yourself, about da</w:t>
            </w:r>
            <w:r w:rsidR="003F180B" w:rsidRPr="00D970D7">
              <w:rPr>
                <w:lang w:val="en-AU"/>
              </w:rPr>
              <w:t>y-to-day translation questions, but they are not published.</w:t>
            </w:r>
          </w:p>
          <w:p w:rsidR="00771C60" w:rsidRPr="00D970D7" w:rsidRDefault="00771C60" w:rsidP="00771C60">
            <w:pPr>
              <w:pStyle w:val="BodyText"/>
              <w:rPr>
                <w:lang w:val="en-AU"/>
              </w:rPr>
            </w:pPr>
            <w:r w:rsidRPr="00D970D7">
              <w:rPr>
                <w:lang w:val="en-AU"/>
              </w:rPr>
              <w:t xml:space="preserve">In this video we will see how to insert notes, choose which part of the verse the note is about, and who it is assigned to, if anyone. We will also learn how to open a previously added note to read it. </w:t>
            </w:r>
          </w:p>
          <w:p w:rsidR="00771C60" w:rsidRPr="00D970D7" w:rsidRDefault="00771C60" w:rsidP="00771C60">
            <w:pPr>
              <w:pStyle w:val="Heading4"/>
              <w:outlineLvl w:val="3"/>
              <w:rPr>
                <w:lang w:val="en-AU"/>
              </w:rPr>
            </w:pPr>
            <w:r w:rsidRPr="00D970D7">
              <w:rPr>
                <w:lang w:val="en-AU"/>
              </w:rPr>
              <w:t>Insert a note</w:t>
            </w:r>
          </w:p>
          <w:p w:rsidR="00771C60" w:rsidRPr="00D970D7" w:rsidRDefault="00771C60" w:rsidP="00771C60">
            <w:pPr>
              <w:pStyle w:val="ListBullet"/>
              <w:rPr>
                <w:lang w:val="en-AU"/>
              </w:rPr>
            </w:pPr>
            <w:r w:rsidRPr="00D970D7">
              <w:rPr>
                <w:lang w:val="en-AU"/>
              </w:rPr>
              <w:t xml:space="preserve">Click the word that you wish to write a note about. </w:t>
            </w:r>
          </w:p>
          <w:p w:rsidR="00771C60" w:rsidRPr="00D970D7" w:rsidRDefault="00771C60" w:rsidP="00771C60">
            <w:pPr>
              <w:pStyle w:val="ListBullet"/>
              <w:rPr>
                <w:lang w:val="en-AU"/>
              </w:rPr>
            </w:pPr>
            <w:r w:rsidRPr="00D970D7">
              <w:rPr>
                <w:lang w:val="en-AU"/>
              </w:rPr>
              <w:t xml:space="preserve">Click the </w:t>
            </w:r>
            <w:r w:rsidRPr="00D970D7">
              <w:rPr>
                <w:rStyle w:val="UserInterface"/>
                <w:lang w:val="en-AU"/>
              </w:rPr>
              <w:t>menu</w:t>
            </w:r>
            <w:r w:rsidRPr="00D970D7">
              <w:rPr>
                <w:lang w:val="en-AU"/>
              </w:rPr>
              <w:t xml:space="preserve"> for the project. </w:t>
            </w:r>
          </w:p>
          <w:p w:rsidR="00771C60" w:rsidRPr="00D970D7" w:rsidRDefault="00771C60" w:rsidP="00771C60">
            <w:pPr>
              <w:pStyle w:val="ListBullet"/>
              <w:rPr>
                <w:lang w:val="en-AU"/>
              </w:rPr>
            </w:pPr>
            <w:r w:rsidRPr="00D970D7">
              <w:rPr>
                <w:lang w:val="en-AU"/>
              </w:rPr>
              <w:t xml:space="preserve">Under </w:t>
            </w:r>
            <w:r w:rsidRPr="00D970D7">
              <w:rPr>
                <w:rStyle w:val="UserInterface"/>
                <w:lang w:val="en-AU"/>
              </w:rPr>
              <w:t>Insert</w:t>
            </w:r>
            <w:r w:rsidRPr="00D970D7">
              <w:rPr>
                <w:lang w:val="en-AU"/>
              </w:rPr>
              <w:t xml:space="preserve"> click </w:t>
            </w:r>
            <w:r w:rsidRPr="00D970D7">
              <w:rPr>
                <w:rStyle w:val="UserInterface"/>
                <w:lang w:val="en-AU"/>
              </w:rPr>
              <w:t>Project Note</w:t>
            </w:r>
            <w:r w:rsidRPr="00D970D7">
              <w:rPr>
                <w:lang w:val="en-AU"/>
              </w:rPr>
              <w:t xml:space="preserve">. </w:t>
            </w:r>
          </w:p>
          <w:p w:rsidR="00771C60" w:rsidRPr="00D970D7" w:rsidRDefault="00771C60" w:rsidP="00771C60">
            <w:pPr>
              <w:pStyle w:val="ListBullet"/>
              <w:rPr>
                <w:lang w:val="en-AU"/>
              </w:rPr>
            </w:pPr>
            <w:r w:rsidRPr="00D970D7">
              <w:rPr>
                <w:lang w:val="en-AU"/>
              </w:rPr>
              <w:t>OR</w:t>
            </w:r>
          </w:p>
          <w:p w:rsidR="00771C60" w:rsidRPr="00D970D7" w:rsidRDefault="00771C60" w:rsidP="00771C60">
            <w:pPr>
              <w:pStyle w:val="ListBullet"/>
              <w:rPr>
                <w:lang w:val="en-AU"/>
              </w:rPr>
            </w:pPr>
            <w:r w:rsidRPr="00D970D7">
              <w:rPr>
                <w:lang w:val="en-AU"/>
              </w:rPr>
              <w:t xml:space="preserve">Alternatively, </w:t>
            </w:r>
            <w:r w:rsidRPr="00D970D7">
              <w:rPr>
                <w:rStyle w:val="UserInterface"/>
                <w:lang w:val="en-AU"/>
              </w:rPr>
              <w:t>right-click</w:t>
            </w:r>
            <w:r w:rsidRPr="00D970D7">
              <w:rPr>
                <w:lang w:val="en-AU"/>
              </w:rPr>
              <w:t xml:space="preserve"> the word and select “</w:t>
            </w:r>
            <w:r w:rsidRPr="00D970D7">
              <w:rPr>
                <w:rStyle w:val="UserInterface"/>
                <w:lang w:val="en-AU"/>
              </w:rPr>
              <w:t>Insert Note</w:t>
            </w:r>
            <w:r w:rsidRPr="00D970D7">
              <w:rPr>
                <w:lang w:val="en-AU"/>
              </w:rPr>
              <w:t xml:space="preserve">. </w:t>
            </w:r>
          </w:p>
          <w:p w:rsidR="00771C60" w:rsidRPr="00D970D7" w:rsidRDefault="00771C60" w:rsidP="00771C60">
            <w:pPr>
              <w:pStyle w:val="ListResult"/>
              <w:rPr>
                <w:lang w:val="en-AU"/>
              </w:rPr>
            </w:pPr>
            <w:r w:rsidRPr="00D970D7">
              <w:rPr>
                <w:lang w:val="en-AU"/>
              </w:rPr>
              <w:t>The Note window opens, ready for you to type the new note. </w:t>
            </w:r>
          </w:p>
          <w:p w:rsidR="00771C60" w:rsidRPr="00D970D7" w:rsidRDefault="00771C60" w:rsidP="00771C60">
            <w:pPr>
              <w:pStyle w:val="ListBullet"/>
              <w:rPr>
                <w:lang w:val="en-AU"/>
              </w:rPr>
            </w:pPr>
            <w:r w:rsidRPr="00D970D7">
              <w:rPr>
                <w:lang w:val="en-AU"/>
              </w:rPr>
              <w:t>Type your note</w:t>
            </w:r>
          </w:p>
          <w:p w:rsidR="00771C60" w:rsidRPr="00D970D7" w:rsidRDefault="00771C60" w:rsidP="00771C60">
            <w:pPr>
              <w:pStyle w:val="ListBullet"/>
              <w:rPr>
                <w:lang w:val="en-AU"/>
              </w:rPr>
            </w:pPr>
            <w:r w:rsidRPr="00D970D7">
              <w:rPr>
                <w:lang w:val="en-AU"/>
              </w:rPr>
              <w:t>Click [</w:t>
            </w:r>
            <w:r w:rsidRPr="00D970D7">
              <w:rPr>
                <w:rStyle w:val="UserInterface"/>
                <w:lang w:val="en-AU"/>
              </w:rPr>
              <w:t>OK</w:t>
            </w:r>
            <w:r w:rsidRPr="00D970D7">
              <w:rPr>
                <w:lang w:val="en-AU"/>
              </w:rPr>
              <w:t xml:space="preserve">] </w:t>
            </w:r>
          </w:p>
          <w:p w:rsidR="00771C60" w:rsidRPr="00D970D7" w:rsidRDefault="00771C60" w:rsidP="00771C60">
            <w:pPr>
              <w:pStyle w:val="ListResult"/>
              <w:rPr>
                <w:lang w:val="en-AU"/>
              </w:rPr>
            </w:pPr>
            <w:r w:rsidRPr="00D970D7">
              <w:rPr>
                <w:lang w:val="en-AU"/>
              </w:rPr>
              <w:lastRenderedPageBreak/>
              <w:t>The note is saved and the window closes. A red flag shows in the text.</w:t>
            </w:r>
          </w:p>
          <w:p w:rsidR="00771C60" w:rsidRPr="00D970D7" w:rsidRDefault="00771C60" w:rsidP="00771C60">
            <w:pPr>
              <w:pStyle w:val="Heading4"/>
              <w:outlineLvl w:val="3"/>
              <w:rPr>
                <w:lang w:val="en-AU"/>
              </w:rPr>
            </w:pPr>
            <w:r w:rsidRPr="00D970D7">
              <w:rPr>
                <w:lang w:val="en-AU"/>
              </w:rPr>
              <w:t>View a note</w:t>
            </w:r>
          </w:p>
          <w:p w:rsidR="00771C60" w:rsidRPr="00D970D7" w:rsidRDefault="00771C60" w:rsidP="00771C60">
            <w:pPr>
              <w:pStyle w:val="ListBullet"/>
              <w:rPr>
                <w:lang w:val="en-AU"/>
              </w:rPr>
            </w:pPr>
            <w:r w:rsidRPr="00D970D7">
              <w:rPr>
                <w:lang w:val="en-AU"/>
              </w:rPr>
              <w:t>Hover the mouse pointer over the flag,</w:t>
            </w:r>
          </w:p>
          <w:p w:rsidR="00771C60" w:rsidRPr="00D970D7" w:rsidRDefault="00771C60" w:rsidP="00771C60">
            <w:pPr>
              <w:pStyle w:val="ListResult"/>
              <w:rPr>
                <w:lang w:val="en-AU"/>
              </w:rPr>
            </w:pPr>
            <w:r w:rsidRPr="00D970D7">
              <w:rPr>
                <w:lang w:val="en-AU"/>
              </w:rPr>
              <w:t xml:space="preserve">A summary of the note is displayed.  </w:t>
            </w:r>
          </w:p>
          <w:p w:rsidR="00771C60" w:rsidRPr="00D970D7" w:rsidRDefault="00771C60" w:rsidP="00771C60">
            <w:pPr>
              <w:pStyle w:val="Heading4"/>
              <w:outlineLvl w:val="3"/>
              <w:rPr>
                <w:lang w:val="en-AU"/>
              </w:rPr>
            </w:pPr>
            <w:r w:rsidRPr="00D970D7">
              <w:rPr>
                <w:lang w:val="en-AU"/>
              </w:rPr>
              <w:t>See details of a note</w:t>
            </w:r>
          </w:p>
          <w:p w:rsidR="00771C60" w:rsidRPr="00D970D7" w:rsidRDefault="00771C60" w:rsidP="00771C60">
            <w:pPr>
              <w:pStyle w:val="ListBullet"/>
              <w:rPr>
                <w:lang w:val="en-AU"/>
              </w:rPr>
            </w:pPr>
            <w:r w:rsidRPr="00D970D7">
              <w:rPr>
                <w:lang w:val="en-AU"/>
              </w:rPr>
              <w:t xml:space="preserve">Click on the flag. </w:t>
            </w:r>
          </w:p>
          <w:p w:rsidR="00771C60" w:rsidRPr="00D970D7" w:rsidRDefault="00771C60" w:rsidP="00771C60">
            <w:pPr>
              <w:pStyle w:val="ListResult"/>
              <w:rPr>
                <w:lang w:val="en-AU"/>
              </w:rPr>
            </w:pPr>
            <w:r w:rsidRPr="00D970D7">
              <w:rPr>
                <w:lang w:val="en-AU"/>
              </w:rPr>
              <w:t xml:space="preserve">The Note window opens to show you all the details of the note. </w:t>
            </w:r>
          </w:p>
          <w:p w:rsidR="00771C60" w:rsidRPr="00D970D7" w:rsidRDefault="00771C60" w:rsidP="00771C60">
            <w:pPr>
              <w:pStyle w:val="Heading4"/>
              <w:outlineLvl w:val="3"/>
              <w:rPr>
                <w:lang w:val="en-AU"/>
              </w:rPr>
            </w:pPr>
            <w:r w:rsidRPr="00D970D7">
              <w:rPr>
                <w:lang w:val="en-AU"/>
              </w:rPr>
              <w:t>Assign a note</w:t>
            </w:r>
          </w:p>
          <w:p w:rsidR="00771C60" w:rsidRPr="00D970D7" w:rsidRDefault="003F180B" w:rsidP="00771C60">
            <w:pPr>
              <w:pStyle w:val="BodyText"/>
              <w:rPr>
                <w:lang w:val="en-AU"/>
              </w:rPr>
            </w:pPr>
            <w:r w:rsidRPr="00D970D7">
              <w:rPr>
                <w:lang w:val="en-AU"/>
              </w:rPr>
              <w:t>Y</w:t>
            </w:r>
            <w:r w:rsidR="00771C60" w:rsidRPr="00D970D7">
              <w:rPr>
                <w:lang w:val="en-AU"/>
              </w:rPr>
              <w:t xml:space="preserve">ou can choose a specific person to assign it to, if needed. </w:t>
            </w:r>
          </w:p>
          <w:p w:rsidR="003F180B" w:rsidRPr="00D970D7" w:rsidRDefault="003F180B" w:rsidP="003F180B">
            <w:pPr>
              <w:pStyle w:val="ListBullet"/>
              <w:rPr>
                <w:lang w:val="en-AU"/>
              </w:rPr>
            </w:pPr>
            <w:r w:rsidRPr="00D970D7">
              <w:rPr>
                <w:lang w:val="en-AU"/>
              </w:rPr>
              <w:t xml:space="preserve">Click </w:t>
            </w:r>
            <w:r w:rsidRPr="00D970D7">
              <w:rPr>
                <w:rStyle w:val="UserInterface"/>
                <w:lang w:val="en-AU"/>
              </w:rPr>
              <w:t>Assign to</w:t>
            </w:r>
            <w:r w:rsidRPr="00D970D7">
              <w:rPr>
                <w:lang w:val="en-AU"/>
              </w:rPr>
              <w:t xml:space="preserve"> list</w:t>
            </w:r>
          </w:p>
          <w:p w:rsidR="003F180B" w:rsidRPr="00D970D7" w:rsidRDefault="003F180B" w:rsidP="003F180B">
            <w:pPr>
              <w:pStyle w:val="ListBullet"/>
              <w:rPr>
                <w:lang w:val="en-AU"/>
              </w:rPr>
            </w:pPr>
            <w:r w:rsidRPr="00D970D7">
              <w:rPr>
                <w:lang w:val="en-AU"/>
              </w:rPr>
              <w:t>Choose a team member</w:t>
            </w:r>
          </w:p>
          <w:p w:rsidR="003F180B" w:rsidRPr="00D970D7" w:rsidRDefault="003F180B" w:rsidP="003F180B">
            <w:pPr>
              <w:pStyle w:val="ListBullet"/>
              <w:rPr>
                <w:lang w:val="en-AU"/>
              </w:rPr>
            </w:pPr>
            <w:r w:rsidRPr="00D970D7">
              <w:rPr>
                <w:lang w:val="en-AU"/>
              </w:rPr>
              <w:t xml:space="preserve">Click </w:t>
            </w:r>
            <w:r w:rsidRPr="00D970D7">
              <w:rPr>
                <w:rStyle w:val="UserInterface"/>
                <w:lang w:val="en-AU"/>
              </w:rPr>
              <w:t>OK</w:t>
            </w:r>
            <w:r w:rsidRPr="00D970D7">
              <w:rPr>
                <w:lang w:val="en-AU"/>
              </w:rPr>
              <w:t>.</w:t>
            </w:r>
          </w:p>
          <w:p w:rsidR="003F180B" w:rsidRPr="00D970D7" w:rsidRDefault="00771C60" w:rsidP="003F180B">
            <w:pPr>
              <w:pStyle w:val="Heading4"/>
              <w:outlineLvl w:val="3"/>
              <w:rPr>
                <w:lang w:val="en-AU"/>
              </w:rPr>
            </w:pPr>
            <w:r w:rsidRPr="00D970D7">
              <w:rPr>
                <w:lang w:val="en-AU"/>
              </w:rPr>
              <w:t>To insert a note in a footnote</w:t>
            </w:r>
          </w:p>
          <w:p w:rsidR="00771C60" w:rsidRPr="00D970D7" w:rsidRDefault="003F180B" w:rsidP="003F180B">
            <w:pPr>
              <w:pStyle w:val="ListBullet"/>
              <w:rPr>
                <w:lang w:val="en-AU"/>
              </w:rPr>
            </w:pPr>
            <w:r w:rsidRPr="00D970D7">
              <w:rPr>
                <w:lang w:val="en-AU"/>
              </w:rPr>
              <w:t>C</w:t>
            </w:r>
            <w:r w:rsidR="00771C60" w:rsidRPr="00D970D7">
              <w:rPr>
                <w:lang w:val="en-AU"/>
              </w:rPr>
              <w:t xml:space="preserve">lick the footnote caller to open it. </w:t>
            </w:r>
          </w:p>
          <w:p w:rsidR="00771C60" w:rsidRPr="00D970D7" w:rsidRDefault="00771C60" w:rsidP="003F180B">
            <w:pPr>
              <w:pStyle w:val="ListBullet"/>
              <w:rPr>
                <w:lang w:val="en-AU"/>
              </w:rPr>
            </w:pPr>
            <w:r w:rsidRPr="00D970D7">
              <w:rPr>
                <w:lang w:val="en-AU"/>
              </w:rPr>
              <w:t xml:space="preserve">Select the word or phrase which you need to discuss in the note, making sure you </w:t>
            </w:r>
            <w:r w:rsidRPr="00D970D7">
              <w:rPr>
                <w:i/>
                <w:iCs/>
                <w:lang w:val="en-AU"/>
              </w:rPr>
              <w:t>do not include any markers</w:t>
            </w:r>
            <w:r w:rsidRPr="00D970D7">
              <w:rPr>
                <w:lang w:val="en-AU"/>
              </w:rPr>
              <w:t xml:space="preserve"> in your selection. </w:t>
            </w:r>
          </w:p>
          <w:p w:rsidR="00771C60" w:rsidRPr="00D970D7" w:rsidRDefault="003F180B" w:rsidP="003F180B">
            <w:pPr>
              <w:pStyle w:val="ListBullet"/>
              <w:rPr>
                <w:lang w:val="en-AU"/>
              </w:rPr>
            </w:pPr>
            <w:r w:rsidRPr="00D970D7">
              <w:rPr>
                <w:lang w:val="en-AU"/>
              </w:rPr>
              <w:lastRenderedPageBreak/>
              <w:t>R</w:t>
            </w:r>
            <w:r w:rsidR="00771C60" w:rsidRPr="00D970D7">
              <w:rPr>
                <w:lang w:val="en-AU"/>
              </w:rPr>
              <w:t xml:space="preserve">ight-click and select “Insert Note”. </w:t>
            </w:r>
          </w:p>
          <w:p w:rsidR="00771C60" w:rsidRPr="00D970D7" w:rsidRDefault="00771C60" w:rsidP="003F180B">
            <w:pPr>
              <w:pStyle w:val="ListResult"/>
              <w:rPr>
                <w:lang w:val="en-AU"/>
              </w:rPr>
            </w:pPr>
            <w:r w:rsidRPr="00D970D7">
              <w:rPr>
                <w:lang w:val="en-AU"/>
              </w:rPr>
              <w:t xml:space="preserve">The Note window opens, with the text I selected shown in bold at the top. </w:t>
            </w:r>
          </w:p>
          <w:p w:rsidR="003F180B" w:rsidRPr="00D970D7" w:rsidRDefault="003F180B" w:rsidP="003F180B">
            <w:pPr>
              <w:pStyle w:val="Heading4"/>
              <w:outlineLvl w:val="3"/>
              <w:rPr>
                <w:lang w:val="en-AU"/>
              </w:rPr>
            </w:pPr>
            <w:r w:rsidRPr="00D970D7">
              <w:rPr>
                <w:lang w:val="en-AU"/>
              </w:rPr>
              <w:t>Write a note about a whole verse</w:t>
            </w:r>
          </w:p>
          <w:p w:rsidR="003F180B" w:rsidRPr="00D970D7" w:rsidRDefault="003F180B" w:rsidP="003F180B">
            <w:pPr>
              <w:pStyle w:val="ListBullet"/>
              <w:rPr>
                <w:lang w:val="en-AU"/>
              </w:rPr>
            </w:pPr>
            <w:r w:rsidRPr="00D970D7">
              <w:rPr>
                <w:lang w:val="en-AU"/>
              </w:rPr>
              <w:t>Right-c</w:t>
            </w:r>
            <w:r w:rsidR="00771C60" w:rsidRPr="00D970D7">
              <w:rPr>
                <w:lang w:val="en-AU"/>
              </w:rPr>
              <w:t xml:space="preserve">lick once on the verse number, </w:t>
            </w:r>
          </w:p>
          <w:p w:rsidR="00771C60" w:rsidRPr="00D970D7" w:rsidRDefault="003F180B" w:rsidP="003F180B">
            <w:pPr>
              <w:pStyle w:val="ListBullet"/>
              <w:rPr>
                <w:lang w:val="en-AU"/>
              </w:rPr>
            </w:pPr>
            <w:r w:rsidRPr="00D970D7">
              <w:rPr>
                <w:lang w:val="en-AU"/>
              </w:rPr>
              <w:t>Select</w:t>
            </w:r>
            <w:r w:rsidRPr="00D970D7">
              <w:rPr>
                <w:rStyle w:val="UserInterface"/>
                <w:lang w:val="en-AU"/>
              </w:rPr>
              <w:t xml:space="preserve"> </w:t>
            </w:r>
            <w:r w:rsidR="00771C60" w:rsidRPr="00D970D7">
              <w:rPr>
                <w:rStyle w:val="UserInterface"/>
                <w:lang w:val="en-AU"/>
              </w:rPr>
              <w:t>Insert Note</w:t>
            </w:r>
            <w:r w:rsidR="00771C60" w:rsidRPr="00D970D7">
              <w:rPr>
                <w:lang w:val="en-AU"/>
              </w:rPr>
              <w:t xml:space="preserve">. </w:t>
            </w:r>
          </w:p>
          <w:p w:rsidR="00771C60" w:rsidRPr="00D970D7" w:rsidRDefault="00771C60" w:rsidP="003F180B">
            <w:pPr>
              <w:pStyle w:val="ListResult"/>
              <w:rPr>
                <w:lang w:val="en-AU"/>
              </w:rPr>
            </w:pPr>
            <w:r w:rsidRPr="00D970D7">
              <w:rPr>
                <w:lang w:val="en-AU"/>
              </w:rPr>
              <w:t xml:space="preserve">The Note window opens, with the entire verse shown in bold. </w:t>
            </w:r>
          </w:p>
          <w:p w:rsidR="00771C60" w:rsidRPr="00D970D7" w:rsidRDefault="00771C60" w:rsidP="00771C60">
            <w:pPr>
              <w:pStyle w:val="BodyText"/>
              <w:rPr>
                <w:lang w:val="en-AU"/>
              </w:rPr>
            </w:pPr>
          </w:p>
        </w:tc>
        <w:tc>
          <w:tcPr>
            <w:tcW w:w="3470" w:type="dxa"/>
          </w:tcPr>
          <w:p w:rsidR="003F180B" w:rsidRPr="003F180B" w:rsidRDefault="00CA0806" w:rsidP="003F180B">
            <w:pPr>
              <w:pStyle w:val="Heading2"/>
              <w:outlineLvl w:val="1"/>
            </w:pPr>
            <w:r>
              <w:lastRenderedPageBreak/>
              <w:t>Remarque</w:t>
            </w:r>
            <w:r w:rsidR="003F180B" w:rsidRPr="003F180B">
              <w:t xml:space="preserve">s 2.5a : Comment insérer </w:t>
            </w:r>
          </w:p>
          <w:p w:rsidR="003F180B" w:rsidRPr="003F180B" w:rsidRDefault="003F180B" w:rsidP="003F180B">
            <w:pPr>
              <w:pStyle w:val="BodyText"/>
            </w:pPr>
            <w:r w:rsidRPr="003F180B">
              <w:t xml:space="preserve">Les </w:t>
            </w:r>
            <w:r w:rsidR="00CA0806">
              <w:t>remarque</w:t>
            </w:r>
            <w:r w:rsidRPr="003F180B">
              <w:t xml:space="preserve">s de projet permettent de communiquer facilement avec votre équipe de traduction ou votre consultant en traduction, ou même de prendre des </w:t>
            </w:r>
            <w:r w:rsidR="00CA0806">
              <w:t>remarque</w:t>
            </w:r>
            <w:r w:rsidRPr="003F180B">
              <w:t>s pour vous-même, sur des questions de traduction quotidiennes, mais elles ne sont pas publiées.</w:t>
            </w:r>
          </w:p>
          <w:p w:rsidR="003F180B" w:rsidRPr="003F180B" w:rsidRDefault="003F180B" w:rsidP="003F180B">
            <w:pPr>
              <w:pStyle w:val="BodyText"/>
            </w:pPr>
            <w:r w:rsidRPr="003F180B">
              <w:t xml:space="preserve">Dans cette vidéo, nous verrons comment insérer des </w:t>
            </w:r>
            <w:r w:rsidR="00CA0806">
              <w:t>remarque</w:t>
            </w:r>
            <w:r w:rsidRPr="003F180B">
              <w:t xml:space="preserve">s, choisir la partie du verset sur laquelle porte la </w:t>
            </w:r>
            <w:r w:rsidR="00CA0806">
              <w:t>remarque</w:t>
            </w:r>
            <w:r w:rsidRPr="003F180B">
              <w:t xml:space="preserve">, et à qui elle est attribuée, le cas échéant. Nous apprendrons également comment ouvrir une </w:t>
            </w:r>
            <w:r w:rsidR="00CA0806">
              <w:t>remarque</w:t>
            </w:r>
            <w:r w:rsidRPr="003F180B">
              <w:t xml:space="preserve"> précédemment ajoutée pour la lire. </w:t>
            </w:r>
          </w:p>
          <w:p w:rsidR="003F180B" w:rsidRPr="003F180B" w:rsidRDefault="003F180B" w:rsidP="003F180B">
            <w:pPr>
              <w:pStyle w:val="Heading4"/>
              <w:outlineLvl w:val="3"/>
            </w:pPr>
            <w:r w:rsidRPr="003F180B">
              <w:t xml:space="preserve">Insérer une </w:t>
            </w:r>
            <w:r w:rsidR="00CA0806">
              <w:t>remarque</w:t>
            </w:r>
          </w:p>
          <w:p w:rsidR="003F180B" w:rsidRPr="003F180B" w:rsidRDefault="003F180B" w:rsidP="003F180B">
            <w:pPr>
              <w:pStyle w:val="ListBullet"/>
            </w:pPr>
            <w:r w:rsidRPr="003F180B">
              <w:t xml:space="preserve">Cliquez sur le mot sur lequel vous souhaitez écrire une </w:t>
            </w:r>
            <w:r w:rsidR="00CA0806">
              <w:t>remarque</w:t>
            </w:r>
            <w:r w:rsidRPr="003F180B">
              <w:t xml:space="preserve">. </w:t>
            </w:r>
          </w:p>
          <w:p w:rsidR="003F180B" w:rsidRPr="003F180B" w:rsidRDefault="003F180B" w:rsidP="003F180B">
            <w:pPr>
              <w:pStyle w:val="ListBullet"/>
            </w:pPr>
            <w:r w:rsidRPr="003F180B">
              <w:t xml:space="preserve">Cliquez sur le </w:t>
            </w:r>
            <w:r w:rsidRPr="003F180B">
              <w:rPr>
                <w:rStyle w:val="UserInterface"/>
              </w:rPr>
              <w:t>menu</w:t>
            </w:r>
            <w:r w:rsidRPr="003F180B">
              <w:t xml:space="preserve"> du projet. </w:t>
            </w:r>
          </w:p>
          <w:p w:rsidR="003F180B" w:rsidRPr="003F180B" w:rsidRDefault="003F180B" w:rsidP="003F180B">
            <w:pPr>
              <w:pStyle w:val="ListBullet"/>
            </w:pPr>
            <w:r w:rsidRPr="003F180B">
              <w:t xml:space="preserve">Sous </w:t>
            </w:r>
            <w:r w:rsidRPr="003F180B">
              <w:rPr>
                <w:rStyle w:val="UserInterface"/>
              </w:rPr>
              <w:t>Insertion</w:t>
            </w:r>
            <w:r w:rsidRPr="003F180B">
              <w:t xml:space="preserve">, cliquez sur </w:t>
            </w:r>
            <w:r w:rsidR="00CA0806">
              <w:rPr>
                <w:rStyle w:val="UserInterface"/>
              </w:rPr>
              <w:t>Remarque</w:t>
            </w:r>
            <w:r w:rsidRPr="003F180B">
              <w:rPr>
                <w:rStyle w:val="UserInterface"/>
              </w:rPr>
              <w:t xml:space="preserve"> de projet</w:t>
            </w:r>
            <w:r w:rsidRPr="003F180B">
              <w:t xml:space="preserve">. </w:t>
            </w:r>
          </w:p>
          <w:p w:rsidR="003F180B" w:rsidRPr="003F180B" w:rsidRDefault="003F180B" w:rsidP="003F180B">
            <w:pPr>
              <w:pStyle w:val="ListBullet"/>
            </w:pPr>
            <w:r w:rsidRPr="003F180B">
              <w:t>OU</w:t>
            </w:r>
          </w:p>
          <w:p w:rsidR="003F180B" w:rsidRPr="003F180B" w:rsidRDefault="003F180B" w:rsidP="003F180B">
            <w:pPr>
              <w:pStyle w:val="ListBullet"/>
            </w:pPr>
            <w:r w:rsidRPr="003F180B">
              <w:t xml:space="preserve">Vous pouvez également </w:t>
            </w:r>
            <w:r w:rsidRPr="003F180B">
              <w:rPr>
                <w:rStyle w:val="UserInterface"/>
              </w:rPr>
              <w:t>cliquer avec le bouton droit</w:t>
            </w:r>
            <w:r w:rsidRPr="003F180B">
              <w:t xml:space="preserve"> de la souris sur le mot et sélectionner "</w:t>
            </w:r>
            <w:r w:rsidRPr="003F180B">
              <w:rPr>
                <w:rStyle w:val="UserInterface"/>
              </w:rPr>
              <w:t>Insérer une remarque</w:t>
            </w:r>
            <w:r w:rsidRPr="003F180B">
              <w:t xml:space="preserve">". </w:t>
            </w:r>
          </w:p>
          <w:p w:rsidR="003F180B" w:rsidRPr="003F180B" w:rsidRDefault="003F180B" w:rsidP="00CA0806">
            <w:pPr>
              <w:pStyle w:val="ListBullet"/>
            </w:pPr>
            <w:r w:rsidRPr="003F180B">
              <w:lastRenderedPageBreak/>
              <w:t xml:space="preserve">La fenêtre </w:t>
            </w:r>
            <w:r w:rsidR="00CA0806">
              <w:t>Remarque</w:t>
            </w:r>
            <w:r w:rsidRPr="003F180B">
              <w:t xml:space="preserve"> s'ouvre, prête à ce que vous </w:t>
            </w:r>
            <w:r w:rsidR="00CA0806">
              <w:t>saisiss</w:t>
            </w:r>
            <w:r w:rsidR="0060376C">
              <w:t>i</w:t>
            </w:r>
            <w:r w:rsidRPr="003F180B">
              <w:t xml:space="preserve">ez la nouvelle </w:t>
            </w:r>
            <w:r w:rsidR="00CA0806">
              <w:t>remarque</w:t>
            </w:r>
            <w:r w:rsidRPr="003F180B">
              <w:t xml:space="preserve">. </w:t>
            </w:r>
          </w:p>
          <w:p w:rsidR="003F180B" w:rsidRPr="003F180B" w:rsidRDefault="003F180B" w:rsidP="003F180B">
            <w:pPr>
              <w:pStyle w:val="ListBullet"/>
            </w:pPr>
            <w:r w:rsidRPr="003F180B">
              <w:t xml:space="preserve">Saisissez votre </w:t>
            </w:r>
            <w:r w:rsidR="00CA0806">
              <w:t>remarque</w:t>
            </w:r>
            <w:r w:rsidRPr="003F180B">
              <w:t>.</w:t>
            </w:r>
          </w:p>
          <w:p w:rsidR="003F180B" w:rsidRPr="003F180B" w:rsidRDefault="003F180B" w:rsidP="003F180B">
            <w:pPr>
              <w:pStyle w:val="ListBullet"/>
            </w:pPr>
            <w:r w:rsidRPr="003F180B">
              <w:t>Cliquez sur [</w:t>
            </w:r>
            <w:r w:rsidRPr="00CA0806">
              <w:rPr>
                <w:rStyle w:val="UserInterface"/>
              </w:rPr>
              <w:t>OK</w:t>
            </w:r>
            <w:r w:rsidRPr="003F180B">
              <w:t xml:space="preserve">]. </w:t>
            </w:r>
          </w:p>
          <w:p w:rsidR="003F180B" w:rsidRPr="003F180B" w:rsidRDefault="003F180B" w:rsidP="003F180B">
            <w:pPr>
              <w:pStyle w:val="BodyText"/>
            </w:pPr>
            <w:r w:rsidRPr="003F180B">
              <w:t xml:space="preserve">La </w:t>
            </w:r>
            <w:r w:rsidR="00CA0806">
              <w:t>remarque</w:t>
            </w:r>
            <w:r w:rsidRPr="003F180B">
              <w:t xml:space="preserve"> est enregistrée et la fenêtre se ferme. Un drapeau rouge apparaît dans le texte.</w:t>
            </w:r>
          </w:p>
          <w:p w:rsidR="003F180B" w:rsidRPr="003F180B" w:rsidRDefault="003F180B" w:rsidP="003F180B">
            <w:pPr>
              <w:pStyle w:val="Heading4"/>
              <w:outlineLvl w:val="3"/>
            </w:pPr>
            <w:r w:rsidRPr="003F180B">
              <w:t xml:space="preserve">Visualiser une </w:t>
            </w:r>
            <w:r w:rsidR="00CA0806">
              <w:t>remarque</w:t>
            </w:r>
          </w:p>
          <w:p w:rsidR="003F180B" w:rsidRPr="003F180B" w:rsidRDefault="003F180B" w:rsidP="003F180B">
            <w:pPr>
              <w:pStyle w:val="ListBullet"/>
            </w:pPr>
            <w:r w:rsidRPr="003F180B">
              <w:t>Passez le pointeur de la souris sur le drapeau,</w:t>
            </w:r>
          </w:p>
          <w:p w:rsidR="003F180B" w:rsidRPr="003F180B" w:rsidRDefault="003F180B" w:rsidP="003F180B">
            <w:pPr>
              <w:pStyle w:val="ListResult"/>
            </w:pPr>
            <w:r w:rsidRPr="003F180B">
              <w:t xml:space="preserve">Un résumé de la </w:t>
            </w:r>
            <w:r w:rsidR="00CA0806">
              <w:t>remarque</w:t>
            </w:r>
            <w:r w:rsidRPr="003F180B">
              <w:t xml:space="preserve"> s'affiche.  </w:t>
            </w:r>
          </w:p>
          <w:p w:rsidR="003F180B" w:rsidRPr="003F180B" w:rsidRDefault="003F180B" w:rsidP="003F180B">
            <w:pPr>
              <w:pStyle w:val="Heading4"/>
              <w:outlineLvl w:val="3"/>
            </w:pPr>
            <w:r w:rsidRPr="003F180B">
              <w:t xml:space="preserve">Voir les détails d'une </w:t>
            </w:r>
            <w:r w:rsidR="00CA0806">
              <w:t>remarque</w:t>
            </w:r>
          </w:p>
          <w:p w:rsidR="003F180B" w:rsidRPr="003F180B" w:rsidRDefault="003F180B" w:rsidP="003F180B">
            <w:pPr>
              <w:pStyle w:val="ListBullet"/>
            </w:pPr>
            <w:r w:rsidRPr="003F180B">
              <w:t xml:space="preserve">Cliquez sur le drapeau. </w:t>
            </w:r>
          </w:p>
          <w:p w:rsidR="003F180B" w:rsidRPr="003F180B" w:rsidRDefault="003F180B" w:rsidP="003F180B">
            <w:pPr>
              <w:pStyle w:val="ListResult"/>
            </w:pPr>
            <w:r w:rsidRPr="003F180B">
              <w:t xml:space="preserve">La fenêtre </w:t>
            </w:r>
            <w:r w:rsidR="00CA0806">
              <w:t>Remarque</w:t>
            </w:r>
            <w:r w:rsidRPr="003F180B">
              <w:t xml:space="preserve"> s'ouvre pour vous montrer tous les détails de la </w:t>
            </w:r>
            <w:r w:rsidR="00CA0806">
              <w:t>remarque</w:t>
            </w:r>
            <w:r w:rsidRPr="003F180B">
              <w:t xml:space="preserve">. </w:t>
            </w:r>
          </w:p>
          <w:p w:rsidR="003F180B" w:rsidRPr="003F180B" w:rsidRDefault="003F180B" w:rsidP="003F180B">
            <w:pPr>
              <w:pStyle w:val="Heading4"/>
              <w:outlineLvl w:val="3"/>
            </w:pPr>
            <w:r w:rsidRPr="003F180B">
              <w:t xml:space="preserve">Assigner une </w:t>
            </w:r>
            <w:r w:rsidR="00CA0806">
              <w:t>remarque</w:t>
            </w:r>
          </w:p>
          <w:p w:rsidR="003F180B" w:rsidRPr="003F180B" w:rsidRDefault="003F180B" w:rsidP="003F180B">
            <w:pPr>
              <w:pStyle w:val="BodyText"/>
            </w:pPr>
            <w:r w:rsidRPr="003F180B">
              <w:t xml:space="preserve">Vous pouvez choisir une personne spécifique à qui l'attribuer, si nécessaire. </w:t>
            </w:r>
          </w:p>
          <w:p w:rsidR="003F180B" w:rsidRPr="003F180B" w:rsidRDefault="003F180B" w:rsidP="003F180B">
            <w:pPr>
              <w:pStyle w:val="ListBullet"/>
            </w:pPr>
            <w:r w:rsidRPr="003F180B">
              <w:t xml:space="preserve">Cliquez sur </w:t>
            </w:r>
            <w:r>
              <w:rPr>
                <w:rStyle w:val="UserInterface"/>
              </w:rPr>
              <w:t>Confier</w:t>
            </w:r>
            <w:r w:rsidRPr="003F180B">
              <w:rPr>
                <w:rStyle w:val="UserInterface"/>
              </w:rPr>
              <w:t xml:space="preserve"> à</w:t>
            </w:r>
            <w:r w:rsidRPr="003F180B">
              <w:t xml:space="preserve"> la liste</w:t>
            </w:r>
          </w:p>
          <w:p w:rsidR="003F180B" w:rsidRPr="003F180B" w:rsidRDefault="003F180B" w:rsidP="003F180B">
            <w:pPr>
              <w:pStyle w:val="ListBullet"/>
            </w:pPr>
            <w:r w:rsidRPr="003F180B">
              <w:t>Choisissez un membre de l'équipe</w:t>
            </w:r>
          </w:p>
          <w:p w:rsidR="003F180B" w:rsidRPr="003F180B" w:rsidRDefault="003F180B" w:rsidP="003F180B">
            <w:pPr>
              <w:pStyle w:val="ListBullet"/>
            </w:pPr>
            <w:r w:rsidRPr="003F180B">
              <w:t xml:space="preserve">Cliquez sur </w:t>
            </w:r>
            <w:r w:rsidRPr="003F180B">
              <w:rPr>
                <w:rStyle w:val="UserInterface"/>
              </w:rPr>
              <w:t>OK</w:t>
            </w:r>
            <w:r w:rsidRPr="003F180B">
              <w:t>.</w:t>
            </w:r>
          </w:p>
          <w:p w:rsidR="003F180B" w:rsidRPr="003F180B" w:rsidRDefault="003F180B" w:rsidP="003F180B">
            <w:pPr>
              <w:pStyle w:val="Heading4"/>
              <w:outlineLvl w:val="3"/>
            </w:pPr>
            <w:r w:rsidRPr="003F180B">
              <w:lastRenderedPageBreak/>
              <w:t xml:space="preserve">Pour insérer une </w:t>
            </w:r>
            <w:r w:rsidR="00CA0806">
              <w:t>remarque</w:t>
            </w:r>
            <w:r w:rsidRPr="003F180B">
              <w:t xml:space="preserve"> dans une </w:t>
            </w:r>
            <w:r w:rsidR="00CA0806">
              <w:t>remarque</w:t>
            </w:r>
            <w:r w:rsidRPr="003F180B">
              <w:t xml:space="preserve"> de bas de page</w:t>
            </w:r>
          </w:p>
          <w:p w:rsidR="003F180B" w:rsidRPr="003F180B" w:rsidRDefault="003F180B" w:rsidP="003F180B">
            <w:pPr>
              <w:pStyle w:val="ListBullet"/>
            </w:pPr>
            <w:r w:rsidRPr="003F180B">
              <w:t xml:space="preserve">Cliquez sur l'appel de </w:t>
            </w:r>
            <w:r w:rsidR="00CA0806">
              <w:t>remarque</w:t>
            </w:r>
            <w:r w:rsidRPr="003F180B">
              <w:t xml:space="preserve"> de bas de page pour l'ouvrir. </w:t>
            </w:r>
          </w:p>
          <w:p w:rsidR="003F180B" w:rsidRPr="003F180B" w:rsidRDefault="003F180B" w:rsidP="003F180B">
            <w:pPr>
              <w:pStyle w:val="ListBullet"/>
            </w:pPr>
            <w:r w:rsidRPr="003F180B">
              <w:t xml:space="preserve">Sélectionnez le mot ou la phrase dont vous voulez parler dans la </w:t>
            </w:r>
            <w:r w:rsidR="00CA0806">
              <w:t>remarque</w:t>
            </w:r>
            <w:r w:rsidRPr="003F180B">
              <w:t xml:space="preserve">, en veillant à </w:t>
            </w:r>
            <w:r w:rsidRPr="003F180B">
              <w:rPr>
                <w:i/>
                <w:iCs/>
              </w:rPr>
              <w:t>ne pas inclure de marqueurs</w:t>
            </w:r>
            <w:r w:rsidRPr="003F180B">
              <w:t xml:space="preserve"> dans votre sélection. </w:t>
            </w:r>
          </w:p>
          <w:p w:rsidR="003F180B" w:rsidRPr="003F180B" w:rsidRDefault="003F180B" w:rsidP="003F180B">
            <w:pPr>
              <w:pStyle w:val="ListBullet"/>
            </w:pPr>
            <w:r w:rsidRPr="003F180B">
              <w:t xml:space="preserve">Faites un clic droit et sélectionnez "Insérer une </w:t>
            </w:r>
            <w:r w:rsidR="00CA0806">
              <w:t>remarque</w:t>
            </w:r>
            <w:r w:rsidRPr="003F180B">
              <w:t xml:space="preserve">". </w:t>
            </w:r>
          </w:p>
          <w:p w:rsidR="003F180B" w:rsidRPr="003F180B" w:rsidRDefault="003F180B" w:rsidP="003F180B">
            <w:pPr>
              <w:pStyle w:val="ListResult"/>
            </w:pPr>
            <w:r w:rsidRPr="003F180B">
              <w:t xml:space="preserve">La fenêtre </w:t>
            </w:r>
            <w:r w:rsidR="00CA0806">
              <w:t>Remarque</w:t>
            </w:r>
            <w:r w:rsidRPr="003F180B">
              <w:t xml:space="preserve"> s'ouvre, avec le texte que j'ai sélectionné en gras en haut. </w:t>
            </w:r>
          </w:p>
          <w:p w:rsidR="003F180B" w:rsidRPr="003F180B" w:rsidRDefault="003F180B" w:rsidP="003F180B">
            <w:pPr>
              <w:pStyle w:val="Heading4"/>
              <w:outlineLvl w:val="3"/>
            </w:pPr>
            <w:r w:rsidRPr="003F180B">
              <w:t xml:space="preserve">Écrire une </w:t>
            </w:r>
            <w:r w:rsidR="00CA0806">
              <w:t>remarque</w:t>
            </w:r>
            <w:r w:rsidRPr="003F180B">
              <w:t xml:space="preserve"> sur un verset entier</w:t>
            </w:r>
          </w:p>
          <w:p w:rsidR="003F180B" w:rsidRPr="003F180B" w:rsidRDefault="003F180B" w:rsidP="003F180B">
            <w:pPr>
              <w:pStyle w:val="ListBullet"/>
            </w:pPr>
            <w:r w:rsidRPr="003F180B">
              <w:t xml:space="preserve">Cliquez une fois avec le bouton droit de la souris sur le numéro du verset, </w:t>
            </w:r>
          </w:p>
          <w:p w:rsidR="003F180B" w:rsidRPr="003F180B" w:rsidRDefault="003F180B" w:rsidP="003F180B">
            <w:pPr>
              <w:pStyle w:val="ListBullet"/>
            </w:pPr>
            <w:r w:rsidRPr="003F180B">
              <w:t>Sélectionnez "</w:t>
            </w:r>
            <w:r w:rsidRPr="00CA0806">
              <w:rPr>
                <w:rStyle w:val="UserInterface"/>
              </w:rPr>
              <w:t>Insérer une remarque</w:t>
            </w:r>
            <w:r w:rsidRPr="003F180B">
              <w:t xml:space="preserve">". </w:t>
            </w:r>
          </w:p>
          <w:p w:rsidR="003F180B" w:rsidRPr="003F180B" w:rsidRDefault="003F180B" w:rsidP="003F180B">
            <w:pPr>
              <w:pStyle w:val="ListResult"/>
            </w:pPr>
            <w:r w:rsidRPr="003F180B">
              <w:t>La fenêtre</w:t>
            </w:r>
            <w:r>
              <w:t xml:space="preserve"> remarque</w:t>
            </w:r>
            <w:r w:rsidRPr="003F180B">
              <w:t xml:space="preserve"> s'ouvre, avec le verset entier affiché en gras. </w:t>
            </w:r>
          </w:p>
          <w:p w:rsidR="00771C60" w:rsidRPr="003F180B" w:rsidRDefault="00771C60" w:rsidP="003F180B">
            <w:pPr>
              <w:pStyle w:val="BodyText"/>
              <w:rPr>
                <w:rFonts w:ascii="Arial" w:hAnsi="Arial"/>
                <w:color w:val="565656"/>
                <w:szCs w:val="36"/>
              </w:rPr>
            </w:pPr>
          </w:p>
        </w:tc>
      </w:tr>
      <w:tr w:rsidR="00771C60" w:rsidRPr="003F180B" w:rsidTr="00110136">
        <w:tc>
          <w:tcPr>
            <w:tcW w:w="3471" w:type="dxa"/>
          </w:tcPr>
          <w:p w:rsidR="00771C60" w:rsidRPr="00D970D7" w:rsidRDefault="00771C60" w:rsidP="00771C60">
            <w:pPr>
              <w:pStyle w:val="Heading2"/>
              <w:outlineLvl w:val="1"/>
              <w:rPr>
                <w:lang w:val="en-AU"/>
              </w:rPr>
            </w:pPr>
            <w:r w:rsidRPr="00D970D7">
              <w:rPr>
                <w:lang w:val="en-AU"/>
              </w:rPr>
              <w:lastRenderedPageBreak/>
              <w:t>2.5b Notes: Comment, Assign, Tag, Edit, Delete</w:t>
            </w:r>
          </w:p>
          <w:p w:rsidR="00771C60" w:rsidRPr="00D970D7" w:rsidRDefault="00771C60" w:rsidP="00771C60">
            <w:pPr>
              <w:pStyle w:val="BodyText"/>
              <w:rPr>
                <w:lang w:val="en-AU"/>
              </w:rPr>
            </w:pPr>
            <w:r w:rsidRPr="00D970D7">
              <w:rPr>
                <w:lang w:val="en-AU"/>
              </w:rPr>
              <w:t xml:space="preserve">The Notes feature is largely unchanged in Paratext version 9. </w:t>
            </w:r>
          </w:p>
          <w:p w:rsidR="00771C60" w:rsidRPr="00D970D7" w:rsidRDefault="00771C60" w:rsidP="00771C60">
            <w:pPr>
              <w:pStyle w:val="BodyText"/>
              <w:rPr>
                <w:lang w:val="en-AU"/>
              </w:rPr>
            </w:pPr>
            <w:r w:rsidRPr="00D970D7">
              <w:rPr>
                <w:lang w:val="en-AU"/>
              </w:rPr>
              <w:t xml:space="preserve">In this video, we will see how to reply to a note, and how to edit a previously added note. </w:t>
            </w:r>
          </w:p>
          <w:p w:rsidR="00771C60" w:rsidRPr="00D970D7" w:rsidRDefault="00771C60" w:rsidP="00771C60">
            <w:pPr>
              <w:pStyle w:val="Heading4"/>
              <w:outlineLvl w:val="3"/>
              <w:rPr>
                <w:lang w:val="en-AU"/>
              </w:rPr>
            </w:pPr>
            <w:r w:rsidRPr="00D970D7">
              <w:rPr>
                <w:lang w:val="en-AU"/>
              </w:rPr>
              <w:t xml:space="preserve">Note colours </w:t>
            </w:r>
          </w:p>
          <w:p w:rsidR="00771C60" w:rsidRPr="00D970D7" w:rsidRDefault="00771C60" w:rsidP="00771C60">
            <w:pPr>
              <w:pStyle w:val="BodyText"/>
              <w:rPr>
                <w:lang w:val="en-AU"/>
              </w:rPr>
            </w:pPr>
            <w:r w:rsidRPr="00D970D7">
              <w:rPr>
                <w:lang w:val="en-AU"/>
              </w:rPr>
              <w:t xml:space="preserve">A note icon in colour, it is one that you might need to act on. </w:t>
            </w:r>
          </w:p>
          <w:p w:rsidR="00771C60" w:rsidRPr="00D970D7" w:rsidRDefault="00771C60" w:rsidP="00771C60">
            <w:pPr>
              <w:pStyle w:val="BodyText"/>
              <w:rPr>
                <w:lang w:val="en-AU"/>
              </w:rPr>
            </w:pPr>
            <w:r w:rsidRPr="00D970D7">
              <w:rPr>
                <w:lang w:val="en-AU"/>
              </w:rPr>
              <w:t xml:space="preserve">A note with the yellow background is new since the last send/receive. </w:t>
            </w:r>
          </w:p>
          <w:p w:rsidR="00771C60" w:rsidRPr="00D970D7" w:rsidRDefault="00771C60" w:rsidP="00771C60">
            <w:pPr>
              <w:pStyle w:val="BodyText"/>
              <w:rPr>
                <w:lang w:val="en-AU"/>
              </w:rPr>
            </w:pPr>
            <w:r w:rsidRPr="00D970D7">
              <w:rPr>
                <w:lang w:val="en-AU"/>
              </w:rPr>
              <w:t>A gray note is assigned to someone else.</w:t>
            </w:r>
          </w:p>
          <w:p w:rsidR="00771C60" w:rsidRPr="00D970D7" w:rsidRDefault="00771C60" w:rsidP="00771C60">
            <w:pPr>
              <w:pStyle w:val="Heading4"/>
              <w:outlineLvl w:val="3"/>
              <w:rPr>
                <w:lang w:val="en-AU"/>
              </w:rPr>
            </w:pPr>
            <w:r w:rsidRPr="00D970D7">
              <w:rPr>
                <w:lang w:val="en-AU"/>
              </w:rPr>
              <w:t>Add a comment to a note</w:t>
            </w:r>
          </w:p>
          <w:p w:rsidR="00771C60" w:rsidRPr="00D970D7" w:rsidRDefault="00771C60" w:rsidP="00771C60">
            <w:pPr>
              <w:pStyle w:val="ListBullet"/>
              <w:rPr>
                <w:lang w:val="en-AU"/>
              </w:rPr>
            </w:pPr>
            <w:r w:rsidRPr="00D970D7">
              <w:rPr>
                <w:lang w:val="en-AU"/>
              </w:rPr>
              <w:t xml:space="preserve">Click on the note icon. </w:t>
            </w:r>
          </w:p>
          <w:p w:rsidR="00771C60" w:rsidRPr="00D970D7" w:rsidRDefault="00771C60" w:rsidP="00771C60">
            <w:pPr>
              <w:pStyle w:val="ListResult"/>
              <w:rPr>
                <w:lang w:val="en-AU"/>
              </w:rPr>
            </w:pPr>
            <w:r w:rsidRPr="00D970D7">
              <w:rPr>
                <w:lang w:val="en-AU"/>
              </w:rPr>
              <w:t xml:space="preserve">The Note window opens. </w:t>
            </w:r>
          </w:p>
          <w:p w:rsidR="00771C60" w:rsidRPr="00D970D7" w:rsidRDefault="00771C60" w:rsidP="00771C60">
            <w:pPr>
              <w:pStyle w:val="ListBullet"/>
              <w:rPr>
                <w:lang w:val="en-AU"/>
              </w:rPr>
            </w:pPr>
            <w:r w:rsidRPr="00D970D7">
              <w:rPr>
                <w:lang w:val="en-AU"/>
              </w:rPr>
              <w:t xml:space="preserve">Type the comment in the empty box. </w:t>
            </w:r>
          </w:p>
          <w:p w:rsidR="00771C60" w:rsidRPr="00D970D7" w:rsidRDefault="00771C60" w:rsidP="00771C60">
            <w:pPr>
              <w:pStyle w:val="ListBullet"/>
              <w:rPr>
                <w:lang w:val="en-AU"/>
              </w:rPr>
            </w:pPr>
            <w:r w:rsidRPr="00D970D7">
              <w:rPr>
                <w:lang w:val="en-AU"/>
              </w:rPr>
              <w:t>Click OK</w:t>
            </w:r>
          </w:p>
          <w:p w:rsidR="00771C60" w:rsidRPr="00D970D7" w:rsidRDefault="00771C60" w:rsidP="00771C60">
            <w:pPr>
              <w:pStyle w:val="ListResult"/>
              <w:rPr>
                <w:lang w:val="en-AU"/>
              </w:rPr>
            </w:pPr>
            <w:r w:rsidRPr="00D970D7">
              <w:rPr>
                <w:lang w:val="en-AU"/>
              </w:rPr>
              <w:t xml:space="preserve">The comment is saved within the same note, </w:t>
            </w:r>
          </w:p>
          <w:p w:rsidR="00771C60" w:rsidRPr="00D970D7" w:rsidRDefault="00771C60" w:rsidP="00771C60">
            <w:pPr>
              <w:pStyle w:val="ListBullet"/>
              <w:rPr>
                <w:lang w:val="en-AU"/>
              </w:rPr>
            </w:pPr>
            <w:r w:rsidRPr="00D970D7">
              <w:rPr>
                <w:rStyle w:val="UserInterface"/>
                <w:lang w:val="en-AU"/>
              </w:rPr>
              <w:t>Send/receive</w:t>
            </w:r>
            <w:r w:rsidRPr="00D970D7">
              <w:rPr>
                <w:lang w:val="en-AU"/>
              </w:rPr>
              <w:t xml:space="preserve">. </w:t>
            </w:r>
          </w:p>
          <w:p w:rsidR="00771C60" w:rsidRPr="00D970D7" w:rsidRDefault="00771C60" w:rsidP="00771C60">
            <w:pPr>
              <w:pStyle w:val="Heading4"/>
              <w:outlineLvl w:val="3"/>
              <w:rPr>
                <w:lang w:val="en-AU"/>
              </w:rPr>
            </w:pPr>
            <w:r w:rsidRPr="00D970D7">
              <w:rPr>
                <w:lang w:val="en-AU"/>
              </w:rPr>
              <w:t>Assign a note</w:t>
            </w:r>
          </w:p>
          <w:p w:rsidR="00771C60" w:rsidRPr="00D970D7" w:rsidRDefault="00771C60" w:rsidP="00771C60">
            <w:pPr>
              <w:pStyle w:val="ListBullet"/>
              <w:rPr>
                <w:lang w:val="en-AU"/>
              </w:rPr>
            </w:pPr>
            <w:r w:rsidRPr="00D970D7">
              <w:rPr>
                <w:lang w:val="en-AU"/>
              </w:rPr>
              <w:t>Click Assign to</w:t>
            </w:r>
          </w:p>
          <w:p w:rsidR="00771C60" w:rsidRPr="00D970D7" w:rsidRDefault="00771C60" w:rsidP="00771C60">
            <w:pPr>
              <w:pStyle w:val="ListBullet"/>
              <w:rPr>
                <w:lang w:val="en-AU"/>
              </w:rPr>
            </w:pPr>
            <w:r w:rsidRPr="00D970D7">
              <w:rPr>
                <w:lang w:val="en-AU"/>
              </w:rPr>
              <w:lastRenderedPageBreak/>
              <w:t>Choose a team member</w:t>
            </w:r>
          </w:p>
          <w:p w:rsidR="00771C60" w:rsidRPr="00D970D7" w:rsidRDefault="00771C60" w:rsidP="00771C60">
            <w:pPr>
              <w:pStyle w:val="ListBullet"/>
              <w:rPr>
                <w:lang w:val="en-AU"/>
              </w:rPr>
            </w:pPr>
            <w:r w:rsidRPr="00D970D7">
              <w:rPr>
                <w:lang w:val="en-AU"/>
              </w:rPr>
              <w:t xml:space="preserve">Click </w:t>
            </w:r>
            <w:r w:rsidRPr="00D970D7">
              <w:rPr>
                <w:rStyle w:val="UserInterface"/>
                <w:lang w:val="en-AU"/>
              </w:rPr>
              <w:t>OK</w:t>
            </w:r>
            <w:r w:rsidRPr="00D970D7">
              <w:rPr>
                <w:lang w:val="en-AU"/>
              </w:rPr>
              <w:t xml:space="preserve"> </w:t>
            </w:r>
          </w:p>
          <w:p w:rsidR="00771C60" w:rsidRPr="00D970D7" w:rsidRDefault="00771C60" w:rsidP="00771C60">
            <w:pPr>
              <w:pStyle w:val="Heading4"/>
              <w:outlineLvl w:val="3"/>
              <w:rPr>
                <w:lang w:val="en-AU"/>
              </w:rPr>
            </w:pPr>
            <w:r w:rsidRPr="00D970D7">
              <w:rPr>
                <w:lang w:val="en-AU"/>
              </w:rPr>
              <w:t>Change tag</w:t>
            </w:r>
          </w:p>
          <w:p w:rsidR="00771C60" w:rsidRPr="00D970D7" w:rsidRDefault="00771C60" w:rsidP="00771C60">
            <w:pPr>
              <w:pStyle w:val="BodyText"/>
              <w:rPr>
                <w:lang w:val="en-AU"/>
              </w:rPr>
            </w:pPr>
            <w:r w:rsidRPr="00D970D7">
              <w:rPr>
                <w:lang w:val="en-AU"/>
              </w:rPr>
              <w:t xml:space="preserve">If other tags have been set </w:t>
            </w:r>
            <w:r w:rsidR="00D970D7" w:rsidRPr="00D970D7">
              <w:rPr>
                <w:lang w:val="en-AU"/>
              </w:rPr>
              <w:t>up,</w:t>
            </w:r>
            <w:r w:rsidRPr="00D970D7">
              <w:rPr>
                <w:lang w:val="en-AU"/>
              </w:rPr>
              <w:t xml:space="preserve"> you can change a tag.</w:t>
            </w:r>
          </w:p>
          <w:p w:rsidR="00771C60" w:rsidRPr="00D970D7" w:rsidRDefault="00771C60" w:rsidP="00771C60">
            <w:pPr>
              <w:pStyle w:val="ListBullet"/>
              <w:rPr>
                <w:lang w:val="en-AU"/>
              </w:rPr>
            </w:pPr>
            <w:r w:rsidRPr="00D970D7">
              <w:rPr>
                <w:lang w:val="en-AU"/>
              </w:rPr>
              <w:t xml:space="preserve">Insert or open a note </w:t>
            </w:r>
          </w:p>
          <w:p w:rsidR="00771C60" w:rsidRPr="00D970D7" w:rsidRDefault="00771C60" w:rsidP="00771C60">
            <w:pPr>
              <w:pStyle w:val="ListBullet"/>
              <w:rPr>
                <w:lang w:val="en-AU"/>
              </w:rPr>
            </w:pPr>
            <w:r w:rsidRPr="00D970D7">
              <w:rPr>
                <w:lang w:val="en-AU"/>
              </w:rPr>
              <w:t xml:space="preserve">Click on </w:t>
            </w:r>
            <w:r w:rsidRPr="00D970D7">
              <w:rPr>
                <w:rStyle w:val="UserInterface"/>
                <w:lang w:val="en-AU"/>
              </w:rPr>
              <w:t>Tag</w:t>
            </w:r>
          </w:p>
          <w:p w:rsidR="00771C60" w:rsidRPr="00D970D7" w:rsidRDefault="00771C60" w:rsidP="00771C60">
            <w:pPr>
              <w:pStyle w:val="ListBullet"/>
              <w:rPr>
                <w:lang w:val="en-AU"/>
              </w:rPr>
            </w:pPr>
            <w:r w:rsidRPr="00D970D7">
              <w:rPr>
                <w:lang w:val="en-AU"/>
              </w:rPr>
              <w:t>Choose a suitable tag</w:t>
            </w:r>
          </w:p>
          <w:p w:rsidR="00771C60" w:rsidRPr="00D970D7" w:rsidRDefault="00771C60" w:rsidP="00771C60">
            <w:pPr>
              <w:pStyle w:val="ListBullet"/>
              <w:rPr>
                <w:lang w:val="en-AU"/>
              </w:rPr>
            </w:pPr>
            <w:r w:rsidRPr="00D970D7">
              <w:rPr>
                <w:lang w:val="en-AU"/>
              </w:rPr>
              <w:t xml:space="preserve">Click </w:t>
            </w:r>
            <w:r w:rsidRPr="00D970D7">
              <w:rPr>
                <w:rStyle w:val="UserInterface"/>
                <w:lang w:val="en-AU"/>
              </w:rPr>
              <w:t>OK</w:t>
            </w:r>
          </w:p>
          <w:p w:rsidR="00771C60" w:rsidRPr="00D970D7" w:rsidRDefault="00771C60" w:rsidP="00771C60">
            <w:pPr>
              <w:pStyle w:val="ListResult"/>
              <w:rPr>
                <w:lang w:val="en-AU"/>
              </w:rPr>
            </w:pPr>
            <w:r w:rsidRPr="00D970D7">
              <w:rPr>
                <w:lang w:val="en-AU"/>
              </w:rPr>
              <w:t xml:space="preserve">The flag is now changed to the icon associated with that tag. </w:t>
            </w:r>
          </w:p>
          <w:p w:rsidR="00771C60" w:rsidRPr="00D970D7" w:rsidRDefault="00771C60" w:rsidP="00771C60">
            <w:pPr>
              <w:pStyle w:val="Heading4"/>
              <w:outlineLvl w:val="3"/>
              <w:rPr>
                <w:lang w:val="en-AU"/>
              </w:rPr>
            </w:pPr>
            <w:r w:rsidRPr="00D970D7">
              <w:rPr>
                <w:lang w:val="en-AU"/>
              </w:rPr>
              <w:t xml:space="preserve">Edit a note </w:t>
            </w:r>
          </w:p>
          <w:p w:rsidR="00771C60" w:rsidRPr="00D970D7" w:rsidRDefault="00771C60" w:rsidP="00771C60">
            <w:pPr>
              <w:pStyle w:val="BodyText"/>
              <w:rPr>
                <w:lang w:val="en-AU"/>
              </w:rPr>
            </w:pPr>
            <w:r w:rsidRPr="00D970D7">
              <w:rPr>
                <w:lang w:val="en-AU"/>
              </w:rPr>
              <w:t xml:space="preserve">Edit your last comment </w:t>
            </w:r>
          </w:p>
          <w:p w:rsidR="00771C60" w:rsidRPr="00D970D7" w:rsidRDefault="00771C60" w:rsidP="00771C60">
            <w:pPr>
              <w:pStyle w:val="ListBullet"/>
              <w:rPr>
                <w:lang w:val="en-AU"/>
              </w:rPr>
            </w:pPr>
            <w:r w:rsidRPr="00D970D7">
              <w:rPr>
                <w:lang w:val="en-AU"/>
              </w:rPr>
              <w:t>Click on the note icon</w:t>
            </w:r>
          </w:p>
          <w:p w:rsidR="00771C60" w:rsidRPr="00D970D7" w:rsidRDefault="00771C60" w:rsidP="00771C60">
            <w:pPr>
              <w:pStyle w:val="ListResult"/>
              <w:rPr>
                <w:lang w:val="en-AU"/>
              </w:rPr>
            </w:pPr>
            <w:r w:rsidRPr="00D970D7">
              <w:rPr>
                <w:lang w:val="en-AU"/>
              </w:rPr>
              <w:t xml:space="preserve">The Note window opens. </w:t>
            </w:r>
          </w:p>
          <w:p w:rsidR="00771C60" w:rsidRPr="00D970D7" w:rsidRDefault="00771C60" w:rsidP="00771C60">
            <w:pPr>
              <w:pStyle w:val="ListBullet"/>
              <w:rPr>
                <w:lang w:val="en-AU"/>
              </w:rPr>
            </w:pPr>
            <w:r w:rsidRPr="00D970D7">
              <w:rPr>
                <w:lang w:val="en-AU"/>
              </w:rPr>
              <w:t xml:space="preserve">Click on the icon with the pencil. </w:t>
            </w:r>
          </w:p>
          <w:p w:rsidR="00771C60" w:rsidRPr="00D970D7" w:rsidRDefault="00771C60" w:rsidP="00771C60">
            <w:pPr>
              <w:pStyle w:val="ListResult"/>
              <w:rPr>
                <w:lang w:val="en-AU"/>
              </w:rPr>
            </w:pPr>
            <w:r w:rsidRPr="00D970D7">
              <w:rPr>
                <w:lang w:val="en-AU"/>
              </w:rPr>
              <w:t xml:space="preserve">Paratext puts the note in an edit box. </w:t>
            </w:r>
          </w:p>
          <w:p w:rsidR="00771C60" w:rsidRPr="00D970D7" w:rsidRDefault="00771C60" w:rsidP="00771C60">
            <w:pPr>
              <w:pStyle w:val="ListBullet"/>
              <w:rPr>
                <w:lang w:val="en-AU"/>
              </w:rPr>
            </w:pPr>
            <w:r w:rsidRPr="00D970D7">
              <w:rPr>
                <w:lang w:val="en-AU"/>
              </w:rPr>
              <w:t xml:space="preserve">Make the change. </w:t>
            </w:r>
          </w:p>
          <w:p w:rsidR="00771C60" w:rsidRPr="00D970D7" w:rsidRDefault="00771C60" w:rsidP="00771C60">
            <w:pPr>
              <w:pStyle w:val="ListBullet"/>
              <w:rPr>
                <w:lang w:val="en-AU"/>
              </w:rPr>
            </w:pPr>
            <w:r w:rsidRPr="00D970D7">
              <w:rPr>
                <w:lang w:val="en-AU"/>
              </w:rPr>
              <w:t>Click [</w:t>
            </w:r>
            <w:r w:rsidRPr="00D970D7">
              <w:rPr>
                <w:rStyle w:val="UserInterface"/>
                <w:lang w:val="en-AU"/>
              </w:rPr>
              <w:t>OK</w:t>
            </w:r>
            <w:r w:rsidRPr="00D970D7">
              <w:rPr>
                <w:lang w:val="en-AU"/>
              </w:rPr>
              <w:t xml:space="preserve">] to save your changes. </w:t>
            </w:r>
          </w:p>
          <w:p w:rsidR="00771C60" w:rsidRPr="00D970D7" w:rsidRDefault="00771C60" w:rsidP="00771C60">
            <w:pPr>
              <w:pStyle w:val="ListResult"/>
              <w:rPr>
                <w:lang w:val="en-AU"/>
              </w:rPr>
            </w:pPr>
            <w:r w:rsidRPr="00D970D7">
              <w:rPr>
                <w:lang w:val="en-AU"/>
              </w:rPr>
              <w:t xml:space="preserve">The Note window closes. </w:t>
            </w:r>
          </w:p>
          <w:p w:rsidR="00771C60" w:rsidRPr="00D970D7" w:rsidRDefault="00771C60" w:rsidP="00771C60">
            <w:pPr>
              <w:pStyle w:val="Heading4"/>
              <w:outlineLvl w:val="3"/>
              <w:rPr>
                <w:lang w:val="en-AU"/>
              </w:rPr>
            </w:pPr>
            <w:r w:rsidRPr="00D970D7">
              <w:rPr>
                <w:lang w:val="en-AU"/>
              </w:rPr>
              <w:lastRenderedPageBreak/>
              <w:t>Deleted a note</w:t>
            </w:r>
          </w:p>
          <w:p w:rsidR="00771C60" w:rsidRPr="00D970D7" w:rsidRDefault="00771C60" w:rsidP="00771C60">
            <w:pPr>
              <w:pStyle w:val="BodyText"/>
              <w:rPr>
                <w:lang w:val="en-AU"/>
              </w:rPr>
            </w:pPr>
            <w:r w:rsidRPr="00D970D7">
              <w:rPr>
                <w:lang w:val="en-AU"/>
              </w:rPr>
              <w:t>Only delete notes which were made by mistake.</w:t>
            </w:r>
          </w:p>
          <w:p w:rsidR="00771C60" w:rsidRPr="00D970D7" w:rsidRDefault="00771C60" w:rsidP="00771C60">
            <w:pPr>
              <w:pStyle w:val="ListBullet"/>
              <w:rPr>
                <w:lang w:val="en-AU"/>
              </w:rPr>
            </w:pPr>
            <w:r w:rsidRPr="00D970D7">
              <w:rPr>
                <w:lang w:val="en-AU"/>
              </w:rPr>
              <w:t>Open the note</w:t>
            </w:r>
          </w:p>
          <w:p w:rsidR="00771C60" w:rsidRPr="00D970D7" w:rsidRDefault="00771C60" w:rsidP="00771C60">
            <w:pPr>
              <w:pStyle w:val="ListBullet"/>
              <w:rPr>
                <w:lang w:val="en-AU"/>
              </w:rPr>
            </w:pPr>
            <w:r w:rsidRPr="00D970D7">
              <w:rPr>
                <w:lang w:val="en-AU"/>
              </w:rPr>
              <w:t xml:space="preserve">Click the trash can icon </w:t>
            </w:r>
          </w:p>
          <w:p w:rsidR="00771C60" w:rsidRPr="00D970D7" w:rsidRDefault="00771C60" w:rsidP="00771C60">
            <w:pPr>
              <w:pStyle w:val="ListBullet"/>
              <w:rPr>
                <w:lang w:val="en-AU"/>
              </w:rPr>
            </w:pPr>
            <w:r w:rsidRPr="00D970D7">
              <w:rPr>
                <w:lang w:val="en-AU"/>
              </w:rPr>
              <w:t xml:space="preserve">Click </w:t>
            </w:r>
            <w:r w:rsidRPr="00D970D7">
              <w:rPr>
                <w:rStyle w:val="UserInterface"/>
                <w:lang w:val="en-AU"/>
              </w:rPr>
              <w:t>Yes</w:t>
            </w:r>
            <w:r w:rsidRPr="00D970D7">
              <w:rPr>
                <w:lang w:val="en-AU"/>
              </w:rPr>
              <w:t xml:space="preserve"> to confirm the deletion</w:t>
            </w:r>
          </w:p>
          <w:p w:rsidR="00771C60" w:rsidRPr="00D970D7" w:rsidRDefault="00771C60" w:rsidP="00771C60">
            <w:pPr>
              <w:pStyle w:val="BodyText"/>
              <w:rPr>
                <w:lang w:val="en-AU"/>
              </w:rPr>
            </w:pPr>
          </w:p>
          <w:p w:rsidR="00771C60" w:rsidRPr="00D970D7" w:rsidRDefault="00771C60" w:rsidP="00771C60">
            <w:pPr>
              <w:pStyle w:val="BodyText"/>
              <w:rPr>
                <w:lang w:val="en-AU"/>
              </w:rPr>
            </w:pPr>
          </w:p>
        </w:tc>
        <w:tc>
          <w:tcPr>
            <w:tcW w:w="3470" w:type="dxa"/>
          </w:tcPr>
          <w:p w:rsidR="003F180B" w:rsidRPr="003F180B" w:rsidRDefault="003F180B" w:rsidP="003F180B">
            <w:pPr>
              <w:pStyle w:val="Heading2"/>
              <w:outlineLvl w:val="1"/>
            </w:pPr>
            <w:r w:rsidRPr="003F180B">
              <w:lastRenderedPageBreak/>
              <w:t xml:space="preserve">2.5b </w:t>
            </w:r>
            <w:r w:rsidR="00CA0806">
              <w:t>Remarque</w:t>
            </w:r>
            <w:r w:rsidRPr="003F180B">
              <w:t>s : Commenter, attribuer, étiqueter, modifier, supprimer</w:t>
            </w:r>
          </w:p>
          <w:p w:rsidR="003F180B" w:rsidRPr="003F180B" w:rsidRDefault="003F180B" w:rsidP="003F180B">
            <w:pPr>
              <w:pStyle w:val="BodyText"/>
            </w:pPr>
            <w:r w:rsidRPr="003F180B">
              <w:t xml:space="preserve">La fonction </w:t>
            </w:r>
            <w:r w:rsidR="00CA0806">
              <w:t>Remarque</w:t>
            </w:r>
            <w:r w:rsidRPr="003F180B">
              <w:t xml:space="preserve">s est largement inchangée dans la version 9 de Paratext. </w:t>
            </w:r>
          </w:p>
          <w:p w:rsidR="003F180B" w:rsidRPr="003F180B" w:rsidRDefault="003F180B" w:rsidP="003F180B">
            <w:pPr>
              <w:pStyle w:val="BodyText"/>
            </w:pPr>
            <w:r w:rsidRPr="003F180B">
              <w:t xml:space="preserve">Dans cette vidéo, nous verrons comment répondre à une </w:t>
            </w:r>
            <w:r w:rsidR="00CA0806">
              <w:t>remarque</w:t>
            </w:r>
            <w:r w:rsidRPr="003F180B">
              <w:t xml:space="preserve">, et comment modifier une </w:t>
            </w:r>
            <w:r w:rsidR="00CA0806">
              <w:t>remarque</w:t>
            </w:r>
            <w:r w:rsidRPr="003F180B">
              <w:t xml:space="preserve"> précédemment ajoutée. </w:t>
            </w:r>
          </w:p>
          <w:p w:rsidR="003F180B" w:rsidRPr="003F180B" w:rsidRDefault="003F180B" w:rsidP="003F180B">
            <w:pPr>
              <w:pStyle w:val="Heading4"/>
              <w:outlineLvl w:val="3"/>
            </w:pPr>
            <w:r w:rsidRPr="003F180B">
              <w:t xml:space="preserve">Couleurs des </w:t>
            </w:r>
            <w:r w:rsidR="00CA0806">
              <w:t>remarque</w:t>
            </w:r>
            <w:r w:rsidRPr="003F180B">
              <w:t xml:space="preserve">s </w:t>
            </w:r>
          </w:p>
          <w:p w:rsidR="003F180B" w:rsidRPr="003F180B" w:rsidRDefault="003F180B" w:rsidP="003F180B">
            <w:pPr>
              <w:pStyle w:val="BodyText"/>
            </w:pPr>
            <w:r w:rsidRPr="003F180B">
              <w:t xml:space="preserve">Une </w:t>
            </w:r>
            <w:r w:rsidR="00CA0806">
              <w:t>remarque</w:t>
            </w:r>
            <w:r w:rsidRPr="003F180B">
              <w:t xml:space="preserve"> dont l'icône est en couleur est une </w:t>
            </w:r>
            <w:r w:rsidR="00CA0806">
              <w:t>remarque</w:t>
            </w:r>
            <w:r w:rsidRPr="003F180B">
              <w:t xml:space="preserve"> à laquelle vous devrez peut-être donner suite. </w:t>
            </w:r>
          </w:p>
          <w:p w:rsidR="003F180B" w:rsidRPr="003F180B" w:rsidRDefault="003F180B" w:rsidP="003F180B">
            <w:pPr>
              <w:pStyle w:val="BodyText"/>
            </w:pPr>
            <w:r w:rsidRPr="003F180B">
              <w:t xml:space="preserve">Une </w:t>
            </w:r>
            <w:r w:rsidR="00CA0806">
              <w:t>remarque</w:t>
            </w:r>
            <w:r w:rsidRPr="003F180B">
              <w:t xml:space="preserve"> avec un fond jaune est nouvelle depuis le dernier envoi/réception. </w:t>
            </w:r>
          </w:p>
          <w:p w:rsidR="003F180B" w:rsidRPr="003F180B" w:rsidRDefault="003F180B" w:rsidP="003F180B">
            <w:pPr>
              <w:pStyle w:val="BodyText"/>
            </w:pPr>
            <w:r w:rsidRPr="003F180B">
              <w:t xml:space="preserve">Une </w:t>
            </w:r>
            <w:r w:rsidR="00CA0806">
              <w:t>remarque</w:t>
            </w:r>
            <w:r w:rsidRPr="003F180B">
              <w:t xml:space="preserve"> grise est attribuée à quelqu'un d'autre.</w:t>
            </w:r>
          </w:p>
          <w:p w:rsidR="003F180B" w:rsidRPr="003F180B" w:rsidRDefault="003F180B" w:rsidP="003F180B">
            <w:pPr>
              <w:pStyle w:val="Heading4"/>
              <w:outlineLvl w:val="3"/>
            </w:pPr>
            <w:r w:rsidRPr="003F180B">
              <w:t xml:space="preserve">Ajouter un commentaire à une </w:t>
            </w:r>
            <w:r w:rsidR="00CA0806">
              <w:t>remarque</w:t>
            </w:r>
          </w:p>
          <w:p w:rsidR="003F180B" w:rsidRPr="003F180B" w:rsidRDefault="003F180B" w:rsidP="003F180B">
            <w:pPr>
              <w:pStyle w:val="ListBullet"/>
            </w:pPr>
            <w:r w:rsidRPr="003F180B">
              <w:t xml:space="preserve">Cliquez sur l'icône de la </w:t>
            </w:r>
            <w:r w:rsidR="00CA0806">
              <w:t>remarque</w:t>
            </w:r>
            <w:r w:rsidRPr="003F180B">
              <w:t xml:space="preserve">. </w:t>
            </w:r>
          </w:p>
          <w:p w:rsidR="003F180B" w:rsidRPr="003F180B" w:rsidRDefault="003F180B" w:rsidP="00CA0806">
            <w:pPr>
              <w:pStyle w:val="ListResult"/>
            </w:pPr>
            <w:r w:rsidRPr="003F180B">
              <w:t xml:space="preserve">La fenêtre </w:t>
            </w:r>
            <w:r w:rsidR="00CA0806">
              <w:t>Remarque</w:t>
            </w:r>
            <w:r w:rsidRPr="003F180B">
              <w:t xml:space="preserve"> s'ouvre. </w:t>
            </w:r>
          </w:p>
          <w:p w:rsidR="003F180B" w:rsidRPr="003F180B" w:rsidRDefault="003F180B" w:rsidP="003F180B">
            <w:pPr>
              <w:pStyle w:val="ListBullet"/>
            </w:pPr>
            <w:r w:rsidRPr="003F180B">
              <w:t xml:space="preserve">Saisissez le commentaire dans la case vide. </w:t>
            </w:r>
          </w:p>
          <w:p w:rsidR="003F180B" w:rsidRPr="003F180B" w:rsidRDefault="003F180B" w:rsidP="003F180B">
            <w:pPr>
              <w:pStyle w:val="ListBullet"/>
            </w:pPr>
            <w:r w:rsidRPr="003F180B">
              <w:t xml:space="preserve">Cliquez sur </w:t>
            </w:r>
            <w:r w:rsidRPr="00CA0806">
              <w:rPr>
                <w:rStyle w:val="UserInterface"/>
              </w:rPr>
              <w:t>OK</w:t>
            </w:r>
          </w:p>
          <w:p w:rsidR="003F180B" w:rsidRPr="003F180B" w:rsidRDefault="003F180B" w:rsidP="003F180B">
            <w:pPr>
              <w:pStyle w:val="ListResult"/>
            </w:pPr>
            <w:r w:rsidRPr="003F180B">
              <w:lastRenderedPageBreak/>
              <w:t xml:space="preserve">Le commentaire est enregistré dans la même </w:t>
            </w:r>
            <w:r w:rsidR="00CA0806">
              <w:t>remarque</w:t>
            </w:r>
            <w:r w:rsidRPr="003F180B">
              <w:t xml:space="preserve">, </w:t>
            </w:r>
          </w:p>
          <w:p w:rsidR="003F180B" w:rsidRPr="003F180B" w:rsidRDefault="003F180B" w:rsidP="003F180B">
            <w:pPr>
              <w:pStyle w:val="ListBullet"/>
            </w:pPr>
            <w:r w:rsidRPr="00CA0806">
              <w:rPr>
                <w:rStyle w:val="UserInterface"/>
              </w:rPr>
              <w:t>Envoyer/recevoir</w:t>
            </w:r>
            <w:r w:rsidRPr="003F180B">
              <w:t xml:space="preserve">. </w:t>
            </w:r>
          </w:p>
          <w:p w:rsidR="003F180B" w:rsidRPr="003F180B" w:rsidRDefault="00CA0806" w:rsidP="003F180B">
            <w:pPr>
              <w:pStyle w:val="Heading4"/>
              <w:outlineLvl w:val="3"/>
            </w:pPr>
            <w:r>
              <w:t>Confier</w:t>
            </w:r>
            <w:r w:rsidR="003F180B" w:rsidRPr="003F180B">
              <w:t xml:space="preserve"> une </w:t>
            </w:r>
            <w:r>
              <w:t>remarque</w:t>
            </w:r>
          </w:p>
          <w:p w:rsidR="003F180B" w:rsidRPr="003F180B" w:rsidRDefault="003F180B" w:rsidP="003F180B">
            <w:pPr>
              <w:pStyle w:val="ListBullet"/>
            </w:pPr>
            <w:r w:rsidRPr="003F180B">
              <w:t xml:space="preserve">Cliquez sur </w:t>
            </w:r>
            <w:r w:rsidRPr="003F180B">
              <w:rPr>
                <w:rStyle w:val="UserInterface"/>
              </w:rPr>
              <w:t>Confier à</w:t>
            </w:r>
          </w:p>
          <w:p w:rsidR="003F180B" w:rsidRPr="003F180B" w:rsidRDefault="003F180B" w:rsidP="003F180B">
            <w:pPr>
              <w:pStyle w:val="ListBullet"/>
            </w:pPr>
            <w:r w:rsidRPr="003F180B">
              <w:t>Choisissez un membre de l'équipe</w:t>
            </w:r>
          </w:p>
          <w:p w:rsidR="003F180B" w:rsidRPr="003F180B" w:rsidRDefault="003F180B" w:rsidP="003F180B">
            <w:pPr>
              <w:pStyle w:val="ListBullet"/>
            </w:pPr>
            <w:r w:rsidRPr="003F180B">
              <w:t xml:space="preserve">Cliquez sur </w:t>
            </w:r>
            <w:r w:rsidRPr="003F180B">
              <w:rPr>
                <w:rStyle w:val="UserInterface"/>
              </w:rPr>
              <w:t>OK</w:t>
            </w:r>
            <w:r w:rsidRPr="003F180B">
              <w:t xml:space="preserve"> </w:t>
            </w:r>
          </w:p>
          <w:p w:rsidR="003F180B" w:rsidRPr="003F180B" w:rsidRDefault="003F180B" w:rsidP="003F180B">
            <w:pPr>
              <w:pStyle w:val="Heading4"/>
              <w:outlineLvl w:val="3"/>
            </w:pPr>
            <w:r w:rsidRPr="003F180B">
              <w:t>Changer d</w:t>
            </w:r>
            <w:r>
              <w:t>’étiquettes</w:t>
            </w:r>
          </w:p>
          <w:p w:rsidR="003F180B" w:rsidRPr="003F180B" w:rsidRDefault="003F180B" w:rsidP="003F180B">
            <w:pPr>
              <w:pStyle w:val="BodyText"/>
            </w:pPr>
            <w:r w:rsidRPr="003F180B">
              <w:t>Si d'autres étiquettes ont été configurées, vous pouvez modifier une étiquette.</w:t>
            </w:r>
          </w:p>
          <w:p w:rsidR="003F180B" w:rsidRPr="003F180B" w:rsidRDefault="003F180B" w:rsidP="003F180B">
            <w:pPr>
              <w:pStyle w:val="ListBullet"/>
            </w:pPr>
            <w:r w:rsidRPr="003F180B">
              <w:t xml:space="preserve">Insérer ou ouvrir une </w:t>
            </w:r>
            <w:r w:rsidR="00CA0806">
              <w:t>remarque</w:t>
            </w:r>
            <w:r w:rsidRPr="003F180B">
              <w:t xml:space="preserve"> </w:t>
            </w:r>
          </w:p>
          <w:p w:rsidR="003F180B" w:rsidRPr="003F180B" w:rsidRDefault="003F180B" w:rsidP="003F180B">
            <w:pPr>
              <w:pStyle w:val="ListBullet"/>
            </w:pPr>
            <w:r w:rsidRPr="003F180B">
              <w:t xml:space="preserve">Cliquez sur </w:t>
            </w:r>
            <w:r w:rsidRPr="003F180B">
              <w:rPr>
                <w:rStyle w:val="UserInterface"/>
              </w:rPr>
              <w:t>Étiquette</w:t>
            </w:r>
          </w:p>
          <w:p w:rsidR="003F180B" w:rsidRPr="003F180B" w:rsidRDefault="003F180B" w:rsidP="00CA0806">
            <w:pPr>
              <w:pStyle w:val="ListBullet"/>
            </w:pPr>
            <w:r w:rsidRPr="003F180B">
              <w:t xml:space="preserve">Choisissez une </w:t>
            </w:r>
            <w:r w:rsidR="00CA0806">
              <w:t>étiquette</w:t>
            </w:r>
            <w:r w:rsidRPr="003F180B">
              <w:t xml:space="preserve"> appropriée</w:t>
            </w:r>
          </w:p>
          <w:p w:rsidR="003F180B" w:rsidRPr="003F180B" w:rsidRDefault="003F180B" w:rsidP="003F180B">
            <w:pPr>
              <w:pStyle w:val="ListBullet"/>
            </w:pPr>
            <w:r w:rsidRPr="003F180B">
              <w:t xml:space="preserve">Cliquez sur </w:t>
            </w:r>
            <w:r w:rsidRPr="003F180B">
              <w:rPr>
                <w:rStyle w:val="UserInterface"/>
              </w:rPr>
              <w:t>OK</w:t>
            </w:r>
          </w:p>
          <w:p w:rsidR="003F180B" w:rsidRPr="003F180B" w:rsidRDefault="003F180B" w:rsidP="00CA0806">
            <w:pPr>
              <w:pStyle w:val="ListResult"/>
            </w:pPr>
            <w:r w:rsidRPr="003F180B">
              <w:t>L</w:t>
            </w:r>
            <w:r w:rsidR="00CA0806">
              <w:t xml:space="preserve">e drapeau </w:t>
            </w:r>
            <w:r w:rsidRPr="003F180B">
              <w:t xml:space="preserve">est maintenant remplacé par l'icône associée à cette </w:t>
            </w:r>
            <w:r>
              <w:t>étiquette</w:t>
            </w:r>
            <w:r w:rsidRPr="003F180B">
              <w:t xml:space="preserve">. </w:t>
            </w:r>
          </w:p>
          <w:p w:rsidR="003F180B" w:rsidRPr="003F180B" w:rsidRDefault="003F180B" w:rsidP="003F180B">
            <w:pPr>
              <w:pStyle w:val="Heading4"/>
              <w:outlineLvl w:val="3"/>
            </w:pPr>
            <w:r w:rsidRPr="003F180B">
              <w:t xml:space="preserve">Modifier une </w:t>
            </w:r>
            <w:r w:rsidR="00CA0806">
              <w:t>remarque</w:t>
            </w:r>
            <w:r w:rsidRPr="003F180B">
              <w:t xml:space="preserve"> </w:t>
            </w:r>
          </w:p>
          <w:p w:rsidR="003F180B" w:rsidRPr="003F180B" w:rsidRDefault="003F180B" w:rsidP="003F180B">
            <w:pPr>
              <w:pStyle w:val="BodyText"/>
            </w:pPr>
            <w:r w:rsidRPr="003F180B">
              <w:t xml:space="preserve">Modifier votre dernier commentaire </w:t>
            </w:r>
          </w:p>
          <w:p w:rsidR="003F180B" w:rsidRPr="003F180B" w:rsidRDefault="003F180B" w:rsidP="003F180B">
            <w:pPr>
              <w:pStyle w:val="ListBullet"/>
            </w:pPr>
            <w:r w:rsidRPr="003F180B">
              <w:t xml:space="preserve">Cliquez sur l'icône de la </w:t>
            </w:r>
            <w:r w:rsidR="00CA0806">
              <w:t>remarque</w:t>
            </w:r>
          </w:p>
          <w:p w:rsidR="003F180B" w:rsidRPr="003F180B" w:rsidRDefault="003F180B" w:rsidP="003F180B">
            <w:pPr>
              <w:pStyle w:val="ListResult"/>
            </w:pPr>
            <w:r w:rsidRPr="003F180B">
              <w:t xml:space="preserve">La fenêtre de la </w:t>
            </w:r>
            <w:r w:rsidR="00CA0806">
              <w:t>remarque</w:t>
            </w:r>
            <w:r w:rsidRPr="003F180B">
              <w:t xml:space="preserve"> s'ouvre. </w:t>
            </w:r>
          </w:p>
          <w:p w:rsidR="003F180B" w:rsidRPr="003F180B" w:rsidRDefault="003F180B" w:rsidP="003F180B">
            <w:pPr>
              <w:pStyle w:val="ListBullet"/>
            </w:pPr>
            <w:r w:rsidRPr="003F180B">
              <w:lastRenderedPageBreak/>
              <w:t xml:space="preserve">Cliquez sur l'icône avec le crayon. </w:t>
            </w:r>
          </w:p>
          <w:p w:rsidR="003F180B" w:rsidRPr="003F180B" w:rsidRDefault="003F180B" w:rsidP="003F180B">
            <w:pPr>
              <w:pStyle w:val="ListResult"/>
            </w:pPr>
            <w:r w:rsidRPr="003F180B">
              <w:t xml:space="preserve">Paratext place la </w:t>
            </w:r>
            <w:r w:rsidR="00CA0806">
              <w:t>remarque</w:t>
            </w:r>
            <w:r w:rsidRPr="003F180B">
              <w:t xml:space="preserve"> dans une boîte d'édition. </w:t>
            </w:r>
          </w:p>
          <w:p w:rsidR="003F180B" w:rsidRPr="003F180B" w:rsidRDefault="003F180B" w:rsidP="003F180B">
            <w:pPr>
              <w:pStyle w:val="ListBullet"/>
            </w:pPr>
            <w:r w:rsidRPr="003F180B">
              <w:t xml:space="preserve">Effectuez la modification. </w:t>
            </w:r>
          </w:p>
          <w:p w:rsidR="003F180B" w:rsidRPr="003F180B" w:rsidRDefault="003F180B" w:rsidP="003F180B">
            <w:pPr>
              <w:pStyle w:val="ListBullet"/>
            </w:pPr>
            <w:r w:rsidRPr="003F180B">
              <w:t>Cliquez sur [</w:t>
            </w:r>
            <w:r w:rsidRPr="00CA0806">
              <w:rPr>
                <w:rStyle w:val="UserInterface"/>
              </w:rPr>
              <w:t>OK</w:t>
            </w:r>
            <w:r w:rsidRPr="003F180B">
              <w:t xml:space="preserve">] pour enregistrer vos modifications. </w:t>
            </w:r>
          </w:p>
          <w:p w:rsidR="003F180B" w:rsidRPr="003F180B" w:rsidRDefault="003F180B" w:rsidP="003F180B">
            <w:pPr>
              <w:pStyle w:val="ListResult"/>
            </w:pPr>
            <w:r w:rsidRPr="003F180B">
              <w:t xml:space="preserve">La fenêtre </w:t>
            </w:r>
            <w:r w:rsidR="00CA0806">
              <w:t>Remarque</w:t>
            </w:r>
            <w:r w:rsidRPr="003F180B">
              <w:t xml:space="preserve"> se ferme. </w:t>
            </w:r>
          </w:p>
          <w:p w:rsidR="003F180B" w:rsidRPr="003F180B" w:rsidRDefault="003F180B" w:rsidP="003F180B">
            <w:pPr>
              <w:pStyle w:val="Heading4"/>
              <w:outlineLvl w:val="3"/>
            </w:pPr>
            <w:r w:rsidRPr="003F180B">
              <w:t xml:space="preserve">Suppression d'une </w:t>
            </w:r>
            <w:r w:rsidR="00CA0806">
              <w:t>remarque</w:t>
            </w:r>
          </w:p>
          <w:p w:rsidR="003F180B" w:rsidRPr="003F180B" w:rsidRDefault="003F180B" w:rsidP="003F180B">
            <w:pPr>
              <w:pStyle w:val="BodyText"/>
            </w:pPr>
            <w:r w:rsidRPr="003F180B">
              <w:t xml:space="preserve">Ne supprimez que les </w:t>
            </w:r>
            <w:r w:rsidR="00CA0806">
              <w:t>remarque</w:t>
            </w:r>
            <w:r w:rsidRPr="003F180B">
              <w:t>s qui ont été faites par erreur.</w:t>
            </w:r>
          </w:p>
          <w:p w:rsidR="003F180B" w:rsidRPr="003F180B" w:rsidRDefault="003F180B" w:rsidP="003F180B">
            <w:pPr>
              <w:pStyle w:val="ListBullet"/>
            </w:pPr>
            <w:r w:rsidRPr="003F180B">
              <w:t xml:space="preserve">Ouvrez la </w:t>
            </w:r>
            <w:r w:rsidR="00CA0806">
              <w:t>remarque</w:t>
            </w:r>
          </w:p>
          <w:p w:rsidR="003F180B" w:rsidRPr="003F180B" w:rsidRDefault="003F180B" w:rsidP="003F180B">
            <w:pPr>
              <w:pStyle w:val="ListBullet"/>
            </w:pPr>
            <w:r w:rsidRPr="003F180B">
              <w:t xml:space="preserve">Cliquez sur l'icône de la corbeille </w:t>
            </w:r>
          </w:p>
          <w:p w:rsidR="003F180B" w:rsidRPr="003F180B" w:rsidRDefault="003F180B" w:rsidP="003F180B">
            <w:pPr>
              <w:pStyle w:val="ListBullet"/>
            </w:pPr>
            <w:r w:rsidRPr="003F180B">
              <w:t xml:space="preserve">Cliquez sur </w:t>
            </w:r>
            <w:r w:rsidRPr="003F180B">
              <w:rPr>
                <w:rStyle w:val="UserInterface"/>
              </w:rPr>
              <w:t>Oui</w:t>
            </w:r>
            <w:r w:rsidRPr="003F180B">
              <w:t xml:space="preserve"> pour confirmer la suppression</w:t>
            </w:r>
          </w:p>
          <w:p w:rsidR="00771C60" w:rsidRPr="003F180B" w:rsidRDefault="00771C60" w:rsidP="00771C60">
            <w:pPr>
              <w:pStyle w:val="BodyText"/>
            </w:pPr>
          </w:p>
        </w:tc>
      </w:tr>
      <w:tr w:rsidR="00771C60" w:rsidRPr="003F180B" w:rsidTr="00110136">
        <w:tc>
          <w:tcPr>
            <w:tcW w:w="3471" w:type="dxa"/>
          </w:tcPr>
          <w:p w:rsidR="00771C60" w:rsidRPr="00D970D7" w:rsidRDefault="00771C60" w:rsidP="00512157">
            <w:pPr>
              <w:pStyle w:val="Heading2"/>
              <w:outlineLvl w:val="1"/>
              <w:rPr>
                <w:lang w:val="en-AU"/>
              </w:rPr>
            </w:pPr>
            <w:r w:rsidRPr="00D970D7">
              <w:rPr>
                <w:lang w:val="en-AU"/>
              </w:rPr>
              <w:lastRenderedPageBreak/>
              <w:t>2.5c Notes: Show Changes, Resolve</w:t>
            </w:r>
          </w:p>
          <w:p w:rsidR="00512157" w:rsidRPr="00D970D7" w:rsidRDefault="00512157" w:rsidP="00512157">
            <w:pPr>
              <w:pStyle w:val="BodyText"/>
              <w:rPr>
                <w:lang w:val="en-AU"/>
              </w:rPr>
            </w:pPr>
            <w:r w:rsidRPr="00D970D7">
              <w:rPr>
                <w:lang w:val="en-AU"/>
              </w:rPr>
              <w:t xml:space="preserve">In this video, we will learn how to view what has changed in the verse since the note was created, and how to resolve a note when the to-do item has been taken care of. </w:t>
            </w:r>
          </w:p>
          <w:p w:rsidR="00512157" w:rsidRPr="00D970D7" w:rsidRDefault="00512157" w:rsidP="00512157">
            <w:pPr>
              <w:pStyle w:val="Heading4"/>
              <w:outlineLvl w:val="3"/>
              <w:rPr>
                <w:lang w:val="en-AU"/>
              </w:rPr>
            </w:pPr>
            <w:r w:rsidRPr="00D970D7">
              <w:rPr>
                <w:lang w:val="en-AU"/>
              </w:rPr>
              <w:t xml:space="preserve">See what has changed since the note was originally inserted. </w:t>
            </w:r>
          </w:p>
          <w:p w:rsidR="00512157" w:rsidRPr="00D970D7" w:rsidRDefault="00512157" w:rsidP="00512157">
            <w:pPr>
              <w:pStyle w:val="ListBullet"/>
              <w:rPr>
                <w:lang w:val="en-AU"/>
              </w:rPr>
            </w:pPr>
            <w:r w:rsidRPr="00D970D7">
              <w:rPr>
                <w:lang w:val="en-AU"/>
              </w:rPr>
              <w:t xml:space="preserve">Click the multicolored button which includes the strikethrough and underline. </w:t>
            </w:r>
          </w:p>
          <w:p w:rsidR="00512157" w:rsidRPr="00D970D7" w:rsidRDefault="00512157" w:rsidP="00512157">
            <w:pPr>
              <w:pStyle w:val="ListResult"/>
              <w:rPr>
                <w:lang w:val="en-AU"/>
              </w:rPr>
            </w:pPr>
            <w:r w:rsidRPr="00D970D7">
              <w:rPr>
                <w:lang w:val="en-AU"/>
              </w:rPr>
              <w:t xml:space="preserve">This button turns a special comparison pane on and off. </w:t>
            </w:r>
          </w:p>
          <w:p w:rsidR="00512157" w:rsidRPr="00D970D7" w:rsidRDefault="00512157" w:rsidP="00512157">
            <w:pPr>
              <w:pStyle w:val="Heading4"/>
              <w:outlineLvl w:val="3"/>
              <w:rPr>
                <w:lang w:val="en-AU"/>
              </w:rPr>
            </w:pPr>
            <w:r w:rsidRPr="00D970D7">
              <w:rPr>
                <w:lang w:val="en-AU"/>
              </w:rPr>
              <w:t>Change display style</w:t>
            </w:r>
          </w:p>
          <w:p w:rsidR="00512157" w:rsidRPr="00D970D7" w:rsidRDefault="00512157" w:rsidP="00CA0806">
            <w:pPr>
              <w:pStyle w:val="ListBullet"/>
              <w:rPr>
                <w:lang w:val="en-AU"/>
              </w:rPr>
            </w:pPr>
            <w:r w:rsidRPr="00D970D7">
              <w:rPr>
                <w:lang w:val="en-AU"/>
              </w:rPr>
              <w:t>Click the button next to the Show Changes button, to change the view</w:t>
            </w:r>
          </w:p>
          <w:p w:rsidR="00CA0806" w:rsidRPr="00D970D7" w:rsidRDefault="00CA0806" w:rsidP="00CA0806">
            <w:pPr>
              <w:pStyle w:val="BodyText"/>
              <w:rPr>
                <w:lang w:val="en-AU"/>
              </w:rPr>
            </w:pPr>
            <w:r w:rsidRPr="00D970D7">
              <w:rPr>
                <w:lang w:val="en-AU"/>
              </w:rPr>
              <w:t>There are three possible views,</w:t>
            </w:r>
          </w:p>
          <w:p w:rsidR="00512157" w:rsidRPr="00D970D7" w:rsidRDefault="00512157" w:rsidP="00512157">
            <w:pPr>
              <w:pStyle w:val="ListBullet"/>
              <w:rPr>
                <w:lang w:val="en-AU"/>
              </w:rPr>
            </w:pPr>
            <w:r w:rsidRPr="00D970D7">
              <w:rPr>
                <w:lang w:val="en-AU"/>
              </w:rPr>
              <w:t xml:space="preserve">By default, </w:t>
            </w:r>
            <w:r w:rsidRPr="00D970D7">
              <w:rPr>
                <w:lang w:val="en-AU"/>
              </w:rPr>
              <w:br/>
            </w:r>
            <w:r w:rsidRPr="00D970D7">
              <w:rPr>
                <w:b/>
                <w:bCs/>
                <w:lang w:val="en-AU"/>
              </w:rPr>
              <w:t>new text</w:t>
            </w:r>
            <w:r w:rsidRPr="00D970D7">
              <w:rPr>
                <w:lang w:val="en-AU"/>
              </w:rPr>
              <w:t xml:space="preserve"> is shown with a </w:t>
            </w:r>
            <w:r w:rsidRPr="00D970D7">
              <w:rPr>
                <w:b/>
                <w:bCs/>
                <w:shd w:val="clear" w:color="auto" w:fill="D6E3BC" w:themeFill="accent3" w:themeFillTint="66"/>
                <w:lang w:val="en-AU"/>
              </w:rPr>
              <w:t>green</w:t>
            </w:r>
            <w:r w:rsidRPr="00D970D7">
              <w:rPr>
                <w:lang w:val="en-AU"/>
              </w:rPr>
              <w:t xml:space="preserve"> background and </w:t>
            </w:r>
            <w:r w:rsidRPr="00D970D7">
              <w:rPr>
                <w:lang w:val="en-AU"/>
              </w:rPr>
              <w:br/>
            </w:r>
            <w:r w:rsidRPr="00D970D7">
              <w:rPr>
                <w:b/>
                <w:bCs/>
                <w:lang w:val="en-AU"/>
              </w:rPr>
              <w:t>deleted text</w:t>
            </w:r>
            <w:r w:rsidRPr="00D970D7">
              <w:rPr>
                <w:lang w:val="en-AU"/>
              </w:rPr>
              <w:t xml:space="preserve"> is shown with a </w:t>
            </w:r>
            <w:r w:rsidRPr="00D970D7">
              <w:rPr>
                <w:b/>
                <w:bCs/>
                <w:shd w:val="clear" w:color="auto" w:fill="E5B8B7" w:themeFill="accent2" w:themeFillTint="66"/>
                <w:lang w:val="en-AU"/>
              </w:rPr>
              <w:t>red</w:t>
            </w:r>
            <w:r w:rsidRPr="00D970D7">
              <w:rPr>
                <w:lang w:val="en-AU"/>
              </w:rPr>
              <w:t xml:space="preserve"> background. </w:t>
            </w:r>
          </w:p>
          <w:p w:rsidR="00512157" w:rsidRPr="00D970D7" w:rsidRDefault="00512157" w:rsidP="00512157">
            <w:pPr>
              <w:pStyle w:val="ListBullet"/>
              <w:rPr>
                <w:lang w:val="en-AU"/>
              </w:rPr>
            </w:pPr>
            <w:r w:rsidRPr="00D970D7">
              <w:rPr>
                <w:lang w:val="en-AU"/>
              </w:rPr>
              <w:t xml:space="preserve">added text with </w:t>
            </w:r>
            <w:r w:rsidRPr="00D970D7">
              <w:rPr>
                <w:u w:val="single"/>
                <w:lang w:val="en-AU"/>
              </w:rPr>
              <w:t>underlines</w:t>
            </w:r>
            <w:r w:rsidRPr="00D970D7">
              <w:rPr>
                <w:lang w:val="en-AU"/>
              </w:rPr>
              <w:t xml:space="preserve"> and </w:t>
            </w:r>
            <w:r w:rsidRPr="00D970D7">
              <w:rPr>
                <w:lang w:val="en-AU"/>
              </w:rPr>
              <w:br/>
              <w:t xml:space="preserve">deleted text with </w:t>
            </w:r>
            <w:r w:rsidRPr="00D970D7">
              <w:rPr>
                <w:strike/>
                <w:lang w:val="en-AU"/>
              </w:rPr>
              <w:t>strikethrough</w:t>
            </w:r>
            <w:r w:rsidRPr="00D970D7">
              <w:rPr>
                <w:lang w:val="en-AU"/>
              </w:rPr>
              <w:t xml:space="preserve">, </w:t>
            </w:r>
          </w:p>
          <w:p w:rsidR="00512157" w:rsidRPr="00D970D7" w:rsidRDefault="00512157" w:rsidP="00512157">
            <w:pPr>
              <w:pStyle w:val="ListBullet"/>
              <w:rPr>
                <w:lang w:val="en-AU"/>
              </w:rPr>
            </w:pPr>
            <w:r w:rsidRPr="00D970D7">
              <w:rPr>
                <w:lang w:val="en-AU"/>
              </w:rPr>
              <w:lastRenderedPageBreak/>
              <w:t xml:space="preserve">added text with </w:t>
            </w:r>
            <w:r w:rsidRPr="00D970D7">
              <w:rPr>
                <w:u w:val="single"/>
                <w:lang w:val="en-AU"/>
              </w:rPr>
              <w:t>underlines</w:t>
            </w:r>
            <w:r w:rsidRPr="00D970D7">
              <w:rPr>
                <w:lang w:val="en-AU"/>
              </w:rPr>
              <w:t xml:space="preserve"> and deleted text </w:t>
            </w:r>
            <w:r w:rsidRPr="00D970D7">
              <w:rPr>
                <w:vertAlign w:val="superscript"/>
                <w:lang w:val="en-AU"/>
              </w:rPr>
              <w:t>superscripted</w:t>
            </w:r>
            <w:r w:rsidRPr="00D970D7">
              <w:rPr>
                <w:lang w:val="en-AU"/>
              </w:rPr>
              <w:t xml:space="preserve">. </w:t>
            </w:r>
          </w:p>
          <w:p w:rsidR="00512157" w:rsidRPr="00D970D7" w:rsidRDefault="00512157" w:rsidP="00512157">
            <w:pPr>
              <w:pStyle w:val="Heading4"/>
              <w:outlineLvl w:val="3"/>
              <w:rPr>
                <w:lang w:val="en-AU"/>
              </w:rPr>
            </w:pPr>
            <w:r w:rsidRPr="00D970D7">
              <w:rPr>
                <w:lang w:val="en-AU"/>
              </w:rPr>
              <w:t>Resolve notes (mark as complete)</w:t>
            </w:r>
          </w:p>
          <w:p w:rsidR="00512157" w:rsidRPr="00D970D7" w:rsidRDefault="00512157" w:rsidP="00512157">
            <w:pPr>
              <w:pStyle w:val="BodyText"/>
              <w:rPr>
                <w:lang w:val="en-AU"/>
              </w:rPr>
            </w:pPr>
            <w:r w:rsidRPr="00D970D7">
              <w:rPr>
                <w:lang w:val="en-AU"/>
              </w:rPr>
              <w:t>When a note is completed, you resolve the note.</w:t>
            </w:r>
          </w:p>
          <w:p w:rsidR="00512157" w:rsidRPr="00D970D7" w:rsidRDefault="00512157" w:rsidP="00512157">
            <w:pPr>
              <w:pStyle w:val="ListBullet"/>
              <w:rPr>
                <w:lang w:val="en-AU"/>
              </w:rPr>
            </w:pPr>
            <w:r w:rsidRPr="00D970D7">
              <w:rPr>
                <w:lang w:val="en-AU"/>
              </w:rPr>
              <w:t xml:space="preserve">Click the </w:t>
            </w:r>
            <w:r w:rsidRPr="00D970D7">
              <w:rPr>
                <w:rStyle w:val="UserInterface"/>
                <w:lang w:val="en-AU"/>
              </w:rPr>
              <w:t>Resolve</w:t>
            </w:r>
            <w:r w:rsidRPr="00D970D7">
              <w:rPr>
                <w:lang w:val="en-AU"/>
              </w:rPr>
              <w:t xml:space="preserve"> button.</w:t>
            </w:r>
          </w:p>
          <w:p w:rsidR="00512157" w:rsidRPr="00D970D7" w:rsidRDefault="00512157" w:rsidP="00512157">
            <w:pPr>
              <w:pStyle w:val="ListResult"/>
              <w:rPr>
                <w:lang w:val="en-AU"/>
              </w:rPr>
            </w:pPr>
            <w:r w:rsidRPr="00D970D7">
              <w:rPr>
                <w:lang w:val="en-AU"/>
              </w:rPr>
              <w:t>The note icon is removed from the scripture view, although the note is still stored in the project and can be viewed again if needed.</w:t>
            </w:r>
          </w:p>
          <w:p w:rsidR="00512157" w:rsidRPr="00D970D7" w:rsidRDefault="00512157" w:rsidP="00512157">
            <w:pPr>
              <w:pStyle w:val="BodyText"/>
              <w:rPr>
                <w:lang w:val="en-AU"/>
              </w:rPr>
            </w:pPr>
            <w:r w:rsidRPr="00D970D7">
              <w:rPr>
                <w:lang w:val="en-AU"/>
              </w:rPr>
              <w:t>You can find all Notes in a special Notes window.</w:t>
            </w:r>
          </w:p>
          <w:p w:rsidR="00771C60" w:rsidRPr="00D970D7" w:rsidRDefault="00771C60" w:rsidP="00771C60">
            <w:pPr>
              <w:pStyle w:val="BodyText"/>
              <w:rPr>
                <w:lang w:val="en-AU"/>
              </w:rPr>
            </w:pPr>
          </w:p>
        </w:tc>
        <w:tc>
          <w:tcPr>
            <w:tcW w:w="3470" w:type="dxa"/>
          </w:tcPr>
          <w:p w:rsidR="003F180B" w:rsidRPr="003F180B" w:rsidRDefault="0000785C" w:rsidP="0000785C">
            <w:pPr>
              <w:pStyle w:val="Heading2"/>
              <w:outlineLvl w:val="1"/>
            </w:pPr>
            <w:r w:rsidRPr="003F180B">
              <w:lastRenderedPageBreak/>
              <w:t xml:space="preserve">2.5c </w:t>
            </w:r>
            <w:r w:rsidR="00CA0806">
              <w:t>Remarque</w:t>
            </w:r>
            <w:r w:rsidR="003F180B" w:rsidRPr="003F180B">
              <w:t>s: Afficher les changements, résoudre</w:t>
            </w:r>
          </w:p>
          <w:p w:rsidR="003F180B" w:rsidRPr="003F180B" w:rsidRDefault="003F180B" w:rsidP="003F180B">
            <w:pPr>
              <w:pStyle w:val="BodyText"/>
            </w:pPr>
            <w:r w:rsidRPr="003F180B">
              <w:t xml:space="preserve">Dans cette vidéo, nous allons apprendre comment afficher ce qui a changé dans le verset depuis la création de la </w:t>
            </w:r>
            <w:r w:rsidR="00CA0806">
              <w:t>remarque</w:t>
            </w:r>
            <w:r w:rsidRPr="003F180B">
              <w:t xml:space="preserve">, et comment résoudre une </w:t>
            </w:r>
            <w:r w:rsidR="00CA0806">
              <w:t>remarque</w:t>
            </w:r>
            <w:r w:rsidRPr="003F180B">
              <w:t xml:space="preserve"> lorsque l'élément à faire a été pris en charge. </w:t>
            </w:r>
          </w:p>
          <w:p w:rsidR="003F180B" w:rsidRPr="003F180B" w:rsidRDefault="003F180B" w:rsidP="00CA0806">
            <w:pPr>
              <w:pStyle w:val="Heading4"/>
              <w:outlineLvl w:val="3"/>
            </w:pPr>
            <w:r w:rsidRPr="003F180B">
              <w:t xml:space="preserve">Voir ce qui a changé depuis que la </w:t>
            </w:r>
            <w:r w:rsidR="00CA0806">
              <w:t>remarque</w:t>
            </w:r>
            <w:r w:rsidRPr="003F180B">
              <w:t xml:space="preserve"> a été insérée. </w:t>
            </w:r>
          </w:p>
          <w:p w:rsidR="003F180B" w:rsidRPr="003F180B" w:rsidRDefault="003F180B" w:rsidP="00CA0806">
            <w:pPr>
              <w:pStyle w:val="ListBullet"/>
            </w:pPr>
            <w:r w:rsidRPr="003F180B">
              <w:t xml:space="preserve">Cliquez sur le bouton multicolore qui comprend le barré et le souligné. </w:t>
            </w:r>
          </w:p>
          <w:p w:rsidR="003F180B" w:rsidRPr="003F180B" w:rsidRDefault="003F180B" w:rsidP="00CA0806">
            <w:pPr>
              <w:pStyle w:val="ListResult"/>
            </w:pPr>
            <w:r w:rsidRPr="003F180B">
              <w:t xml:space="preserve">Ce bouton permet d'activer et de désactiver un volet de comparaison spécial. </w:t>
            </w:r>
          </w:p>
          <w:p w:rsidR="003F180B" w:rsidRPr="003F180B" w:rsidRDefault="003F180B" w:rsidP="00CA0806">
            <w:pPr>
              <w:pStyle w:val="Heading4"/>
              <w:outlineLvl w:val="3"/>
            </w:pPr>
            <w:r w:rsidRPr="003F180B">
              <w:t>Modifier le style d'affichage</w:t>
            </w:r>
          </w:p>
          <w:p w:rsidR="003F180B" w:rsidRPr="003F180B" w:rsidRDefault="003F180B" w:rsidP="00CA0806">
            <w:pPr>
              <w:pStyle w:val="ListBullet"/>
            </w:pPr>
            <w:r w:rsidRPr="003F180B">
              <w:t>Cliquez sur le bouton situé à côté du bouton Afficher les modifications, pour modifier l'affichage.</w:t>
            </w:r>
          </w:p>
          <w:p w:rsidR="00CA0806" w:rsidRPr="003F180B" w:rsidRDefault="00CA0806" w:rsidP="00CA0806">
            <w:pPr>
              <w:pStyle w:val="BodyText"/>
            </w:pPr>
            <w:r w:rsidRPr="003F180B">
              <w:t>Il existe trois affichages possibles,</w:t>
            </w:r>
          </w:p>
          <w:p w:rsidR="003F180B" w:rsidRPr="003F180B" w:rsidRDefault="003F180B" w:rsidP="003F180B">
            <w:pPr>
              <w:pStyle w:val="BodyText"/>
            </w:pPr>
            <w:r w:rsidRPr="003F180B">
              <w:t xml:space="preserve">Par défaut, </w:t>
            </w:r>
          </w:p>
          <w:p w:rsidR="003F180B" w:rsidRPr="003F180B" w:rsidRDefault="003F180B" w:rsidP="003F180B">
            <w:pPr>
              <w:pStyle w:val="BodyText"/>
            </w:pPr>
            <w:r w:rsidRPr="003F180B">
              <w:t xml:space="preserve">le nouveau texte est affiché sur un fond </w:t>
            </w:r>
            <w:r w:rsidRPr="00CA0806">
              <w:rPr>
                <w:shd w:val="clear" w:color="auto" w:fill="D6E3BC" w:themeFill="accent3" w:themeFillTint="66"/>
              </w:rPr>
              <w:t>vert</w:t>
            </w:r>
            <w:r w:rsidRPr="003F180B">
              <w:t xml:space="preserve"> et </w:t>
            </w:r>
          </w:p>
          <w:p w:rsidR="003F180B" w:rsidRPr="003F180B" w:rsidRDefault="003F180B" w:rsidP="003F180B">
            <w:pPr>
              <w:pStyle w:val="BodyText"/>
            </w:pPr>
            <w:r w:rsidRPr="003F180B">
              <w:lastRenderedPageBreak/>
              <w:t xml:space="preserve">le texte supprimé est affiché sur un fond </w:t>
            </w:r>
            <w:r w:rsidRPr="00CA0806">
              <w:rPr>
                <w:shd w:val="clear" w:color="auto" w:fill="E5B8B7" w:themeFill="accent2" w:themeFillTint="66"/>
              </w:rPr>
              <w:t>rouge</w:t>
            </w:r>
            <w:r w:rsidRPr="003F180B">
              <w:t xml:space="preserve">. </w:t>
            </w:r>
          </w:p>
          <w:p w:rsidR="003F180B" w:rsidRPr="003F180B" w:rsidRDefault="003F180B" w:rsidP="003F180B">
            <w:pPr>
              <w:pStyle w:val="BodyText"/>
            </w:pPr>
            <w:r w:rsidRPr="003F180B">
              <w:t xml:space="preserve">le texte ajouté est </w:t>
            </w:r>
            <w:r w:rsidRPr="00CA0806">
              <w:rPr>
                <w:u w:val="single"/>
              </w:rPr>
              <w:t>souligné</w:t>
            </w:r>
            <w:r w:rsidRPr="003F180B">
              <w:t xml:space="preserve"> et </w:t>
            </w:r>
          </w:p>
          <w:p w:rsidR="003F180B" w:rsidRPr="003F180B" w:rsidRDefault="003F180B" w:rsidP="003F180B">
            <w:pPr>
              <w:pStyle w:val="BodyText"/>
            </w:pPr>
            <w:r w:rsidRPr="003F180B">
              <w:t xml:space="preserve">le texte supprimé est </w:t>
            </w:r>
            <w:r w:rsidRPr="00CA0806">
              <w:rPr>
                <w:strike/>
              </w:rPr>
              <w:t>barré</w:t>
            </w:r>
            <w:r w:rsidRPr="003F180B">
              <w:t xml:space="preserve">, </w:t>
            </w:r>
          </w:p>
          <w:p w:rsidR="003F180B" w:rsidRPr="003F180B" w:rsidRDefault="003F180B" w:rsidP="003F180B">
            <w:pPr>
              <w:pStyle w:val="BodyText"/>
            </w:pPr>
            <w:r w:rsidRPr="003F180B">
              <w:t xml:space="preserve">du texte ajouté </w:t>
            </w:r>
            <w:r w:rsidRPr="00CA0806">
              <w:rPr>
                <w:u w:val="single"/>
              </w:rPr>
              <w:t>souligné</w:t>
            </w:r>
            <w:r w:rsidRPr="003F180B">
              <w:t xml:space="preserve"> et du texte supprimé </w:t>
            </w:r>
            <w:r w:rsidRPr="00CA0806">
              <w:rPr>
                <w:vertAlign w:val="superscript"/>
              </w:rPr>
              <w:t>en exposant</w:t>
            </w:r>
            <w:r w:rsidRPr="003F180B">
              <w:t xml:space="preserve">. </w:t>
            </w:r>
          </w:p>
          <w:p w:rsidR="003F180B" w:rsidRPr="003F180B" w:rsidRDefault="003F180B" w:rsidP="00CA0806">
            <w:pPr>
              <w:pStyle w:val="Heading4"/>
              <w:outlineLvl w:val="3"/>
            </w:pPr>
            <w:r w:rsidRPr="003F180B">
              <w:t xml:space="preserve">Résoudre des </w:t>
            </w:r>
            <w:r w:rsidR="00CA0806">
              <w:t>remarque</w:t>
            </w:r>
            <w:r w:rsidRPr="003F180B">
              <w:t>s (marquer comme achevé)</w:t>
            </w:r>
          </w:p>
          <w:p w:rsidR="003F180B" w:rsidRPr="003F180B" w:rsidRDefault="003F180B" w:rsidP="003F180B">
            <w:pPr>
              <w:pStyle w:val="BodyText"/>
            </w:pPr>
            <w:r w:rsidRPr="003F180B">
              <w:t xml:space="preserve">Lorsqu'une </w:t>
            </w:r>
            <w:r w:rsidR="00CA0806">
              <w:t>remarque</w:t>
            </w:r>
            <w:r w:rsidRPr="003F180B">
              <w:t xml:space="preserve"> est achevée, vous pouvez la résoudre.</w:t>
            </w:r>
          </w:p>
          <w:p w:rsidR="003F180B" w:rsidRPr="003F180B" w:rsidRDefault="003F180B" w:rsidP="00CA0806">
            <w:pPr>
              <w:pStyle w:val="ListBullet"/>
            </w:pPr>
            <w:r w:rsidRPr="003F180B">
              <w:t xml:space="preserve">Cliquez sur le bouton </w:t>
            </w:r>
            <w:r w:rsidRPr="00CA0806">
              <w:rPr>
                <w:rStyle w:val="UserInterface"/>
              </w:rPr>
              <w:t>Résoudre</w:t>
            </w:r>
            <w:r w:rsidRPr="003F180B">
              <w:t>.</w:t>
            </w:r>
          </w:p>
          <w:p w:rsidR="003F180B" w:rsidRPr="003F180B" w:rsidRDefault="003F180B" w:rsidP="00CA0806">
            <w:pPr>
              <w:pStyle w:val="ListResult"/>
            </w:pPr>
            <w:r w:rsidRPr="003F180B">
              <w:t xml:space="preserve">L'icône de la </w:t>
            </w:r>
            <w:r w:rsidR="00CA0806">
              <w:t>remarque</w:t>
            </w:r>
            <w:r w:rsidRPr="003F180B">
              <w:t xml:space="preserve"> est supprimée de la vue des écritures, bien que la </w:t>
            </w:r>
            <w:r w:rsidR="00CA0806">
              <w:t>remarque</w:t>
            </w:r>
            <w:r w:rsidRPr="003F180B">
              <w:t xml:space="preserve"> soit toujours stockée dans le projet et puisse être consultée à nouveau si nécessaire.</w:t>
            </w:r>
          </w:p>
          <w:p w:rsidR="00771C60" w:rsidRPr="003F180B" w:rsidRDefault="003F180B" w:rsidP="00CA0806">
            <w:pPr>
              <w:pStyle w:val="BodyText"/>
            </w:pPr>
            <w:r w:rsidRPr="003F180B">
              <w:t xml:space="preserve">Vous pouvez retrouver toutes les </w:t>
            </w:r>
            <w:r w:rsidR="00CA0806">
              <w:t>remarque</w:t>
            </w:r>
            <w:r w:rsidRPr="003F180B">
              <w:t xml:space="preserve">s dans une fenêtre </w:t>
            </w:r>
            <w:r w:rsidR="00CA0806">
              <w:t>Liste des</w:t>
            </w:r>
            <w:r w:rsidRPr="003F180B">
              <w:t xml:space="preserve"> </w:t>
            </w:r>
            <w:r w:rsidR="00CA0806">
              <w:t>Remarque</w:t>
            </w:r>
            <w:r w:rsidRPr="003F180B">
              <w:t>s.</w:t>
            </w:r>
          </w:p>
        </w:tc>
      </w:tr>
      <w:tr w:rsidR="0000785C" w:rsidRPr="004F1D02" w:rsidTr="00110136">
        <w:tc>
          <w:tcPr>
            <w:tcW w:w="3471" w:type="dxa"/>
          </w:tcPr>
          <w:p w:rsidR="0000785C" w:rsidRPr="00D970D7" w:rsidRDefault="0000785C" w:rsidP="0000785C">
            <w:pPr>
              <w:pStyle w:val="Heading2"/>
              <w:outlineLvl w:val="1"/>
              <w:rPr>
                <w:lang w:val="en-AU"/>
              </w:rPr>
            </w:pPr>
            <w:r w:rsidRPr="00D970D7">
              <w:rPr>
                <w:lang w:val="en-AU"/>
              </w:rPr>
              <w:lastRenderedPageBreak/>
              <w:t xml:space="preserve">2.5d Notes: </w:t>
            </w:r>
            <w:r w:rsidR="004F1D02" w:rsidRPr="00D970D7">
              <w:rPr>
                <w:lang w:val="en-AU"/>
              </w:rPr>
              <w:t>Notes list</w:t>
            </w:r>
          </w:p>
          <w:p w:rsidR="0000785C" w:rsidRPr="00D970D7" w:rsidRDefault="0000785C" w:rsidP="0000785C">
            <w:pPr>
              <w:pStyle w:val="BodyText"/>
              <w:rPr>
                <w:lang w:val="en-AU"/>
              </w:rPr>
            </w:pPr>
            <w:r w:rsidRPr="00D970D7">
              <w:rPr>
                <w:lang w:val="en-AU"/>
              </w:rPr>
              <w:t xml:space="preserve">In this video, we are going to learn how to see a list of all the notes for a project. When we are focusing on dealing with notes, the easiest way to view them is in the Notes list for the project. </w:t>
            </w:r>
          </w:p>
          <w:p w:rsidR="0000785C" w:rsidRPr="00D970D7" w:rsidRDefault="0000785C" w:rsidP="0000785C">
            <w:pPr>
              <w:pStyle w:val="Heading4"/>
              <w:outlineLvl w:val="3"/>
              <w:rPr>
                <w:lang w:val="en-AU"/>
              </w:rPr>
            </w:pPr>
            <w:r w:rsidRPr="00D970D7">
              <w:rPr>
                <w:lang w:val="en-AU"/>
              </w:rPr>
              <w:t>Open the notes list</w:t>
            </w:r>
          </w:p>
          <w:p w:rsidR="0000785C" w:rsidRPr="00D970D7" w:rsidRDefault="0000785C" w:rsidP="0000785C">
            <w:pPr>
              <w:pStyle w:val="ListBullet"/>
              <w:rPr>
                <w:lang w:val="en-AU"/>
              </w:rPr>
            </w:pPr>
            <w:r w:rsidRPr="00D970D7">
              <w:rPr>
                <w:lang w:val="en-AU"/>
              </w:rPr>
              <w:t xml:space="preserve">Open the </w:t>
            </w:r>
            <w:r w:rsidRPr="00D970D7">
              <w:rPr>
                <w:rStyle w:val="UserInterface"/>
                <w:lang w:val="en-AU"/>
              </w:rPr>
              <w:t>menu</w:t>
            </w:r>
            <w:r w:rsidRPr="00D970D7">
              <w:rPr>
                <w:lang w:val="en-AU"/>
              </w:rPr>
              <w:t xml:space="preserve"> for the project. </w:t>
            </w:r>
          </w:p>
          <w:p w:rsidR="0000785C" w:rsidRPr="00D970D7" w:rsidRDefault="0000785C" w:rsidP="0000785C">
            <w:pPr>
              <w:pStyle w:val="ListBullet"/>
              <w:rPr>
                <w:lang w:val="en-AU"/>
              </w:rPr>
            </w:pPr>
            <w:r w:rsidRPr="00D970D7">
              <w:rPr>
                <w:lang w:val="en-AU"/>
              </w:rPr>
              <w:t xml:space="preserve">Under </w:t>
            </w:r>
            <w:r w:rsidRPr="00D970D7">
              <w:rPr>
                <w:rStyle w:val="UserInterface"/>
                <w:lang w:val="en-AU"/>
              </w:rPr>
              <w:t>Tools</w:t>
            </w:r>
            <w:r w:rsidRPr="00D970D7">
              <w:rPr>
                <w:lang w:val="en-AU"/>
              </w:rPr>
              <w:t xml:space="preserve">, click </w:t>
            </w:r>
            <w:r w:rsidRPr="00D970D7">
              <w:rPr>
                <w:rStyle w:val="UserInterface"/>
                <w:lang w:val="en-AU"/>
              </w:rPr>
              <w:t>Notes List</w:t>
            </w:r>
            <w:r w:rsidRPr="00D970D7">
              <w:rPr>
                <w:lang w:val="en-AU"/>
              </w:rPr>
              <w:t xml:space="preserve">. </w:t>
            </w:r>
          </w:p>
          <w:p w:rsidR="0000785C" w:rsidRPr="00D970D7" w:rsidRDefault="0000785C" w:rsidP="00BF109A">
            <w:pPr>
              <w:pStyle w:val="ListResult"/>
              <w:rPr>
                <w:lang w:val="en-AU"/>
              </w:rPr>
            </w:pPr>
            <w:r w:rsidRPr="00D970D7">
              <w:rPr>
                <w:lang w:val="en-AU"/>
              </w:rPr>
              <w:t xml:space="preserve">The Open Notes dialog box opens. </w:t>
            </w:r>
          </w:p>
          <w:p w:rsidR="0000785C" w:rsidRPr="00D970D7" w:rsidRDefault="00BF109A" w:rsidP="0000785C">
            <w:pPr>
              <w:pStyle w:val="ListBullet"/>
              <w:rPr>
                <w:lang w:val="en-AU"/>
              </w:rPr>
            </w:pPr>
            <w:r w:rsidRPr="00D970D7">
              <w:rPr>
                <w:lang w:val="en-AU"/>
              </w:rPr>
              <w:t xml:space="preserve">Check </w:t>
            </w:r>
            <w:r w:rsidR="0000785C" w:rsidRPr="00D970D7">
              <w:rPr>
                <w:lang w:val="en-AU"/>
              </w:rPr>
              <w:t xml:space="preserve">Paratext has selected the right project, </w:t>
            </w:r>
          </w:p>
          <w:p w:rsidR="0000785C" w:rsidRPr="00D970D7" w:rsidRDefault="0000785C" w:rsidP="0000785C">
            <w:pPr>
              <w:pStyle w:val="ListBullet"/>
              <w:rPr>
                <w:lang w:val="en-AU"/>
              </w:rPr>
            </w:pPr>
            <w:r w:rsidRPr="00D970D7">
              <w:rPr>
                <w:lang w:val="en-AU"/>
              </w:rPr>
              <w:t xml:space="preserve">Click </w:t>
            </w:r>
            <w:r w:rsidRPr="00D970D7">
              <w:rPr>
                <w:rStyle w:val="UserInterface"/>
                <w:lang w:val="en-AU"/>
              </w:rPr>
              <w:t>OK</w:t>
            </w:r>
            <w:r w:rsidRPr="00D970D7">
              <w:rPr>
                <w:lang w:val="en-AU"/>
              </w:rPr>
              <w:t xml:space="preserve">. </w:t>
            </w:r>
          </w:p>
          <w:p w:rsidR="0000785C" w:rsidRPr="00D970D7" w:rsidRDefault="0000785C" w:rsidP="00BF109A">
            <w:pPr>
              <w:pStyle w:val="ListResult"/>
              <w:rPr>
                <w:lang w:val="en-AU"/>
              </w:rPr>
            </w:pPr>
            <w:r w:rsidRPr="00D970D7">
              <w:rPr>
                <w:lang w:val="en-AU"/>
              </w:rPr>
              <w:t xml:space="preserve">The Notes List for this project opens as a panel located below your project window. </w:t>
            </w:r>
          </w:p>
          <w:p w:rsidR="00BF109A" w:rsidRPr="00D970D7" w:rsidRDefault="00BF109A" w:rsidP="00BF109A">
            <w:pPr>
              <w:pStyle w:val="ListResult"/>
              <w:rPr>
                <w:lang w:val="en-AU"/>
              </w:rPr>
            </w:pPr>
            <w:r w:rsidRPr="00D970D7">
              <w:rPr>
                <w:lang w:val="en-AU"/>
              </w:rPr>
              <w:t>Each note is shown in one row and only shows the original note, not any subsequent comments.</w:t>
            </w:r>
          </w:p>
          <w:p w:rsidR="00BF109A" w:rsidRPr="00D970D7" w:rsidRDefault="00BF109A" w:rsidP="00BF109A">
            <w:pPr>
              <w:pStyle w:val="Heading4"/>
              <w:outlineLvl w:val="3"/>
              <w:rPr>
                <w:lang w:val="en-AU"/>
              </w:rPr>
            </w:pPr>
            <w:r w:rsidRPr="00D970D7">
              <w:rPr>
                <w:lang w:val="en-AU"/>
              </w:rPr>
              <w:t>V</w:t>
            </w:r>
            <w:r w:rsidR="0000785C" w:rsidRPr="00D970D7">
              <w:rPr>
                <w:lang w:val="en-AU"/>
              </w:rPr>
              <w:t xml:space="preserve">iew the scripture </w:t>
            </w:r>
            <w:r w:rsidRPr="00D970D7">
              <w:rPr>
                <w:lang w:val="en-AU"/>
              </w:rPr>
              <w:t>reference</w:t>
            </w:r>
          </w:p>
          <w:p w:rsidR="0000785C" w:rsidRPr="00D970D7" w:rsidRDefault="00BF109A" w:rsidP="00BF109A">
            <w:pPr>
              <w:pStyle w:val="ListBullet"/>
              <w:rPr>
                <w:lang w:val="en-AU"/>
              </w:rPr>
            </w:pPr>
            <w:r w:rsidRPr="00D970D7">
              <w:rPr>
                <w:lang w:val="en-AU"/>
              </w:rPr>
              <w:lastRenderedPageBreak/>
              <w:t>C</w:t>
            </w:r>
            <w:r w:rsidR="0000785C" w:rsidRPr="00D970D7">
              <w:rPr>
                <w:lang w:val="en-AU"/>
              </w:rPr>
              <w:t xml:space="preserve">lick the Bible </w:t>
            </w:r>
            <w:r w:rsidR="0000785C" w:rsidRPr="00D970D7">
              <w:rPr>
                <w:rStyle w:val="UserInterface"/>
                <w:lang w:val="en-AU"/>
              </w:rPr>
              <w:t>reference</w:t>
            </w:r>
            <w:r w:rsidR="0000785C" w:rsidRPr="00D970D7">
              <w:rPr>
                <w:lang w:val="en-AU"/>
              </w:rPr>
              <w:t xml:space="preserve"> in the Note's row. </w:t>
            </w:r>
          </w:p>
          <w:p w:rsidR="0000785C" w:rsidRPr="00D970D7" w:rsidRDefault="0000785C" w:rsidP="00BF109A">
            <w:pPr>
              <w:pStyle w:val="ListResult"/>
              <w:rPr>
                <w:lang w:val="en-AU"/>
              </w:rPr>
            </w:pPr>
            <w:r w:rsidRPr="00D970D7">
              <w:rPr>
                <w:lang w:val="en-AU"/>
              </w:rPr>
              <w:t xml:space="preserve">The scripture window scrolls and the cursor is placed in the relevant verse. </w:t>
            </w:r>
          </w:p>
          <w:p w:rsidR="0000785C" w:rsidRPr="00D970D7" w:rsidRDefault="00BF109A" w:rsidP="00BF109A">
            <w:pPr>
              <w:pStyle w:val="Heading4"/>
              <w:outlineLvl w:val="3"/>
              <w:rPr>
                <w:lang w:val="en-AU"/>
              </w:rPr>
            </w:pPr>
            <w:r w:rsidRPr="00D970D7">
              <w:rPr>
                <w:lang w:val="en-AU"/>
              </w:rPr>
              <w:t>View additional actions</w:t>
            </w:r>
            <w:r w:rsidR="0000785C" w:rsidRPr="00D970D7">
              <w:rPr>
                <w:lang w:val="en-AU"/>
              </w:rPr>
              <w:t xml:space="preserve"> </w:t>
            </w:r>
          </w:p>
          <w:p w:rsidR="00BF109A" w:rsidRPr="00D970D7" w:rsidRDefault="0000785C" w:rsidP="00BF109A">
            <w:pPr>
              <w:pStyle w:val="BodyText"/>
              <w:rPr>
                <w:lang w:val="en-AU"/>
              </w:rPr>
            </w:pPr>
            <w:r w:rsidRPr="00D970D7">
              <w:rPr>
                <w:lang w:val="en-AU"/>
              </w:rPr>
              <w:t xml:space="preserve">When the number </w:t>
            </w:r>
            <w:r w:rsidR="00BF109A" w:rsidRPr="00D970D7">
              <w:rPr>
                <w:lang w:val="en-AU"/>
              </w:rPr>
              <w:t>&gt;</w:t>
            </w:r>
            <w:r w:rsidRPr="00D970D7">
              <w:rPr>
                <w:lang w:val="en-AU"/>
              </w:rPr>
              <w:t xml:space="preserve"> 1, it means that additional actions have been made on the note</w:t>
            </w:r>
          </w:p>
          <w:p w:rsidR="00BF109A" w:rsidRPr="00D970D7" w:rsidRDefault="0000785C" w:rsidP="00BF109A">
            <w:pPr>
              <w:pStyle w:val="Heading3"/>
              <w:outlineLvl w:val="2"/>
            </w:pPr>
            <w:r w:rsidRPr="00D970D7">
              <w:t xml:space="preserve">To view the note dialog box </w:t>
            </w:r>
          </w:p>
          <w:p w:rsidR="0000785C" w:rsidRPr="00D970D7" w:rsidRDefault="00BF109A" w:rsidP="00BF109A">
            <w:pPr>
              <w:pStyle w:val="ListBullet"/>
              <w:rPr>
                <w:lang w:val="en-AU"/>
              </w:rPr>
            </w:pPr>
            <w:r w:rsidRPr="00D970D7">
              <w:rPr>
                <w:lang w:val="en-AU"/>
              </w:rPr>
              <w:t>C</w:t>
            </w:r>
            <w:r w:rsidR="0000785C" w:rsidRPr="00D970D7">
              <w:rPr>
                <w:lang w:val="en-AU"/>
              </w:rPr>
              <w:t xml:space="preserve">lick </w:t>
            </w:r>
            <w:r w:rsidR="0000785C" w:rsidRPr="00D970D7">
              <w:rPr>
                <w:rStyle w:val="UserInterface"/>
                <w:lang w:val="en-AU"/>
              </w:rPr>
              <w:t>Open</w:t>
            </w:r>
            <w:r w:rsidR="0000785C" w:rsidRPr="00D970D7">
              <w:rPr>
                <w:lang w:val="en-AU"/>
              </w:rPr>
              <w:t xml:space="preserve">. </w:t>
            </w:r>
          </w:p>
          <w:p w:rsidR="0000785C" w:rsidRPr="00D970D7" w:rsidRDefault="00BF109A" w:rsidP="00BF109A">
            <w:pPr>
              <w:pStyle w:val="Heading3"/>
              <w:outlineLvl w:val="2"/>
            </w:pPr>
            <w:r w:rsidRPr="00D970D7">
              <w:t>E</w:t>
            </w:r>
            <w:r w:rsidR="0000785C" w:rsidRPr="00D970D7">
              <w:t xml:space="preserve">xpanding a row. </w:t>
            </w:r>
          </w:p>
          <w:p w:rsidR="0000785C" w:rsidRPr="00D970D7" w:rsidRDefault="00BF109A" w:rsidP="004F1D02">
            <w:pPr>
              <w:pStyle w:val="ListBullet"/>
              <w:rPr>
                <w:lang w:val="en-AU"/>
              </w:rPr>
            </w:pPr>
            <w:r w:rsidRPr="00D970D7">
              <w:rPr>
                <w:lang w:val="en-AU"/>
              </w:rPr>
              <w:t>C</w:t>
            </w:r>
            <w:r w:rsidR="0000785C" w:rsidRPr="00D970D7">
              <w:rPr>
                <w:lang w:val="en-AU"/>
              </w:rPr>
              <w:t>lick the single down arrow next to the number</w:t>
            </w:r>
            <w:r w:rsidRPr="00D970D7">
              <w:rPr>
                <w:lang w:val="en-AU"/>
              </w:rPr>
              <w:t xml:space="preserve"> </w:t>
            </w:r>
            <w:r w:rsidR="004F1D02" w:rsidRPr="00D970D7">
              <w:rPr>
                <w:rFonts w:ascii="Cambria Math" w:hAnsi="Cambria Math" w:cs="Cambria Math"/>
                <w:lang w:val="en-AU"/>
              </w:rPr>
              <w:t>⌄</w:t>
            </w:r>
            <w:r w:rsidR="0000785C" w:rsidRPr="00D970D7">
              <w:rPr>
                <w:lang w:val="en-AU"/>
              </w:rPr>
              <w:t xml:space="preserve">. </w:t>
            </w:r>
          </w:p>
          <w:p w:rsidR="00BF109A" w:rsidRPr="00D970D7" w:rsidRDefault="00BF109A" w:rsidP="00BF109A">
            <w:pPr>
              <w:pStyle w:val="Heading3"/>
              <w:outlineLvl w:val="2"/>
            </w:pPr>
            <w:r w:rsidRPr="00D970D7">
              <w:t>C</w:t>
            </w:r>
            <w:r w:rsidR="0000785C" w:rsidRPr="00D970D7">
              <w:t>lose the expanded row</w:t>
            </w:r>
          </w:p>
          <w:p w:rsidR="0000785C" w:rsidRPr="00D970D7" w:rsidRDefault="00BF109A" w:rsidP="00BF109A">
            <w:pPr>
              <w:pStyle w:val="ListBullet"/>
              <w:rPr>
                <w:lang w:val="en-AU"/>
              </w:rPr>
            </w:pPr>
            <w:r w:rsidRPr="00D970D7">
              <w:rPr>
                <w:lang w:val="en-AU"/>
              </w:rPr>
              <w:t>C</w:t>
            </w:r>
            <w:r w:rsidR="0000785C" w:rsidRPr="00D970D7">
              <w:rPr>
                <w:lang w:val="en-AU"/>
              </w:rPr>
              <w:t xml:space="preserve">lick the up arrow next to the number. </w:t>
            </w:r>
          </w:p>
          <w:p w:rsidR="00BF109A" w:rsidRPr="00D970D7" w:rsidRDefault="00BF109A" w:rsidP="004F1D02">
            <w:pPr>
              <w:pStyle w:val="Heading3"/>
              <w:outlineLvl w:val="2"/>
            </w:pPr>
            <w:r w:rsidRPr="00D970D7">
              <w:t>E</w:t>
            </w:r>
            <w:r w:rsidR="0000785C" w:rsidRPr="00D970D7">
              <w:t xml:space="preserve">xpand all the notes at once </w:t>
            </w:r>
          </w:p>
          <w:p w:rsidR="0000785C" w:rsidRPr="00D970D7" w:rsidRDefault="00BF109A" w:rsidP="00BF109A">
            <w:pPr>
              <w:pStyle w:val="ListBullet"/>
              <w:rPr>
                <w:lang w:val="en-AU"/>
              </w:rPr>
            </w:pPr>
            <w:r w:rsidRPr="00D970D7">
              <w:rPr>
                <w:lang w:val="en-AU"/>
              </w:rPr>
              <w:t>C</w:t>
            </w:r>
            <w:r w:rsidR="0000785C" w:rsidRPr="00D970D7">
              <w:rPr>
                <w:lang w:val="en-AU"/>
              </w:rPr>
              <w:t xml:space="preserve">licking the Expand All button. </w:t>
            </w:r>
          </w:p>
          <w:p w:rsidR="00BF109A" w:rsidRPr="00D970D7" w:rsidRDefault="00BF109A" w:rsidP="00BF109A">
            <w:pPr>
              <w:pStyle w:val="Heading3"/>
              <w:outlineLvl w:val="2"/>
            </w:pPr>
            <w:r w:rsidRPr="00D970D7">
              <w:t>R</w:t>
            </w:r>
            <w:r w:rsidR="0000785C" w:rsidRPr="00D970D7">
              <w:t>educe the view back to the summary style</w:t>
            </w:r>
          </w:p>
          <w:p w:rsidR="0000785C" w:rsidRPr="00D970D7" w:rsidRDefault="00BF109A" w:rsidP="00BF109A">
            <w:pPr>
              <w:pStyle w:val="ListBullet"/>
              <w:rPr>
                <w:lang w:val="en-AU"/>
              </w:rPr>
            </w:pPr>
            <w:r w:rsidRPr="00D970D7">
              <w:rPr>
                <w:lang w:val="en-AU"/>
              </w:rPr>
              <w:t>C</w:t>
            </w:r>
            <w:r w:rsidR="0000785C" w:rsidRPr="00D970D7">
              <w:rPr>
                <w:lang w:val="en-AU"/>
              </w:rPr>
              <w:t xml:space="preserve">lick the Collapse All button to collapse the rows. </w:t>
            </w:r>
          </w:p>
        </w:tc>
        <w:tc>
          <w:tcPr>
            <w:tcW w:w="3470" w:type="dxa"/>
          </w:tcPr>
          <w:p w:rsidR="0000785C" w:rsidRPr="003F180B" w:rsidRDefault="0000785C" w:rsidP="004F1D02">
            <w:pPr>
              <w:pStyle w:val="Heading2"/>
              <w:outlineLvl w:val="1"/>
            </w:pPr>
            <w:r w:rsidRPr="003F180B">
              <w:lastRenderedPageBreak/>
              <w:t>2.5</w:t>
            </w:r>
            <w:r w:rsidR="004F1D02">
              <w:t>d</w:t>
            </w:r>
            <w:r w:rsidRPr="003F180B">
              <w:t xml:space="preserve"> </w:t>
            </w:r>
            <w:r>
              <w:t>Remarque</w:t>
            </w:r>
            <w:r w:rsidRPr="003F180B">
              <w:t xml:space="preserve">s: </w:t>
            </w:r>
            <w:r w:rsidR="004F1D02">
              <w:t>List des remarques</w:t>
            </w:r>
          </w:p>
          <w:p w:rsidR="004F1D02" w:rsidRDefault="004F1D02" w:rsidP="004F1D02">
            <w:pPr>
              <w:pStyle w:val="BodyText"/>
            </w:pPr>
            <w:r>
              <w:t xml:space="preserve">Dans cette vidéo, nous allons apprendre à voir une liste de toutes les </w:t>
            </w:r>
            <w:r w:rsidR="00D23BD7">
              <w:t>remarque</w:t>
            </w:r>
            <w:r>
              <w:t xml:space="preserve">s d'un projet. Lorsque nous nous concentrons sur les </w:t>
            </w:r>
            <w:r w:rsidR="00D23BD7">
              <w:t>remarque</w:t>
            </w:r>
            <w:r>
              <w:t xml:space="preserve">s, le moyen le plus simple de les afficher est la liste des </w:t>
            </w:r>
            <w:r w:rsidR="00D23BD7">
              <w:t>remarque</w:t>
            </w:r>
            <w:r>
              <w:t xml:space="preserve">s du projet. </w:t>
            </w:r>
          </w:p>
          <w:p w:rsidR="004F1D02" w:rsidRDefault="004F1D02" w:rsidP="004F1D02">
            <w:pPr>
              <w:pStyle w:val="Heading4"/>
              <w:outlineLvl w:val="3"/>
            </w:pPr>
            <w:r>
              <w:t xml:space="preserve">Ouvrir la liste des </w:t>
            </w:r>
            <w:r w:rsidR="00D23BD7">
              <w:t>remarque</w:t>
            </w:r>
            <w:r>
              <w:t>s</w:t>
            </w:r>
          </w:p>
          <w:p w:rsidR="004F1D02" w:rsidRDefault="00D23BD7" w:rsidP="004F1D02">
            <w:pPr>
              <w:pStyle w:val="ListBullet"/>
            </w:pPr>
            <w:r>
              <w:t xml:space="preserve"> </w:t>
            </w:r>
            <w:r w:rsidR="004F1D02">
              <w:t xml:space="preserve">Ouvrez le menu du projet. </w:t>
            </w:r>
          </w:p>
          <w:p w:rsidR="004F1D02" w:rsidRDefault="00D23BD7" w:rsidP="004F1D02">
            <w:pPr>
              <w:pStyle w:val="ListBullet"/>
            </w:pPr>
            <w:r>
              <w:t xml:space="preserve"> </w:t>
            </w:r>
            <w:r w:rsidR="004F1D02">
              <w:t xml:space="preserve">Sous Outils, cliquez sur Liste des </w:t>
            </w:r>
            <w:r>
              <w:t>remarque</w:t>
            </w:r>
            <w:r w:rsidR="004F1D02">
              <w:t xml:space="preserve">s. </w:t>
            </w:r>
          </w:p>
          <w:p w:rsidR="004F1D02" w:rsidRDefault="004F1D02" w:rsidP="004F1D02">
            <w:pPr>
              <w:pStyle w:val="ListResult"/>
            </w:pPr>
            <w:r>
              <w:t xml:space="preserve">La boîte de dialogue Ouvrir les </w:t>
            </w:r>
            <w:r w:rsidR="00D23BD7">
              <w:t>remarque</w:t>
            </w:r>
            <w:r>
              <w:t>s s'</w:t>
            </w:r>
            <w:r w:rsidR="00D970D7">
              <w:t>affiche</w:t>
            </w:r>
            <w:r>
              <w:t xml:space="preserve">. </w:t>
            </w:r>
          </w:p>
          <w:p w:rsidR="004F1D02" w:rsidRDefault="00D23BD7" w:rsidP="004F1D02">
            <w:pPr>
              <w:pStyle w:val="ListBullet"/>
            </w:pPr>
            <w:r>
              <w:t xml:space="preserve"> </w:t>
            </w:r>
            <w:r w:rsidR="004F1D02">
              <w:t xml:space="preserve">Vérifiez que Paratext a sélectionné le bon projet, </w:t>
            </w:r>
          </w:p>
          <w:p w:rsidR="004F1D02" w:rsidRDefault="00D23BD7" w:rsidP="004F1D02">
            <w:pPr>
              <w:pStyle w:val="ListBullet"/>
            </w:pPr>
            <w:r>
              <w:t xml:space="preserve"> </w:t>
            </w:r>
            <w:r w:rsidR="004F1D02">
              <w:t xml:space="preserve">Cliquez sur OK. </w:t>
            </w:r>
          </w:p>
          <w:p w:rsidR="004F1D02" w:rsidRDefault="004F1D02" w:rsidP="004F1D02">
            <w:pPr>
              <w:pStyle w:val="ListResult"/>
            </w:pPr>
            <w:r>
              <w:t xml:space="preserve">La liste des </w:t>
            </w:r>
            <w:r w:rsidR="00D23BD7">
              <w:t>remarque</w:t>
            </w:r>
            <w:r>
              <w:t xml:space="preserve">s de ce projet s'ouvre comme un panneau situé sous la fenêtre de votre projet. </w:t>
            </w:r>
          </w:p>
          <w:p w:rsidR="004F1D02" w:rsidRDefault="004F1D02" w:rsidP="004F1D02">
            <w:pPr>
              <w:pStyle w:val="ListResult"/>
            </w:pPr>
            <w:r>
              <w:t xml:space="preserve">Chaque </w:t>
            </w:r>
            <w:r w:rsidR="00D23BD7">
              <w:t>remarque</w:t>
            </w:r>
            <w:r>
              <w:t xml:space="preserve"> est affichée sur une seule ligne et ne montre que la </w:t>
            </w:r>
            <w:r w:rsidR="00D23BD7">
              <w:t>remarque</w:t>
            </w:r>
            <w:r>
              <w:t xml:space="preserve"> originale, pas les </w:t>
            </w:r>
            <w:r>
              <w:lastRenderedPageBreak/>
              <w:t>commentaires ultérieurs.</w:t>
            </w:r>
          </w:p>
          <w:p w:rsidR="004F1D02" w:rsidRDefault="004F1D02" w:rsidP="004F1D02">
            <w:pPr>
              <w:pStyle w:val="Heading4"/>
              <w:outlineLvl w:val="3"/>
            </w:pPr>
            <w:r>
              <w:t>Afficher la référence biblique</w:t>
            </w:r>
          </w:p>
          <w:p w:rsidR="004F1D02" w:rsidRDefault="00D23BD7" w:rsidP="004F1D02">
            <w:pPr>
              <w:pStyle w:val="ListBullet"/>
            </w:pPr>
            <w:r>
              <w:t xml:space="preserve"> </w:t>
            </w:r>
            <w:r w:rsidR="004F1D02">
              <w:t xml:space="preserve">Cliquez sur la référence biblique dans la rangée de la </w:t>
            </w:r>
            <w:r>
              <w:t>remarque</w:t>
            </w:r>
            <w:r w:rsidR="004F1D02">
              <w:t xml:space="preserve">. </w:t>
            </w:r>
          </w:p>
          <w:p w:rsidR="004F1D02" w:rsidRDefault="004F1D02" w:rsidP="004F1D02">
            <w:pPr>
              <w:pStyle w:val="ListResult"/>
            </w:pPr>
            <w:r>
              <w:t xml:space="preserve">La fenêtre des écritures défile et le curseur se place sur le verset concerné. </w:t>
            </w:r>
          </w:p>
          <w:p w:rsidR="004F1D02" w:rsidRDefault="004F1D02" w:rsidP="004F1D02">
            <w:pPr>
              <w:pStyle w:val="Heading4"/>
              <w:outlineLvl w:val="3"/>
            </w:pPr>
            <w:r>
              <w:t xml:space="preserve">Afficher les actions supplémentaires </w:t>
            </w:r>
          </w:p>
          <w:p w:rsidR="004F1D02" w:rsidRDefault="004F1D02" w:rsidP="004F1D02">
            <w:pPr>
              <w:pStyle w:val="BodyText"/>
            </w:pPr>
            <w:r>
              <w:t xml:space="preserve">Lorsque le nombre &gt; 1, cela signifie que des actions supplémentaires ont été effectuées sur la </w:t>
            </w:r>
            <w:r w:rsidR="00D23BD7">
              <w:t>remarque</w:t>
            </w:r>
            <w:r>
              <w:t>.</w:t>
            </w:r>
          </w:p>
          <w:p w:rsidR="004F1D02" w:rsidRPr="00D23BD7" w:rsidRDefault="004F1D02" w:rsidP="004F1D02">
            <w:pPr>
              <w:pStyle w:val="Heading3"/>
              <w:outlineLvl w:val="2"/>
              <w:rPr>
                <w:lang w:val="fr-FR"/>
              </w:rPr>
            </w:pPr>
            <w:r w:rsidRPr="00D23BD7">
              <w:rPr>
                <w:lang w:val="fr-FR"/>
              </w:rPr>
              <w:t xml:space="preserve">Pour afficher la boîte de dialogue de la </w:t>
            </w:r>
            <w:r w:rsidR="00D23BD7" w:rsidRPr="00D23BD7">
              <w:rPr>
                <w:lang w:val="fr-FR"/>
              </w:rPr>
              <w:t>remarque</w:t>
            </w:r>
            <w:r w:rsidRPr="00D23BD7">
              <w:rPr>
                <w:lang w:val="fr-FR"/>
              </w:rPr>
              <w:t xml:space="preserve"> </w:t>
            </w:r>
          </w:p>
          <w:p w:rsidR="004F1D02" w:rsidRDefault="00D23BD7" w:rsidP="004F1D02">
            <w:pPr>
              <w:pStyle w:val="ListBullet"/>
            </w:pPr>
            <w:r>
              <w:t xml:space="preserve"> </w:t>
            </w:r>
            <w:r w:rsidR="004F1D02">
              <w:t xml:space="preserve">Cliquez sur Ouvrir. </w:t>
            </w:r>
          </w:p>
          <w:p w:rsidR="004F1D02" w:rsidRDefault="004F1D02" w:rsidP="004F1D02">
            <w:pPr>
              <w:pStyle w:val="Heading3"/>
              <w:outlineLvl w:val="2"/>
            </w:pPr>
            <w:r>
              <w:t xml:space="preserve">Développer une ligne. </w:t>
            </w:r>
          </w:p>
          <w:p w:rsidR="004F1D02" w:rsidRDefault="00D23BD7" w:rsidP="004F1D02">
            <w:pPr>
              <w:pStyle w:val="ListBullet"/>
            </w:pPr>
            <w:r>
              <w:t xml:space="preserve"> </w:t>
            </w:r>
            <w:r w:rsidR="004F1D02">
              <w:t xml:space="preserve">Cliquez sur la flèche unique vers le bas à côté du nombre </w:t>
            </w:r>
            <w:r w:rsidR="004F1D02">
              <w:rPr>
                <w:rFonts w:ascii="Cambria Math" w:hAnsi="Cambria Math" w:cs="Cambria Math"/>
              </w:rPr>
              <w:t>⌄</w:t>
            </w:r>
            <w:r w:rsidR="004F1D02">
              <w:t xml:space="preserve">. </w:t>
            </w:r>
          </w:p>
          <w:p w:rsidR="004F1D02" w:rsidRDefault="004F1D02" w:rsidP="004F1D02">
            <w:pPr>
              <w:pStyle w:val="Heading3"/>
              <w:outlineLvl w:val="2"/>
            </w:pPr>
            <w:r>
              <w:t>Fermer la ligne développée</w:t>
            </w:r>
          </w:p>
          <w:p w:rsidR="004F1D02" w:rsidRDefault="00D23BD7" w:rsidP="004F1D02">
            <w:pPr>
              <w:pStyle w:val="ListBullet"/>
            </w:pPr>
            <w:r>
              <w:t xml:space="preserve"> </w:t>
            </w:r>
            <w:r w:rsidR="004F1D02">
              <w:t xml:space="preserve">Cliquez sur la flèche vers le haut en regard du numéro. </w:t>
            </w:r>
          </w:p>
          <w:p w:rsidR="004F1D02" w:rsidRPr="00D23BD7" w:rsidRDefault="004F1D02" w:rsidP="004F1D02">
            <w:pPr>
              <w:pStyle w:val="Heading3"/>
              <w:outlineLvl w:val="2"/>
              <w:rPr>
                <w:lang w:val="fr-FR"/>
              </w:rPr>
            </w:pPr>
            <w:r w:rsidRPr="00D23BD7">
              <w:rPr>
                <w:lang w:val="fr-FR"/>
              </w:rPr>
              <w:t xml:space="preserve">Développer toutes les </w:t>
            </w:r>
            <w:r w:rsidR="00D23BD7" w:rsidRPr="00D23BD7">
              <w:rPr>
                <w:lang w:val="fr-FR"/>
              </w:rPr>
              <w:t>remarque</w:t>
            </w:r>
            <w:r w:rsidRPr="00D23BD7">
              <w:rPr>
                <w:lang w:val="fr-FR"/>
              </w:rPr>
              <w:t xml:space="preserve">s en même temps </w:t>
            </w:r>
          </w:p>
          <w:p w:rsidR="004F1D02" w:rsidRDefault="00D23BD7" w:rsidP="004F1D02">
            <w:pPr>
              <w:pStyle w:val="ListBullet"/>
            </w:pPr>
            <w:r>
              <w:t xml:space="preserve"> </w:t>
            </w:r>
            <w:r w:rsidR="004F1D02">
              <w:t xml:space="preserve">Cliquez sur le bouton Développer tout. </w:t>
            </w:r>
          </w:p>
          <w:p w:rsidR="004F1D02" w:rsidRDefault="004F1D02" w:rsidP="004F1D02">
            <w:pPr>
              <w:pStyle w:val="Heading3"/>
              <w:outlineLvl w:val="2"/>
            </w:pPr>
            <w:r>
              <w:lastRenderedPageBreak/>
              <w:t>Réduire la vue pour revenir au style résumé</w:t>
            </w:r>
          </w:p>
          <w:p w:rsidR="0000785C" w:rsidRDefault="00D23BD7" w:rsidP="004F1D02">
            <w:pPr>
              <w:pStyle w:val="ListBullet"/>
            </w:pPr>
            <w:r>
              <w:t xml:space="preserve"> </w:t>
            </w:r>
            <w:r w:rsidR="004F1D02">
              <w:t>Cliquez sur le bouton Réduire tout pour réduire les rangées.</w:t>
            </w:r>
          </w:p>
          <w:p w:rsidR="0000785C" w:rsidRPr="004F1D02" w:rsidRDefault="0000785C" w:rsidP="00BF109A">
            <w:pPr>
              <w:pStyle w:val="BodyText"/>
            </w:pPr>
          </w:p>
        </w:tc>
      </w:tr>
      <w:tr w:rsidR="0000785C" w:rsidRPr="00C83E46" w:rsidTr="00110136">
        <w:tc>
          <w:tcPr>
            <w:tcW w:w="3471" w:type="dxa"/>
          </w:tcPr>
          <w:p w:rsidR="0000785C" w:rsidRPr="00D970D7" w:rsidRDefault="0000785C" w:rsidP="0000785C">
            <w:pPr>
              <w:pStyle w:val="Heading2"/>
              <w:outlineLvl w:val="1"/>
              <w:rPr>
                <w:lang w:val="en-AU"/>
              </w:rPr>
            </w:pPr>
            <w:r w:rsidRPr="00D970D7">
              <w:rPr>
                <w:lang w:val="en-AU"/>
              </w:rPr>
              <w:lastRenderedPageBreak/>
              <w:t xml:space="preserve">2.5e Notes: </w:t>
            </w:r>
            <w:r w:rsidR="00693CA1" w:rsidRPr="00D970D7">
              <w:rPr>
                <w:lang w:val="en-AU"/>
              </w:rPr>
              <w:t>NotesListFilterSort</w:t>
            </w:r>
          </w:p>
          <w:p w:rsidR="00693CA1" w:rsidRPr="00D970D7" w:rsidRDefault="004F1D02" w:rsidP="00693CA1">
            <w:pPr>
              <w:pStyle w:val="BodyText"/>
              <w:rPr>
                <w:lang w:val="en-AU"/>
              </w:rPr>
            </w:pPr>
            <w:r w:rsidRPr="00D970D7">
              <w:rPr>
                <w:lang w:val="en-AU"/>
              </w:rPr>
              <w:t xml:space="preserve">In this video we will learn how to filter and sort notes in the Notes List. </w:t>
            </w:r>
            <w:r w:rsidR="00693CA1" w:rsidRPr="00D970D7">
              <w:rPr>
                <w:lang w:val="en-AU"/>
              </w:rPr>
              <w:t xml:space="preserve">Filter, search and sort options are available at the top of the Notes List window. </w:t>
            </w:r>
          </w:p>
          <w:p w:rsidR="00693CA1" w:rsidRPr="00D970D7" w:rsidRDefault="00693CA1" w:rsidP="00693CA1">
            <w:pPr>
              <w:pStyle w:val="Heading4"/>
              <w:outlineLvl w:val="3"/>
              <w:rPr>
                <w:lang w:val="en-AU"/>
              </w:rPr>
            </w:pPr>
            <w:r w:rsidRPr="00D970D7">
              <w:rPr>
                <w:lang w:val="en-AU"/>
              </w:rPr>
              <w:t>Open</w:t>
            </w:r>
            <w:r w:rsidR="004F1D02" w:rsidRPr="00D970D7">
              <w:rPr>
                <w:lang w:val="en-AU"/>
              </w:rPr>
              <w:t xml:space="preserve"> Notes List </w:t>
            </w:r>
          </w:p>
          <w:p w:rsidR="004F1D02" w:rsidRPr="00D970D7" w:rsidRDefault="00693CA1" w:rsidP="00693CA1">
            <w:pPr>
              <w:pStyle w:val="ListBullet"/>
              <w:rPr>
                <w:lang w:val="en-AU"/>
              </w:rPr>
            </w:pPr>
            <w:r w:rsidRPr="00D970D7">
              <w:rPr>
                <w:lang w:val="en-AU"/>
              </w:rPr>
              <w:t xml:space="preserve">Click </w:t>
            </w:r>
            <w:r w:rsidR="004F1D02" w:rsidRPr="00D970D7">
              <w:rPr>
                <w:lang w:val="en-AU"/>
              </w:rPr>
              <w:t xml:space="preserve">the project </w:t>
            </w:r>
            <w:r w:rsidR="004F1D02" w:rsidRPr="00D970D7">
              <w:rPr>
                <w:rStyle w:val="UserInterface"/>
                <w:lang w:val="en-AU"/>
              </w:rPr>
              <w:t>menu</w:t>
            </w:r>
            <w:r w:rsidR="004F1D02" w:rsidRPr="00D970D7">
              <w:rPr>
                <w:lang w:val="en-AU"/>
              </w:rPr>
              <w:t xml:space="preserve">, under </w:t>
            </w:r>
            <w:r w:rsidR="004F1D02" w:rsidRPr="00D970D7">
              <w:rPr>
                <w:rStyle w:val="UserInterface"/>
                <w:lang w:val="en-AU"/>
              </w:rPr>
              <w:t>Tools</w:t>
            </w:r>
            <w:r w:rsidR="004F1D02" w:rsidRPr="00D970D7">
              <w:rPr>
                <w:lang w:val="en-AU"/>
              </w:rPr>
              <w:t xml:space="preserve">. </w:t>
            </w:r>
          </w:p>
          <w:p w:rsidR="00693CA1" w:rsidRPr="00D970D7" w:rsidRDefault="00110136" w:rsidP="00693CA1">
            <w:pPr>
              <w:pStyle w:val="Heading4"/>
              <w:outlineLvl w:val="3"/>
              <w:rPr>
                <w:lang w:val="en-AU"/>
              </w:rPr>
            </w:pPr>
            <w:r w:rsidRPr="00D970D7">
              <w:rPr>
                <w:lang w:val="en-AU"/>
              </w:rPr>
              <w:t>Note</w:t>
            </w:r>
            <w:r w:rsidR="00590166" w:rsidRPr="00D970D7">
              <w:rPr>
                <w:lang w:val="en-AU"/>
              </w:rPr>
              <w:t>s</w:t>
            </w:r>
            <w:r w:rsidRPr="00D970D7">
              <w:rPr>
                <w:lang w:val="en-AU"/>
              </w:rPr>
              <w:t xml:space="preserve"> </w:t>
            </w:r>
            <w:r w:rsidR="00693CA1" w:rsidRPr="00D970D7">
              <w:rPr>
                <w:lang w:val="en-AU"/>
              </w:rPr>
              <w:t>Filter</w:t>
            </w:r>
          </w:p>
          <w:p w:rsidR="00110136" w:rsidRPr="00D970D7" w:rsidRDefault="00110136" w:rsidP="00110136">
            <w:pPr>
              <w:pStyle w:val="BodyText"/>
              <w:rPr>
                <w:lang w:val="en-AU"/>
              </w:rPr>
            </w:pPr>
            <w:r w:rsidRPr="00D970D7">
              <w:rPr>
                <w:lang w:val="en-AU"/>
              </w:rPr>
              <w:t xml:space="preserve">Allows us to filter by the </w:t>
            </w:r>
            <w:r w:rsidRPr="00D970D7">
              <w:rPr>
                <w:i/>
                <w:iCs/>
                <w:lang w:val="en-AU"/>
              </w:rPr>
              <w:t>status</w:t>
            </w:r>
            <w:r w:rsidRPr="00D970D7">
              <w:rPr>
                <w:lang w:val="en-AU"/>
              </w:rPr>
              <w:t xml:space="preserve"> of the notes, who they are </w:t>
            </w:r>
            <w:r w:rsidRPr="00D970D7">
              <w:rPr>
                <w:i/>
                <w:iCs/>
                <w:lang w:val="en-AU"/>
              </w:rPr>
              <w:t>assigned</w:t>
            </w:r>
            <w:r w:rsidRPr="00D970D7">
              <w:rPr>
                <w:lang w:val="en-AU"/>
              </w:rPr>
              <w:t xml:space="preserve"> to, or by their </w:t>
            </w:r>
            <w:r w:rsidRPr="00D970D7">
              <w:rPr>
                <w:i/>
                <w:iCs/>
                <w:lang w:val="en-AU"/>
              </w:rPr>
              <w:t>tag</w:t>
            </w:r>
            <w:r w:rsidRPr="00D970D7">
              <w:rPr>
                <w:lang w:val="en-AU"/>
              </w:rPr>
              <w:t xml:space="preserve">. </w:t>
            </w:r>
          </w:p>
          <w:p w:rsidR="004F1D02" w:rsidRPr="00D970D7" w:rsidRDefault="004F1D02" w:rsidP="00693CA1">
            <w:pPr>
              <w:pStyle w:val="ListBullet"/>
              <w:rPr>
                <w:lang w:val="en-AU"/>
              </w:rPr>
            </w:pPr>
            <w:r w:rsidRPr="00D970D7">
              <w:rPr>
                <w:lang w:val="en-AU"/>
              </w:rPr>
              <w:t xml:space="preserve">Click the </w:t>
            </w:r>
            <w:r w:rsidRPr="00D970D7">
              <w:rPr>
                <w:rStyle w:val="UserInterface"/>
                <w:lang w:val="en-AU"/>
              </w:rPr>
              <w:t>Notes filter</w:t>
            </w:r>
            <w:r w:rsidRPr="00D970D7">
              <w:rPr>
                <w:lang w:val="en-AU"/>
              </w:rPr>
              <w:t xml:space="preserve"> to see the other filter options. </w:t>
            </w:r>
          </w:p>
          <w:p w:rsidR="00822F33" w:rsidRPr="00D970D7" w:rsidRDefault="00822F33" w:rsidP="00822F33">
            <w:pPr>
              <w:pStyle w:val="ListBullet"/>
              <w:rPr>
                <w:lang w:val="en-AU"/>
              </w:rPr>
            </w:pPr>
            <w:r w:rsidRPr="00D970D7">
              <w:rPr>
                <w:lang w:val="en-AU"/>
              </w:rPr>
              <w:t xml:space="preserve">To select a different filter, click the option. </w:t>
            </w:r>
          </w:p>
          <w:p w:rsidR="00693CA1" w:rsidRPr="00D970D7" w:rsidRDefault="00693CA1" w:rsidP="00C83E46">
            <w:pPr>
              <w:pStyle w:val="ListBullet"/>
              <w:rPr>
                <w:lang w:val="en-AU"/>
              </w:rPr>
            </w:pPr>
            <w:r w:rsidRPr="00D970D7">
              <w:rPr>
                <w:rStyle w:val="UserInterface"/>
                <w:lang w:val="en-AU"/>
              </w:rPr>
              <w:t>Unresolved</w:t>
            </w:r>
            <w:r w:rsidRPr="00D970D7">
              <w:rPr>
                <w:lang w:val="en-AU"/>
              </w:rPr>
              <w:t xml:space="preserve"> = only unresolved notes. </w:t>
            </w:r>
          </w:p>
          <w:p w:rsidR="004F1D02" w:rsidRPr="00D970D7" w:rsidRDefault="004F1D02" w:rsidP="00C83E46">
            <w:pPr>
              <w:pStyle w:val="ListBullet"/>
              <w:rPr>
                <w:lang w:val="en-AU"/>
              </w:rPr>
            </w:pPr>
            <w:r w:rsidRPr="00D970D7">
              <w:rPr>
                <w:rStyle w:val="UserInterface"/>
                <w:lang w:val="en-AU"/>
              </w:rPr>
              <w:t>All Notes</w:t>
            </w:r>
            <w:r w:rsidRPr="00D970D7">
              <w:rPr>
                <w:lang w:val="en-AU"/>
              </w:rPr>
              <w:t xml:space="preserve"> </w:t>
            </w:r>
            <w:r w:rsidR="00693CA1" w:rsidRPr="00D970D7">
              <w:rPr>
                <w:lang w:val="en-AU"/>
              </w:rPr>
              <w:t>=</w:t>
            </w:r>
            <w:r w:rsidRPr="00D970D7">
              <w:rPr>
                <w:lang w:val="en-AU"/>
              </w:rPr>
              <w:t xml:space="preserve"> Resolved Notes </w:t>
            </w:r>
            <w:r w:rsidR="00693CA1" w:rsidRPr="00D970D7">
              <w:rPr>
                <w:lang w:val="en-AU"/>
              </w:rPr>
              <w:t xml:space="preserve">+ </w:t>
            </w:r>
            <w:r w:rsidRPr="00D970D7">
              <w:rPr>
                <w:lang w:val="en-AU"/>
              </w:rPr>
              <w:t xml:space="preserve">Unresolved notes. </w:t>
            </w:r>
          </w:p>
          <w:p w:rsidR="00822F33" w:rsidRPr="00D970D7" w:rsidRDefault="00693CA1" w:rsidP="00C83E46">
            <w:pPr>
              <w:pStyle w:val="ListBullet"/>
              <w:rPr>
                <w:lang w:val="en-AU"/>
              </w:rPr>
            </w:pPr>
            <w:r w:rsidRPr="00D970D7">
              <w:rPr>
                <w:rStyle w:val="UserInterface"/>
                <w:lang w:val="en-AU"/>
              </w:rPr>
              <w:t>G</w:t>
            </w:r>
            <w:r w:rsidR="004F1D02" w:rsidRPr="00D970D7">
              <w:rPr>
                <w:rStyle w:val="UserInterface"/>
                <w:lang w:val="en-AU"/>
              </w:rPr>
              <w:t>reen checkmark</w:t>
            </w:r>
            <w:r w:rsidR="004F1D02" w:rsidRPr="00D970D7">
              <w:rPr>
                <w:lang w:val="en-AU"/>
              </w:rPr>
              <w:t xml:space="preserve"> or tick </w:t>
            </w:r>
            <w:r w:rsidRPr="00D970D7">
              <w:rPr>
                <w:lang w:val="en-AU"/>
              </w:rPr>
              <w:t>=</w:t>
            </w:r>
            <w:r w:rsidR="004F1D02" w:rsidRPr="00D970D7">
              <w:rPr>
                <w:lang w:val="en-AU"/>
              </w:rPr>
              <w:t xml:space="preserve"> resolved.</w:t>
            </w:r>
          </w:p>
          <w:p w:rsidR="00822F33" w:rsidRPr="00D970D7" w:rsidRDefault="00822F33" w:rsidP="00C83E46">
            <w:pPr>
              <w:pStyle w:val="ListBullet"/>
              <w:rPr>
                <w:lang w:val="en-AU"/>
              </w:rPr>
            </w:pPr>
            <w:r w:rsidRPr="00D970D7">
              <w:rPr>
                <w:lang w:val="en-AU"/>
              </w:rPr>
              <w:t xml:space="preserve">“Unresolved Notes </w:t>
            </w:r>
            <w:r w:rsidRPr="00D970D7">
              <w:rPr>
                <w:rStyle w:val="UserInterface"/>
                <w:lang w:val="en-AU"/>
              </w:rPr>
              <w:t>Assigned</w:t>
            </w:r>
            <w:r w:rsidRPr="00D970D7">
              <w:rPr>
                <w:lang w:val="en-AU"/>
              </w:rPr>
              <w:t xml:space="preserve"> to Me”</w:t>
            </w:r>
          </w:p>
          <w:p w:rsidR="00822F33" w:rsidRPr="00D970D7" w:rsidRDefault="00822F33" w:rsidP="00C83E46">
            <w:pPr>
              <w:pStyle w:val="ListBullet"/>
              <w:rPr>
                <w:lang w:val="en-AU"/>
              </w:rPr>
            </w:pPr>
            <w:r w:rsidRPr="00D970D7">
              <w:rPr>
                <w:rStyle w:val="UserInterface"/>
                <w:lang w:val="en-AU"/>
              </w:rPr>
              <w:t>Unread notes</w:t>
            </w:r>
            <w:r w:rsidR="00110136" w:rsidRPr="00D970D7">
              <w:rPr>
                <w:lang w:val="en-AU"/>
              </w:rPr>
              <w:t xml:space="preserve"> = yellow background</w:t>
            </w:r>
          </w:p>
          <w:p w:rsidR="004F1D02" w:rsidRPr="00D970D7" w:rsidRDefault="00822F33" w:rsidP="00C83E46">
            <w:pPr>
              <w:pStyle w:val="ListBullet"/>
              <w:rPr>
                <w:rStyle w:val="UserInterface"/>
                <w:lang w:val="en-AU"/>
              </w:rPr>
            </w:pPr>
            <w:r w:rsidRPr="00D970D7">
              <w:rPr>
                <w:rStyle w:val="UserInterface"/>
                <w:lang w:val="en-AU"/>
              </w:rPr>
              <w:t>Specific tags</w:t>
            </w:r>
            <w:r w:rsidR="004F1D02" w:rsidRPr="00D970D7">
              <w:rPr>
                <w:rStyle w:val="UserInterface"/>
                <w:lang w:val="en-AU"/>
              </w:rPr>
              <w:t xml:space="preserve"> </w:t>
            </w:r>
          </w:p>
          <w:p w:rsidR="00693CA1" w:rsidRPr="00D970D7" w:rsidRDefault="00693CA1" w:rsidP="00693CA1">
            <w:pPr>
              <w:pStyle w:val="Heading4"/>
              <w:outlineLvl w:val="3"/>
              <w:rPr>
                <w:lang w:val="en-AU"/>
              </w:rPr>
            </w:pPr>
            <w:r w:rsidRPr="00D970D7">
              <w:rPr>
                <w:lang w:val="en-AU"/>
              </w:rPr>
              <w:lastRenderedPageBreak/>
              <w:t>Reopen a resolved note</w:t>
            </w:r>
          </w:p>
          <w:p w:rsidR="004F1D02" w:rsidRPr="00D970D7" w:rsidRDefault="004F1D02" w:rsidP="00693CA1">
            <w:pPr>
              <w:pStyle w:val="ListBullet"/>
              <w:rPr>
                <w:lang w:val="en-AU"/>
              </w:rPr>
            </w:pPr>
            <w:r w:rsidRPr="00D970D7">
              <w:rPr>
                <w:lang w:val="en-AU"/>
              </w:rPr>
              <w:t xml:space="preserve">click the </w:t>
            </w:r>
            <w:r w:rsidRPr="00D970D7">
              <w:rPr>
                <w:rStyle w:val="UserInterface"/>
                <w:lang w:val="en-AU"/>
              </w:rPr>
              <w:t>Edit</w:t>
            </w:r>
            <w:r w:rsidRPr="00D970D7">
              <w:rPr>
                <w:lang w:val="en-AU"/>
              </w:rPr>
              <w:t xml:space="preserve"> button and then click </w:t>
            </w:r>
            <w:r w:rsidRPr="00D970D7">
              <w:rPr>
                <w:rStyle w:val="UserInterface"/>
                <w:lang w:val="en-AU"/>
              </w:rPr>
              <w:t>Unresolve</w:t>
            </w:r>
            <w:r w:rsidRPr="00D970D7">
              <w:rPr>
                <w:lang w:val="en-AU"/>
              </w:rPr>
              <w:t xml:space="preserve">. </w:t>
            </w:r>
          </w:p>
          <w:p w:rsidR="004F1D02" w:rsidRPr="00D970D7" w:rsidRDefault="004F1D02" w:rsidP="00693CA1">
            <w:pPr>
              <w:pStyle w:val="ListResult"/>
              <w:rPr>
                <w:lang w:val="en-AU"/>
              </w:rPr>
            </w:pPr>
            <w:r w:rsidRPr="00D970D7">
              <w:rPr>
                <w:lang w:val="en-AU"/>
              </w:rPr>
              <w:t xml:space="preserve">This note is now unresolved and has the red flag icon again. </w:t>
            </w:r>
          </w:p>
          <w:p w:rsidR="00693CA1" w:rsidRPr="00D970D7" w:rsidRDefault="004F1D02" w:rsidP="00693CA1">
            <w:pPr>
              <w:pStyle w:val="Heading4"/>
              <w:outlineLvl w:val="3"/>
              <w:rPr>
                <w:lang w:val="en-AU"/>
              </w:rPr>
            </w:pPr>
            <w:r w:rsidRPr="00D970D7">
              <w:rPr>
                <w:lang w:val="en-AU"/>
              </w:rPr>
              <w:t>Verses Filter</w:t>
            </w:r>
          </w:p>
          <w:p w:rsidR="004F1D02" w:rsidRPr="00D970D7" w:rsidRDefault="00693CA1" w:rsidP="00693CA1">
            <w:pPr>
              <w:pStyle w:val="BodyText"/>
              <w:rPr>
                <w:lang w:val="en-AU"/>
              </w:rPr>
            </w:pPr>
            <w:r w:rsidRPr="00D970D7">
              <w:rPr>
                <w:lang w:val="en-AU"/>
              </w:rPr>
              <w:t>This</w:t>
            </w:r>
            <w:r w:rsidR="004F1D02" w:rsidRPr="00D970D7">
              <w:rPr>
                <w:lang w:val="en-AU"/>
              </w:rPr>
              <w:t xml:space="preserve"> controls the scripture range. </w:t>
            </w:r>
          </w:p>
          <w:p w:rsidR="004F1D02" w:rsidRPr="00D970D7" w:rsidRDefault="004F1D02" w:rsidP="00693CA1">
            <w:pPr>
              <w:pStyle w:val="ListBullet"/>
              <w:rPr>
                <w:lang w:val="en-AU"/>
              </w:rPr>
            </w:pPr>
            <w:r w:rsidRPr="00D970D7">
              <w:rPr>
                <w:lang w:val="en-AU"/>
              </w:rPr>
              <w:t xml:space="preserve">Click the </w:t>
            </w:r>
            <w:r w:rsidRPr="00D970D7">
              <w:rPr>
                <w:rStyle w:val="UserInterface"/>
                <w:lang w:val="en-AU"/>
              </w:rPr>
              <w:t>Verses Filter</w:t>
            </w:r>
            <w:r w:rsidRPr="00D970D7">
              <w:rPr>
                <w:lang w:val="en-AU"/>
              </w:rPr>
              <w:t xml:space="preserve"> to view the filter options for scripture range. </w:t>
            </w:r>
          </w:p>
          <w:p w:rsidR="004F1D02" w:rsidRPr="00D970D7" w:rsidRDefault="004F1D02" w:rsidP="00C83E46">
            <w:pPr>
              <w:pStyle w:val="ListBullet"/>
              <w:rPr>
                <w:lang w:val="en-AU"/>
              </w:rPr>
            </w:pPr>
            <w:r w:rsidRPr="00D970D7">
              <w:rPr>
                <w:lang w:val="en-AU"/>
              </w:rPr>
              <w:t xml:space="preserve">Current Book. </w:t>
            </w:r>
          </w:p>
          <w:p w:rsidR="00822F33" w:rsidRPr="00D970D7" w:rsidRDefault="00822F33" w:rsidP="00C83E46">
            <w:pPr>
              <w:pStyle w:val="ListBullet"/>
              <w:rPr>
                <w:lang w:val="en-AU"/>
              </w:rPr>
            </w:pPr>
            <w:r w:rsidRPr="00D970D7">
              <w:rPr>
                <w:lang w:val="en-AU"/>
              </w:rPr>
              <w:t>Current chapter</w:t>
            </w:r>
          </w:p>
          <w:p w:rsidR="00110136" w:rsidRPr="00D970D7" w:rsidRDefault="00C83E46" w:rsidP="00C83E46">
            <w:pPr>
              <w:pStyle w:val="ListBullet"/>
              <w:rPr>
                <w:lang w:val="en-AU"/>
              </w:rPr>
            </w:pPr>
            <w:r w:rsidRPr="00D970D7">
              <w:rPr>
                <w:lang w:val="en-AU"/>
              </w:rPr>
              <w:t>Chapters assigned to me …</w:t>
            </w:r>
          </w:p>
          <w:p w:rsidR="00693CA1" w:rsidRPr="00D970D7" w:rsidRDefault="00693CA1" w:rsidP="00693CA1">
            <w:pPr>
              <w:pStyle w:val="Heading4"/>
              <w:outlineLvl w:val="3"/>
              <w:rPr>
                <w:lang w:val="en-AU"/>
              </w:rPr>
            </w:pPr>
            <w:r w:rsidRPr="00D970D7">
              <w:rPr>
                <w:lang w:val="en-AU"/>
              </w:rPr>
              <w:t>Sort order (third) option</w:t>
            </w:r>
          </w:p>
          <w:p w:rsidR="004F1D02" w:rsidRPr="00D970D7" w:rsidRDefault="004F1D02" w:rsidP="00693CA1">
            <w:pPr>
              <w:pStyle w:val="ListBullet"/>
              <w:rPr>
                <w:lang w:val="en-AU"/>
              </w:rPr>
            </w:pPr>
            <w:r w:rsidRPr="00D970D7">
              <w:rPr>
                <w:lang w:val="en-AU"/>
              </w:rPr>
              <w:t xml:space="preserve">Click to see the options. </w:t>
            </w:r>
          </w:p>
          <w:p w:rsidR="004F1D02" w:rsidRPr="00D970D7" w:rsidRDefault="004F1D02" w:rsidP="00C83E46">
            <w:pPr>
              <w:pStyle w:val="ListBullet"/>
              <w:rPr>
                <w:lang w:val="en-AU"/>
              </w:rPr>
            </w:pPr>
            <w:r w:rsidRPr="00D970D7">
              <w:rPr>
                <w:rStyle w:val="UserInterface"/>
                <w:lang w:val="en-AU"/>
              </w:rPr>
              <w:t>Sort by Verse</w:t>
            </w:r>
            <w:r w:rsidRPr="00D970D7">
              <w:rPr>
                <w:lang w:val="en-AU"/>
              </w:rPr>
              <w:t xml:space="preserve"> </w:t>
            </w:r>
            <w:r w:rsidR="00693CA1" w:rsidRPr="00D970D7">
              <w:rPr>
                <w:lang w:val="en-AU"/>
              </w:rPr>
              <w:t>=</w:t>
            </w:r>
            <w:r w:rsidRPr="00D970D7">
              <w:rPr>
                <w:lang w:val="en-AU"/>
              </w:rPr>
              <w:t xml:space="preserve"> </w:t>
            </w:r>
            <w:r w:rsidR="00822F33" w:rsidRPr="00D970D7">
              <w:rPr>
                <w:lang w:val="en-AU"/>
              </w:rPr>
              <w:t xml:space="preserve">order of </w:t>
            </w:r>
            <w:r w:rsidRPr="00D970D7">
              <w:rPr>
                <w:lang w:val="en-AU"/>
              </w:rPr>
              <w:t xml:space="preserve">occurrence in the scripture text. </w:t>
            </w:r>
          </w:p>
          <w:p w:rsidR="004F1D02" w:rsidRPr="00D970D7" w:rsidRDefault="004F1D02" w:rsidP="00C83E46">
            <w:pPr>
              <w:pStyle w:val="ListBullet"/>
              <w:rPr>
                <w:lang w:val="en-AU"/>
              </w:rPr>
            </w:pPr>
            <w:r w:rsidRPr="00D970D7">
              <w:rPr>
                <w:rStyle w:val="UserInterface"/>
                <w:lang w:val="en-AU"/>
              </w:rPr>
              <w:t>Sort by Date</w:t>
            </w:r>
            <w:r w:rsidRPr="00D970D7">
              <w:rPr>
                <w:lang w:val="en-AU"/>
              </w:rPr>
              <w:t xml:space="preserve"> </w:t>
            </w:r>
            <w:r w:rsidR="00693CA1" w:rsidRPr="00D970D7">
              <w:rPr>
                <w:lang w:val="en-AU"/>
              </w:rPr>
              <w:t>=</w:t>
            </w:r>
            <w:r w:rsidRPr="00D970D7">
              <w:rPr>
                <w:lang w:val="en-AU"/>
              </w:rPr>
              <w:t xml:space="preserve"> date and time of the </w:t>
            </w:r>
            <w:r w:rsidRPr="00D970D7">
              <w:rPr>
                <w:i/>
                <w:iCs/>
                <w:lang w:val="en-AU"/>
              </w:rPr>
              <w:t>most</w:t>
            </w:r>
            <w:r w:rsidRPr="00D970D7">
              <w:rPr>
                <w:lang w:val="en-AU"/>
              </w:rPr>
              <w:t xml:space="preserve"> </w:t>
            </w:r>
            <w:r w:rsidRPr="00D970D7">
              <w:rPr>
                <w:i/>
                <w:iCs/>
                <w:lang w:val="en-AU"/>
              </w:rPr>
              <w:t>recent action</w:t>
            </w:r>
            <w:r w:rsidRPr="00D970D7">
              <w:rPr>
                <w:lang w:val="en-AU"/>
              </w:rPr>
              <w:t xml:space="preserve"> for the notes. </w:t>
            </w:r>
          </w:p>
          <w:p w:rsidR="004F1D02" w:rsidRPr="00D970D7" w:rsidRDefault="00693CA1" w:rsidP="00C83E46">
            <w:pPr>
              <w:pStyle w:val="ListBullet"/>
              <w:rPr>
                <w:lang w:val="en-AU"/>
              </w:rPr>
            </w:pPr>
            <w:r w:rsidRPr="00D970D7">
              <w:rPr>
                <w:rStyle w:val="UserInterface"/>
                <w:lang w:val="en-AU"/>
              </w:rPr>
              <w:t>Sort by</w:t>
            </w:r>
            <w:r w:rsidR="00822F33" w:rsidRPr="00D970D7">
              <w:rPr>
                <w:rStyle w:val="UserInterface"/>
                <w:lang w:val="en-AU"/>
              </w:rPr>
              <w:t xml:space="preserve"> Assignee</w:t>
            </w:r>
            <w:r w:rsidR="00822F33" w:rsidRPr="00D970D7">
              <w:rPr>
                <w:lang w:val="en-AU"/>
              </w:rPr>
              <w:t xml:space="preserve"> = a person or the team</w:t>
            </w:r>
          </w:p>
          <w:p w:rsidR="004F1D02" w:rsidRPr="00D970D7" w:rsidRDefault="00693CA1" w:rsidP="00693CA1">
            <w:pPr>
              <w:pStyle w:val="Heading4"/>
              <w:outlineLvl w:val="3"/>
              <w:rPr>
                <w:lang w:val="en-AU"/>
              </w:rPr>
            </w:pPr>
            <w:r w:rsidRPr="00D970D7">
              <w:rPr>
                <w:lang w:val="en-AU"/>
              </w:rPr>
              <w:t>Access notes from Assignments and Progress</w:t>
            </w:r>
          </w:p>
          <w:p w:rsidR="00590166" w:rsidRPr="00D970D7" w:rsidRDefault="00590166" w:rsidP="00590166">
            <w:pPr>
              <w:pStyle w:val="ListBullet"/>
              <w:rPr>
                <w:lang w:val="en-AU"/>
              </w:rPr>
            </w:pPr>
            <w:r w:rsidRPr="00D970D7">
              <w:rPr>
                <w:lang w:val="en-AU"/>
              </w:rPr>
              <w:t>Click Assignments and progress button</w:t>
            </w:r>
          </w:p>
          <w:p w:rsidR="004F1D02" w:rsidRPr="00D970D7" w:rsidRDefault="004F1D02" w:rsidP="00590166">
            <w:pPr>
              <w:pStyle w:val="ListBullet"/>
              <w:rPr>
                <w:lang w:val="en-AU"/>
              </w:rPr>
            </w:pPr>
            <w:r w:rsidRPr="00D970D7">
              <w:rPr>
                <w:lang w:val="en-AU"/>
              </w:rPr>
              <w:lastRenderedPageBreak/>
              <w:t>In My Tasks, unresolved Project Notes are listed</w:t>
            </w:r>
            <w:r w:rsidR="00590166" w:rsidRPr="00D970D7">
              <w:rPr>
                <w:lang w:val="en-AU"/>
              </w:rPr>
              <w:t>.</w:t>
            </w:r>
            <w:r w:rsidRPr="00D970D7">
              <w:rPr>
                <w:lang w:val="en-AU"/>
              </w:rPr>
              <w:t xml:space="preserve"> </w:t>
            </w:r>
          </w:p>
          <w:p w:rsidR="00590166" w:rsidRPr="00D970D7" w:rsidRDefault="004F1D02" w:rsidP="00590166">
            <w:pPr>
              <w:pStyle w:val="Heading3"/>
            </w:pPr>
            <w:r w:rsidRPr="00D970D7">
              <w:t>To view the notes</w:t>
            </w:r>
          </w:p>
          <w:p w:rsidR="004F1D02" w:rsidRPr="00D970D7" w:rsidRDefault="00590166" w:rsidP="00110136">
            <w:pPr>
              <w:pStyle w:val="ListBullet"/>
              <w:rPr>
                <w:lang w:val="en-AU"/>
              </w:rPr>
            </w:pPr>
            <w:r w:rsidRPr="00D970D7">
              <w:rPr>
                <w:lang w:val="en-AU"/>
              </w:rPr>
              <w:t>C</w:t>
            </w:r>
            <w:r w:rsidR="004F1D02" w:rsidRPr="00D970D7">
              <w:rPr>
                <w:lang w:val="en-AU"/>
              </w:rPr>
              <w:t xml:space="preserve">lick the issue count. </w:t>
            </w:r>
          </w:p>
          <w:p w:rsidR="004F1D02" w:rsidRPr="00D970D7" w:rsidRDefault="004F1D02" w:rsidP="00110136">
            <w:pPr>
              <w:pStyle w:val="ListResult"/>
              <w:rPr>
                <w:lang w:val="en-AU"/>
              </w:rPr>
            </w:pPr>
            <w:r w:rsidRPr="00D970D7">
              <w:rPr>
                <w:lang w:val="en-AU"/>
              </w:rPr>
              <w:t xml:space="preserve">The Notes List is automatically filtered for the selected set of Notes. </w:t>
            </w:r>
          </w:p>
          <w:p w:rsidR="00110136" w:rsidRPr="00D970D7" w:rsidRDefault="00110136" w:rsidP="00110136">
            <w:pPr>
              <w:pStyle w:val="Heading4"/>
              <w:outlineLvl w:val="3"/>
              <w:rPr>
                <w:lang w:val="en-AU"/>
              </w:rPr>
            </w:pPr>
            <w:r w:rsidRPr="00D970D7">
              <w:rPr>
                <w:lang w:val="en-AU"/>
              </w:rPr>
              <w:t>Display combination of active filters</w:t>
            </w:r>
          </w:p>
          <w:p w:rsidR="004F1D02" w:rsidRPr="00D970D7" w:rsidRDefault="00110136" w:rsidP="00110136">
            <w:pPr>
              <w:pStyle w:val="ListBullet"/>
              <w:rPr>
                <w:lang w:val="en-AU"/>
              </w:rPr>
            </w:pPr>
            <w:r w:rsidRPr="00D970D7">
              <w:rPr>
                <w:lang w:val="en-AU"/>
              </w:rPr>
              <w:t>H</w:t>
            </w:r>
            <w:r w:rsidR="004F1D02" w:rsidRPr="00D970D7">
              <w:rPr>
                <w:lang w:val="en-AU"/>
              </w:rPr>
              <w:t>over over the Notes filter</w:t>
            </w:r>
            <w:r w:rsidRPr="00D970D7">
              <w:rPr>
                <w:lang w:val="en-AU"/>
              </w:rPr>
              <w:t>.</w:t>
            </w:r>
            <w:r w:rsidR="004F1D02" w:rsidRPr="00D970D7">
              <w:rPr>
                <w:lang w:val="en-AU"/>
              </w:rPr>
              <w:t xml:space="preserve"> </w:t>
            </w:r>
          </w:p>
          <w:p w:rsidR="00110136" w:rsidRPr="00D970D7" w:rsidRDefault="004F1D02" w:rsidP="00110136">
            <w:pPr>
              <w:pStyle w:val="Heading4"/>
              <w:outlineLvl w:val="3"/>
              <w:rPr>
                <w:lang w:val="en-AU"/>
              </w:rPr>
            </w:pPr>
            <w:r w:rsidRPr="00D970D7">
              <w:rPr>
                <w:lang w:val="en-AU"/>
              </w:rPr>
              <w:t xml:space="preserve">Back and Forward buttons </w:t>
            </w:r>
          </w:p>
          <w:p w:rsidR="004F1D02" w:rsidRPr="00D970D7" w:rsidRDefault="00110136" w:rsidP="00110136">
            <w:pPr>
              <w:pStyle w:val="ListBullet"/>
              <w:rPr>
                <w:lang w:val="en-AU"/>
              </w:rPr>
            </w:pPr>
            <w:r w:rsidRPr="00D970D7">
              <w:rPr>
                <w:lang w:val="en-AU"/>
              </w:rPr>
              <w:t xml:space="preserve">Allows </w:t>
            </w:r>
            <w:r w:rsidR="004F1D02" w:rsidRPr="00D970D7">
              <w:rPr>
                <w:lang w:val="en-AU"/>
              </w:rPr>
              <w:t xml:space="preserve">you to go back and forth between previous </w:t>
            </w:r>
            <w:r w:rsidR="004F1D02" w:rsidRPr="00D970D7">
              <w:rPr>
                <w:i/>
                <w:iCs/>
                <w:lang w:val="en-AU"/>
              </w:rPr>
              <w:t>filter combinations</w:t>
            </w:r>
            <w:r w:rsidR="004F1D02" w:rsidRPr="00D970D7">
              <w:rPr>
                <w:lang w:val="en-AU"/>
              </w:rPr>
              <w:t xml:space="preserve">. </w:t>
            </w:r>
          </w:p>
          <w:p w:rsidR="0000785C" w:rsidRPr="00D970D7" w:rsidRDefault="0000785C" w:rsidP="00840237">
            <w:pPr>
              <w:pStyle w:val="ListResult"/>
              <w:rPr>
                <w:lang w:val="en-AU"/>
              </w:rPr>
            </w:pPr>
          </w:p>
        </w:tc>
        <w:tc>
          <w:tcPr>
            <w:tcW w:w="3470" w:type="dxa"/>
          </w:tcPr>
          <w:p w:rsidR="0000785C" w:rsidRPr="003F180B" w:rsidRDefault="0000785C" w:rsidP="0000785C">
            <w:pPr>
              <w:pStyle w:val="Heading2"/>
              <w:outlineLvl w:val="1"/>
            </w:pPr>
            <w:r w:rsidRPr="003F180B">
              <w:lastRenderedPageBreak/>
              <w:t>2.5</w:t>
            </w:r>
            <w:r>
              <w:t>e</w:t>
            </w:r>
            <w:r w:rsidRPr="003F180B">
              <w:t xml:space="preserve"> </w:t>
            </w:r>
            <w:r>
              <w:t>Remarque</w:t>
            </w:r>
            <w:r w:rsidRPr="003F180B">
              <w:t xml:space="preserve">s: </w:t>
            </w:r>
            <w:r w:rsidR="00C83E46">
              <w:t>ListFiltreTrier</w:t>
            </w:r>
          </w:p>
          <w:p w:rsidR="00C83E46" w:rsidRPr="00C83E46" w:rsidRDefault="00C83E46" w:rsidP="00C83E46">
            <w:pPr>
              <w:pStyle w:val="BodyText"/>
            </w:pPr>
            <w:r w:rsidRPr="00C83E46">
              <w:t xml:space="preserve">Dans cette vidéo, nous allons apprendre à filtrer et à trier les </w:t>
            </w:r>
            <w:r w:rsidR="00D23BD7">
              <w:t>remarque</w:t>
            </w:r>
            <w:r w:rsidRPr="00C83E46">
              <w:t xml:space="preserve">s dans la liste des </w:t>
            </w:r>
            <w:r w:rsidR="00D23BD7">
              <w:t>remarque</w:t>
            </w:r>
            <w:r w:rsidRPr="00C83E46">
              <w:t xml:space="preserve">s. Les options de filtrage, de recherche et de tri sont disponibles en haut de la fenêtre de la liste des </w:t>
            </w:r>
            <w:r w:rsidR="00D23BD7">
              <w:t>remarque</w:t>
            </w:r>
            <w:r w:rsidRPr="00C83E46">
              <w:t xml:space="preserve">s. </w:t>
            </w:r>
          </w:p>
          <w:p w:rsidR="00C83E46" w:rsidRPr="00C83E46" w:rsidRDefault="00C83E46" w:rsidP="00C83E46">
            <w:pPr>
              <w:pStyle w:val="Heading4"/>
            </w:pPr>
            <w:r w:rsidRPr="00C83E46">
              <w:t xml:space="preserve">Ouvrir la liste des </w:t>
            </w:r>
            <w:r w:rsidR="00D23BD7">
              <w:t>remarque</w:t>
            </w:r>
            <w:r w:rsidRPr="00C83E46">
              <w:t xml:space="preserve">s </w:t>
            </w:r>
          </w:p>
          <w:p w:rsidR="00C83E46" w:rsidRPr="00C83E46" w:rsidRDefault="00D23BD7" w:rsidP="00C83E46">
            <w:pPr>
              <w:pStyle w:val="ListBullet"/>
            </w:pPr>
            <w:r>
              <w:t xml:space="preserve"> </w:t>
            </w:r>
            <w:r w:rsidR="00C83E46" w:rsidRPr="00C83E46">
              <w:t xml:space="preserve">Cliquez sur le </w:t>
            </w:r>
            <w:r w:rsidR="00C83E46" w:rsidRPr="00C83E46">
              <w:rPr>
                <w:rStyle w:val="UserInterface"/>
              </w:rPr>
              <w:t>menu</w:t>
            </w:r>
            <w:r w:rsidR="00C83E46" w:rsidRPr="00C83E46">
              <w:t xml:space="preserve"> du projet, sous </w:t>
            </w:r>
            <w:r w:rsidR="00C83E46" w:rsidRPr="00C83E46">
              <w:rPr>
                <w:rStyle w:val="UserInterface"/>
              </w:rPr>
              <w:t>Outils</w:t>
            </w:r>
            <w:r w:rsidR="00C83E46" w:rsidRPr="00C83E46">
              <w:t xml:space="preserve">. </w:t>
            </w:r>
          </w:p>
          <w:p w:rsidR="00C83E46" w:rsidRPr="00C83E46" w:rsidRDefault="00C83E46" w:rsidP="00C83E46">
            <w:pPr>
              <w:pStyle w:val="Heading4"/>
            </w:pPr>
            <w:r w:rsidRPr="00C83E46">
              <w:t xml:space="preserve">Filtre des </w:t>
            </w:r>
            <w:r w:rsidR="00D23BD7">
              <w:t>remarque</w:t>
            </w:r>
            <w:r w:rsidRPr="00C83E46">
              <w:t>s</w:t>
            </w:r>
          </w:p>
          <w:p w:rsidR="00C83E46" w:rsidRPr="00C83E46" w:rsidRDefault="00C83E46" w:rsidP="00C83E46">
            <w:pPr>
              <w:pStyle w:val="BodyText"/>
            </w:pPr>
            <w:r w:rsidRPr="00C83E46">
              <w:t>Permet</w:t>
            </w:r>
            <w:r w:rsidR="00D970D7">
              <w:t>s</w:t>
            </w:r>
            <w:r w:rsidRPr="00C83E46">
              <w:t xml:space="preserve"> de filtrer par le </w:t>
            </w:r>
            <w:r w:rsidRPr="00C83E46">
              <w:rPr>
                <w:i/>
                <w:iCs/>
              </w:rPr>
              <w:t>statut</w:t>
            </w:r>
            <w:r w:rsidRPr="00C83E46">
              <w:t xml:space="preserve"> des </w:t>
            </w:r>
            <w:r w:rsidR="00D23BD7">
              <w:t>remarque</w:t>
            </w:r>
            <w:r w:rsidRPr="00C83E46">
              <w:t xml:space="preserve">s, par la personne à qui elles sont </w:t>
            </w:r>
            <w:r w:rsidRPr="00C83E46">
              <w:rPr>
                <w:i/>
                <w:iCs/>
              </w:rPr>
              <w:t>assignées</w:t>
            </w:r>
            <w:r w:rsidRPr="00C83E46">
              <w:t xml:space="preserve"> ou par leur </w:t>
            </w:r>
            <w:r w:rsidRPr="00C83E46">
              <w:rPr>
                <w:i/>
                <w:iCs/>
              </w:rPr>
              <w:t>étiquette</w:t>
            </w:r>
            <w:r w:rsidRPr="00C83E46">
              <w:t xml:space="preserve">. </w:t>
            </w:r>
          </w:p>
          <w:p w:rsidR="00C83E46" w:rsidRPr="00C83E46" w:rsidRDefault="00D23BD7" w:rsidP="008812A4">
            <w:pPr>
              <w:pStyle w:val="ListBullet"/>
            </w:pPr>
            <w:r>
              <w:t xml:space="preserve"> </w:t>
            </w:r>
            <w:r w:rsidR="00C83E46" w:rsidRPr="00C83E46">
              <w:t xml:space="preserve">Cliquez sur le </w:t>
            </w:r>
            <w:r w:rsidR="00C83E46" w:rsidRPr="008812A4">
              <w:rPr>
                <w:rStyle w:val="UserInterface"/>
              </w:rPr>
              <w:t>filtre</w:t>
            </w:r>
            <w:r w:rsidR="008812A4">
              <w:rPr>
                <w:rStyle w:val="UserInterface"/>
              </w:rPr>
              <w:t xml:space="preserve"> de remarques</w:t>
            </w:r>
            <w:r w:rsidR="00C83E46" w:rsidRPr="00C83E46">
              <w:t xml:space="preserve"> pour voir les autres options de filtre. </w:t>
            </w:r>
          </w:p>
          <w:p w:rsidR="00C83E46" w:rsidRPr="00C83E46" w:rsidRDefault="00D23BD7" w:rsidP="00C83E46">
            <w:pPr>
              <w:pStyle w:val="ListBullet"/>
            </w:pPr>
            <w:r>
              <w:t xml:space="preserve"> </w:t>
            </w:r>
            <w:r w:rsidR="00C83E46" w:rsidRPr="00C83E46">
              <w:t xml:space="preserve">Pour sélectionner un filtre différent, cliquez sur l'option. </w:t>
            </w:r>
          </w:p>
          <w:p w:rsidR="00C83E46" w:rsidRPr="00C83E46" w:rsidRDefault="00D23BD7" w:rsidP="00C83E46">
            <w:pPr>
              <w:pStyle w:val="ListBullet"/>
            </w:pPr>
            <w:r>
              <w:t xml:space="preserve"> </w:t>
            </w:r>
            <w:r w:rsidR="00C83E46" w:rsidRPr="008812A4">
              <w:rPr>
                <w:rStyle w:val="UserInterface"/>
              </w:rPr>
              <w:t>Non résolues</w:t>
            </w:r>
            <w:r w:rsidR="00C83E46" w:rsidRPr="00C83E46">
              <w:t xml:space="preserve"> = uniquement les </w:t>
            </w:r>
            <w:r>
              <w:t>remarque</w:t>
            </w:r>
            <w:r w:rsidR="00C83E46" w:rsidRPr="00C83E46">
              <w:t xml:space="preserve">s non résolues. </w:t>
            </w:r>
          </w:p>
          <w:p w:rsidR="00C83E46" w:rsidRPr="00C83E46" w:rsidRDefault="00D23BD7" w:rsidP="00C83E46">
            <w:pPr>
              <w:pStyle w:val="ListBullet"/>
            </w:pPr>
            <w:r>
              <w:t xml:space="preserve"> </w:t>
            </w:r>
            <w:r w:rsidR="00C83E46" w:rsidRPr="008812A4">
              <w:rPr>
                <w:rStyle w:val="UserInterface"/>
              </w:rPr>
              <w:t xml:space="preserve">Toutes les </w:t>
            </w:r>
            <w:r>
              <w:rPr>
                <w:rStyle w:val="UserInterface"/>
              </w:rPr>
              <w:t>remarque</w:t>
            </w:r>
            <w:r w:rsidR="00C83E46" w:rsidRPr="008812A4">
              <w:rPr>
                <w:rStyle w:val="UserInterface"/>
              </w:rPr>
              <w:t>s</w:t>
            </w:r>
            <w:r w:rsidR="00C83E46" w:rsidRPr="00C83E46">
              <w:t xml:space="preserve"> = </w:t>
            </w:r>
            <w:r>
              <w:t>remarque</w:t>
            </w:r>
            <w:r w:rsidR="00C83E46" w:rsidRPr="00C83E46">
              <w:t xml:space="preserve">s résolues + </w:t>
            </w:r>
            <w:r>
              <w:t>remarque</w:t>
            </w:r>
            <w:r w:rsidR="00C83E46" w:rsidRPr="00C83E46">
              <w:t xml:space="preserve">s non résolues. </w:t>
            </w:r>
          </w:p>
          <w:p w:rsidR="00C83E46" w:rsidRPr="00C83E46" w:rsidRDefault="00D23BD7" w:rsidP="008812A4">
            <w:pPr>
              <w:pStyle w:val="ListBullet"/>
            </w:pPr>
            <w:r>
              <w:t xml:space="preserve"> </w:t>
            </w:r>
            <w:r w:rsidR="00C83E46" w:rsidRPr="008812A4">
              <w:rPr>
                <w:rStyle w:val="UserInterface"/>
              </w:rPr>
              <w:t>Coche en vert</w:t>
            </w:r>
            <w:r w:rsidR="00C83E46" w:rsidRPr="00C83E46">
              <w:t xml:space="preserve"> = résolu.</w:t>
            </w:r>
          </w:p>
          <w:p w:rsidR="00C83E46" w:rsidRPr="00C83E46" w:rsidRDefault="00D23BD7" w:rsidP="008812A4">
            <w:pPr>
              <w:pStyle w:val="ListBullet"/>
            </w:pPr>
            <w:r>
              <w:lastRenderedPageBreak/>
              <w:t xml:space="preserve"> </w:t>
            </w:r>
            <w:r w:rsidR="00C83E46" w:rsidRPr="00C83E46">
              <w:t>"</w:t>
            </w:r>
            <w:r>
              <w:t>Remarque</w:t>
            </w:r>
            <w:r w:rsidR="00C83E46" w:rsidRPr="00C83E46">
              <w:t xml:space="preserve">s non résolues qui me sont </w:t>
            </w:r>
            <w:r w:rsidR="008812A4">
              <w:t>confi</w:t>
            </w:r>
            <w:r w:rsidR="00C83E46" w:rsidRPr="00C83E46">
              <w:t>ées".</w:t>
            </w:r>
          </w:p>
          <w:p w:rsidR="00C83E46" w:rsidRPr="00C83E46" w:rsidRDefault="00D23BD7" w:rsidP="00C83E46">
            <w:pPr>
              <w:pStyle w:val="ListBullet"/>
            </w:pPr>
            <w:r>
              <w:t xml:space="preserve"> </w:t>
            </w:r>
            <w:r>
              <w:rPr>
                <w:rStyle w:val="UserInterface"/>
              </w:rPr>
              <w:t>Remarque</w:t>
            </w:r>
            <w:r w:rsidR="00C83E46" w:rsidRPr="008812A4">
              <w:rPr>
                <w:rStyle w:val="UserInterface"/>
              </w:rPr>
              <w:t>s non lues</w:t>
            </w:r>
            <w:r w:rsidR="00C83E46" w:rsidRPr="00C83E46">
              <w:t xml:space="preserve"> = fond jaune</w:t>
            </w:r>
          </w:p>
          <w:p w:rsidR="00C83E46" w:rsidRPr="00C83E46" w:rsidRDefault="00D23BD7" w:rsidP="008812A4">
            <w:pPr>
              <w:pStyle w:val="ListBullet"/>
            </w:pPr>
            <w:r>
              <w:t xml:space="preserve"> </w:t>
            </w:r>
            <w:r w:rsidR="008812A4" w:rsidRPr="008812A4">
              <w:rPr>
                <w:rStyle w:val="UserInterface"/>
              </w:rPr>
              <w:t>Étiquettes</w:t>
            </w:r>
            <w:r w:rsidR="00C83E46" w:rsidRPr="00C83E46">
              <w:t xml:space="preserve"> spécifiques </w:t>
            </w:r>
          </w:p>
          <w:p w:rsidR="00C83E46" w:rsidRPr="00C83E46" w:rsidRDefault="00C83E46" w:rsidP="00C83E46">
            <w:pPr>
              <w:pStyle w:val="Heading4"/>
            </w:pPr>
            <w:r w:rsidRPr="00C83E46">
              <w:t xml:space="preserve">Rouvrir une </w:t>
            </w:r>
            <w:r w:rsidR="00D23BD7">
              <w:t>remarque</w:t>
            </w:r>
            <w:r w:rsidRPr="00C83E46">
              <w:t xml:space="preserve"> résolue</w:t>
            </w:r>
          </w:p>
          <w:p w:rsidR="00C83E46" w:rsidRPr="00C83E46" w:rsidRDefault="00D23BD7" w:rsidP="008812A4">
            <w:pPr>
              <w:pStyle w:val="BodyText"/>
            </w:pPr>
            <w:r>
              <w:t xml:space="preserve"> </w:t>
            </w:r>
            <w:r w:rsidR="008812A4">
              <w:t>C</w:t>
            </w:r>
            <w:r w:rsidR="00C83E46" w:rsidRPr="00C83E46">
              <w:t xml:space="preserve">liquez sur le bouton </w:t>
            </w:r>
            <w:r w:rsidR="008812A4">
              <w:rPr>
                <w:rStyle w:val="UserInterface"/>
              </w:rPr>
              <w:t>É</w:t>
            </w:r>
            <w:r w:rsidR="008812A4" w:rsidRPr="008812A4">
              <w:rPr>
                <w:rStyle w:val="UserInterface"/>
              </w:rPr>
              <w:t>dition</w:t>
            </w:r>
            <w:r w:rsidR="00C83E46" w:rsidRPr="00C83E46">
              <w:t xml:space="preserve">, puis sur </w:t>
            </w:r>
            <w:r w:rsidR="008812A4" w:rsidRPr="008812A4">
              <w:rPr>
                <w:rStyle w:val="UserInterface"/>
              </w:rPr>
              <w:t>Annuler</w:t>
            </w:r>
            <w:r w:rsidR="008812A4">
              <w:t xml:space="preserve"> (à gauche)</w:t>
            </w:r>
            <w:r w:rsidR="00C83E46" w:rsidRPr="00C83E46">
              <w:t xml:space="preserve">. </w:t>
            </w:r>
          </w:p>
          <w:p w:rsidR="00C83E46" w:rsidRPr="00C83E46" w:rsidRDefault="00C83E46" w:rsidP="008812A4">
            <w:pPr>
              <w:pStyle w:val="ListResult"/>
            </w:pPr>
            <w:r w:rsidRPr="00C83E46">
              <w:t xml:space="preserve">Cette </w:t>
            </w:r>
            <w:r w:rsidR="00D23BD7">
              <w:t>remarque</w:t>
            </w:r>
            <w:r w:rsidRPr="00C83E46">
              <w:t xml:space="preserve"> est maintenant non résolue et présente à nouveau l'icône de drapeau rouge. </w:t>
            </w:r>
          </w:p>
          <w:p w:rsidR="00C83E46" w:rsidRPr="00C83E46" w:rsidRDefault="00C83E46" w:rsidP="008812A4">
            <w:pPr>
              <w:pStyle w:val="Heading4"/>
            </w:pPr>
            <w:r w:rsidRPr="00C83E46">
              <w:t>Filtre des versets</w:t>
            </w:r>
          </w:p>
          <w:p w:rsidR="00C83E46" w:rsidRPr="00C83E46" w:rsidRDefault="00C83E46" w:rsidP="00C83E46">
            <w:pPr>
              <w:pStyle w:val="BodyText"/>
            </w:pPr>
            <w:r w:rsidRPr="00C83E46">
              <w:t xml:space="preserve">Ce filtre contrôle l'étendue des écritures. </w:t>
            </w:r>
          </w:p>
          <w:p w:rsidR="00C83E46" w:rsidRPr="00C83E46" w:rsidRDefault="00D23BD7" w:rsidP="008812A4">
            <w:pPr>
              <w:pStyle w:val="ListBullet"/>
            </w:pPr>
            <w:r>
              <w:t xml:space="preserve"> </w:t>
            </w:r>
            <w:r w:rsidR="00C83E46" w:rsidRPr="00C83E46">
              <w:t xml:space="preserve">Cliquez sur le filtre des versets pour afficher les options de filtre pour la plage d'écritures. </w:t>
            </w:r>
          </w:p>
          <w:p w:rsidR="00C83E46" w:rsidRPr="00C83E46" w:rsidRDefault="00D23BD7" w:rsidP="008812A4">
            <w:pPr>
              <w:pStyle w:val="ListBullet"/>
            </w:pPr>
            <w:r>
              <w:t xml:space="preserve"> </w:t>
            </w:r>
            <w:r w:rsidR="00C83E46" w:rsidRPr="00C83E46">
              <w:t xml:space="preserve">Livre actuel. </w:t>
            </w:r>
          </w:p>
          <w:p w:rsidR="00C83E46" w:rsidRPr="00C83E46" w:rsidRDefault="00D23BD7" w:rsidP="008812A4">
            <w:pPr>
              <w:pStyle w:val="ListBullet"/>
            </w:pPr>
            <w:r>
              <w:t xml:space="preserve"> </w:t>
            </w:r>
            <w:r w:rsidR="00C83E46" w:rsidRPr="00C83E46">
              <w:t>Chapitre actuel</w:t>
            </w:r>
          </w:p>
          <w:p w:rsidR="00C83E46" w:rsidRPr="00C83E46" w:rsidRDefault="00D23BD7" w:rsidP="008812A4">
            <w:pPr>
              <w:pStyle w:val="ListBullet"/>
            </w:pPr>
            <w:r>
              <w:t xml:space="preserve"> </w:t>
            </w:r>
            <w:r w:rsidR="00C83E46" w:rsidRPr="00C83E46">
              <w:t xml:space="preserve">Chapitres qui me sont </w:t>
            </w:r>
            <w:r w:rsidR="008812A4">
              <w:t>confi</w:t>
            </w:r>
            <w:r w:rsidR="00C83E46" w:rsidRPr="00C83E46">
              <w:t>és ...</w:t>
            </w:r>
          </w:p>
          <w:p w:rsidR="00C83E46" w:rsidRPr="00C83E46" w:rsidRDefault="00C83E46" w:rsidP="008812A4">
            <w:pPr>
              <w:pStyle w:val="Heading4"/>
            </w:pPr>
            <w:r w:rsidRPr="00C83E46">
              <w:t>Ordre de tri (troisième) option</w:t>
            </w:r>
          </w:p>
          <w:p w:rsidR="00C83E46" w:rsidRPr="00C83E46" w:rsidRDefault="00D23BD7" w:rsidP="008812A4">
            <w:pPr>
              <w:pStyle w:val="ListBullet"/>
            </w:pPr>
            <w:r>
              <w:t xml:space="preserve"> </w:t>
            </w:r>
            <w:r w:rsidR="00C83E46" w:rsidRPr="00C83E46">
              <w:t xml:space="preserve">Cliquez pour voir les options. </w:t>
            </w:r>
          </w:p>
          <w:p w:rsidR="00C83E46" w:rsidRPr="00C83E46" w:rsidRDefault="00D23BD7" w:rsidP="008812A4">
            <w:pPr>
              <w:pStyle w:val="ListBullet"/>
            </w:pPr>
            <w:r>
              <w:t xml:space="preserve"> </w:t>
            </w:r>
            <w:r w:rsidR="00C83E46" w:rsidRPr="008812A4">
              <w:rPr>
                <w:rStyle w:val="UserInterface"/>
              </w:rPr>
              <w:t>Trier par verset</w:t>
            </w:r>
            <w:r w:rsidR="00C83E46" w:rsidRPr="00C83E46">
              <w:t xml:space="preserve"> = ordre d'apparition dans le texte de l'Écriture. </w:t>
            </w:r>
          </w:p>
          <w:p w:rsidR="00C83E46" w:rsidRPr="00C83E46" w:rsidRDefault="00D23BD7" w:rsidP="008812A4">
            <w:pPr>
              <w:pStyle w:val="ListBullet"/>
            </w:pPr>
            <w:r>
              <w:lastRenderedPageBreak/>
              <w:t xml:space="preserve"> </w:t>
            </w:r>
            <w:r w:rsidR="00C83E46" w:rsidRPr="008812A4">
              <w:rPr>
                <w:rStyle w:val="UserInterface"/>
              </w:rPr>
              <w:t>Trier par date</w:t>
            </w:r>
            <w:r w:rsidR="00C83E46" w:rsidRPr="00C83E46">
              <w:t xml:space="preserve"> = date et heure de l'action la plus récente pour les </w:t>
            </w:r>
            <w:r>
              <w:t>remarque</w:t>
            </w:r>
            <w:r w:rsidR="00C83E46" w:rsidRPr="00C83E46">
              <w:t xml:space="preserve">s. </w:t>
            </w:r>
          </w:p>
          <w:p w:rsidR="00C83E46" w:rsidRPr="00C83E46" w:rsidRDefault="00D23BD7" w:rsidP="008812A4">
            <w:pPr>
              <w:pStyle w:val="ListBullet"/>
            </w:pPr>
            <w:r>
              <w:t xml:space="preserve"> </w:t>
            </w:r>
            <w:r w:rsidR="00C83E46" w:rsidRPr="008812A4">
              <w:rPr>
                <w:rStyle w:val="UserInterface"/>
              </w:rPr>
              <w:t>Trier par Assignataire</w:t>
            </w:r>
            <w:r w:rsidR="00C83E46" w:rsidRPr="00C83E46">
              <w:t xml:space="preserve"> = une personne ou l'équipe.</w:t>
            </w:r>
          </w:p>
          <w:p w:rsidR="00C83E46" w:rsidRPr="00C83E46" w:rsidRDefault="008812A4" w:rsidP="008812A4">
            <w:pPr>
              <w:pStyle w:val="Heading4"/>
            </w:pPr>
            <w:r>
              <w:t>Tâches et avancement</w:t>
            </w:r>
          </w:p>
          <w:p w:rsidR="00C83E46" w:rsidRPr="00C83E46" w:rsidRDefault="00D23BD7" w:rsidP="008812A4">
            <w:pPr>
              <w:pStyle w:val="ListBullet"/>
            </w:pPr>
            <w:r>
              <w:t xml:space="preserve"> </w:t>
            </w:r>
            <w:r w:rsidR="00C83E46" w:rsidRPr="00C83E46">
              <w:t>Cliquez sur le bouton Affectations et progrès</w:t>
            </w:r>
          </w:p>
          <w:p w:rsidR="00C83E46" w:rsidRPr="00C83E46" w:rsidRDefault="00D23BD7" w:rsidP="008812A4">
            <w:pPr>
              <w:pStyle w:val="ListBullet"/>
            </w:pPr>
            <w:r>
              <w:t xml:space="preserve"> </w:t>
            </w:r>
            <w:r w:rsidR="00C83E46" w:rsidRPr="00C83E46">
              <w:t xml:space="preserve">Dans Mes Tâches, les </w:t>
            </w:r>
            <w:r>
              <w:t>remarque</w:t>
            </w:r>
            <w:r w:rsidR="00C83E46" w:rsidRPr="00C83E46">
              <w:t xml:space="preserve">s de projet non résolues sont listées. </w:t>
            </w:r>
          </w:p>
          <w:p w:rsidR="00C83E46" w:rsidRPr="00C83E46" w:rsidRDefault="00C83E46" w:rsidP="008812A4">
            <w:pPr>
              <w:pStyle w:val="Heading3"/>
            </w:pPr>
            <w:r w:rsidRPr="00C83E46">
              <w:t xml:space="preserve">Pour afficher les </w:t>
            </w:r>
            <w:r w:rsidR="00D23BD7">
              <w:t>remarque</w:t>
            </w:r>
            <w:r w:rsidRPr="00C83E46">
              <w:t>s</w:t>
            </w:r>
          </w:p>
          <w:p w:rsidR="00C83E46" w:rsidRPr="00C83E46" w:rsidRDefault="00D23BD7" w:rsidP="008812A4">
            <w:pPr>
              <w:pStyle w:val="ListBullet"/>
            </w:pPr>
            <w:r>
              <w:t xml:space="preserve"> </w:t>
            </w:r>
            <w:r w:rsidR="00C83E46" w:rsidRPr="00C83E46">
              <w:t xml:space="preserve">Cliquez sur le nombre de problèmes. </w:t>
            </w:r>
          </w:p>
          <w:p w:rsidR="00C83E46" w:rsidRPr="00C83E46" w:rsidRDefault="00C83E46" w:rsidP="008812A4">
            <w:pPr>
              <w:pStyle w:val="ListResult"/>
            </w:pPr>
            <w:r w:rsidRPr="00C83E46">
              <w:t xml:space="preserve">La liste des </w:t>
            </w:r>
            <w:r w:rsidR="00D23BD7">
              <w:t>remarque</w:t>
            </w:r>
            <w:r w:rsidRPr="00C83E46">
              <w:t xml:space="preserve">s est automatiquement filtrée pour l'ensemble des </w:t>
            </w:r>
            <w:r w:rsidR="00D23BD7">
              <w:t>remarque</w:t>
            </w:r>
            <w:r w:rsidRPr="00C83E46">
              <w:t xml:space="preserve">s sélectionnées. </w:t>
            </w:r>
          </w:p>
          <w:p w:rsidR="00C83E46" w:rsidRPr="00C83E46" w:rsidRDefault="00C83E46" w:rsidP="008812A4">
            <w:pPr>
              <w:pStyle w:val="Heading4"/>
            </w:pPr>
            <w:r w:rsidRPr="00C83E46">
              <w:t>Afficher la combinaison des filtres actifs</w:t>
            </w:r>
          </w:p>
          <w:p w:rsidR="00C83E46" w:rsidRPr="00C83E46" w:rsidRDefault="00D23BD7" w:rsidP="008812A4">
            <w:pPr>
              <w:pStyle w:val="ListBullet"/>
            </w:pPr>
            <w:r>
              <w:t xml:space="preserve"> </w:t>
            </w:r>
            <w:r w:rsidR="00C83E46" w:rsidRPr="00C83E46">
              <w:t xml:space="preserve">Passez la souris sur le </w:t>
            </w:r>
            <w:r w:rsidR="008812A4">
              <w:t>F</w:t>
            </w:r>
            <w:r w:rsidR="00C83E46" w:rsidRPr="00C83E46">
              <w:t xml:space="preserve">iltre </w:t>
            </w:r>
            <w:r w:rsidR="008812A4">
              <w:t xml:space="preserve">des </w:t>
            </w:r>
            <w:r>
              <w:t>Remarque</w:t>
            </w:r>
            <w:r w:rsidR="00C83E46" w:rsidRPr="00C83E46">
              <w:t xml:space="preserve">s. </w:t>
            </w:r>
          </w:p>
          <w:p w:rsidR="00C83E46" w:rsidRPr="00C83E46" w:rsidRDefault="00C83E46" w:rsidP="008812A4">
            <w:pPr>
              <w:pStyle w:val="Heading4"/>
            </w:pPr>
            <w:r w:rsidRPr="00C83E46">
              <w:t xml:space="preserve">Boutons Précédent et Suivant </w:t>
            </w:r>
          </w:p>
          <w:p w:rsidR="00110136" w:rsidRPr="00C83E46" w:rsidRDefault="00D23BD7" w:rsidP="008812A4">
            <w:pPr>
              <w:pStyle w:val="ListBullet"/>
            </w:pPr>
            <w:r>
              <w:t xml:space="preserve"> </w:t>
            </w:r>
            <w:r w:rsidR="00C83E46" w:rsidRPr="00C83E46">
              <w:t xml:space="preserve">Vous permettent d'aller et venir entre les </w:t>
            </w:r>
            <w:r w:rsidR="00C83E46" w:rsidRPr="008812A4">
              <w:rPr>
                <w:i/>
                <w:iCs/>
              </w:rPr>
              <w:t>combinaisons de filtres</w:t>
            </w:r>
            <w:r w:rsidR="00C83E46" w:rsidRPr="00C83E46">
              <w:t xml:space="preserve"> précédentes. </w:t>
            </w:r>
          </w:p>
          <w:p w:rsidR="0000785C" w:rsidRPr="00C83E46" w:rsidRDefault="0000785C" w:rsidP="00590166">
            <w:pPr>
              <w:pStyle w:val="BodyText"/>
            </w:pPr>
          </w:p>
        </w:tc>
      </w:tr>
      <w:tr w:rsidR="0000785C" w:rsidRPr="00C83E46" w:rsidTr="00110136">
        <w:tc>
          <w:tcPr>
            <w:tcW w:w="3471" w:type="dxa"/>
          </w:tcPr>
          <w:p w:rsidR="0000785C" w:rsidRPr="00D970D7" w:rsidRDefault="0000785C" w:rsidP="00D970D7">
            <w:pPr>
              <w:pStyle w:val="Heading2"/>
              <w:outlineLvl w:val="1"/>
              <w:rPr>
                <w:lang w:val="en-AU"/>
              </w:rPr>
            </w:pPr>
            <w:r w:rsidRPr="00D970D7">
              <w:rPr>
                <w:lang w:val="en-AU"/>
              </w:rPr>
              <w:lastRenderedPageBreak/>
              <w:t xml:space="preserve">2.5f Notes: </w:t>
            </w:r>
            <w:r w:rsidR="00840237" w:rsidRPr="00D970D7">
              <w:rPr>
                <w:lang w:val="en-AU"/>
              </w:rPr>
              <w:t>Search and use Hashtags</w:t>
            </w:r>
          </w:p>
          <w:p w:rsidR="00BF6B20" w:rsidRPr="00D970D7" w:rsidRDefault="00BF6B20" w:rsidP="00BF6B20">
            <w:pPr>
              <w:pStyle w:val="BodyText"/>
              <w:rPr>
                <w:lang w:val="en-AU"/>
              </w:rPr>
            </w:pPr>
            <w:r w:rsidRPr="00D970D7">
              <w:rPr>
                <w:lang w:val="en-AU"/>
              </w:rPr>
              <w:t xml:space="preserve">In this video, we are going to see how to search in the Notes List to find notes. </w:t>
            </w:r>
          </w:p>
          <w:p w:rsidR="00BF6B20" w:rsidRPr="00D970D7" w:rsidRDefault="00C83E46" w:rsidP="00C83E46">
            <w:pPr>
              <w:pStyle w:val="ListBullet"/>
              <w:rPr>
                <w:lang w:val="en-AU"/>
              </w:rPr>
            </w:pPr>
            <w:r w:rsidRPr="00D970D7">
              <w:rPr>
                <w:lang w:val="en-AU"/>
              </w:rPr>
              <w:t>Click in the search box</w:t>
            </w:r>
          </w:p>
          <w:p w:rsidR="00C83E46" w:rsidRPr="00D970D7" w:rsidRDefault="00C83E46" w:rsidP="00C83E46">
            <w:pPr>
              <w:pStyle w:val="ListBullet"/>
              <w:rPr>
                <w:lang w:val="en-AU"/>
              </w:rPr>
            </w:pPr>
            <w:r w:rsidRPr="00D970D7">
              <w:rPr>
                <w:lang w:val="en-AU"/>
              </w:rPr>
              <w:t>Start typing</w:t>
            </w:r>
          </w:p>
          <w:p w:rsidR="00BF6B20" w:rsidRPr="00D970D7" w:rsidRDefault="00BF6B20" w:rsidP="00C83E46">
            <w:pPr>
              <w:pStyle w:val="ListResult"/>
              <w:rPr>
                <w:lang w:val="en-AU"/>
              </w:rPr>
            </w:pPr>
            <w:r w:rsidRPr="00D970D7">
              <w:rPr>
                <w:lang w:val="en-AU"/>
              </w:rPr>
              <w:t xml:space="preserve">As you type, matching notes will be shown in the list. </w:t>
            </w:r>
          </w:p>
          <w:p w:rsidR="00C83E46" w:rsidRPr="00D970D7" w:rsidRDefault="00BF6B20" w:rsidP="00840237">
            <w:pPr>
              <w:pStyle w:val="BodyText"/>
              <w:rPr>
                <w:lang w:val="en-AU"/>
              </w:rPr>
            </w:pPr>
            <w:r w:rsidRPr="00D970D7">
              <w:rPr>
                <w:lang w:val="en-AU"/>
              </w:rPr>
              <w:t xml:space="preserve">A note matches if the search text is found in </w:t>
            </w:r>
          </w:p>
          <w:p w:rsidR="00C83E46" w:rsidRPr="00D970D7" w:rsidRDefault="00BF6B20" w:rsidP="00C83E46">
            <w:pPr>
              <w:pStyle w:val="ListBullet"/>
              <w:rPr>
                <w:lang w:val="en-AU"/>
              </w:rPr>
            </w:pPr>
            <w:r w:rsidRPr="00D970D7">
              <w:rPr>
                <w:lang w:val="en-AU"/>
              </w:rPr>
              <w:t xml:space="preserve">the original note, </w:t>
            </w:r>
          </w:p>
          <w:p w:rsidR="00C83E46" w:rsidRPr="00D970D7" w:rsidRDefault="00BF6B20" w:rsidP="00C83E46">
            <w:pPr>
              <w:pStyle w:val="ListBullet"/>
              <w:rPr>
                <w:lang w:val="en-AU"/>
              </w:rPr>
            </w:pPr>
            <w:r w:rsidRPr="00D970D7">
              <w:rPr>
                <w:lang w:val="en-AU"/>
              </w:rPr>
              <w:t xml:space="preserve">any of its comments, </w:t>
            </w:r>
          </w:p>
          <w:p w:rsidR="00C83E46" w:rsidRPr="00D970D7" w:rsidRDefault="00BF6B20" w:rsidP="00C83E46">
            <w:pPr>
              <w:pStyle w:val="ListBullet"/>
              <w:rPr>
                <w:lang w:val="en-AU"/>
              </w:rPr>
            </w:pPr>
            <w:r w:rsidRPr="00D970D7">
              <w:rPr>
                <w:lang w:val="en-AU"/>
              </w:rPr>
              <w:t xml:space="preserve">the names of team members </w:t>
            </w:r>
          </w:p>
          <w:p w:rsidR="00BF6B20" w:rsidRPr="00D970D7" w:rsidRDefault="00BF6B20" w:rsidP="00C83E46">
            <w:pPr>
              <w:pStyle w:val="ListBullet"/>
              <w:rPr>
                <w:lang w:val="en-AU"/>
              </w:rPr>
            </w:pPr>
            <w:r w:rsidRPr="00D970D7">
              <w:rPr>
                <w:lang w:val="en-AU"/>
              </w:rPr>
              <w:t xml:space="preserve">the Scripture text which this note is attached to. </w:t>
            </w:r>
          </w:p>
          <w:p w:rsidR="00840237" w:rsidRPr="00D970D7" w:rsidRDefault="00840237" w:rsidP="00840237">
            <w:pPr>
              <w:pStyle w:val="Heading4"/>
              <w:outlineLvl w:val="3"/>
              <w:rPr>
                <w:lang w:val="en-AU"/>
              </w:rPr>
            </w:pPr>
            <w:r w:rsidRPr="00D970D7">
              <w:rPr>
                <w:lang w:val="en-AU"/>
              </w:rPr>
              <w:t>Add hashtags to your notes</w:t>
            </w:r>
          </w:p>
          <w:p w:rsidR="00C83E46" w:rsidRPr="00D970D7" w:rsidRDefault="00840237" w:rsidP="00840237">
            <w:pPr>
              <w:pStyle w:val="BodyText"/>
              <w:rPr>
                <w:lang w:val="en-AU"/>
              </w:rPr>
            </w:pPr>
            <w:r w:rsidRPr="00D970D7">
              <w:rPr>
                <w:lang w:val="en-AU"/>
              </w:rPr>
              <w:t>A hashtag is a typed tag which begins with the hash symbol (or pound sign). Notes can have multiple hashtags.</w:t>
            </w:r>
          </w:p>
          <w:p w:rsidR="00C83E46" w:rsidRPr="00D970D7" w:rsidRDefault="00C83E46" w:rsidP="00C83E46">
            <w:pPr>
              <w:pStyle w:val="Heading3"/>
            </w:pPr>
            <w:r w:rsidRPr="00D970D7">
              <w:t>Add hashtag</w:t>
            </w:r>
          </w:p>
          <w:p w:rsidR="00C83E46" w:rsidRPr="00D970D7" w:rsidRDefault="00C83E46" w:rsidP="00C83E46">
            <w:pPr>
              <w:pStyle w:val="ListBullet"/>
              <w:rPr>
                <w:lang w:val="en-AU"/>
              </w:rPr>
            </w:pPr>
            <w:r w:rsidRPr="00D970D7">
              <w:rPr>
                <w:lang w:val="en-AU"/>
              </w:rPr>
              <w:t>Type a # and a tag anywhere in a note</w:t>
            </w:r>
          </w:p>
          <w:p w:rsidR="00840237" w:rsidRPr="00D970D7" w:rsidRDefault="00840237" w:rsidP="00C83E46">
            <w:pPr>
              <w:pStyle w:val="Heading3"/>
            </w:pPr>
            <w:r w:rsidRPr="00D970D7">
              <w:t xml:space="preserve"> </w:t>
            </w:r>
            <w:r w:rsidR="00C83E46" w:rsidRPr="00D970D7">
              <w:t>Search for hashtag</w:t>
            </w:r>
          </w:p>
          <w:p w:rsidR="00840237" w:rsidRPr="00D970D7" w:rsidRDefault="00840237" w:rsidP="00840237">
            <w:pPr>
              <w:pStyle w:val="ListBullet"/>
              <w:rPr>
                <w:lang w:val="en-AU"/>
              </w:rPr>
            </w:pPr>
            <w:r w:rsidRPr="00D970D7">
              <w:rPr>
                <w:lang w:val="en-AU"/>
              </w:rPr>
              <w:t xml:space="preserve">In the filter, type the hash symbol in the search box and then </w:t>
            </w:r>
            <w:r w:rsidRPr="00D970D7">
              <w:rPr>
                <w:lang w:val="en-AU"/>
              </w:rPr>
              <w:lastRenderedPageBreak/>
              <w:t xml:space="preserve">continue to type the rest of the tag. </w:t>
            </w:r>
          </w:p>
          <w:p w:rsidR="00BF6B20" w:rsidRPr="00D970D7" w:rsidRDefault="00840237" w:rsidP="00C83E46">
            <w:pPr>
              <w:pStyle w:val="ListResult"/>
              <w:rPr>
                <w:lang w:val="en-AU"/>
              </w:rPr>
            </w:pPr>
            <w:r w:rsidRPr="00D970D7">
              <w:rPr>
                <w:lang w:val="en-AU"/>
              </w:rPr>
              <w:t xml:space="preserve">The search implements a filter straightaway and as you continue to type it gets narrowed down further. </w:t>
            </w:r>
          </w:p>
          <w:p w:rsidR="0000785C" w:rsidRPr="00D970D7" w:rsidRDefault="0000785C" w:rsidP="00C83E46">
            <w:pPr>
              <w:pStyle w:val="BodyText"/>
              <w:rPr>
                <w:lang w:val="en-AU"/>
              </w:rPr>
            </w:pPr>
          </w:p>
        </w:tc>
        <w:tc>
          <w:tcPr>
            <w:tcW w:w="3470" w:type="dxa"/>
          </w:tcPr>
          <w:p w:rsidR="0000785C" w:rsidRPr="003F180B" w:rsidRDefault="0000785C" w:rsidP="0000785C">
            <w:pPr>
              <w:pStyle w:val="Heading2"/>
              <w:outlineLvl w:val="1"/>
            </w:pPr>
            <w:r w:rsidRPr="003F180B">
              <w:lastRenderedPageBreak/>
              <w:t>2.5</w:t>
            </w:r>
            <w:r>
              <w:t>f</w:t>
            </w:r>
            <w:r w:rsidRPr="003F180B">
              <w:t xml:space="preserve"> </w:t>
            </w:r>
            <w:r>
              <w:t>Remarque</w:t>
            </w:r>
            <w:r w:rsidRPr="003F180B">
              <w:t xml:space="preserve">s: </w:t>
            </w:r>
            <w:r w:rsidR="008812A4">
              <w:t>Rechecher et Hashtags</w:t>
            </w:r>
          </w:p>
          <w:p w:rsidR="00C83E46" w:rsidRPr="00C83E46" w:rsidRDefault="00C83E46" w:rsidP="00C83E46">
            <w:pPr>
              <w:pStyle w:val="BodyText"/>
            </w:pPr>
            <w:r w:rsidRPr="00C83E46">
              <w:t xml:space="preserve">Dans cette vidéo, nous allons voir comment effectuer une recherche dans la liste des </w:t>
            </w:r>
            <w:r w:rsidR="00D23BD7">
              <w:t>remarque</w:t>
            </w:r>
            <w:r w:rsidRPr="00C83E46">
              <w:t xml:space="preserve">s pour trouver des </w:t>
            </w:r>
            <w:r w:rsidR="00D23BD7">
              <w:t>remarque</w:t>
            </w:r>
            <w:r w:rsidRPr="00C83E46">
              <w:t xml:space="preserve">s. </w:t>
            </w:r>
          </w:p>
          <w:p w:rsidR="00C83E46" w:rsidRPr="00C83E46" w:rsidRDefault="00D23BD7" w:rsidP="00D23BD7">
            <w:pPr>
              <w:pStyle w:val="ListBullet"/>
            </w:pPr>
            <w:r>
              <w:t xml:space="preserve"> </w:t>
            </w:r>
            <w:r w:rsidR="00C83E46" w:rsidRPr="00C83E46">
              <w:t>Cliquez dans le champ de recherche</w:t>
            </w:r>
          </w:p>
          <w:p w:rsidR="00C83E46" w:rsidRPr="00C83E46" w:rsidRDefault="00D23BD7" w:rsidP="00D23BD7">
            <w:pPr>
              <w:pStyle w:val="ListBullet"/>
            </w:pPr>
            <w:r>
              <w:t xml:space="preserve"> </w:t>
            </w:r>
            <w:r w:rsidR="00C83E46" w:rsidRPr="00C83E46">
              <w:t>Commencez à taper.</w:t>
            </w:r>
          </w:p>
          <w:p w:rsidR="00C83E46" w:rsidRPr="00C83E46" w:rsidRDefault="00C83E46" w:rsidP="00D23BD7">
            <w:pPr>
              <w:pStyle w:val="ListResult"/>
            </w:pPr>
            <w:r w:rsidRPr="00C83E46">
              <w:t xml:space="preserve">Au fur et à mesure que vous tapez, les </w:t>
            </w:r>
            <w:r w:rsidR="00D23BD7">
              <w:t>remarque</w:t>
            </w:r>
            <w:r w:rsidRPr="00C83E46">
              <w:t xml:space="preserve">s correspondantes s'affichent dans la liste. </w:t>
            </w:r>
          </w:p>
          <w:p w:rsidR="00C83E46" w:rsidRPr="00C83E46" w:rsidRDefault="00C83E46" w:rsidP="00C83E46">
            <w:pPr>
              <w:pStyle w:val="BodyText"/>
            </w:pPr>
            <w:r w:rsidRPr="00C83E46">
              <w:t xml:space="preserve">Une </w:t>
            </w:r>
            <w:r w:rsidR="00D23BD7">
              <w:t>remarque</w:t>
            </w:r>
            <w:r w:rsidRPr="00C83E46">
              <w:t xml:space="preserve"> correspond si le texte recherché se trouve dans </w:t>
            </w:r>
          </w:p>
          <w:p w:rsidR="00C83E46" w:rsidRPr="00C83E46" w:rsidRDefault="00D23BD7" w:rsidP="00D338BE">
            <w:pPr>
              <w:pStyle w:val="ListBullet"/>
            </w:pPr>
            <w:r>
              <w:t xml:space="preserve"> </w:t>
            </w:r>
            <w:r w:rsidR="00C83E46" w:rsidRPr="00C83E46">
              <w:t xml:space="preserve">la </w:t>
            </w:r>
            <w:r>
              <w:t>remarque</w:t>
            </w:r>
            <w:r w:rsidR="00C83E46" w:rsidRPr="00C83E46">
              <w:t xml:space="preserve"> originale, </w:t>
            </w:r>
          </w:p>
          <w:p w:rsidR="00C83E46" w:rsidRPr="00C83E46" w:rsidRDefault="00D23BD7" w:rsidP="00D338BE">
            <w:pPr>
              <w:pStyle w:val="ListBullet"/>
            </w:pPr>
            <w:r>
              <w:t xml:space="preserve"> </w:t>
            </w:r>
            <w:r w:rsidR="00C83E46" w:rsidRPr="00C83E46">
              <w:t xml:space="preserve">l'un de ses commentaires, </w:t>
            </w:r>
          </w:p>
          <w:p w:rsidR="00C83E46" w:rsidRPr="00C83E46" w:rsidRDefault="00D23BD7" w:rsidP="00D338BE">
            <w:pPr>
              <w:pStyle w:val="ListBullet"/>
            </w:pPr>
            <w:r>
              <w:t xml:space="preserve"> </w:t>
            </w:r>
            <w:r w:rsidR="00C83E46" w:rsidRPr="00C83E46">
              <w:t xml:space="preserve">les noms des membres de l'équipe </w:t>
            </w:r>
          </w:p>
          <w:p w:rsidR="00C83E46" w:rsidRPr="00C83E46" w:rsidRDefault="00D23BD7" w:rsidP="00D338BE">
            <w:pPr>
              <w:pStyle w:val="ListBullet"/>
            </w:pPr>
            <w:r>
              <w:t xml:space="preserve"> </w:t>
            </w:r>
            <w:r w:rsidR="00C83E46" w:rsidRPr="00C83E46">
              <w:t xml:space="preserve">le texte de l'Écriture auquel cette </w:t>
            </w:r>
            <w:r>
              <w:t>remarque</w:t>
            </w:r>
            <w:r w:rsidR="00C83E46" w:rsidRPr="00C83E46">
              <w:t xml:space="preserve"> est attachée. </w:t>
            </w:r>
          </w:p>
          <w:p w:rsidR="00C83E46" w:rsidRPr="00C83E46" w:rsidRDefault="00C83E46" w:rsidP="00D338BE">
            <w:pPr>
              <w:pStyle w:val="Heading4"/>
            </w:pPr>
            <w:r w:rsidRPr="00C83E46">
              <w:t>Ajoute</w:t>
            </w:r>
            <w:r w:rsidR="00D338BE">
              <w:t>r</w:t>
            </w:r>
            <w:r w:rsidRPr="00C83E46">
              <w:t xml:space="preserve"> des hashtags à vos </w:t>
            </w:r>
            <w:r w:rsidR="00D23BD7">
              <w:t>remarque</w:t>
            </w:r>
            <w:r w:rsidRPr="00C83E46">
              <w:t>s</w:t>
            </w:r>
          </w:p>
          <w:p w:rsidR="00C83E46" w:rsidRPr="00C83E46" w:rsidRDefault="00C83E46" w:rsidP="00D23BD7">
            <w:pPr>
              <w:pStyle w:val="BodyText"/>
            </w:pPr>
            <w:r w:rsidRPr="00C83E46">
              <w:t xml:space="preserve">Un hashtag est une étiquette tapée qui commence par le symbole dièse. Les </w:t>
            </w:r>
            <w:r w:rsidR="00D23BD7">
              <w:t>remarque</w:t>
            </w:r>
            <w:r w:rsidRPr="00C83E46">
              <w:t>s peuvent comporter plusieurs hashtags.</w:t>
            </w:r>
          </w:p>
          <w:p w:rsidR="00C83E46" w:rsidRPr="00C83E46" w:rsidRDefault="00C83E46" w:rsidP="00D338BE">
            <w:pPr>
              <w:pStyle w:val="Heading3"/>
            </w:pPr>
            <w:r w:rsidRPr="00C83E46">
              <w:lastRenderedPageBreak/>
              <w:t>Ajouter un hashtag</w:t>
            </w:r>
          </w:p>
          <w:p w:rsidR="00C83E46" w:rsidRPr="00C83E46" w:rsidRDefault="00D23BD7" w:rsidP="00D338BE">
            <w:pPr>
              <w:pStyle w:val="ListBullet"/>
            </w:pPr>
            <w:r>
              <w:t xml:space="preserve"> </w:t>
            </w:r>
            <w:r w:rsidR="00C83E46" w:rsidRPr="00C83E46">
              <w:t xml:space="preserve">Saisissez un # et une balise n'importe où dans une </w:t>
            </w:r>
            <w:r>
              <w:t>remarque</w:t>
            </w:r>
            <w:r w:rsidR="00C83E46" w:rsidRPr="00C83E46">
              <w:t>.</w:t>
            </w:r>
          </w:p>
          <w:p w:rsidR="00C83E46" w:rsidRPr="00C83E46" w:rsidRDefault="00C83E46" w:rsidP="00D338BE">
            <w:pPr>
              <w:pStyle w:val="Heading3"/>
            </w:pPr>
            <w:r w:rsidRPr="00C83E46">
              <w:t>Rechercher un hashtag</w:t>
            </w:r>
          </w:p>
          <w:p w:rsidR="00C83E46" w:rsidRPr="00C83E46" w:rsidRDefault="00D23BD7" w:rsidP="00D338BE">
            <w:pPr>
              <w:pStyle w:val="ListBullet"/>
            </w:pPr>
            <w:r>
              <w:t xml:space="preserve"> </w:t>
            </w:r>
            <w:r w:rsidR="00C83E46" w:rsidRPr="00C83E46">
              <w:t xml:space="preserve">Dans le filtre, tapez le symbole dièse dans le champ de recherche, puis continuez à taper le reste de la balise. </w:t>
            </w:r>
          </w:p>
          <w:p w:rsidR="0000785C" w:rsidRPr="00C83E46" w:rsidRDefault="00C83E46" w:rsidP="00D338BE">
            <w:pPr>
              <w:pStyle w:val="ListResult"/>
            </w:pPr>
            <w:r w:rsidRPr="00C83E46">
              <w:t>La recherche met en œuvre un filtre immédiatement et, au fur et à mesure que vous continuez à taper, elle se réduit davantage.</w:t>
            </w:r>
          </w:p>
          <w:p w:rsidR="00BF6B20" w:rsidRPr="00C83E46" w:rsidRDefault="00BF6B20" w:rsidP="00C83E46">
            <w:pPr>
              <w:pStyle w:val="BodyText"/>
            </w:pPr>
          </w:p>
        </w:tc>
      </w:tr>
      <w:tr w:rsidR="0000785C" w:rsidRPr="0000785C" w:rsidTr="00110136">
        <w:tc>
          <w:tcPr>
            <w:tcW w:w="3471" w:type="dxa"/>
          </w:tcPr>
          <w:p w:rsidR="0000785C" w:rsidRPr="00D970D7" w:rsidRDefault="0000785C" w:rsidP="0000785C">
            <w:pPr>
              <w:pStyle w:val="Heading2"/>
              <w:outlineLvl w:val="1"/>
              <w:rPr>
                <w:lang w:val="en-AU"/>
              </w:rPr>
            </w:pPr>
            <w:r w:rsidRPr="00D970D7">
              <w:rPr>
                <w:lang w:val="en-AU"/>
              </w:rPr>
              <w:lastRenderedPageBreak/>
              <w:t xml:space="preserve">2.5g Notes: </w:t>
            </w:r>
          </w:p>
          <w:p w:rsidR="0000785C" w:rsidRPr="00D970D7" w:rsidRDefault="0000785C" w:rsidP="00512157">
            <w:pPr>
              <w:pStyle w:val="Heading2"/>
              <w:outlineLvl w:val="1"/>
              <w:rPr>
                <w:lang w:val="en-AU"/>
              </w:rPr>
            </w:pPr>
          </w:p>
        </w:tc>
        <w:tc>
          <w:tcPr>
            <w:tcW w:w="3470" w:type="dxa"/>
          </w:tcPr>
          <w:p w:rsidR="0000785C" w:rsidRPr="003F180B" w:rsidRDefault="0000785C" w:rsidP="0000785C">
            <w:pPr>
              <w:pStyle w:val="Heading2"/>
              <w:outlineLvl w:val="1"/>
            </w:pPr>
            <w:r w:rsidRPr="003F180B">
              <w:t>2.5</w:t>
            </w:r>
            <w:r>
              <w:t>g</w:t>
            </w:r>
            <w:r w:rsidRPr="003F180B">
              <w:t xml:space="preserve"> </w:t>
            </w:r>
            <w:r>
              <w:t>Remarque</w:t>
            </w:r>
            <w:r w:rsidRPr="003F180B">
              <w:t xml:space="preserve">s: </w:t>
            </w:r>
          </w:p>
          <w:p w:rsidR="0000785C" w:rsidRPr="0000785C" w:rsidRDefault="0000785C" w:rsidP="003F180B">
            <w:pPr>
              <w:pStyle w:val="Heading2"/>
              <w:outlineLvl w:val="1"/>
              <w:rPr>
                <w:lang w:val="en-US"/>
              </w:rPr>
            </w:pPr>
          </w:p>
        </w:tc>
        <w:bookmarkStart w:id="0" w:name="_GoBack"/>
        <w:bookmarkEnd w:id="0"/>
      </w:tr>
    </w:tbl>
    <w:p w:rsidR="00771C60" w:rsidRPr="0000785C" w:rsidRDefault="00771C60" w:rsidP="00771C60">
      <w:pPr>
        <w:pStyle w:val="BodyText"/>
        <w:rPr>
          <w:lang w:val="en-US"/>
        </w:rPr>
      </w:pPr>
    </w:p>
    <w:p w:rsidR="00267495" w:rsidRPr="0000785C" w:rsidRDefault="00267495" w:rsidP="00771C60">
      <w:pPr>
        <w:rPr>
          <w:lang w:val="en-US"/>
        </w:rPr>
      </w:pPr>
    </w:p>
    <w:sectPr w:rsidR="00267495" w:rsidRPr="0000785C" w:rsidSect="000C6752">
      <w:headerReference w:type="default" r:id="rId8"/>
      <w:footerReference w:type="default" r:id="rId9"/>
      <w:footerReference w:type="first" r:id="rId10"/>
      <w:pgSz w:w="8392" w:h="11907" w:code="11"/>
      <w:pgMar w:top="709" w:right="709" w:bottom="709" w:left="709"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85C" w:rsidRDefault="00C4585C" w:rsidP="000C6752">
      <w:r>
        <w:separator/>
      </w:r>
    </w:p>
  </w:endnote>
  <w:endnote w:type="continuationSeparator" w:id="0">
    <w:p w:rsidR="00C4585C" w:rsidRDefault="00C4585C" w:rsidP="000C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ulos SIL">
    <w:panose1 w:val="02000500070000020004"/>
    <w:charset w:val="00"/>
    <w:family w:val="auto"/>
    <w:pitch w:val="variable"/>
    <w:sig w:usb0="A00002FF" w:usb1="5200E1FF" w:usb2="02000029" w:usb3="00000000" w:csb0="00000197"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haris SIL Compact">
    <w:panose1 w:val="02000500060000020004"/>
    <w:charset w:val="00"/>
    <w:family w:val="auto"/>
    <w:pitch w:val="variable"/>
    <w:sig w:usb0="A00002FF" w:usb1="5200E1FF" w:usb2="02000029" w:usb3="00000000" w:csb0="00000197" w:csb1="00000000"/>
  </w:font>
  <w:font w:name="Noto Sans">
    <w:panose1 w:val="020B0502040504020204"/>
    <w:charset w:val="01"/>
    <w:family w:val="swiss"/>
    <w:pitch w:val="variable"/>
    <w:sig w:usb0="E00002FF" w:usb1="4000001F" w:usb2="08000029"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136" w:rsidRPr="00D407A1" w:rsidRDefault="00110136" w:rsidP="00267495">
    <w:pPr>
      <w:pStyle w:val="Footer"/>
      <w:pBdr>
        <w:top w:val="none" w:sz="0" w:space="0" w:color="auto"/>
      </w:pBdr>
      <w:jc w:val="center"/>
    </w:pPr>
    <w:r>
      <w:fldChar w:fldCharType="begin"/>
    </w:r>
    <w:r>
      <w:instrText xml:space="preserve"> PAGE   \* MERGEFORMAT </w:instrText>
    </w:r>
    <w:r>
      <w:fldChar w:fldCharType="separate"/>
    </w:r>
    <w:r w:rsidR="00D970D7">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136" w:rsidRDefault="00110136">
    <w:pPr>
      <w:pStyle w:val="Footer"/>
      <w:tabs>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970D7">
      <w:rPr>
        <w:caps/>
        <w:noProof/>
        <w:color w:val="4F81BD" w:themeColor="accent1"/>
      </w:rPr>
      <w:t>1</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85C" w:rsidRDefault="00C4585C" w:rsidP="000C6752">
      <w:r>
        <w:separator/>
      </w:r>
    </w:p>
  </w:footnote>
  <w:footnote w:type="continuationSeparator" w:id="0">
    <w:p w:rsidR="00C4585C" w:rsidRDefault="00C4585C" w:rsidP="000C6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136" w:rsidRPr="00D407A1" w:rsidRDefault="00110136" w:rsidP="00D407A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A6F6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22AF5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DC075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C3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40F2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AE4B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94A8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EAE0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6451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3AFB74"/>
    <w:lvl w:ilvl="0">
      <w:start w:val="1"/>
      <w:numFmt w:val="bullet"/>
      <w:pStyle w:val="ListBullet"/>
      <w:lvlText w:val=""/>
      <w:lvlJc w:val="left"/>
      <w:pPr>
        <w:tabs>
          <w:tab w:val="num" w:pos="360"/>
        </w:tabs>
        <w:ind w:left="360" w:hanging="360"/>
      </w:pPr>
      <w:rPr>
        <w:rFonts w:ascii="Symbol" w:hAnsi="Symbol" w:hint="default"/>
        <w:lang w:val="en-AU"/>
      </w:rPr>
    </w:lvl>
  </w:abstractNum>
  <w:abstractNum w:abstractNumId="10" w15:restartNumberingAfterBreak="0">
    <w:nsid w:val="02A111F1"/>
    <w:multiLevelType w:val="hybridMultilevel"/>
    <w:tmpl w:val="1340F9C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772A47"/>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936545"/>
    <w:multiLevelType w:val="hybridMultilevel"/>
    <w:tmpl w:val="9B0CC4FA"/>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3" w15:restartNumberingAfterBreak="0">
    <w:nsid w:val="1F483EB3"/>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F86159"/>
    <w:multiLevelType w:val="hybridMultilevel"/>
    <w:tmpl w:val="DFB847B6"/>
    <w:lvl w:ilvl="0" w:tplc="663CA16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630489B"/>
    <w:multiLevelType w:val="hybridMultilevel"/>
    <w:tmpl w:val="560C6392"/>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6" w15:restartNumberingAfterBreak="0">
    <w:nsid w:val="2A885D3D"/>
    <w:multiLevelType w:val="hybridMultilevel"/>
    <w:tmpl w:val="6268AB9C"/>
    <w:lvl w:ilvl="0" w:tplc="A1ACDA7C">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64652B7"/>
    <w:multiLevelType w:val="hybridMultilevel"/>
    <w:tmpl w:val="DB6E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B46DE"/>
    <w:multiLevelType w:val="hybridMultilevel"/>
    <w:tmpl w:val="EFA4E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3D45D39"/>
    <w:multiLevelType w:val="hybridMultilevel"/>
    <w:tmpl w:val="35F07F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D492BAC"/>
    <w:multiLevelType w:val="hybridMultilevel"/>
    <w:tmpl w:val="05C25798"/>
    <w:lvl w:ilvl="0" w:tplc="0EFC31A6">
      <w:start w:val="7"/>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2607627"/>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3395C9A"/>
    <w:multiLevelType w:val="hybridMultilevel"/>
    <w:tmpl w:val="ADA63C6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3" w15:restartNumberingAfterBreak="0">
    <w:nsid w:val="65FF21CE"/>
    <w:multiLevelType w:val="multilevel"/>
    <w:tmpl w:val="98206B3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lang w:val="en-US"/>
      </w:rPr>
    </w:lvl>
    <w:lvl w:ilvl="3">
      <w:start w:val="1"/>
      <w:numFmt w:val="decimal"/>
      <w:pStyle w:val="ListProcedure"/>
      <w:lvlText w:val="%4."/>
      <w:lvlJc w:val="left"/>
      <w:pPr>
        <w:tabs>
          <w:tab w:val="num" w:pos="360"/>
        </w:tabs>
        <w:ind w:left="360" w:hanging="360"/>
      </w:pPr>
    </w:lvl>
    <w:lvl w:ilvl="4">
      <w:start w:val="1"/>
      <w:numFmt w:val="lowerLetter"/>
      <w:pStyle w:val="ListProcedure2"/>
      <w:lvlText w:val="%5."/>
      <w:lvlJc w:val="left"/>
      <w:pPr>
        <w:tabs>
          <w:tab w:val="num" w:pos="720"/>
        </w:tabs>
        <w:ind w:left="72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99C46F9"/>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2230923"/>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21"/>
  </w:num>
  <w:num w:numId="15">
    <w:abstractNumId w:val="22"/>
  </w:num>
  <w:num w:numId="16">
    <w:abstractNumId w:val="24"/>
  </w:num>
  <w:num w:numId="17">
    <w:abstractNumId w:val="25"/>
  </w:num>
  <w:num w:numId="18">
    <w:abstractNumId w:val="19"/>
  </w:num>
  <w:num w:numId="19">
    <w:abstractNumId w:val="10"/>
  </w:num>
  <w:num w:numId="20">
    <w:abstractNumId w:val="11"/>
  </w:num>
  <w:num w:numId="21">
    <w:abstractNumId w:val="12"/>
  </w:num>
  <w:num w:numId="22">
    <w:abstractNumId w:val="15"/>
  </w:num>
  <w:num w:numId="23">
    <w:abstractNumId w:val="13"/>
  </w:num>
  <w:num w:numId="24">
    <w:abstractNumId w:val="20"/>
  </w:num>
  <w:num w:numId="25">
    <w:abstractNumId w:val="18"/>
  </w:num>
  <w:num w:numId="26">
    <w:abstractNumId w:val="14"/>
  </w:num>
  <w:num w:numId="27">
    <w:abstractNumId w:val="16"/>
  </w:num>
  <w:num w:numId="28">
    <w:abstractNumId w:val="23"/>
  </w:num>
  <w:num w:numId="29">
    <w:abstractNumId w:val="23"/>
  </w:num>
  <w:num w:numId="30">
    <w:abstractNumId w:val="23"/>
  </w:num>
  <w:num w:numId="31">
    <w:abstractNumId w:val="9"/>
  </w:num>
  <w:num w:numId="32">
    <w:abstractNumId w:val="7"/>
  </w:num>
  <w:num w:numId="33">
    <w:abstractNumId w:val="6"/>
  </w:num>
  <w:num w:numId="34">
    <w:abstractNumId w:val="5"/>
  </w:num>
  <w:num w:numId="35">
    <w:abstractNumId w:val="23"/>
  </w:num>
  <w:num w:numId="36">
    <w:abstractNumId w:val="23"/>
  </w:num>
  <w:num w:numId="37">
    <w:abstractNumId w:val="23"/>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xMTM0MjIyN7UwMjNU0lEKTi0uzszPAykwqQUAkle4MSwAAAA="/>
  </w:docVars>
  <w:rsids>
    <w:rsidRoot w:val="00267495"/>
    <w:rsid w:val="00000E42"/>
    <w:rsid w:val="0000412E"/>
    <w:rsid w:val="0000785C"/>
    <w:rsid w:val="00014681"/>
    <w:rsid w:val="000235B8"/>
    <w:rsid w:val="00025ACC"/>
    <w:rsid w:val="0003096D"/>
    <w:rsid w:val="00031A15"/>
    <w:rsid w:val="0003366A"/>
    <w:rsid w:val="00033E8F"/>
    <w:rsid w:val="00034B97"/>
    <w:rsid w:val="00036DB2"/>
    <w:rsid w:val="000415D8"/>
    <w:rsid w:val="0004171A"/>
    <w:rsid w:val="00042E65"/>
    <w:rsid w:val="000465CA"/>
    <w:rsid w:val="00050C66"/>
    <w:rsid w:val="000558D4"/>
    <w:rsid w:val="00055C9F"/>
    <w:rsid w:val="00061BCF"/>
    <w:rsid w:val="0006528F"/>
    <w:rsid w:val="00072BE0"/>
    <w:rsid w:val="00072D29"/>
    <w:rsid w:val="0007380A"/>
    <w:rsid w:val="00075C65"/>
    <w:rsid w:val="00086A11"/>
    <w:rsid w:val="00090D9A"/>
    <w:rsid w:val="00091EE2"/>
    <w:rsid w:val="00092E48"/>
    <w:rsid w:val="00094D59"/>
    <w:rsid w:val="00095F75"/>
    <w:rsid w:val="000A2BB5"/>
    <w:rsid w:val="000B01D4"/>
    <w:rsid w:val="000B307F"/>
    <w:rsid w:val="000B5A31"/>
    <w:rsid w:val="000B6E23"/>
    <w:rsid w:val="000C0C19"/>
    <w:rsid w:val="000C0CEE"/>
    <w:rsid w:val="000C1D24"/>
    <w:rsid w:val="000C376D"/>
    <w:rsid w:val="000C3D26"/>
    <w:rsid w:val="000C487D"/>
    <w:rsid w:val="000C4EF6"/>
    <w:rsid w:val="000C6752"/>
    <w:rsid w:val="000C6DF1"/>
    <w:rsid w:val="000D187D"/>
    <w:rsid w:val="000D2ECD"/>
    <w:rsid w:val="000D769D"/>
    <w:rsid w:val="000E25B1"/>
    <w:rsid w:val="000E60FC"/>
    <w:rsid w:val="000F13D6"/>
    <w:rsid w:val="000F4BB6"/>
    <w:rsid w:val="000F5C14"/>
    <w:rsid w:val="00104A8C"/>
    <w:rsid w:val="00104BB1"/>
    <w:rsid w:val="00104EAB"/>
    <w:rsid w:val="00110136"/>
    <w:rsid w:val="001144B9"/>
    <w:rsid w:val="00115E26"/>
    <w:rsid w:val="0011680B"/>
    <w:rsid w:val="00116BF1"/>
    <w:rsid w:val="0012331F"/>
    <w:rsid w:val="00126188"/>
    <w:rsid w:val="001321C3"/>
    <w:rsid w:val="00132C1B"/>
    <w:rsid w:val="00136AA9"/>
    <w:rsid w:val="0013796C"/>
    <w:rsid w:val="0015682B"/>
    <w:rsid w:val="00164D3E"/>
    <w:rsid w:val="00164FFC"/>
    <w:rsid w:val="001666E8"/>
    <w:rsid w:val="00167F31"/>
    <w:rsid w:val="00171BEA"/>
    <w:rsid w:val="00173D55"/>
    <w:rsid w:val="00174CF3"/>
    <w:rsid w:val="0017553E"/>
    <w:rsid w:val="00180ED6"/>
    <w:rsid w:val="00182ECB"/>
    <w:rsid w:val="001839BE"/>
    <w:rsid w:val="0018574B"/>
    <w:rsid w:val="001867A4"/>
    <w:rsid w:val="0019094F"/>
    <w:rsid w:val="00193186"/>
    <w:rsid w:val="00193859"/>
    <w:rsid w:val="00193AE7"/>
    <w:rsid w:val="00195B69"/>
    <w:rsid w:val="001A6BEB"/>
    <w:rsid w:val="001A7C0F"/>
    <w:rsid w:val="001B2B84"/>
    <w:rsid w:val="001C5719"/>
    <w:rsid w:val="001C5E28"/>
    <w:rsid w:val="001D0FAA"/>
    <w:rsid w:val="001D175B"/>
    <w:rsid w:val="001D201C"/>
    <w:rsid w:val="001D33D7"/>
    <w:rsid w:val="001E0866"/>
    <w:rsid w:val="001E0DB4"/>
    <w:rsid w:val="001E2D3A"/>
    <w:rsid w:val="001E618F"/>
    <w:rsid w:val="001F5104"/>
    <w:rsid w:val="001F6040"/>
    <w:rsid w:val="00203FA5"/>
    <w:rsid w:val="002127ED"/>
    <w:rsid w:val="00212A18"/>
    <w:rsid w:val="00214670"/>
    <w:rsid w:val="00217372"/>
    <w:rsid w:val="002224FB"/>
    <w:rsid w:val="00223A39"/>
    <w:rsid w:val="00226280"/>
    <w:rsid w:val="0022691C"/>
    <w:rsid w:val="00226B73"/>
    <w:rsid w:val="00231C08"/>
    <w:rsid w:val="00234C86"/>
    <w:rsid w:val="00235402"/>
    <w:rsid w:val="002372F2"/>
    <w:rsid w:val="00237965"/>
    <w:rsid w:val="002416F3"/>
    <w:rsid w:val="0024395E"/>
    <w:rsid w:val="00243F91"/>
    <w:rsid w:val="0024433A"/>
    <w:rsid w:val="00253719"/>
    <w:rsid w:val="00253FEF"/>
    <w:rsid w:val="0025433F"/>
    <w:rsid w:val="00255BC9"/>
    <w:rsid w:val="00257507"/>
    <w:rsid w:val="002663E7"/>
    <w:rsid w:val="00267495"/>
    <w:rsid w:val="00270184"/>
    <w:rsid w:val="002721FB"/>
    <w:rsid w:val="002748E0"/>
    <w:rsid w:val="00275EE9"/>
    <w:rsid w:val="002811A8"/>
    <w:rsid w:val="00282B11"/>
    <w:rsid w:val="0028495F"/>
    <w:rsid w:val="00285202"/>
    <w:rsid w:val="0028527C"/>
    <w:rsid w:val="00285ADF"/>
    <w:rsid w:val="00286F70"/>
    <w:rsid w:val="002913B6"/>
    <w:rsid w:val="00294C05"/>
    <w:rsid w:val="0029708A"/>
    <w:rsid w:val="002A36BF"/>
    <w:rsid w:val="002A67C7"/>
    <w:rsid w:val="002B36A1"/>
    <w:rsid w:val="002B4040"/>
    <w:rsid w:val="002B6AE2"/>
    <w:rsid w:val="002C580F"/>
    <w:rsid w:val="002C5824"/>
    <w:rsid w:val="002D015A"/>
    <w:rsid w:val="002D0D09"/>
    <w:rsid w:val="002D27DE"/>
    <w:rsid w:val="002D2891"/>
    <w:rsid w:val="002D6A27"/>
    <w:rsid w:val="002E0F06"/>
    <w:rsid w:val="002E1EAC"/>
    <w:rsid w:val="002E252C"/>
    <w:rsid w:val="002E301B"/>
    <w:rsid w:val="002E3698"/>
    <w:rsid w:val="002E4048"/>
    <w:rsid w:val="002E4068"/>
    <w:rsid w:val="002E581E"/>
    <w:rsid w:val="002F1308"/>
    <w:rsid w:val="002F2F4A"/>
    <w:rsid w:val="002F3E1B"/>
    <w:rsid w:val="00300DEE"/>
    <w:rsid w:val="003053A5"/>
    <w:rsid w:val="00306F76"/>
    <w:rsid w:val="00307ED1"/>
    <w:rsid w:val="003206F8"/>
    <w:rsid w:val="00320E53"/>
    <w:rsid w:val="0032116D"/>
    <w:rsid w:val="00330586"/>
    <w:rsid w:val="003312FE"/>
    <w:rsid w:val="00334310"/>
    <w:rsid w:val="00340487"/>
    <w:rsid w:val="00342582"/>
    <w:rsid w:val="003474AB"/>
    <w:rsid w:val="0034788A"/>
    <w:rsid w:val="0035302D"/>
    <w:rsid w:val="00354F9A"/>
    <w:rsid w:val="003565DB"/>
    <w:rsid w:val="00357B8E"/>
    <w:rsid w:val="00361D9A"/>
    <w:rsid w:val="003623C2"/>
    <w:rsid w:val="00362967"/>
    <w:rsid w:val="003629FA"/>
    <w:rsid w:val="00367B38"/>
    <w:rsid w:val="00372C4F"/>
    <w:rsid w:val="00374C82"/>
    <w:rsid w:val="0037703F"/>
    <w:rsid w:val="00377079"/>
    <w:rsid w:val="00380CBB"/>
    <w:rsid w:val="003838D3"/>
    <w:rsid w:val="00384432"/>
    <w:rsid w:val="0038555D"/>
    <w:rsid w:val="00386089"/>
    <w:rsid w:val="003900F4"/>
    <w:rsid w:val="00390C11"/>
    <w:rsid w:val="00391BDF"/>
    <w:rsid w:val="00393612"/>
    <w:rsid w:val="00396E6E"/>
    <w:rsid w:val="003A40C1"/>
    <w:rsid w:val="003A4B9D"/>
    <w:rsid w:val="003A62CD"/>
    <w:rsid w:val="003A6466"/>
    <w:rsid w:val="003B025C"/>
    <w:rsid w:val="003B0842"/>
    <w:rsid w:val="003B38A3"/>
    <w:rsid w:val="003B3E9B"/>
    <w:rsid w:val="003C1E15"/>
    <w:rsid w:val="003C6E4E"/>
    <w:rsid w:val="003D2045"/>
    <w:rsid w:val="003D6A10"/>
    <w:rsid w:val="003E10A5"/>
    <w:rsid w:val="003E6972"/>
    <w:rsid w:val="003F180B"/>
    <w:rsid w:val="003F2BDD"/>
    <w:rsid w:val="003F410E"/>
    <w:rsid w:val="003F4355"/>
    <w:rsid w:val="003F7B14"/>
    <w:rsid w:val="00400472"/>
    <w:rsid w:val="00400EA6"/>
    <w:rsid w:val="00402B24"/>
    <w:rsid w:val="00403416"/>
    <w:rsid w:val="00404032"/>
    <w:rsid w:val="00411A87"/>
    <w:rsid w:val="00411C49"/>
    <w:rsid w:val="004123BB"/>
    <w:rsid w:val="004123E1"/>
    <w:rsid w:val="0041409C"/>
    <w:rsid w:val="00414EEB"/>
    <w:rsid w:val="004154A4"/>
    <w:rsid w:val="00415C73"/>
    <w:rsid w:val="00416952"/>
    <w:rsid w:val="00420E12"/>
    <w:rsid w:val="004218FC"/>
    <w:rsid w:val="00424448"/>
    <w:rsid w:val="00430727"/>
    <w:rsid w:val="00435437"/>
    <w:rsid w:val="004354B5"/>
    <w:rsid w:val="004378A7"/>
    <w:rsid w:val="0044038D"/>
    <w:rsid w:val="0044493B"/>
    <w:rsid w:val="00446510"/>
    <w:rsid w:val="00451D62"/>
    <w:rsid w:val="00451FD1"/>
    <w:rsid w:val="004537E7"/>
    <w:rsid w:val="00454DB9"/>
    <w:rsid w:val="00456C4C"/>
    <w:rsid w:val="0045783A"/>
    <w:rsid w:val="00457BD6"/>
    <w:rsid w:val="0046798C"/>
    <w:rsid w:val="00474172"/>
    <w:rsid w:val="004777B1"/>
    <w:rsid w:val="00480161"/>
    <w:rsid w:val="00480B26"/>
    <w:rsid w:val="00481D94"/>
    <w:rsid w:val="004839A0"/>
    <w:rsid w:val="00484957"/>
    <w:rsid w:val="0048512F"/>
    <w:rsid w:val="00485318"/>
    <w:rsid w:val="0048553E"/>
    <w:rsid w:val="00487B4C"/>
    <w:rsid w:val="00490411"/>
    <w:rsid w:val="0049521B"/>
    <w:rsid w:val="00496121"/>
    <w:rsid w:val="004A03EF"/>
    <w:rsid w:val="004A0659"/>
    <w:rsid w:val="004A2E85"/>
    <w:rsid w:val="004A3DE3"/>
    <w:rsid w:val="004A5A13"/>
    <w:rsid w:val="004A6155"/>
    <w:rsid w:val="004B0DF7"/>
    <w:rsid w:val="004B2EA6"/>
    <w:rsid w:val="004B4B26"/>
    <w:rsid w:val="004C43E4"/>
    <w:rsid w:val="004D3587"/>
    <w:rsid w:val="004D37BF"/>
    <w:rsid w:val="004D43DA"/>
    <w:rsid w:val="004D7561"/>
    <w:rsid w:val="004E1CF1"/>
    <w:rsid w:val="004E232E"/>
    <w:rsid w:val="004E4176"/>
    <w:rsid w:val="004E4C07"/>
    <w:rsid w:val="004E5054"/>
    <w:rsid w:val="004F1D02"/>
    <w:rsid w:val="004F239A"/>
    <w:rsid w:val="004F342C"/>
    <w:rsid w:val="004F4685"/>
    <w:rsid w:val="005006BB"/>
    <w:rsid w:val="005019A7"/>
    <w:rsid w:val="005019D5"/>
    <w:rsid w:val="005038D4"/>
    <w:rsid w:val="00505055"/>
    <w:rsid w:val="00505656"/>
    <w:rsid w:val="00512157"/>
    <w:rsid w:val="005128AB"/>
    <w:rsid w:val="005133CE"/>
    <w:rsid w:val="00521585"/>
    <w:rsid w:val="00521CBA"/>
    <w:rsid w:val="00523A10"/>
    <w:rsid w:val="005276DB"/>
    <w:rsid w:val="00527CE1"/>
    <w:rsid w:val="00531D9E"/>
    <w:rsid w:val="00532253"/>
    <w:rsid w:val="00533506"/>
    <w:rsid w:val="00536D98"/>
    <w:rsid w:val="00540861"/>
    <w:rsid w:val="0054237D"/>
    <w:rsid w:val="005516CB"/>
    <w:rsid w:val="005536D5"/>
    <w:rsid w:val="005603F7"/>
    <w:rsid w:val="00562BAD"/>
    <w:rsid w:val="005654C6"/>
    <w:rsid w:val="00572764"/>
    <w:rsid w:val="005759DC"/>
    <w:rsid w:val="00575B66"/>
    <w:rsid w:val="00587306"/>
    <w:rsid w:val="00590166"/>
    <w:rsid w:val="005908A4"/>
    <w:rsid w:val="005A148F"/>
    <w:rsid w:val="005A310A"/>
    <w:rsid w:val="005A4584"/>
    <w:rsid w:val="005A4DDC"/>
    <w:rsid w:val="005A7347"/>
    <w:rsid w:val="005B0F5C"/>
    <w:rsid w:val="005B2E05"/>
    <w:rsid w:val="005B3856"/>
    <w:rsid w:val="005B76EF"/>
    <w:rsid w:val="005C2674"/>
    <w:rsid w:val="005C6170"/>
    <w:rsid w:val="005C6B91"/>
    <w:rsid w:val="005D1BF5"/>
    <w:rsid w:val="005D2605"/>
    <w:rsid w:val="005D278C"/>
    <w:rsid w:val="005D5AAC"/>
    <w:rsid w:val="005D6000"/>
    <w:rsid w:val="005E0B86"/>
    <w:rsid w:val="005E1714"/>
    <w:rsid w:val="005E7B3A"/>
    <w:rsid w:val="005F2BC7"/>
    <w:rsid w:val="005F6B81"/>
    <w:rsid w:val="0060095D"/>
    <w:rsid w:val="00600EB0"/>
    <w:rsid w:val="00601778"/>
    <w:rsid w:val="0060179E"/>
    <w:rsid w:val="0060376C"/>
    <w:rsid w:val="00604695"/>
    <w:rsid w:val="00610A18"/>
    <w:rsid w:val="006122AA"/>
    <w:rsid w:val="00617C0E"/>
    <w:rsid w:val="006213C2"/>
    <w:rsid w:val="006214B4"/>
    <w:rsid w:val="00621C32"/>
    <w:rsid w:val="00621EDC"/>
    <w:rsid w:val="006232BF"/>
    <w:rsid w:val="00625ADE"/>
    <w:rsid w:val="0062618C"/>
    <w:rsid w:val="00626406"/>
    <w:rsid w:val="00630A6A"/>
    <w:rsid w:val="00635D04"/>
    <w:rsid w:val="00637519"/>
    <w:rsid w:val="006403EA"/>
    <w:rsid w:val="00643754"/>
    <w:rsid w:val="006478F4"/>
    <w:rsid w:val="00650A6E"/>
    <w:rsid w:val="0065415F"/>
    <w:rsid w:val="006556A3"/>
    <w:rsid w:val="0066469F"/>
    <w:rsid w:val="0067091A"/>
    <w:rsid w:val="00673DBD"/>
    <w:rsid w:val="00674FBA"/>
    <w:rsid w:val="00676FFE"/>
    <w:rsid w:val="00683B93"/>
    <w:rsid w:val="0068723C"/>
    <w:rsid w:val="00690A9B"/>
    <w:rsid w:val="00693CA1"/>
    <w:rsid w:val="00694A25"/>
    <w:rsid w:val="00694DF1"/>
    <w:rsid w:val="006A003F"/>
    <w:rsid w:val="006A52EA"/>
    <w:rsid w:val="006A641E"/>
    <w:rsid w:val="006B34C6"/>
    <w:rsid w:val="006D0C86"/>
    <w:rsid w:val="006D43C0"/>
    <w:rsid w:val="006E350C"/>
    <w:rsid w:val="006E6F83"/>
    <w:rsid w:val="006E7A12"/>
    <w:rsid w:val="006F4D35"/>
    <w:rsid w:val="00703086"/>
    <w:rsid w:val="007176DD"/>
    <w:rsid w:val="007204F1"/>
    <w:rsid w:val="00720AED"/>
    <w:rsid w:val="00720C99"/>
    <w:rsid w:val="007228DF"/>
    <w:rsid w:val="0072618D"/>
    <w:rsid w:val="007316D4"/>
    <w:rsid w:val="0073267A"/>
    <w:rsid w:val="0074041F"/>
    <w:rsid w:val="00742EC3"/>
    <w:rsid w:val="0074407E"/>
    <w:rsid w:val="007451F0"/>
    <w:rsid w:val="00747860"/>
    <w:rsid w:val="00750142"/>
    <w:rsid w:val="00751229"/>
    <w:rsid w:val="00754F43"/>
    <w:rsid w:val="00757D3C"/>
    <w:rsid w:val="007632F1"/>
    <w:rsid w:val="00770531"/>
    <w:rsid w:val="00771372"/>
    <w:rsid w:val="00771C60"/>
    <w:rsid w:val="00771D58"/>
    <w:rsid w:val="00772571"/>
    <w:rsid w:val="0077362C"/>
    <w:rsid w:val="00782D2A"/>
    <w:rsid w:val="00783AEA"/>
    <w:rsid w:val="00792576"/>
    <w:rsid w:val="007933B3"/>
    <w:rsid w:val="007945B7"/>
    <w:rsid w:val="007A4BA8"/>
    <w:rsid w:val="007B1918"/>
    <w:rsid w:val="007B572E"/>
    <w:rsid w:val="007B7A31"/>
    <w:rsid w:val="007C222D"/>
    <w:rsid w:val="007C2F78"/>
    <w:rsid w:val="007C4F03"/>
    <w:rsid w:val="007C545D"/>
    <w:rsid w:val="007D15D1"/>
    <w:rsid w:val="007D1957"/>
    <w:rsid w:val="007D4562"/>
    <w:rsid w:val="007E14C9"/>
    <w:rsid w:val="007E61AC"/>
    <w:rsid w:val="007F0193"/>
    <w:rsid w:val="007F4BDC"/>
    <w:rsid w:val="007F4E39"/>
    <w:rsid w:val="007F6369"/>
    <w:rsid w:val="007F70A4"/>
    <w:rsid w:val="00800F4A"/>
    <w:rsid w:val="00801AD8"/>
    <w:rsid w:val="008032A8"/>
    <w:rsid w:val="008066B3"/>
    <w:rsid w:val="00807804"/>
    <w:rsid w:val="00812BA9"/>
    <w:rsid w:val="00817D44"/>
    <w:rsid w:val="008218A3"/>
    <w:rsid w:val="00822F33"/>
    <w:rsid w:val="00826764"/>
    <w:rsid w:val="00831C43"/>
    <w:rsid w:val="00831EF8"/>
    <w:rsid w:val="0083693C"/>
    <w:rsid w:val="00837151"/>
    <w:rsid w:val="00837691"/>
    <w:rsid w:val="00840237"/>
    <w:rsid w:val="00845536"/>
    <w:rsid w:val="008471FC"/>
    <w:rsid w:val="0084750A"/>
    <w:rsid w:val="00850A40"/>
    <w:rsid w:val="0085396B"/>
    <w:rsid w:val="00854477"/>
    <w:rsid w:val="00863E50"/>
    <w:rsid w:val="00864029"/>
    <w:rsid w:val="00871369"/>
    <w:rsid w:val="0087575D"/>
    <w:rsid w:val="008812A4"/>
    <w:rsid w:val="00887180"/>
    <w:rsid w:val="008902D2"/>
    <w:rsid w:val="008920BF"/>
    <w:rsid w:val="008932F8"/>
    <w:rsid w:val="0089388D"/>
    <w:rsid w:val="00896EDC"/>
    <w:rsid w:val="008A0D91"/>
    <w:rsid w:val="008A2E28"/>
    <w:rsid w:val="008A581E"/>
    <w:rsid w:val="008B0598"/>
    <w:rsid w:val="008B265D"/>
    <w:rsid w:val="008B2695"/>
    <w:rsid w:val="008B3DEF"/>
    <w:rsid w:val="008B73F6"/>
    <w:rsid w:val="008B7718"/>
    <w:rsid w:val="008D01A5"/>
    <w:rsid w:val="008D071F"/>
    <w:rsid w:val="008D408D"/>
    <w:rsid w:val="008D5E04"/>
    <w:rsid w:val="008D61D8"/>
    <w:rsid w:val="008D6A8B"/>
    <w:rsid w:val="008E4590"/>
    <w:rsid w:val="008E6BA7"/>
    <w:rsid w:val="008E722E"/>
    <w:rsid w:val="008F3E54"/>
    <w:rsid w:val="008F5BAB"/>
    <w:rsid w:val="00904DF4"/>
    <w:rsid w:val="00905D7D"/>
    <w:rsid w:val="009065BA"/>
    <w:rsid w:val="00907B12"/>
    <w:rsid w:val="009103C6"/>
    <w:rsid w:val="00911292"/>
    <w:rsid w:val="00911390"/>
    <w:rsid w:val="00913328"/>
    <w:rsid w:val="00916EB7"/>
    <w:rsid w:val="00921F5D"/>
    <w:rsid w:val="00922886"/>
    <w:rsid w:val="009250FE"/>
    <w:rsid w:val="009259B7"/>
    <w:rsid w:val="0092639B"/>
    <w:rsid w:val="0093530B"/>
    <w:rsid w:val="00947792"/>
    <w:rsid w:val="00952B44"/>
    <w:rsid w:val="00961C5C"/>
    <w:rsid w:val="0096368B"/>
    <w:rsid w:val="00963F51"/>
    <w:rsid w:val="00964BB5"/>
    <w:rsid w:val="00966B36"/>
    <w:rsid w:val="00966DCD"/>
    <w:rsid w:val="00972B58"/>
    <w:rsid w:val="0097478B"/>
    <w:rsid w:val="009830D9"/>
    <w:rsid w:val="00987E36"/>
    <w:rsid w:val="00992D07"/>
    <w:rsid w:val="00994D34"/>
    <w:rsid w:val="00996B9A"/>
    <w:rsid w:val="00996FD2"/>
    <w:rsid w:val="009A3A45"/>
    <w:rsid w:val="009A4825"/>
    <w:rsid w:val="009A4F6E"/>
    <w:rsid w:val="009B2AE8"/>
    <w:rsid w:val="009B4014"/>
    <w:rsid w:val="009B5852"/>
    <w:rsid w:val="009B7D53"/>
    <w:rsid w:val="009C4F58"/>
    <w:rsid w:val="009C6377"/>
    <w:rsid w:val="009D02ED"/>
    <w:rsid w:val="009D1AD5"/>
    <w:rsid w:val="009D21F4"/>
    <w:rsid w:val="009D59BD"/>
    <w:rsid w:val="009D6762"/>
    <w:rsid w:val="009E0130"/>
    <w:rsid w:val="009E0A11"/>
    <w:rsid w:val="009E1D32"/>
    <w:rsid w:val="009E2C4C"/>
    <w:rsid w:val="009E4333"/>
    <w:rsid w:val="009E4828"/>
    <w:rsid w:val="009E7F79"/>
    <w:rsid w:val="009F0460"/>
    <w:rsid w:val="009F1978"/>
    <w:rsid w:val="00A06FA6"/>
    <w:rsid w:val="00A07B27"/>
    <w:rsid w:val="00A07BAE"/>
    <w:rsid w:val="00A12C1C"/>
    <w:rsid w:val="00A12E6E"/>
    <w:rsid w:val="00A135B1"/>
    <w:rsid w:val="00A2315F"/>
    <w:rsid w:val="00A23916"/>
    <w:rsid w:val="00A25077"/>
    <w:rsid w:val="00A31838"/>
    <w:rsid w:val="00A3311F"/>
    <w:rsid w:val="00A347F6"/>
    <w:rsid w:val="00A349E5"/>
    <w:rsid w:val="00A40D7A"/>
    <w:rsid w:val="00A41CCC"/>
    <w:rsid w:val="00A42A02"/>
    <w:rsid w:val="00A43DE5"/>
    <w:rsid w:val="00A47787"/>
    <w:rsid w:val="00A514E7"/>
    <w:rsid w:val="00A52229"/>
    <w:rsid w:val="00A53DB5"/>
    <w:rsid w:val="00A5631C"/>
    <w:rsid w:val="00A575A6"/>
    <w:rsid w:val="00A57905"/>
    <w:rsid w:val="00A61E93"/>
    <w:rsid w:val="00A62524"/>
    <w:rsid w:val="00A66738"/>
    <w:rsid w:val="00A67BAC"/>
    <w:rsid w:val="00A7164A"/>
    <w:rsid w:val="00A73E98"/>
    <w:rsid w:val="00A80533"/>
    <w:rsid w:val="00A820AE"/>
    <w:rsid w:val="00A82F88"/>
    <w:rsid w:val="00A90EF2"/>
    <w:rsid w:val="00AA11EE"/>
    <w:rsid w:val="00AA2AC3"/>
    <w:rsid w:val="00AA495D"/>
    <w:rsid w:val="00AA7BAF"/>
    <w:rsid w:val="00AB360C"/>
    <w:rsid w:val="00AB5B8A"/>
    <w:rsid w:val="00AB76F4"/>
    <w:rsid w:val="00AC1955"/>
    <w:rsid w:val="00AC23C9"/>
    <w:rsid w:val="00AC33E8"/>
    <w:rsid w:val="00AD2438"/>
    <w:rsid w:val="00AD4A36"/>
    <w:rsid w:val="00AD62D2"/>
    <w:rsid w:val="00AE02C2"/>
    <w:rsid w:val="00AE2C76"/>
    <w:rsid w:val="00AE35DC"/>
    <w:rsid w:val="00AE54DC"/>
    <w:rsid w:val="00AF6630"/>
    <w:rsid w:val="00B028BC"/>
    <w:rsid w:val="00B029B0"/>
    <w:rsid w:val="00B105EA"/>
    <w:rsid w:val="00B11286"/>
    <w:rsid w:val="00B117A6"/>
    <w:rsid w:val="00B13CA3"/>
    <w:rsid w:val="00B171BF"/>
    <w:rsid w:val="00B17968"/>
    <w:rsid w:val="00B17D46"/>
    <w:rsid w:val="00B21D94"/>
    <w:rsid w:val="00B21F32"/>
    <w:rsid w:val="00B24423"/>
    <w:rsid w:val="00B274B5"/>
    <w:rsid w:val="00B36C5A"/>
    <w:rsid w:val="00B40664"/>
    <w:rsid w:val="00B412E4"/>
    <w:rsid w:val="00B46676"/>
    <w:rsid w:val="00B513F4"/>
    <w:rsid w:val="00B523E5"/>
    <w:rsid w:val="00B54E20"/>
    <w:rsid w:val="00B55D3A"/>
    <w:rsid w:val="00B6356B"/>
    <w:rsid w:val="00B64DD8"/>
    <w:rsid w:val="00B673DB"/>
    <w:rsid w:val="00B71257"/>
    <w:rsid w:val="00B760CC"/>
    <w:rsid w:val="00B76403"/>
    <w:rsid w:val="00B77B43"/>
    <w:rsid w:val="00B831EB"/>
    <w:rsid w:val="00B83C03"/>
    <w:rsid w:val="00B92810"/>
    <w:rsid w:val="00B92A7C"/>
    <w:rsid w:val="00B92B3A"/>
    <w:rsid w:val="00B94AD3"/>
    <w:rsid w:val="00B95A7F"/>
    <w:rsid w:val="00BA1C4F"/>
    <w:rsid w:val="00BA69F4"/>
    <w:rsid w:val="00BB0475"/>
    <w:rsid w:val="00BB1636"/>
    <w:rsid w:val="00BB28E1"/>
    <w:rsid w:val="00BB30A8"/>
    <w:rsid w:val="00BB3B84"/>
    <w:rsid w:val="00BB3FE7"/>
    <w:rsid w:val="00BB56E0"/>
    <w:rsid w:val="00BB75E0"/>
    <w:rsid w:val="00BC0447"/>
    <w:rsid w:val="00BC1C6E"/>
    <w:rsid w:val="00BC2FA1"/>
    <w:rsid w:val="00BC577D"/>
    <w:rsid w:val="00BD34C6"/>
    <w:rsid w:val="00BD76B4"/>
    <w:rsid w:val="00BE1AD6"/>
    <w:rsid w:val="00BE1E6B"/>
    <w:rsid w:val="00BE1E87"/>
    <w:rsid w:val="00BE359E"/>
    <w:rsid w:val="00BE730A"/>
    <w:rsid w:val="00BF109A"/>
    <w:rsid w:val="00BF1723"/>
    <w:rsid w:val="00BF1A95"/>
    <w:rsid w:val="00BF3358"/>
    <w:rsid w:val="00BF363E"/>
    <w:rsid w:val="00BF6B20"/>
    <w:rsid w:val="00C0374F"/>
    <w:rsid w:val="00C03E17"/>
    <w:rsid w:val="00C0662E"/>
    <w:rsid w:val="00C11BC7"/>
    <w:rsid w:val="00C156D0"/>
    <w:rsid w:val="00C1581C"/>
    <w:rsid w:val="00C204E2"/>
    <w:rsid w:val="00C21A01"/>
    <w:rsid w:val="00C24953"/>
    <w:rsid w:val="00C26586"/>
    <w:rsid w:val="00C26F8E"/>
    <w:rsid w:val="00C30794"/>
    <w:rsid w:val="00C30B7F"/>
    <w:rsid w:val="00C33510"/>
    <w:rsid w:val="00C34C38"/>
    <w:rsid w:val="00C35FF6"/>
    <w:rsid w:val="00C364BD"/>
    <w:rsid w:val="00C369CF"/>
    <w:rsid w:val="00C40B21"/>
    <w:rsid w:val="00C417EE"/>
    <w:rsid w:val="00C42C0E"/>
    <w:rsid w:val="00C4419F"/>
    <w:rsid w:val="00C44735"/>
    <w:rsid w:val="00C450A2"/>
    <w:rsid w:val="00C45383"/>
    <w:rsid w:val="00C4585C"/>
    <w:rsid w:val="00C514B3"/>
    <w:rsid w:val="00C53948"/>
    <w:rsid w:val="00C53ACC"/>
    <w:rsid w:val="00C637B6"/>
    <w:rsid w:val="00C6447F"/>
    <w:rsid w:val="00C66659"/>
    <w:rsid w:val="00C66F06"/>
    <w:rsid w:val="00C6715A"/>
    <w:rsid w:val="00C674B3"/>
    <w:rsid w:val="00C674BE"/>
    <w:rsid w:val="00C704CD"/>
    <w:rsid w:val="00C7285A"/>
    <w:rsid w:val="00C73696"/>
    <w:rsid w:val="00C73753"/>
    <w:rsid w:val="00C7483C"/>
    <w:rsid w:val="00C75346"/>
    <w:rsid w:val="00C75760"/>
    <w:rsid w:val="00C816CD"/>
    <w:rsid w:val="00C838A9"/>
    <w:rsid w:val="00C83E46"/>
    <w:rsid w:val="00C86D77"/>
    <w:rsid w:val="00C90CF2"/>
    <w:rsid w:val="00C92B15"/>
    <w:rsid w:val="00C96249"/>
    <w:rsid w:val="00C9787D"/>
    <w:rsid w:val="00C979B7"/>
    <w:rsid w:val="00CA0806"/>
    <w:rsid w:val="00CA0A42"/>
    <w:rsid w:val="00CA18D2"/>
    <w:rsid w:val="00CB1852"/>
    <w:rsid w:val="00CB2BE4"/>
    <w:rsid w:val="00CC1613"/>
    <w:rsid w:val="00CC21AC"/>
    <w:rsid w:val="00CC23BD"/>
    <w:rsid w:val="00CE7C7A"/>
    <w:rsid w:val="00CF11D5"/>
    <w:rsid w:val="00CF3303"/>
    <w:rsid w:val="00CF34E1"/>
    <w:rsid w:val="00CF4EDF"/>
    <w:rsid w:val="00CF7D7C"/>
    <w:rsid w:val="00D0013E"/>
    <w:rsid w:val="00D00431"/>
    <w:rsid w:val="00D03D96"/>
    <w:rsid w:val="00D06D13"/>
    <w:rsid w:val="00D07B8A"/>
    <w:rsid w:val="00D1400E"/>
    <w:rsid w:val="00D1785A"/>
    <w:rsid w:val="00D23BD7"/>
    <w:rsid w:val="00D24807"/>
    <w:rsid w:val="00D25FE7"/>
    <w:rsid w:val="00D26AAF"/>
    <w:rsid w:val="00D338BE"/>
    <w:rsid w:val="00D34A88"/>
    <w:rsid w:val="00D37010"/>
    <w:rsid w:val="00D407A1"/>
    <w:rsid w:val="00D43301"/>
    <w:rsid w:val="00D472F3"/>
    <w:rsid w:val="00D47C05"/>
    <w:rsid w:val="00D51D5F"/>
    <w:rsid w:val="00D53C63"/>
    <w:rsid w:val="00D57ABB"/>
    <w:rsid w:val="00D6304A"/>
    <w:rsid w:val="00D668A3"/>
    <w:rsid w:val="00D7387A"/>
    <w:rsid w:val="00D74739"/>
    <w:rsid w:val="00D76001"/>
    <w:rsid w:val="00D834D7"/>
    <w:rsid w:val="00D83ABF"/>
    <w:rsid w:val="00D87172"/>
    <w:rsid w:val="00D87A72"/>
    <w:rsid w:val="00D970D7"/>
    <w:rsid w:val="00DA118D"/>
    <w:rsid w:val="00DA1445"/>
    <w:rsid w:val="00DA5B48"/>
    <w:rsid w:val="00DA6118"/>
    <w:rsid w:val="00DA7916"/>
    <w:rsid w:val="00DB10CB"/>
    <w:rsid w:val="00DB120B"/>
    <w:rsid w:val="00DB56BF"/>
    <w:rsid w:val="00DB5ACE"/>
    <w:rsid w:val="00DB5BF7"/>
    <w:rsid w:val="00DC05CB"/>
    <w:rsid w:val="00DC33AE"/>
    <w:rsid w:val="00DC7258"/>
    <w:rsid w:val="00DC7A90"/>
    <w:rsid w:val="00DD0751"/>
    <w:rsid w:val="00DD6DD8"/>
    <w:rsid w:val="00DD79D6"/>
    <w:rsid w:val="00DE1670"/>
    <w:rsid w:val="00DE51F6"/>
    <w:rsid w:val="00DF2CB2"/>
    <w:rsid w:val="00DF2FB6"/>
    <w:rsid w:val="00DF3FDA"/>
    <w:rsid w:val="00DF63E4"/>
    <w:rsid w:val="00E00FA1"/>
    <w:rsid w:val="00E01BB6"/>
    <w:rsid w:val="00E0241C"/>
    <w:rsid w:val="00E06AB8"/>
    <w:rsid w:val="00E07B85"/>
    <w:rsid w:val="00E12FAB"/>
    <w:rsid w:val="00E149F3"/>
    <w:rsid w:val="00E160C6"/>
    <w:rsid w:val="00E16BB9"/>
    <w:rsid w:val="00E179C8"/>
    <w:rsid w:val="00E23281"/>
    <w:rsid w:val="00E26743"/>
    <w:rsid w:val="00E26A46"/>
    <w:rsid w:val="00E26BA5"/>
    <w:rsid w:val="00E272A5"/>
    <w:rsid w:val="00E3176C"/>
    <w:rsid w:val="00E326A9"/>
    <w:rsid w:val="00E331E8"/>
    <w:rsid w:val="00E4084C"/>
    <w:rsid w:val="00E4127C"/>
    <w:rsid w:val="00E44A78"/>
    <w:rsid w:val="00E46E7F"/>
    <w:rsid w:val="00E509E5"/>
    <w:rsid w:val="00E52E47"/>
    <w:rsid w:val="00E532B4"/>
    <w:rsid w:val="00E6462E"/>
    <w:rsid w:val="00E657B3"/>
    <w:rsid w:val="00E714D3"/>
    <w:rsid w:val="00E72BB4"/>
    <w:rsid w:val="00E7309F"/>
    <w:rsid w:val="00E761B2"/>
    <w:rsid w:val="00E829AD"/>
    <w:rsid w:val="00E8705D"/>
    <w:rsid w:val="00E87917"/>
    <w:rsid w:val="00E96FC8"/>
    <w:rsid w:val="00EA0656"/>
    <w:rsid w:val="00EA274F"/>
    <w:rsid w:val="00EA3078"/>
    <w:rsid w:val="00EA46C0"/>
    <w:rsid w:val="00EA484A"/>
    <w:rsid w:val="00EA50F4"/>
    <w:rsid w:val="00EA6380"/>
    <w:rsid w:val="00EA67CC"/>
    <w:rsid w:val="00EB0F17"/>
    <w:rsid w:val="00EB30CB"/>
    <w:rsid w:val="00EB426A"/>
    <w:rsid w:val="00EC139A"/>
    <w:rsid w:val="00EC5473"/>
    <w:rsid w:val="00EC685B"/>
    <w:rsid w:val="00ED09F1"/>
    <w:rsid w:val="00ED18CA"/>
    <w:rsid w:val="00ED221B"/>
    <w:rsid w:val="00ED30E9"/>
    <w:rsid w:val="00ED31F4"/>
    <w:rsid w:val="00ED3C18"/>
    <w:rsid w:val="00ED5E45"/>
    <w:rsid w:val="00EE065F"/>
    <w:rsid w:val="00EE1E2C"/>
    <w:rsid w:val="00EE3102"/>
    <w:rsid w:val="00EE3720"/>
    <w:rsid w:val="00EF3E5C"/>
    <w:rsid w:val="00EF4046"/>
    <w:rsid w:val="00EF42FA"/>
    <w:rsid w:val="00EF5CF3"/>
    <w:rsid w:val="00EF6D3E"/>
    <w:rsid w:val="00F0736A"/>
    <w:rsid w:val="00F07C9A"/>
    <w:rsid w:val="00F170DE"/>
    <w:rsid w:val="00F17FD2"/>
    <w:rsid w:val="00F21F16"/>
    <w:rsid w:val="00F22804"/>
    <w:rsid w:val="00F229C0"/>
    <w:rsid w:val="00F26D3F"/>
    <w:rsid w:val="00F275D4"/>
    <w:rsid w:val="00F27B42"/>
    <w:rsid w:val="00F31A5F"/>
    <w:rsid w:val="00F34D95"/>
    <w:rsid w:val="00F360C5"/>
    <w:rsid w:val="00F36D03"/>
    <w:rsid w:val="00F41E35"/>
    <w:rsid w:val="00F4218B"/>
    <w:rsid w:val="00F42FD6"/>
    <w:rsid w:val="00F4362A"/>
    <w:rsid w:val="00F44CCF"/>
    <w:rsid w:val="00F44F7F"/>
    <w:rsid w:val="00F53B30"/>
    <w:rsid w:val="00F56AB8"/>
    <w:rsid w:val="00F601F4"/>
    <w:rsid w:val="00F608C2"/>
    <w:rsid w:val="00F64591"/>
    <w:rsid w:val="00F647E0"/>
    <w:rsid w:val="00F67A72"/>
    <w:rsid w:val="00F70739"/>
    <w:rsid w:val="00F7088E"/>
    <w:rsid w:val="00F716E2"/>
    <w:rsid w:val="00F72213"/>
    <w:rsid w:val="00F805FF"/>
    <w:rsid w:val="00F81652"/>
    <w:rsid w:val="00F85E0A"/>
    <w:rsid w:val="00F90751"/>
    <w:rsid w:val="00F94818"/>
    <w:rsid w:val="00F97F3A"/>
    <w:rsid w:val="00FA12E9"/>
    <w:rsid w:val="00FA4EEB"/>
    <w:rsid w:val="00FA55FE"/>
    <w:rsid w:val="00FA7368"/>
    <w:rsid w:val="00FB2A60"/>
    <w:rsid w:val="00FB4206"/>
    <w:rsid w:val="00FB622A"/>
    <w:rsid w:val="00FB6C19"/>
    <w:rsid w:val="00FC4BD5"/>
    <w:rsid w:val="00FC5CB7"/>
    <w:rsid w:val="00FD27DD"/>
    <w:rsid w:val="00FD48E2"/>
    <w:rsid w:val="00FE0D99"/>
    <w:rsid w:val="00FE1D3E"/>
    <w:rsid w:val="00FE2513"/>
    <w:rsid w:val="00FF1C45"/>
    <w:rsid w:val="00FF3451"/>
    <w:rsid w:val="00FF422F"/>
    <w:rsid w:val="00FF4B77"/>
  </w:rsids>
  <m:mathPr>
    <m:mathFont m:val="Cambria Math"/>
    <m:brkBin m:val="before"/>
    <m:brkBinSub m:val="--"/>
    <m:smallFrac/>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4A5D"/>
  <w15:docId w15:val="{0D1936F4-03DA-4049-8B3C-6C5B2474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C60"/>
    <w:pPr>
      <w:spacing w:after="0" w:line="240" w:lineRule="auto"/>
    </w:pPr>
    <w:rPr>
      <w:rFonts w:ascii="Times New Roman" w:eastAsia="SimSun" w:hAnsi="Times New Roman" w:cs="Times New Roman"/>
      <w:szCs w:val="24"/>
      <w:lang w:val="fr-FR"/>
    </w:rPr>
  </w:style>
  <w:style w:type="paragraph" w:styleId="Heading1">
    <w:name w:val="heading 1"/>
    <w:basedOn w:val="Normal"/>
    <w:next w:val="BodyText"/>
    <w:link w:val="Heading1Char"/>
    <w:qFormat/>
    <w:rsid w:val="00AD62D2"/>
    <w:pPr>
      <w:keepNext/>
      <w:keepLines/>
      <w:pageBreakBefore/>
      <w:numPr>
        <w:numId w:val="37"/>
      </w:numPr>
      <w:spacing w:after="240"/>
      <w:outlineLvl w:val="0"/>
    </w:pPr>
    <w:rPr>
      <w:rFonts w:cs="Arial"/>
      <w:b/>
      <w:bCs/>
      <w:kern w:val="28"/>
      <w:sz w:val="48"/>
      <w:szCs w:val="32"/>
      <w:lang w:val="en-AU"/>
    </w:rPr>
  </w:style>
  <w:style w:type="paragraph" w:styleId="Heading2">
    <w:name w:val="heading 2"/>
    <w:basedOn w:val="Normal"/>
    <w:next w:val="BodyText"/>
    <w:link w:val="Heading2Char"/>
    <w:qFormat/>
    <w:rsid w:val="0093530B"/>
    <w:pPr>
      <w:keepNext/>
      <w:keepLines/>
      <w:numPr>
        <w:ilvl w:val="1"/>
        <w:numId w:val="11"/>
      </w:numPr>
      <w:spacing w:before="240" w:after="120"/>
      <w:outlineLvl w:val="1"/>
    </w:pPr>
    <w:rPr>
      <w:rFonts w:cs="Arial"/>
      <w:b/>
      <w:bCs/>
      <w:iCs/>
      <w:kern w:val="28"/>
      <w:sz w:val="32"/>
      <w:szCs w:val="32"/>
    </w:rPr>
  </w:style>
  <w:style w:type="paragraph" w:styleId="Heading3">
    <w:name w:val="heading 3"/>
    <w:basedOn w:val="Normal"/>
    <w:next w:val="BodyText"/>
    <w:link w:val="Heading3Char"/>
    <w:qFormat/>
    <w:rsid w:val="00AD62D2"/>
    <w:pPr>
      <w:keepNext/>
      <w:keepLines/>
      <w:numPr>
        <w:ilvl w:val="2"/>
        <w:numId w:val="37"/>
      </w:numPr>
      <w:spacing w:before="240" w:after="120"/>
      <w:outlineLvl w:val="2"/>
    </w:pPr>
    <w:rPr>
      <w:rFonts w:cs="Arial"/>
      <w:i/>
      <w:iCs/>
      <w:kern w:val="28"/>
      <w:szCs w:val="26"/>
      <w:lang w:val="en-AU"/>
    </w:rPr>
  </w:style>
  <w:style w:type="paragraph" w:styleId="Heading4">
    <w:name w:val="heading 4"/>
    <w:basedOn w:val="Normal"/>
    <w:next w:val="BodyText"/>
    <w:link w:val="Heading4Char"/>
    <w:qFormat/>
    <w:rsid w:val="001867A4"/>
    <w:pPr>
      <w:keepNext/>
      <w:keepLines/>
      <w:pBdr>
        <w:top w:val="single" w:sz="4" w:space="3" w:color="auto"/>
      </w:pBdr>
      <w:spacing w:before="24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AD62D2"/>
    <w:pPr>
      <w:spacing w:after="120"/>
    </w:pPr>
    <w:rPr>
      <w:rFonts w:eastAsia="Times New Roman"/>
    </w:rPr>
  </w:style>
  <w:style w:type="character" w:customStyle="1" w:styleId="BodyTextChar">
    <w:name w:val="Body Text Char"/>
    <w:basedOn w:val="DefaultParagraphFont"/>
    <w:link w:val="BodyText"/>
    <w:uiPriority w:val="99"/>
    <w:rsid w:val="00AD62D2"/>
    <w:rPr>
      <w:rFonts w:ascii="Times New Roman" w:eastAsia="Times New Roman" w:hAnsi="Times New Roman" w:cs="Times New Roman"/>
      <w:szCs w:val="24"/>
      <w:lang w:val="fr-FR"/>
    </w:rPr>
  </w:style>
  <w:style w:type="character" w:customStyle="1" w:styleId="Heading1Char">
    <w:name w:val="Heading 1 Char"/>
    <w:basedOn w:val="DefaultParagraphFont"/>
    <w:link w:val="Heading1"/>
    <w:rsid w:val="00AD62D2"/>
    <w:rPr>
      <w:rFonts w:ascii="Times New Roman" w:eastAsia="SimSun" w:hAnsi="Times New Roman" w:cs="Arial"/>
      <w:b/>
      <w:bCs/>
      <w:kern w:val="28"/>
      <w:sz w:val="48"/>
      <w:szCs w:val="32"/>
    </w:rPr>
  </w:style>
  <w:style w:type="character" w:customStyle="1" w:styleId="Heading2Char">
    <w:name w:val="Heading 2 Char"/>
    <w:basedOn w:val="DefaultParagraphFont"/>
    <w:link w:val="Heading2"/>
    <w:rsid w:val="0093530B"/>
    <w:rPr>
      <w:rFonts w:ascii="Times New Roman" w:eastAsia="SimSun" w:hAnsi="Times New Roman" w:cs="Arial"/>
      <w:b/>
      <w:bCs/>
      <w:iCs/>
      <w:kern w:val="28"/>
      <w:sz w:val="32"/>
      <w:szCs w:val="32"/>
      <w:lang w:val="fr-FR"/>
    </w:rPr>
  </w:style>
  <w:style w:type="character" w:customStyle="1" w:styleId="Heading3Char">
    <w:name w:val="Heading 3 Char"/>
    <w:basedOn w:val="DefaultParagraphFont"/>
    <w:link w:val="Heading3"/>
    <w:rsid w:val="00AD62D2"/>
    <w:rPr>
      <w:rFonts w:ascii="Times New Roman" w:eastAsia="SimSun" w:hAnsi="Times New Roman" w:cs="Arial"/>
      <w:i/>
      <w:iCs/>
      <w:kern w:val="28"/>
      <w:szCs w:val="26"/>
    </w:rPr>
  </w:style>
  <w:style w:type="character" w:customStyle="1" w:styleId="Heading4Char">
    <w:name w:val="Heading 4 Char"/>
    <w:basedOn w:val="DefaultParagraphFont"/>
    <w:link w:val="Heading4"/>
    <w:rsid w:val="001867A4"/>
    <w:rPr>
      <w:rFonts w:ascii="Times New Roman" w:eastAsia="SimSun" w:hAnsi="Times New Roman" w:cs="Times New Roman"/>
      <w:b/>
      <w:bCs/>
      <w:szCs w:val="28"/>
      <w:lang w:val="fr-FR"/>
    </w:rPr>
  </w:style>
  <w:style w:type="character" w:styleId="BookTitle">
    <w:name w:val="Book Title"/>
    <w:basedOn w:val="DefaultParagraphFont"/>
    <w:qFormat/>
    <w:rsid w:val="00AD62D2"/>
    <w:rPr>
      <w:i/>
    </w:rPr>
  </w:style>
  <w:style w:type="paragraph" w:customStyle="1" w:styleId="Callout">
    <w:name w:val="Callout"/>
    <w:basedOn w:val="Normal"/>
    <w:rsid w:val="00AD62D2"/>
    <w:rPr>
      <w:rFonts w:ascii="Arial" w:hAnsi="Arial"/>
      <w:sz w:val="20"/>
    </w:rPr>
  </w:style>
  <w:style w:type="paragraph" w:customStyle="1" w:styleId="Copyright">
    <w:name w:val="Copyright"/>
    <w:basedOn w:val="Normal"/>
    <w:next w:val="SpaceSingle"/>
    <w:rsid w:val="00AD62D2"/>
    <w:pPr>
      <w:keepLines/>
      <w:jc w:val="center"/>
    </w:pPr>
    <w:rPr>
      <w:sz w:val="18"/>
    </w:rPr>
  </w:style>
  <w:style w:type="paragraph" w:customStyle="1" w:styleId="SpaceSingle">
    <w:name w:val="Space Single"/>
    <w:basedOn w:val="Normal"/>
    <w:link w:val="SpaceSingleChar"/>
    <w:rsid w:val="00AD62D2"/>
    <w:pPr>
      <w:spacing w:line="240" w:lineRule="exact"/>
    </w:pPr>
  </w:style>
  <w:style w:type="character" w:customStyle="1" w:styleId="SpaceSingleChar">
    <w:name w:val="Space Single Char"/>
    <w:link w:val="SpaceSingle"/>
    <w:rsid w:val="00AD62D2"/>
    <w:rPr>
      <w:rFonts w:ascii="Times New Roman" w:eastAsia="SimSun" w:hAnsi="Times New Roman" w:cs="Times New Roman"/>
      <w:szCs w:val="24"/>
      <w:lang w:val="fr-FR"/>
    </w:rPr>
  </w:style>
  <w:style w:type="character" w:customStyle="1" w:styleId="DefinedWord">
    <w:name w:val="Defined Word"/>
    <w:basedOn w:val="DefaultParagraphFont"/>
    <w:rsid w:val="00AD62D2"/>
    <w:rPr>
      <w:i/>
    </w:rPr>
  </w:style>
  <w:style w:type="character" w:styleId="Emphasis">
    <w:name w:val="Emphasis"/>
    <w:basedOn w:val="DefaultParagraphFont"/>
    <w:qFormat/>
    <w:rsid w:val="00AD62D2"/>
    <w:rPr>
      <w:i/>
      <w:iCs/>
    </w:rPr>
  </w:style>
  <w:style w:type="character" w:customStyle="1" w:styleId="FileName">
    <w:name w:val="File Name"/>
    <w:basedOn w:val="DefaultParagraphFont"/>
    <w:rsid w:val="00AD62D2"/>
    <w:rPr>
      <w:rFonts w:ascii="Arial" w:hAnsi="Arial"/>
      <w:sz w:val="22"/>
    </w:rPr>
  </w:style>
  <w:style w:type="paragraph" w:styleId="Footer">
    <w:name w:val="footer"/>
    <w:basedOn w:val="Normal"/>
    <w:link w:val="FooterChar"/>
    <w:uiPriority w:val="99"/>
    <w:rsid w:val="00AD62D2"/>
    <w:pPr>
      <w:pBdr>
        <w:top w:val="single" w:sz="4" w:space="1" w:color="auto"/>
      </w:pBdr>
      <w:tabs>
        <w:tab w:val="right" w:pos="9360"/>
        <w:tab w:val="right" w:pos="14400"/>
        <w:tab w:val="right" w:pos="18720"/>
      </w:tabs>
    </w:pPr>
    <w:rPr>
      <w:sz w:val="18"/>
    </w:rPr>
  </w:style>
  <w:style w:type="character" w:customStyle="1" w:styleId="FooterChar">
    <w:name w:val="Footer Char"/>
    <w:basedOn w:val="DefaultParagraphFont"/>
    <w:link w:val="Footer"/>
    <w:uiPriority w:val="99"/>
    <w:rsid w:val="00AD62D2"/>
    <w:rPr>
      <w:rFonts w:ascii="Times New Roman" w:eastAsia="SimSun" w:hAnsi="Times New Roman" w:cs="Times New Roman"/>
      <w:sz w:val="18"/>
      <w:szCs w:val="24"/>
      <w:lang w:val="fr-FR"/>
    </w:rPr>
  </w:style>
  <w:style w:type="paragraph" w:styleId="Header">
    <w:name w:val="header"/>
    <w:basedOn w:val="Normal"/>
    <w:link w:val="HeaderChar"/>
    <w:rsid w:val="00AD62D2"/>
    <w:pPr>
      <w:pBdr>
        <w:bottom w:val="single" w:sz="4" w:space="1" w:color="auto"/>
      </w:pBdr>
      <w:tabs>
        <w:tab w:val="right" w:pos="9360"/>
        <w:tab w:val="right" w:pos="14400"/>
        <w:tab w:val="right" w:pos="18720"/>
      </w:tabs>
    </w:pPr>
  </w:style>
  <w:style w:type="character" w:customStyle="1" w:styleId="HeaderChar">
    <w:name w:val="Header Char"/>
    <w:basedOn w:val="DefaultParagraphFont"/>
    <w:link w:val="Header"/>
    <w:rsid w:val="00AD62D2"/>
    <w:rPr>
      <w:rFonts w:ascii="Times New Roman" w:eastAsia="SimSun" w:hAnsi="Times New Roman" w:cs="Times New Roman"/>
      <w:szCs w:val="24"/>
      <w:lang w:val="fr-FR"/>
    </w:rPr>
  </w:style>
  <w:style w:type="character" w:styleId="Hyperlink">
    <w:name w:val="Hyperlink"/>
    <w:basedOn w:val="DefaultParagraphFont"/>
    <w:uiPriority w:val="99"/>
    <w:rsid w:val="00AD62D2"/>
    <w:rPr>
      <w:color w:val="0000FF"/>
      <w:u w:val="single"/>
    </w:rPr>
  </w:style>
  <w:style w:type="paragraph" w:customStyle="1" w:styleId="ImageCentered">
    <w:name w:val="Image Centered"/>
    <w:basedOn w:val="Normal"/>
    <w:next w:val="SpaceSingle"/>
    <w:rsid w:val="00AD62D2"/>
    <w:pPr>
      <w:jc w:val="center"/>
    </w:pPr>
  </w:style>
  <w:style w:type="paragraph" w:customStyle="1" w:styleId="ImageLeft">
    <w:name w:val="Image Left"/>
    <w:basedOn w:val="Normal"/>
    <w:next w:val="SpaceSingle"/>
    <w:rsid w:val="00AD62D2"/>
  </w:style>
  <w:style w:type="paragraph" w:customStyle="1" w:styleId="ImageRight">
    <w:name w:val="Image Right"/>
    <w:basedOn w:val="Normal"/>
    <w:next w:val="SpaceSingle"/>
    <w:rsid w:val="00AD62D2"/>
    <w:pPr>
      <w:jc w:val="right"/>
    </w:pPr>
  </w:style>
  <w:style w:type="character" w:customStyle="1" w:styleId="Keyboard">
    <w:name w:val="Keyboard"/>
    <w:basedOn w:val="DefaultParagraphFont"/>
    <w:rsid w:val="00AD62D2"/>
    <w:rPr>
      <w:b/>
    </w:rPr>
  </w:style>
  <w:style w:type="paragraph" w:styleId="List">
    <w:name w:val="List"/>
    <w:basedOn w:val="BodyText"/>
    <w:rsid w:val="00AD62D2"/>
    <w:pPr>
      <w:ind w:left="360" w:hanging="360"/>
    </w:pPr>
  </w:style>
  <w:style w:type="paragraph" w:styleId="List2">
    <w:name w:val="List 2"/>
    <w:basedOn w:val="BodyText"/>
    <w:rsid w:val="00AD62D2"/>
    <w:pPr>
      <w:ind w:left="720" w:hanging="360"/>
    </w:pPr>
  </w:style>
  <w:style w:type="paragraph" w:styleId="List3">
    <w:name w:val="List 3"/>
    <w:basedOn w:val="BodyText"/>
    <w:rsid w:val="00AD62D2"/>
    <w:pPr>
      <w:ind w:left="1080" w:hanging="360"/>
    </w:pPr>
  </w:style>
  <w:style w:type="paragraph" w:styleId="ListBullet">
    <w:name w:val="List Bullet"/>
    <w:basedOn w:val="BodyText"/>
    <w:uiPriority w:val="99"/>
    <w:qFormat/>
    <w:rsid w:val="00E3176C"/>
    <w:pPr>
      <w:numPr>
        <w:numId w:val="1"/>
      </w:numPr>
      <w:tabs>
        <w:tab w:val="clear" w:pos="360"/>
        <w:tab w:val="num" w:pos="2520"/>
      </w:tabs>
      <w:spacing w:after="60"/>
      <w:ind w:left="1080"/>
    </w:pPr>
  </w:style>
  <w:style w:type="paragraph" w:styleId="ListBullet2">
    <w:name w:val="List Bullet 2"/>
    <w:basedOn w:val="BodyText"/>
    <w:rsid w:val="00AD62D2"/>
    <w:pPr>
      <w:numPr>
        <w:numId w:val="32"/>
      </w:numPr>
    </w:pPr>
  </w:style>
  <w:style w:type="paragraph" w:styleId="ListBullet3">
    <w:name w:val="List Bullet 3"/>
    <w:basedOn w:val="BodyText"/>
    <w:rsid w:val="00AD62D2"/>
    <w:pPr>
      <w:numPr>
        <w:numId w:val="33"/>
      </w:numPr>
    </w:pPr>
  </w:style>
  <w:style w:type="paragraph" w:styleId="ListContinue">
    <w:name w:val="List Continue"/>
    <w:basedOn w:val="BodyText"/>
    <w:rsid w:val="00AD62D2"/>
    <w:pPr>
      <w:ind w:left="360"/>
    </w:pPr>
  </w:style>
  <w:style w:type="paragraph" w:styleId="ListContinue2">
    <w:name w:val="List Continue 2"/>
    <w:basedOn w:val="BodyText"/>
    <w:rsid w:val="00AD62D2"/>
    <w:pPr>
      <w:ind w:left="720"/>
    </w:pPr>
  </w:style>
  <w:style w:type="paragraph" w:styleId="ListContinue3">
    <w:name w:val="List Continue 3"/>
    <w:basedOn w:val="BodyText"/>
    <w:rsid w:val="00AD62D2"/>
    <w:pPr>
      <w:ind w:left="1080"/>
    </w:pPr>
  </w:style>
  <w:style w:type="paragraph" w:customStyle="1" w:styleId="ListProcedure">
    <w:name w:val="List Procedure"/>
    <w:basedOn w:val="BodyText"/>
    <w:rsid w:val="00AD62D2"/>
    <w:pPr>
      <w:numPr>
        <w:ilvl w:val="3"/>
        <w:numId w:val="37"/>
      </w:numPr>
    </w:pPr>
  </w:style>
  <w:style w:type="paragraph" w:customStyle="1" w:styleId="ListProcedure2">
    <w:name w:val="List Procedure 2"/>
    <w:basedOn w:val="BodyText"/>
    <w:rsid w:val="00AD62D2"/>
    <w:pPr>
      <w:numPr>
        <w:ilvl w:val="4"/>
        <w:numId w:val="37"/>
      </w:numPr>
    </w:pPr>
  </w:style>
  <w:style w:type="paragraph" w:customStyle="1" w:styleId="Note">
    <w:name w:val="Note"/>
    <w:basedOn w:val="BodyText"/>
    <w:next w:val="BodyText"/>
    <w:link w:val="NoteChar"/>
    <w:rsid w:val="00AD62D2"/>
    <w:pPr>
      <w:keepLines/>
      <w:pBdr>
        <w:top w:val="single" w:sz="12" w:space="3" w:color="auto" w:shadow="1"/>
        <w:left w:val="single" w:sz="12" w:space="3" w:color="auto" w:shadow="1"/>
        <w:bottom w:val="single" w:sz="12" w:space="3" w:color="auto" w:shadow="1"/>
        <w:right w:val="single" w:sz="12" w:space="3" w:color="auto" w:shadow="1"/>
      </w:pBdr>
      <w:ind w:left="170" w:right="170"/>
    </w:pPr>
  </w:style>
  <w:style w:type="character" w:customStyle="1" w:styleId="NoteChar">
    <w:name w:val="Note Char"/>
    <w:basedOn w:val="BodyTextChar"/>
    <w:link w:val="Note"/>
    <w:rsid w:val="00AD62D2"/>
    <w:rPr>
      <w:rFonts w:ascii="Times New Roman" w:eastAsia="Times New Roman" w:hAnsi="Times New Roman" w:cs="Times New Roman"/>
      <w:szCs w:val="24"/>
      <w:lang w:val="fr-FR"/>
    </w:rPr>
  </w:style>
  <w:style w:type="character" w:styleId="PageNumber">
    <w:name w:val="page number"/>
    <w:basedOn w:val="DefaultParagraphFont"/>
    <w:rsid w:val="00AD62D2"/>
  </w:style>
  <w:style w:type="character" w:customStyle="1" w:styleId="Placeholder">
    <w:name w:val="Placeholder"/>
    <w:basedOn w:val="DefaultParagraphFont"/>
    <w:rsid w:val="00AD62D2"/>
    <w:rPr>
      <w:i/>
    </w:rPr>
  </w:style>
  <w:style w:type="paragraph" w:styleId="PlainText">
    <w:name w:val="Plain Text"/>
    <w:basedOn w:val="Normal"/>
    <w:link w:val="PlainTextChar"/>
    <w:rsid w:val="00AD62D2"/>
    <w:rPr>
      <w:rFonts w:ascii="Courier New" w:hAnsi="Courier New" w:cs="Courier New"/>
      <w:sz w:val="20"/>
      <w:szCs w:val="20"/>
    </w:rPr>
  </w:style>
  <w:style w:type="character" w:customStyle="1" w:styleId="PlainTextChar">
    <w:name w:val="Plain Text Char"/>
    <w:basedOn w:val="DefaultParagraphFont"/>
    <w:link w:val="PlainText"/>
    <w:rsid w:val="00AD62D2"/>
    <w:rPr>
      <w:rFonts w:ascii="Courier New" w:eastAsia="SimSun" w:hAnsi="Courier New" w:cs="Courier New"/>
      <w:sz w:val="20"/>
      <w:szCs w:val="20"/>
      <w:lang w:val="fr-FR"/>
    </w:rPr>
  </w:style>
  <w:style w:type="paragraph" w:customStyle="1" w:styleId="SpaceHalf">
    <w:name w:val="Space Half"/>
    <w:basedOn w:val="Normal"/>
    <w:rsid w:val="00AD62D2"/>
    <w:pPr>
      <w:spacing w:line="120" w:lineRule="exact"/>
    </w:pPr>
  </w:style>
  <w:style w:type="character" w:customStyle="1" w:styleId="Vernacular">
    <w:name w:val="Vernacular"/>
    <w:basedOn w:val="DefaultParagraphFont"/>
    <w:rsid w:val="00AD62D2"/>
    <w:rPr>
      <w:rFonts w:ascii="Doulos SIL" w:hAnsi="Doulos SIL"/>
    </w:rPr>
  </w:style>
  <w:style w:type="character" w:styleId="Strong">
    <w:name w:val="Strong"/>
    <w:basedOn w:val="DefaultParagraphFont"/>
    <w:qFormat/>
    <w:rsid w:val="00AD62D2"/>
    <w:rPr>
      <w:b/>
      <w:bCs/>
    </w:rPr>
  </w:style>
  <w:style w:type="character" w:customStyle="1" w:styleId="Style">
    <w:name w:val="Style"/>
    <w:basedOn w:val="DefaultParagraphFont"/>
    <w:rsid w:val="00AD62D2"/>
    <w:rPr>
      <w:i/>
    </w:rPr>
  </w:style>
  <w:style w:type="paragraph" w:styleId="Subtitle">
    <w:name w:val="Subtitle"/>
    <w:basedOn w:val="Normal"/>
    <w:next w:val="SpaceSingle"/>
    <w:link w:val="SubtitleChar"/>
    <w:qFormat/>
    <w:rsid w:val="00AD62D2"/>
    <w:pPr>
      <w:keepLines/>
      <w:jc w:val="center"/>
    </w:pPr>
    <w:rPr>
      <w:rFonts w:cs="Arial"/>
      <w:b/>
      <w:kern w:val="28"/>
      <w:sz w:val="48"/>
    </w:rPr>
  </w:style>
  <w:style w:type="character" w:customStyle="1" w:styleId="SubtitleChar">
    <w:name w:val="Subtitle Char"/>
    <w:basedOn w:val="DefaultParagraphFont"/>
    <w:link w:val="Subtitle"/>
    <w:rsid w:val="00AD62D2"/>
    <w:rPr>
      <w:rFonts w:ascii="Times New Roman" w:eastAsia="SimSun" w:hAnsi="Times New Roman" w:cs="Arial"/>
      <w:b/>
      <w:kern w:val="28"/>
      <w:sz w:val="48"/>
      <w:szCs w:val="24"/>
      <w:lang w:val="fr-FR"/>
    </w:rPr>
  </w:style>
  <w:style w:type="paragraph" w:customStyle="1" w:styleId="TableHeadingRow">
    <w:name w:val="Table Heading Row"/>
    <w:basedOn w:val="Normal"/>
    <w:next w:val="TableRow"/>
    <w:rsid w:val="00AD62D2"/>
    <w:pPr>
      <w:keepNext/>
      <w:spacing w:before="60" w:after="60"/>
    </w:pPr>
    <w:rPr>
      <w:b/>
    </w:rPr>
  </w:style>
  <w:style w:type="paragraph" w:customStyle="1" w:styleId="TableRow">
    <w:name w:val="Table Row"/>
    <w:basedOn w:val="Normal"/>
    <w:rsid w:val="00AD62D2"/>
    <w:pPr>
      <w:spacing w:before="60" w:after="60"/>
    </w:pPr>
  </w:style>
  <w:style w:type="paragraph" w:styleId="Title">
    <w:name w:val="Title"/>
    <w:basedOn w:val="Normal"/>
    <w:next w:val="SpaceSingle"/>
    <w:link w:val="TitleChar"/>
    <w:qFormat/>
    <w:rsid w:val="00267495"/>
    <w:pPr>
      <w:keepLines/>
      <w:shd w:val="clear" w:color="auto" w:fill="EEECE1" w:themeFill="background2"/>
      <w:jc w:val="center"/>
    </w:pPr>
    <w:rPr>
      <w:rFonts w:cs="Arial"/>
      <w:b/>
      <w:bCs/>
      <w:kern w:val="28"/>
      <w:sz w:val="56"/>
      <w:szCs w:val="32"/>
    </w:rPr>
  </w:style>
  <w:style w:type="character" w:customStyle="1" w:styleId="TitleChar">
    <w:name w:val="Title Char"/>
    <w:basedOn w:val="DefaultParagraphFont"/>
    <w:link w:val="Title"/>
    <w:rsid w:val="00267495"/>
    <w:rPr>
      <w:rFonts w:ascii="Times New Roman" w:eastAsia="SimSun" w:hAnsi="Times New Roman" w:cs="Arial"/>
      <w:b/>
      <w:bCs/>
      <w:kern w:val="28"/>
      <w:sz w:val="56"/>
      <w:szCs w:val="32"/>
      <w:shd w:val="clear" w:color="auto" w:fill="EEECE1" w:themeFill="background2"/>
      <w:lang w:val="fr-FR"/>
    </w:rPr>
  </w:style>
  <w:style w:type="paragraph" w:styleId="TOC1">
    <w:name w:val="toc 1"/>
    <w:basedOn w:val="Normal"/>
    <w:next w:val="Normal"/>
    <w:uiPriority w:val="39"/>
    <w:rsid w:val="00AD62D2"/>
    <w:pPr>
      <w:spacing w:before="60"/>
    </w:pPr>
    <w:rPr>
      <w:b/>
    </w:rPr>
  </w:style>
  <w:style w:type="character" w:customStyle="1" w:styleId="TypedText">
    <w:name w:val="Typed Text"/>
    <w:basedOn w:val="DefaultParagraphFont"/>
    <w:rsid w:val="00AD62D2"/>
    <w:rPr>
      <w:b/>
    </w:rPr>
  </w:style>
  <w:style w:type="character" w:customStyle="1" w:styleId="UserInterface">
    <w:name w:val="User Interface"/>
    <w:basedOn w:val="DefaultParagraphFont"/>
    <w:rsid w:val="00AD62D2"/>
    <w:rPr>
      <w:rFonts w:ascii="Arial" w:hAnsi="Arial"/>
      <w:b/>
      <w:sz w:val="20"/>
    </w:rPr>
  </w:style>
  <w:style w:type="character" w:customStyle="1" w:styleId="VernacularStrong">
    <w:name w:val="Vernacular Strong"/>
    <w:basedOn w:val="DefaultParagraphFont"/>
    <w:rsid w:val="00AD62D2"/>
    <w:rPr>
      <w:rFonts w:ascii="Doulos SIL" w:hAnsi="Doulos SIL"/>
      <w:b/>
    </w:rPr>
  </w:style>
  <w:style w:type="character" w:customStyle="1" w:styleId="VernacularEmphasis">
    <w:name w:val="Vernacular Emphasis"/>
    <w:basedOn w:val="DefaultParagraphFont"/>
    <w:rsid w:val="00AD62D2"/>
    <w:rPr>
      <w:rFonts w:ascii="Doulos SIL" w:hAnsi="Doulos SIL"/>
      <w:i/>
    </w:rPr>
  </w:style>
  <w:style w:type="paragraph" w:styleId="BalloonText">
    <w:name w:val="Balloon Text"/>
    <w:basedOn w:val="Normal"/>
    <w:link w:val="BalloonTextChar"/>
    <w:rsid w:val="00AD62D2"/>
    <w:rPr>
      <w:rFonts w:ascii="Tahoma" w:hAnsi="Tahoma" w:cs="Tahoma"/>
      <w:sz w:val="16"/>
      <w:szCs w:val="16"/>
    </w:rPr>
  </w:style>
  <w:style w:type="character" w:customStyle="1" w:styleId="BalloonTextChar">
    <w:name w:val="Balloon Text Char"/>
    <w:basedOn w:val="DefaultParagraphFont"/>
    <w:link w:val="BalloonText"/>
    <w:rsid w:val="00AD62D2"/>
    <w:rPr>
      <w:rFonts w:ascii="Tahoma" w:eastAsia="SimSun" w:hAnsi="Tahoma" w:cs="Tahoma"/>
      <w:sz w:val="16"/>
      <w:szCs w:val="16"/>
      <w:lang w:val="fr-FR"/>
    </w:rPr>
  </w:style>
  <w:style w:type="character" w:styleId="CommentReference">
    <w:name w:val="annotation reference"/>
    <w:basedOn w:val="DefaultParagraphFont"/>
    <w:rsid w:val="00AD62D2"/>
    <w:rPr>
      <w:sz w:val="16"/>
      <w:szCs w:val="16"/>
    </w:rPr>
  </w:style>
  <w:style w:type="paragraph" w:styleId="CommentText">
    <w:name w:val="annotation text"/>
    <w:basedOn w:val="Normal"/>
    <w:link w:val="CommentTextChar"/>
    <w:rsid w:val="00AD62D2"/>
    <w:rPr>
      <w:rFonts w:eastAsia="Times New Roman"/>
      <w:sz w:val="20"/>
      <w:szCs w:val="20"/>
    </w:rPr>
  </w:style>
  <w:style w:type="character" w:customStyle="1" w:styleId="CommentTextChar">
    <w:name w:val="Comment Text Char"/>
    <w:basedOn w:val="DefaultParagraphFont"/>
    <w:link w:val="CommentText"/>
    <w:rsid w:val="00AD62D2"/>
    <w:rPr>
      <w:rFonts w:ascii="Times New Roman" w:eastAsia="Times New Roman" w:hAnsi="Times New Roman" w:cs="Times New Roman"/>
      <w:sz w:val="20"/>
      <w:szCs w:val="20"/>
      <w:lang w:val="fr-FR"/>
    </w:rPr>
  </w:style>
  <w:style w:type="paragraph" w:styleId="DocumentMap">
    <w:name w:val="Document Map"/>
    <w:basedOn w:val="Normal"/>
    <w:link w:val="DocumentMapChar"/>
    <w:rsid w:val="00AD62D2"/>
    <w:rPr>
      <w:rFonts w:ascii="Tahoma" w:hAnsi="Tahoma" w:cs="Tahoma"/>
      <w:sz w:val="16"/>
      <w:szCs w:val="16"/>
    </w:rPr>
  </w:style>
  <w:style w:type="character" w:customStyle="1" w:styleId="DocumentMapChar">
    <w:name w:val="Document Map Char"/>
    <w:basedOn w:val="DefaultParagraphFont"/>
    <w:link w:val="DocumentMap"/>
    <w:rsid w:val="00AD62D2"/>
    <w:rPr>
      <w:rFonts w:ascii="Tahoma" w:eastAsia="SimSun" w:hAnsi="Tahoma" w:cs="Tahoma"/>
      <w:sz w:val="16"/>
      <w:szCs w:val="16"/>
      <w:lang w:val="fr-FR"/>
    </w:rPr>
  </w:style>
  <w:style w:type="paragraph" w:customStyle="1" w:styleId="UpgradeTip">
    <w:name w:val="Upgrade Tip"/>
    <w:basedOn w:val="Note"/>
    <w:qFormat/>
    <w:rsid w:val="00AD62D2"/>
    <w:pPr>
      <w:pBdr>
        <w:top w:val="double" w:sz="4" w:space="3" w:color="auto" w:shadow="1"/>
        <w:left w:val="double" w:sz="4" w:space="3" w:color="auto" w:shadow="1"/>
        <w:bottom w:val="double" w:sz="4" w:space="3" w:color="auto" w:shadow="1"/>
        <w:right w:val="double" w:sz="4" w:space="3" w:color="auto" w:shadow="1"/>
      </w:pBdr>
      <w:spacing w:line="240" w:lineRule="atLeast"/>
      <w:ind w:left="709"/>
    </w:pPr>
    <w:rPr>
      <w:bCs/>
      <w:lang w:val="en-GB"/>
    </w:rPr>
  </w:style>
  <w:style w:type="paragraph" w:styleId="TOC2">
    <w:name w:val="toc 2"/>
    <w:basedOn w:val="Normal"/>
    <w:next w:val="Normal"/>
    <w:autoRedefine/>
    <w:uiPriority w:val="39"/>
    <w:rsid w:val="00AD62D2"/>
    <w:pPr>
      <w:spacing w:after="100"/>
      <w:ind w:left="220"/>
    </w:pPr>
  </w:style>
  <w:style w:type="paragraph" w:styleId="TOC3">
    <w:name w:val="toc 3"/>
    <w:basedOn w:val="Normal"/>
    <w:next w:val="Normal"/>
    <w:autoRedefine/>
    <w:uiPriority w:val="39"/>
    <w:rsid w:val="00AD62D2"/>
    <w:pPr>
      <w:spacing w:after="100"/>
      <w:ind w:left="440"/>
    </w:pPr>
  </w:style>
  <w:style w:type="paragraph" w:customStyle="1" w:styleId="Rsum">
    <w:name w:val="Résumé"/>
    <w:basedOn w:val="Heading1"/>
    <w:link w:val="RsumChar"/>
    <w:qFormat/>
    <w:rsid w:val="00AD62D2"/>
    <w:pPr>
      <w:ind w:left="-1134"/>
    </w:pPr>
  </w:style>
  <w:style w:type="character" w:customStyle="1" w:styleId="RsumChar">
    <w:name w:val="Résumé Char"/>
    <w:basedOn w:val="Heading1Char"/>
    <w:link w:val="Rsum"/>
    <w:rsid w:val="00AD62D2"/>
    <w:rPr>
      <w:rFonts w:ascii="Times New Roman" w:eastAsia="SimSun" w:hAnsi="Times New Roman" w:cs="Arial"/>
      <w:b/>
      <w:bCs/>
      <w:kern w:val="28"/>
      <w:sz w:val="48"/>
      <w:szCs w:val="32"/>
    </w:rPr>
  </w:style>
  <w:style w:type="paragraph" w:customStyle="1" w:styleId="TitlePageTitle">
    <w:name w:val="Title Page Title"/>
    <w:basedOn w:val="Normal"/>
    <w:next w:val="Normal"/>
    <w:rsid w:val="00AD62D2"/>
    <w:pPr>
      <w:pBdr>
        <w:bottom w:val="single" w:sz="24" w:space="1" w:color="auto"/>
      </w:pBdr>
      <w:spacing w:before="3000" w:after="60"/>
      <w:jc w:val="right"/>
    </w:pPr>
    <w:rPr>
      <w:rFonts w:ascii="Arial" w:eastAsia="Times New Roman" w:hAnsi="Arial" w:cs="Arial"/>
      <w:b/>
      <w:color w:val="000000"/>
      <w:sz w:val="48"/>
      <w:szCs w:val="48"/>
      <w:lang w:val="en-US"/>
    </w:rPr>
  </w:style>
  <w:style w:type="paragraph" w:customStyle="1" w:styleId="Times">
    <w:name w:val="Times"/>
    <w:basedOn w:val="Normal"/>
    <w:rsid w:val="00AD62D2"/>
    <w:pPr>
      <w:tabs>
        <w:tab w:val="right" w:pos="426"/>
        <w:tab w:val="left" w:pos="567"/>
        <w:tab w:val="right" w:pos="1134"/>
        <w:tab w:val="left" w:pos="1418"/>
      </w:tabs>
      <w:spacing w:before="40" w:after="40"/>
    </w:pPr>
    <w:rPr>
      <w:rFonts w:eastAsia="Times New Roman"/>
      <w:sz w:val="24"/>
      <w:lang w:val="en-US"/>
    </w:rPr>
  </w:style>
  <w:style w:type="paragraph" w:styleId="TOCHeading">
    <w:name w:val="TOC Heading"/>
    <w:basedOn w:val="Heading1"/>
    <w:next w:val="Normal"/>
    <w:uiPriority w:val="39"/>
    <w:unhideWhenUsed/>
    <w:qFormat/>
    <w:rsid w:val="00AD62D2"/>
    <w:pPr>
      <w:pageBreakBefore w:val="0"/>
      <w:numPr>
        <w:numId w:val="0"/>
      </w:numPr>
      <w:spacing w:before="480" w:after="0" w:line="276" w:lineRule="auto"/>
      <w:outlineLvl w:val="9"/>
    </w:pPr>
    <w:rPr>
      <w:rFonts w:ascii="Cambria" w:eastAsia="Times New Roman" w:hAnsi="Cambria" w:cs="Times New Roman"/>
      <w:color w:val="365F91"/>
      <w:kern w:val="0"/>
      <w:sz w:val="28"/>
      <w:szCs w:val="28"/>
      <w:lang w:val="en-US"/>
    </w:rPr>
  </w:style>
  <w:style w:type="paragraph" w:styleId="CommentSubject">
    <w:name w:val="annotation subject"/>
    <w:basedOn w:val="CommentText"/>
    <w:next w:val="CommentText"/>
    <w:link w:val="CommentSubjectChar"/>
    <w:rsid w:val="00AD62D2"/>
    <w:rPr>
      <w:rFonts w:eastAsia="SimSun"/>
      <w:b/>
      <w:bCs/>
    </w:rPr>
  </w:style>
  <w:style w:type="character" w:customStyle="1" w:styleId="CommentSubjectChar">
    <w:name w:val="Comment Subject Char"/>
    <w:basedOn w:val="CommentTextChar"/>
    <w:link w:val="CommentSubject"/>
    <w:rsid w:val="00AD62D2"/>
    <w:rPr>
      <w:rFonts w:ascii="Times New Roman" w:eastAsia="SimSun" w:hAnsi="Times New Roman" w:cs="Times New Roman"/>
      <w:b/>
      <w:bCs/>
      <w:sz w:val="20"/>
      <w:szCs w:val="20"/>
      <w:lang w:val="fr-FR"/>
    </w:rPr>
  </w:style>
  <w:style w:type="paragraph" w:customStyle="1" w:styleId="Teacher">
    <w:name w:val="Teacher"/>
    <w:basedOn w:val="BodyText"/>
    <w:link w:val="TeacherChar"/>
    <w:qFormat/>
    <w:rsid w:val="00AD62D2"/>
    <w:pPr>
      <w:pBdr>
        <w:top w:val="dashSmallGap" w:sz="4" w:space="1" w:color="auto"/>
        <w:left w:val="dashSmallGap" w:sz="4" w:space="4" w:color="auto"/>
        <w:bottom w:val="dashSmallGap" w:sz="4" w:space="1" w:color="auto"/>
        <w:right w:val="dashSmallGap" w:sz="4" w:space="4" w:color="auto"/>
      </w:pBdr>
      <w:spacing w:before="60"/>
      <w:ind w:left="170" w:right="170"/>
    </w:pPr>
    <w:rPr>
      <w:i/>
      <w:iCs/>
    </w:rPr>
  </w:style>
  <w:style w:type="character" w:customStyle="1" w:styleId="TeacherChar">
    <w:name w:val="Teacher Char"/>
    <w:basedOn w:val="BodyTextChar"/>
    <w:link w:val="Teacher"/>
    <w:rsid w:val="00AD62D2"/>
    <w:rPr>
      <w:rFonts w:ascii="Times New Roman" w:eastAsia="Times New Roman" w:hAnsi="Times New Roman" w:cs="Times New Roman"/>
      <w:i/>
      <w:iCs/>
      <w:szCs w:val="24"/>
      <w:lang w:val="fr-FR"/>
    </w:rPr>
  </w:style>
  <w:style w:type="paragraph" w:customStyle="1" w:styleId="StyleTeacherBefore023cmAfter031cm">
    <w:name w:val="Style Teacher + Before:  0.23 cm After:  0.31 cm"/>
    <w:basedOn w:val="Teacher"/>
    <w:rsid w:val="00AD62D2"/>
    <w:pPr>
      <w:ind w:left="130" w:right="176"/>
    </w:pPr>
  </w:style>
  <w:style w:type="paragraph" w:customStyle="1" w:styleId="ListResult">
    <w:name w:val="List Result"/>
    <w:basedOn w:val="ListContinue"/>
    <w:link w:val="ListResultChar"/>
    <w:qFormat/>
    <w:rsid w:val="00E3176C"/>
    <w:pPr>
      <w:ind w:left="1440"/>
    </w:pPr>
    <w:rPr>
      <w:rFonts w:eastAsia="SimSun"/>
      <w:i/>
      <w:iCs/>
    </w:rPr>
  </w:style>
  <w:style w:type="character" w:customStyle="1" w:styleId="ListResultChar">
    <w:name w:val="List Result Char"/>
    <w:link w:val="ListResult"/>
    <w:rsid w:val="00E3176C"/>
    <w:rPr>
      <w:rFonts w:ascii="Times New Roman" w:eastAsia="SimSun" w:hAnsi="Times New Roman" w:cs="Times New Roman"/>
      <w:i/>
      <w:iCs/>
      <w:szCs w:val="24"/>
      <w:lang w:val="fr-FR"/>
    </w:rPr>
  </w:style>
  <w:style w:type="table" w:styleId="TableGrid">
    <w:name w:val="Table Grid"/>
    <w:basedOn w:val="TableNormal"/>
    <w:uiPriority w:val="39"/>
    <w:rsid w:val="00AD6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AD62D2"/>
    <w:pPr>
      <w:tabs>
        <w:tab w:val="right" w:leader="dot" w:pos="3117"/>
      </w:tabs>
      <w:spacing w:before="60"/>
      <w:ind w:left="221" w:hanging="221"/>
    </w:pPr>
    <w:rPr>
      <w:noProof/>
    </w:rPr>
  </w:style>
  <w:style w:type="paragraph" w:styleId="Index2">
    <w:name w:val="index 2"/>
    <w:basedOn w:val="Normal"/>
    <w:next w:val="Normal"/>
    <w:autoRedefine/>
    <w:uiPriority w:val="99"/>
    <w:unhideWhenUsed/>
    <w:rsid w:val="00AD62D2"/>
    <w:pPr>
      <w:tabs>
        <w:tab w:val="right" w:leader="dot" w:pos="3117"/>
      </w:tabs>
      <w:ind w:left="440" w:hanging="220"/>
    </w:pPr>
    <w:rPr>
      <w:noProof/>
      <w:sz w:val="20"/>
    </w:rPr>
  </w:style>
  <w:style w:type="paragraph" w:styleId="Index3">
    <w:name w:val="index 3"/>
    <w:basedOn w:val="Normal"/>
    <w:next w:val="Normal"/>
    <w:autoRedefine/>
    <w:uiPriority w:val="99"/>
    <w:unhideWhenUsed/>
    <w:rsid w:val="00AD62D2"/>
    <w:pPr>
      <w:tabs>
        <w:tab w:val="right" w:leader="dot" w:pos="3117"/>
      </w:tabs>
      <w:ind w:left="660" w:hanging="220"/>
    </w:pPr>
    <w:rPr>
      <w:sz w:val="20"/>
    </w:rPr>
  </w:style>
  <w:style w:type="paragraph" w:styleId="Revision">
    <w:name w:val="Revision"/>
    <w:hidden/>
    <w:uiPriority w:val="99"/>
    <w:semiHidden/>
    <w:rsid w:val="00411A87"/>
    <w:pPr>
      <w:spacing w:after="0" w:line="240" w:lineRule="auto"/>
    </w:pPr>
    <w:rPr>
      <w:rFonts w:ascii="Times New Roman" w:eastAsia="SimSun" w:hAnsi="Times New Roman" w:cs="Times New Roman"/>
      <w:szCs w:val="24"/>
      <w:lang w:val="fr-FR"/>
    </w:rPr>
  </w:style>
  <w:style w:type="table" w:styleId="PlainTable2">
    <w:name w:val="Plain Table 2"/>
    <w:basedOn w:val="TableNormal"/>
    <w:uiPriority w:val="42"/>
    <w:rsid w:val="00D407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AD62D2"/>
    <w:rPr>
      <w:sz w:val="20"/>
      <w:szCs w:val="20"/>
    </w:rPr>
  </w:style>
  <w:style w:type="character" w:customStyle="1" w:styleId="FootnoteTextChar">
    <w:name w:val="Footnote Text Char"/>
    <w:basedOn w:val="DefaultParagraphFont"/>
    <w:link w:val="FootnoteText"/>
    <w:uiPriority w:val="99"/>
    <w:semiHidden/>
    <w:rsid w:val="00AD62D2"/>
    <w:rPr>
      <w:rFonts w:ascii="Times New Roman" w:eastAsia="SimSun" w:hAnsi="Times New Roman" w:cs="Times New Roman"/>
      <w:sz w:val="20"/>
      <w:szCs w:val="20"/>
      <w:lang w:val="fr-FR"/>
    </w:rPr>
  </w:style>
  <w:style w:type="character" w:styleId="FootnoteReference">
    <w:name w:val="footnote reference"/>
    <w:basedOn w:val="DefaultParagraphFont"/>
    <w:uiPriority w:val="99"/>
    <w:semiHidden/>
    <w:unhideWhenUsed/>
    <w:rsid w:val="00AD62D2"/>
    <w:rPr>
      <w:vertAlign w:val="superscript"/>
    </w:rPr>
  </w:style>
  <w:style w:type="table" w:styleId="PlainTable4">
    <w:name w:val="Plain Table 4"/>
    <w:basedOn w:val="TableNormal"/>
    <w:uiPriority w:val="44"/>
    <w:rsid w:val="00F44F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26586"/>
    <w:pPr>
      <w:ind w:left="720"/>
      <w:contextualSpacing/>
    </w:pPr>
  </w:style>
  <w:style w:type="paragraph" w:customStyle="1" w:styleId="Keystroke">
    <w:name w:val="Keystroke"/>
    <w:basedOn w:val="Normal"/>
    <w:qFormat/>
    <w:rsid w:val="00AD62D2"/>
    <w:pPr>
      <w:tabs>
        <w:tab w:val="left" w:pos="584"/>
      </w:tabs>
      <w:ind w:left="17"/>
    </w:pPr>
    <w:rPr>
      <w:rFonts w:ascii="Charis SIL Compact" w:eastAsiaTheme="minorHAnsi" w:hAnsi="Charis SIL Compact" w:cs="Charis SIL Compact"/>
      <w:szCs w:val="22"/>
    </w:rPr>
  </w:style>
  <w:style w:type="table" w:customStyle="1" w:styleId="InstructionalContentResume">
    <w:name w:val="InstructionalContentResume"/>
    <w:basedOn w:val="TableNormal"/>
    <w:uiPriority w:val="99"/>
    <w:rsid w:val="00AD62D2"/>
    <w:pPr>
      <w:spacing w:after="0" w:line="240" w:lineRule="auto"/>
    </w:pPr>
    <w:tblPr>
      <w:tblInd w:w="0" w:type="nil"/>
      <w:tblBorders>
        <w:top w:val="single" w:sz="4" w:space="0" w:color="auto"/>
        <w:bottom w:val="single" w:sz="4" w:space="0" w:color="auto"/>
        <w:insideH w:val="single" w:sz="4" w:space="0" w:color="auto"/>
      </w:tblBorders>
    </w:tblPr>
    <w:tblStylePr w:type="firstRow">
      <w:tblPr/>
      <w:tcPr>
        <w:tcBorders>
          <w:bottom w:val="double" w:sz="4" w:space="0" w:color="auto"/>
        </w:tcBorders>
      </w:tcPr>
    </w:tblStylePr>
  </w:style>
  <w:style w:type="paragraph" w:customStyle="1" w:styleId="Section">
    <w:name w:val="Section"/>
    <w:basedOn w:val="BodyText"/>
    <w:qFormat/>
    <w:rsid w:val="003206F8"/>
    <w:pPr>
      <w:spacing w:line="259" w:lineRule="auto"/>
    </w:pPr>
    <w:rPr>
      <w:rFonts w:asciiTheme="minorHAnsi" w:eastAsia="SimSun" w:hAnsiTheme="minorHAnsi" w:cstheme="minorBidi"/>
      <w:b/>
      <w:sz w:val="24"/>
      <w:szCs w:val="22"/>
      <w:lang w:val="en-AU"/>
    </w:rPr>
  </w:style>
  <w:style w:type="character" w:customStyle="1" w:styleId="apple-tab-span">
    <w:name w:val="apple-tab-span"/>
    <w:basedOn w:val="DefaultParagraphFont"/>
    <w:rsid w:val="00AD62D2"/>
  </w:style>
  <w:style w:type="character" w:customStyle="1" w:styleId="bold">
    <w:name w:val="bold"/>
    <w:basedOn w:val="DefaultParagraphFont"/>
    <w:rsid w:val="00AD62D2"/>
  </w:style>
  <w:style w:type="character" w:styleId="FollowedHyperlink">
    <w:name w:val="FollowedHyperlink"/>
    <w:basedOn w:val="DefaultParagraphFont"/>
    <w:uiPriority w:val="99"/>
    <w:semiHidden/>
    <w:unhideWhenUsed/>
    <w:rsid w:val="00AD62D2"/>
    <w:rPr>
      <w:color w:val="800080" w:themeColor="followedHyperlink"/>
      <w:u w:val="single"/>
    </w:rPr>
  </w:style>
  <w:style w:type="paragraph" w:styleId="HTMLPreformatted">
    <w:name w:val="HTML Preformatted"/>
    <w:basedOn w:val="Normal"/>
    <w:link w:val="HTMLPreformattedChar"/>
    <w:uiPriority w:val="99"/>
    <w:semiHidden/>
    <w:unhideWhenUsed/>
    <w:rsid w:val="00AD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AD62D2"/>
    <w:rPr>
      <w:rFonts w:ascii="Courier New" w:eastAsia="Times New Roman" w:hAnsi="Courier New" w:cs="Courier New"/>
      <w:sz w:val="20"/>
      <w:szCs w:val="20"/>
      <w:lang w:eastAsia="en-AU"/>
    </w:rPr>
  </w:style>
  <w:style w:type="character" w:customStyle="1" w:styleId="italic">
    <w:name w:val="italic"/>
    <w:basedOn w:val="DefaultParagraphFont"/>
    <w:rsid w:val="00AD62D2"/>
  </w:style>
  <w:style w:type="paragraph" w:styleId="ListBullet4">
    <w:name w:val="List Bullet 4"/>
    <w:basedOn w:val="Normal"/>
    <w:uiPriority w:val="99"/>
    <w:unhideWhenUsed/>
    <w:rsid w:val="00AD62D2"/>
    <w:pPr>
      <w:numPr>
        <w:numId w:val="34"/>
      </w:numPr>
      <w:contextualSpacing/>
    </w:pPr>
  </w:style>
  <w:style w:type="paragraph" w:styleId="NormalWeb">
    <w:name w:val="Normal (Web)"/>
    <w:basedOn w:val="Normal"/>
    <w:uiPriority w:val="99"/>
    <w:semiHidden/>
    <w:unhideWhenUsed/>
    <w:rsid w:val="00AD62D2"/>
    <w:pPr>
      <w:spacing w:before="100" w:beforeAutospacing="1" w:after="100" w:afterAutospacing="1"/>
    </w:pPr>
    <w:rPr>
      <w:rFonts w:eastAsia="Times New Roman"/>
      <w:sz w:val="24"/>
      <w:lang w:val="en-AU" w:eastAsia="en-AU"/>
    </w:rPr>
  </w:style>
  <w:style w:type="table" w:customStyle="1" w:styleId="PlainTable21">
    <w:name w:val="Plain Table 21"/>
    <w:basedOn w:val="TableNormal"/>
    <w:uiPriority w:val="42"/>
    <w:rsid w:val="00AD62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AD62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tionheading">
    <w:name w:val="Section heading"/>
    <w:basedOn w:val="BodyText"/>
    <w:qFormat/>
    <w:rsid w:val="00AD62D2"/>
    <w:pPr>
      <w:spacing w:before="180" w:after="40"/>
    </w:pPr>
    <w:rPr>
      <w:rFonts w:asciiTheme="minorBidi" w:eastAsia="SimSun" w:hAnsiTheme="minorBidi" w:cstheme="minorBidi"/>
      <w:b/>
      <w:bCs/>
      <w:i/>
      <w:iCs/>
      <w:sz w:val="26"/>
      <w:szCs w:val="28"/>
    </w:rPr>
  </w:style>
  <w:style w:type="paragraph" w:customStyle="1" w:styleId="Stageheading">
    <w:name w:val="Stage heading"/>
    <w:basedOn w:val="Heading1"/>
    <w:qFormat/>
    <w:rsid w:val="00AD62D2"/>
    <w:pPr>
      <w:numPr>
        <w:numId w:val="0"/>
      </w:numPr>
      <w:pBdr>
        <w:top w:val="thinThickSmallGap" w:sz="24" w:space="1" w:color="auto"/>
        <w:bottom w:val="thinThickSmallGap" w:sz="24" w:space="1" w:color="auto"/>
      </w:pBdr>
      <w:ind w:right="-187"/>
    </w:pPr>
  </w:style>
  <w:style w:type="paragraph" w:customStyle="1" w:styleId="Textbody">
    <w:name w:val="Text body"/>
    <w:basedOn w:val="Normal"/>
    <w:rsid w:val="00AD62D2"/>
    <w:pPr>
      <w:suppressAutoHyphens/>
      <w:autoSpaceDN w:val="0"/>
      <w:spacing w:after="120"/>
      <w:textAlignment w:val="baseline"/>
    </w:pPr>
    <w:rPr>
      <w:rFonts w:eastAsia="Times New Roman"/>
      <w:kern w:val="3"/>
      <w:sz w:val="21"/>
      <w:lang w:val="en-US"/>
    </w:rPr>
  </w:style>
  <w:style w:type="paragraph" w:styleId="TOC4">
    <w:name w:val="toc 4"/>
    <w:basedOn w:val="Normal"/>
    <w:next w:val="Normal"/>
    <w:autoRedefine/>
    <w:uiPriority w:val="39"/>
    <w:unhideWhenUsed/>
    <w:rsid w:val="00E3176C"/>
    <w:pPr>
      <w:spacing w:after="100"/>
      <w:ind w:left="660"/>
    </w:pPr>
  </w:style>
  <w:style w:type="character" w:customStyle="1" w:styleId="-kxls">
    <w:name w:val="-kxls"/>
    <w:basedOn w:val="DefaultParagraphFont"/>
    <w:rsid w:val="00771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020739">
      <w:bodyDiv w:val="1"/>
      <w:marLeft w:val="0"/>
      <w:marRight w:val="0"/>
      <w:marTop w:val="0"/>
      <w:marBottom w:val="0"/>
      <w:divBdr>
        <w:top w:val="none" w:sz="0" w:space="0" w:color="auto"/>
        <w:left w:val="none" w:sz="0" w:space="0" w:color="auto"/>
        <w:bottom w:val="none" w:sz="0" w:space="0" w:color="auto"/>
        <w:right w:val="none" w:sz="0" w:space="0" w:color="auto"/>
      </w:divBdr>
    </w:div>
    <w:div w:id="1242645071">
      <w:bodyDiv w:val="1"/>
      <w:marLeft w:val="0"/>
      <w:marRight w:val="0"/>
      <w:marTop w:val="0"/>
      <w:marBottom w:val="0"/>
      <w:divBdr>
        <w:top w:val="none" w:sz="0" w:space="0" w:color="auto"/>
        <w:left w:val="none" w:sz="0" w:space="0" w:color="auto"/>
        <w:bottom w:val="none" w:sz="0" w:space="0" w:color="auto"/>
        <w:right w:val="none" w:sz="0" w:space="0" w:color="auto"/>
      </w:divBdr>
    </w:div>
    <w:div w:id="1629622944">
      <w:bodyDiv w:val="1"/>
      <w:marLeft w:val="0"/>
      <w:marRight w:val="0"/>
      <w:marTop w:val="0"/>
      <w:marBottom w:val="0"/>
      <w:divBdr>
        <w:top w:val="none" w:sz="0" w:space="0" w:color="auto"/>
        <w:left w:val="none" w:sz="0" w:space="0" w:color="auto"/>
        <w:bottom w:val="none" w:sz="0" w:space="0" w:color="auto"/>
        <w:right w:val="none" w:sz="0" w:space="0" w:color="auto"/>
      </w:divBdr>
    </w:div>
    <w:div w:id="1671367395">
      <w:bodyDiv w:val="1"/>
      <w:marLeft w:val="0"/>
      <w:marRight w:val="0"/>
      <w:marTop w:val="0"/>
      <w:marBottom w:val="0"/>
      <w:divBdr>
        <w:top w:val="none" w:sz="0" w:space="0" w:color="auto"/>
        <w:left w:val="none" w:sz="0" w:space="0" w:color="auto"/>
        <w:bottom w:val="none" w:sz="0" w:space="0" w:color="auto"/>
        <w:right w:val="none" w:sz="0" w:space="0" w:color="auto"/>
      </w:divBdr>
    </w:div>
    <w:div w:id="1837719740">
      <w:bodyDiv w:val="1"/>
      <w:marLeft w:val="0"/>
      <w:marRight w:val="0"/>
      <w:marTop w:val="0"/>
      <w:marBottom w:val="0"/>
      <w:divBdr>
        <w:top w:val="none" w:sz="0" w:space="0" w:color="auto"/>
        <w:left w:val="none" w:sz="0" w:space="0" w:color="auto"/>
        <w:bottom w:val="none" w:sz="0" w:space="0" w:color="auto"/>
        <w:right w:val="none" w:sz="0" w:space="0" w:color="auto"/>
      </w:divBdr>
    </w:div>
    <w:div w:id="185082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pdq\Documents\Custom%20Office%20Templates\Video%20summar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B3896-C356-434A-8684-F815B1EE5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Video summaries.dotx</Template>
  <TotalTime>1</TotalTime>
  <Pages>18</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jjpdq</dc:creator>
  <cp:lastModifiedBy>jjpdq82@yahoo.com.au</cp:lastModifiedBy>
  <cp:revision>2</cp:revision>
  <cp:lastPrinted>2015-12-16T12:43:00Z</cp:lastPrinted>
  <dcterms:created xsi:type="dcterms:W3CDTF">2021-10-18T10:48:00Z</dcterms:created>
  <dcterms:modified xsi:type="dcterms:W3CDTF">2021-10-18T10:48:00Z</dcterms:modified>
</cp:coreProperties>
</file>