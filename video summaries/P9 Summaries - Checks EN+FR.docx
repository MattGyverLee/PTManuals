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451"/>
        <w:gridCol w:w="3490"/>
      </w:tblGrid>
      <w:tr w:rsidR="0074608B" w:rsidRPr="00F72750" w:rsidTr="0074608B">
        <w:tc>
          <w:tcPr>
            <w:tcW w:w="4508" w:type="dxa"/>
          </w:tcPr>
          <w:p w:rsidR="0074608B" w:rsidRDefault="0074608B" w:rsidP="0074608B">
            <w:pPr>
              <w:pStyle w:val="Heading2"/>
            </w:pPr>
            <w:r>
              <w:t xml:space="preserve">P9 1.4 How to use the </w:t>
            </w:r>
            <w:proofErr w:type="spellStart"/>
            <w:r>
              <w:t>checking</w:t>
            </w:r>
            <w:proofErr w:type="spellEnd"/>
            <w:r>
              <w:t xml:space="preserve"> </w:t>
            </w:r>
            <w:proofErr w:type="spellStart"/>
            <w:r>
              <w:t>tools</w:t>
            </w:r>
            <w:proofErr w:type="spellEnd"/>
          </w:p>
          <w:p w:rsidR="0074608B" w:rsidRPr="00343272" w:rsidRDefault="0074608B" w:rsidP="00C2120B">
            <w:pPr>
              <w:pStyle w:val="BodyText"/>
              <w:rPr>
                <w:lang w:val="en-US"/>
              </w:rPr>
            </w:pPr>
            <w:r w:rsidRPr="00C2120B">
              <w:rPr>
                <w:lang w:val="en-US"/>
              </w:rPr>
              <w:t xml:space="preserve">Paratext has several tools for checking the consistency and accuracy of a translation. </w:t>
            </w:r>
            <w:r w:rsidRPr="00343272">
              <w:rPr>
                <w:lang w:val="en-US"/>
              </w:rPr>
              <w:t xml:space="preserve">These Checks are listed in the My Tasks view in the Assignments and progress window. Some checks require some set-up. </w:t>
            </w:r>
          </w:p>
          <w:p w:rsidR="0074608B" w:rsidRPr="00343272" w:rsidRDefault="0074608B" w:rsidP="00C2120B">
            <w:pPr>
              <w:pStyle w:val="BodyText"/>
              <w:rPr>
                <w:lang w:val="en-US"/>
              </w:rPr>
            </w:pPr>
            <w:r w:rsidRPr="00343272">
              <w:rPr>
                <w:lang w:val="en-US"/>
              </w:rPr>
              <w:t xml:space="preserve">It is important to correct any problems with chapter and verse markers, </w:t>
            </w:r>
            <w:r w:rsidR="00C2120B">
              <w:rPr>
                <w:lang w:val="en-US"/>
              </w:rPr>
              <w:t>so</w:t>
            </w:r>
            <w:r w:rsidRPr="00343272">
              <w:rPr>
                <w:lang w:val="en-US"/>
              </w:rPr>
              <w:t xml:space="preserve"> Paratext </w:t>
            </w:r>
            <w:r w:rsidR="00C2120B">
              <w:rPr>
                <w:lang w:val="en-US"/>
              </w:rPr>
              <w:t>can</w:t>
            </w:r>
            <w:r w:rsidRPr="00343272">
              <w:rPr>
                <w:lang w:val="en-US"/>
              </w:rPr>
              <w:t xml:space="preserve"> show exactly where </w:t>
            </w:r>
            <w:r w:rsidR="00C2120B">
              <w:rPr>
                <w:lang w:val="en-US"/>
              </w:rPr>
              <w:t>problems</w:t>
            </w:r>
            <w:r w:rsidRPr="00343272">
              <w:rPr>
                <w:lang w:val="en-US"/>
              </w:rPr>
              <w:t xml:space="preserve"> are found. </w:t>
            </w:r>
          </w:p>
          <w:p w:rsidR="0074608B" w:rsidRPr="00343272" w:rsidRDefault="0074608B" w:rsidP="0074608B">
            <w:pPr>
              <w:pStyle w:val="BodyText"/>
              <w:rPr>
                <w:lang w:val="en-US"/>
              </w:rPr>
            </w:pPr>
            <w:r w:rsidRPr="00343272">
              <w:rPr>
                <w:lang w:val="en-US"/>
              </w:rPr>
              <w:t xml:space="preserve">You do not need to have finished drafting a book before you start looking at the issues.  </w:t>
            </w:r>
          </w:p>
          <w:p w:rsidR="00343272" w:rsidRPr="00C2120B" w:rsidRDefault="00343272" w:rsidP="00F03EEE">
            <w:pPr>
              <w:pStyle w:val="Heading4"/>
              <w:rPr>
                <w:lang w:val="en-US"/>
              </w:rPr>
            </w:pPr>
            <w:r w:rsidRPr="00C2120B">
              <w:rPr>
                <w:lang w:val="en-US"/>
              </w:rPr>
              <w:t xml:space="preserve">To view </w:t>
            </w:r>
            <w:r w:rsidR="0074608B" w:rsidRPr="00C2120B">
              <w:rPr>
                <w:lang w:val="en-US"/>
              </w:rPr>
              <w:t>Chapter/</w:t>
            </w:r>
            <w:r w:rsidR="0074608B" w:rsidRPr="00C2120B">
              <w:rPr>
                <w:lang w:val="en-US"/>
              </w:rPr>
              <w:t>Verse N</w:t>
            </w:r>
            <w:r w:rsidR="0074608B" w:rsidRPr="00C2120B">
              <w:rPr>
                <w:lang w:val="en-US"/>
              </w:rPr>
              <w:t>umber</w:t>
            </w:r>
            <w:r w:rsidR="00C2120B" w:rsidRPr="00C2120B">
              <w:rPr>
                <w:lang w:val="en-US"/>
              </w:rPr>
              <w:t xml:space="preserve"> issues</w:t>
            </w:r>
          </w:p>
          <w:p w:rsidR="0074608B" w:rsidRPr="00343272" w:rsidRDefault="00343272" w:rsidP="00343272">
            <w:pPr>
              <w:pStyle w:val="ListBullet"/>
              <w:rPr>
                <w:lang w:val="en-US"/>
              </w:rPr>
            </w:pPr>
            <w:r>
              <w:rPr>
                <w:lang w:val="en-US"/>
              </w:rPr>
              <w:t>C</w:t>
            </w:r>
            <w:r w:rsidR="0074608B" w:rsidRPr="00343272">
              <w:rPr>
                <w:lang w:val="en-US"/>
              </w:rPr>
              <w:t xml:space="preserve">lick the issue count. </w:t>
            </w:r>
          </w:p>
          <w:p w:rsidR="0074608B" w:rsidRPr="0074608B" w:rsidRDefault="0074608B" w:rsidP="00343272">
            <w:pPr>
              <w:pStyle w:val="ListResult"/>
            </w:pPr>
            <w:r w:rsidRPr="0074608B">
              <w:t xml:space="preserve">Paratext lists the items in a window panel. </w:t>
            </w:r>
          </w:p>
          <w:p w:rsidR="0074608B" w:rsidRPr="0074608B" w:rsidRDefault="0074608B" w:rsidP="00343272">
            <w:pPr>
              <w:pStyle w:val="ListBullet"/>
            </w:pPr>
            <w:r w:rsidRPr="0074608B">
              <w:t xml:space="preserve">Close the </w:t>
            </w:r>
            <w:proofErr w:type="spellStart"/>
            <w:r w:rsidRPr="00C2120B">
              <w:rPr>
                <w:rStyle w:val="UserInterface"/>
              </w:rPr>
              <w:t>Assignments</w:t>
            </w:r>
            <w:proofErr w:type="spellEnd"/>
            <w:r w:rsidRPr="00C2120B">
              <w:rPr>
                <w:rStyle w:val="UserInterface"/>
              </w:rPr>
              <w:t xml:space="preserve"> and </w:t>
            </w:r>
            <w:proofErr w:type="spellStart"/>
            <w:r w:rsidRPr="00C2120B">
              <w:rPr>
                <w:rStyle w:val="UserInterface"/>
              </w:rPr>
              <w:t>progress</w:t>
            </w:r>
            <w:proofErr w:type="spellEnd"/>
            <w:r w:rsidRPr="00C2120B">
              <w:rPr>
                <w:rStyle w:val="UserInterface"/>
              </w:rPr>
              <w:t xml:space="preserve"> </w:t>
            </w:r>
            <w:proofErr w:type="spellStart"/>
            <w:r w:rsidRPr="00C2120B">
              <w:rPr>
                <w:rStyle w:val="UserInterface"/>
              </w:rPr>
              <w:t>window</w:t>
            </w:r>
            <w:proofErr w:type="spellEnd"/>
            <w:r w:rsidRPr="0074608B">
              <w:t xml:space="preserve">. </w:t>
            </w:r>
          </w:p>
          <w:p w:rsidR="0074608B" w:rsidRPr="0074608B" w:rsidRDefault="0074608B" w:rsidP="00343272">
            <w:pPr>
              <w:pStyle w:val="ListResult"/>
            </w:pPr>
            <w:r w:rsidRPr="0074608B">
              <w:t xml:space="preserve">You may need to adjust your window layout to view the issues and the translation in a convenient way.  </w:t>
            </w:r>
          </w:p>
          <w:p w:rsidR="00C2120B" w:rsidRDefault="0074608B" w:rsidP="00C2120B">
            <w:pPr>
              <w:pStyle w:val="ListBullet"/>
              <w:rPr>
                <w:lang w:val="en-US"/>
              </w:rPr>
            </w:pPr>
            <w:r w:rsidRPr="00343272">
              <w:rPr>
                <w:lang w:val="en-US"/>
              </w:rPr>
              <w:t xml:space="preserve">Double click </w:t>
            </w:r>
            <w:r w:rsidR="00C2120B">
              <w:rPr>
                <w:lang w:val="en-US"/>
              </w:rPr>
              <w:t>an</w:t>
            </w:r>
            <w:r w:rsidRPr="00343272">
              <w:rPr>
                <w:lang w:val="en-US"/>
              </w:rPr>
              <w:t xml:space="preserve"> issue</w:t>
            </w:r>
          </w:p>
          <w:p w:rsidR="0074608B" w:rsidRPr="00343272" w:rsidRDefault="0074608B" w:rsidP="00C2120B">
            <w:pPr>
              <w:pStyle w:val="ListResult"/>
            </w:pPr>
            <w:r w:rsidRPr="00343272">
              <w:t>Paratext move</w:t>
            </w:r>
            <w:r w:rsidR="00C2120B">
              <w:t>s</w:t>
            </w:r>
            <w:r w:rsidRPr="00343272">
              <w:t xml:space="preserve"> to that reference. </w:t>
            </w:r>
          </w:p>
          <w:p w:rsidR="00343272" w:rsidRDefault="00343272" w:rsidP="00F03EEE">
            <w:pPr>
              <w:pStyle w:val="Heading3"/>
            </w:pPr>
            <w:r>
              <w:t>Typical issues</w:t>
            </w:r>
          </w:p>
          <w:p w:rsidR="0074608B" w:rsidRPr="00C2120B" w:rsidRDefault="0074608B" w:rsidP="008D56ED">
            <w:pPr>
              <w:pStyle w:val="ListBullet"/>
              <w:rPr>
                <w:lang w:val="en-US"/>
              </w:rPr>
            </w:pPr>
            <w:r w:rsidRPr="00C2120B">
              <w:rPr>
                <w:rStyle w:val="UserInterface"/>
                <w:lang w:val="en-US"/>
              </w:rPr>
              <w:lastRenderedPageBreak/>
              <w:t>Duplicated verse</w:t>
            </w:r>
            <w:r w:rsidR="00C2120B" w:rsidRPr="00C2120B">
              <w:rPr>
                <w:lang w:val="en-US"/>
              </w:rPr>
              <w:t xml:space="preserve">: </w:t>
            </w:r>
            <w:r w:rsidR="00343272" w:rsidRPr="00C2120B">
              <w:rPr>
                <w:lang w:val="en-US"/>
              </w:rPr>
              <w:t xml:space="preserve">This </w:t>
            </w:r>
            <w:r w:rsidR="00F03EEE" w:rsidRPr="00C2120B">
              <w:rPr>
                <w:lang w:val="en-US"/>
              </w:rPr>
              <w:t>can</w:t>
            </w:r>
            <w:r w:rsidR="00343272" w:rsidRPr="00C2120B">
              <w:rPr>
                <w:lang w:val="en-US"/>
              </w:rPr>
              <w:t xml:space="preserve"> often </w:t>
            </w:r>
            <w:r w:rsidR="00F03EEE" w:rsidRPr="00C2120B">
              <w:rPr>
                <w:lang w:val="en-US"/>
              </w:rPr>
              <w:t xml:space="preserve">be </w:t>
            </w:r>
            <w:r w:rsidR="00343272" w:rsidRPr="00C2120B">
              <w:rPr>
                <w:lang w:val="en-US"/>
              </w:rPr>
              <w:t xml:space="preserve">due to an error later </w:t>
            </w:r>
            <w:r w:rsidRPr="00C2120B">
              <w:rPr>
                <w:lang w:val="en-US"/>
              </w:rPr>
              <w:t xml:space="preserve">in this chapter. </w:t>
            </w:r>
          </w:p>
          <w:p w:rsidR="0074608B" w:rsidRPr="00C2120B" w:rsidRDefault="0074608B" w:rsidP="00C2120B">
            <w:pPr>
              <w:pStyle w:val="ListBullet"/>
              <w:rPr>
                <w:lang w:val="en-US"/>
              </w:rPr>
            </w:pPr>
            <w:r w:rsidRPr="00C2120B">
              <w:rPr>
                <w:rStyle w:val="UserInterface"/>
                <w:lang w:val="en-US"/>
              </w:rPr>
              <w:t xml:space="preserve">Verse Number in </w:t>
            </w:r>
            <w:proofErr w:type="gramStart"/>
            <w:r w:rsidRPr="00C2120B">
              <w:rPr>
                <w:rStyle w:val="UserInterface"/>
                <w:lang w:val="en-US"/>
              </w:rPr>
              <w:t>heading</w:t>
            </w:r>
            <w:r w:rsidR="00C2120B">
              <w:rPr>
                <w:rStyle w:val="UserInterface"/>
                <w:lang w:val="en-US"/>
              </w:rPr>
              <w:t> </w:t>
            </w:r>
            <w:r w:rsidR="00C2120B" w:rsidRPr="00C2120B">
              <w:rPr>
                <w:lang w:val="en-US"/>
              </w:rPr>
              <w:t>:</w:t>
            </w:r>
            <w:proofErr w:type="gramEnd"/>
            <w:r w:rsidRPr="00C2120B">
              <w:rPr>
                <w:lang w:val="en-US"/>
              </w:rPr>
              <w:t xml:space="preserve"> </w:t>
            </w:r>
            <w:r w:rsidR="00F03EEE" w:rsidRPr="00C2120B">
              <w:rPr>
                <w:lang w:val="en-US"/>
              </w:rPr>
              <w:t>When t</w:t>
            </w:r>
            <w:r w:rsidRPr="00C2120B">
              <w:rPr>
                <w:lang w:val="en-US"/>
              </w:rPr>
              <w:t>here is a section heading followed by a cross reference heading</w:t>
            </w:r>
            <w:r w:rsidR="00F03EEE" w:rsidRPr="00C2120B">
              <w:rPr>
                <w:lang w:val="en-US"/>
              </w:rPr>
              <w:t>, you need to a</w:t>
            </w:r>
            <w:r w:rsidR="00343272" w:rsidRPr="00C2120B">
              <w:rPr>
                <w:lang w:val="en-US"/>
              </w:rPr>
              <w:t>dd a paragraph before the verse number</w:t>
            </w:r>
            <w:r w:rsidR="00C2120B">
              <w:rPr>
                <w:lang w:val="en-US"/>
              </w:rPr>
              <w:t xml:space="preserve"> (e.g. \p)</w:t>
            </w:r>
            <w:r w:rsidR="00343272" w:rsidRPr="00C2120B">
              <w:rPr>
                <w:lang w:val="en-US"/>
              </w:rPr>
              <w:t>.</w:t>
            </w:r>
            <w:r w:rsidRPr="00C2120B">
              <w:rPr>
                <w:lang w:val="en-US"/>
              </w:rPr>
              <w:t xml:space="preserve"> </w:t>
            </w:r>
          </w:p>
          <w:p w:rsidR="00C2120B" w:rsidRDefault="0074608B" w:rsidP="00F91846">
            <w:pPr>
              <w:pStyle w:val="ListBullet"/>
              <w:rPr>
                <w:lang w:val="en-US"/>
              </w:rPr>
            </w:pPr>
            <w:r w:rsidRPr="00C2120B">
              <w:rPr>
                <w:rStyle w:val="UserInterface"/>
                <w:lang w:val="en-US"/>
              </w:rPr>
              <w:t xml:space="preserve">Verse </w:t>
            </w:r>
            <w:proofErr w:type="gramStart"/>
            <w:r w:rsidRPr="00C2120B">
              <w:rPr>
                <w:rStyle w:val="UserInterface"/>
                <w:lang w:val="en-US"/>
              </w:rPr>
              <w:t>Missing</w:t>
            </w:r>
            <w:r w:rsidR="00C2120B" w:rsidRPr="00C2120B">
              <w:rPr>
                <w:lang w:val="en-US"/>
              </w:rPr>
              <w:t> :</w:t>
            </w:r>
            <w:proofErr w:type="gramEnd"/>
            <w:r w:rsidR="00C2120B" w:rsidRPr="00C2120B">
              <w:rPr>
                <w:lang w:val="en-US"/>
              </w:rPr>
              <w:t xml:space="preserve"> </w:t>
            </w:r>
          </w:p>
          <w:p w:rsidR="00C2120B" w:rsidRDefault="00F72750" w:rsidP="00D35B83">
            <w:pPr>
              <w:pStyle w:val="ListBullet"/>
              <w:ind w:left="720"/>
              <w:rPr>
                <w:lang w:val="en-US"/>
              </w:rPr>
            </w:pPr>
            <w:r>
              <w:rPr>
                <w:lang w:val="en-US"/>
              </w:rPr>
              <w:t>Is there a space</w:t>
            </w:r>
            <w:r w:rsidR="0074608B" w:rsidRPr="00C2120B">
              <w:rPr>
                <w:lang w:val="en-US"/>
              </w:rPr>
              <w:t xml:space="preserve"> bet</w:t>
            </w:r>
            <w:r w:rsidR="00F03EEE" w:rsidRPr="00C2120B">
              <w:rPr>
                <w:lang w:val="en-US"/>
              </w:rPr>
              <w:t>ween the v and the verse number</w:t>
            </w:r>
            <w:r w:rsidR="00D35B83">
              <w:rPr>
                <w:lang w:val="en-US"/>
              </w:rPr>
              <w:t>?</w:t>
            </w:r>
            <w:r w:rsidR="00F03EEE" w:rsidRPr="00C2120B">
              <w:rPr>
                <w:lang w:val="en-US"/>
              </w:rPr>
              <w:t xml:space="preserve"> </w:t>
            </w:r>
            <w:r w:rsidR="00D35B83">
              <w:rPr>
                <w:lang w:val="en-US"/>
              </w:rPr>
              <w:t>I</w:t>
            </w:r>
            <w:r w:rsidR="00F03EEE" w:rsidRPr="00C2120B">
              <w:rPr>
                <w:lang w:val="en-US"/>
              </w:rPr>
              <w:t xml:space="preserve">f </w:t>
            </w:r>
            <w:r>
              <w:rPr>
                <w:lang w:val="en-US"/>
              </w:rPr>
              <w:t>not</w:t>
            </w:r>
            <w:r w:rsidR="00F03EEE" w:rsidRPr="00C2120B">
              <w:rPr>
                <w:lang w:val="en-US"/>
              </w:rPr>
              <w:t xml:space="preserve"> add a space.</w:t>
            </w:r>
            <w:r w:rsidR="0074608B" w:rsidRPr="00C2120B">
              <w:rPr>
                <w:lang w:val="en-US"/>
              </w:rPr>
              <w:t xml:space="preserve"> </w:t>
            </w:r>
          </w:p>
          <w:p w:rsidR="00C2120B" w:rsidRDefault="00F72750" w:rsidP="00D35B83">
            <w:pPr>
              <w:pStyle w:val="ListBullet"/>
              <w:ind w:left="720"/>
              <w:rPr>
                <w:lang w:val="en-US"/>
              </w:rPr>
            </w:pPr>
            <w:r>
              <w:rPr>
                <w:lang w:val="en-US"/>
              </w:rPr>
              <w:t>Is</w:t>
            </w:r>
            <w:r w:rsidR="00F03EEE" w:rsidRPr="00C2120B">
              <w:rPr>
                <w:lang w:val="en-US"/>
              </w:rPr>
              <w:t xml:space="preserve"> there is a space after the verse number</w:t>
            </w:r>
            <w:r w:rsidR="00D35B83">
              <w:rPr>
                <w:lang w:val="en-US"/>
              </w:rPr>
              <w:t>?</w:t>
            </w:r>
            <w:r w:rsidR="00F03EEE" w:rsidRPr="00C2120B">
              <w:rPr>
                <w:lang w:val="en-US"/>
              </w:rPr>
              <w:t xml:space="preserve"> </w:t>
            </w:r>
            <w:r w:rsidR="00D35B83">
              <w:rPr>
                <w:lang w:val="en-US"/>
              </w:rPr>
              <w:t>I</w:t>
            </w:r>
            <w:r w:rsidR="00F03EEE" w:rsidRPr="00C2120B">
              <w:rPr>
                <w:lang w:val="en-US"/>
              </w:rPr>
              <w:t>f not, add a space.</w:t>
            </w:r>
          </w:p>
          <w:p w:rsidR="00F03EEE" w:rsidRPr="00C2120B" w:rsidRDefault="00F03EEE" w:rsidP="00C2120B">
            <w:pPr>
              <w:pStyle w:val="ListBullet"/>
              <w:ind w:left="720"/>
              <w:rPr>
                <w:lang w:val="en-US"/>
              </w:rPr>
            </w:pPr>
            <w:r w:rsidRPr="00C2120B">
              <w:rPr>
                <w:lang w:val="en-US"/>
              </w:rPr>
              <w:t>Is there a space after the \? If so, delete it.</w:t>
            </w:r>
          </w:p>
          <w:p w:rsidR="0074608B" w:rsidRPr="00F03EEE" w:rsidRDefault="00F03EEE" w:rsidP="00F03EEE">
            <w:pPr>
              <w:pStyle w:val="ListBullet"/>
              <w:rPr>
                <w:lang w:val="en-US"/>
              </w:rPr>
            </w:pPr>
            <w:r>
              <w:rPr>
                <w:lang w:val="en-US"/>
              </w:rPr>
              <w:t xml:space="preserve">Click </w:t>
            </w:r>
            <w:proofErr w:type="spellStart"/>
            <w:r w:rsidRPr="00C2120B">
              <w:rPr>
                <w:rStyle w:val="UserInterface"/>
              </w:rPr>
              <w:t>Rerun</w:t>
            </w:r>
            <w:proofErr w:type="spellEnd"/>
            <w:r>
              <w:rPr>
                <w:lang w:val="en-US"/>
              </w:rPr>
              <w:t xml:space="preserve">, click </w:t>
            </w:r>
            <w:proofErr w:type="spellStart"/>
            <w:r w:rsidRPr="00D35B83">
              <w:rPr>
                <w:rStyle w:val="UserInterface"/>
              </w:rPr>
              <w:t>Yes</w:t>
            </w:r>
            <w:proofErr w:type="spellEnd"/>
            <w:r>
              <w:rPr>
                <w:lang w:val="en-US"/>
              </w:rPr>
              <w:t xml:space="preserve"> to save the changes.</w:t>
            </w:r>
          </w:p>
          <w:p w:rsidR="0074608B" w:rsidRPr="00F03EEE" w:rsidRDefault="0074608B" w:rsidP="00F03EEE">
            <w:pPr>
              <w:pStyle w:val="BodyText"/>
              <w:rPr>
                <w:lang w:val="en-US"/>
              </w:rPr>
            </w:pPr>
            <w:r w:rsidRPr="00F03EEE">
              <w:rPr>
                <w:lang w:val="en-US"/>
              </w:rPr>
              <w:t>Next time you open the A</w:t>
            </w:r>
            <w:r w:rsidR="00F03EEE">
              <w:rPr>
                <w:lang w:val="en-US"/>
              </w:rPr>
              <w:t xml:space="preserve">ssignments and Progress dialog </w:t>
            </w:r>
            <w:r w:rsidRPr="00F03EEE">
              <w:rPr>
                <w:lang w:val="en-US"/>
              </w:rPr>
              <w:t xml:space="preserve">it will display the up-to-date number of issues left to be dealt with for this check. </w:t>
            </w:r>
          </w:p>
          <w:p w:rsidR="0074608B" w:rsidRPr="0074608B" w:rsidRDefault="00F03EEE" w:rsidP="00F03EEE">
            <w:pPr>
              <w:pStyle w:val="Heading4"/>
            </w:pPr>
            <w:r w:rsidRPr="00F03EEE">
              <w:rPr>
                <w:lang w:val="en-US"/>
              </w:rPr>
              <w:t>To run the</w:t>
            </w:r>
            <w:r>
              <w:rPr>
                <w:lang w:val="en-US"/>
              </w:rPr>
              <w:t xml:space="preserve"> checks without a project plan</w:t>
            </w:r>
          </w:p>
          <w:p w:rsidR="0074608B" w:rsidRPr="00F03EEE" w:rsidRDefault="0074608B" w:rsidP="00F03EEE">
            <w:pPr>
              <w:pStyle w:val="ListBullet"/>
              <w:rPr>
                <w:lang w:val="en-US"/>
              </w:rPr>
            </w:pPr>
            <w:r w:rsidRPr="00F03EEE">
              <w:rPr>
                <w:lang w:val="en-US"/>
              </w:rPr>
              <w:t xml:space="preserve">Open the menu for the </w:t>
            </w:r>
            <w:r w:rsidRPr="00C2120B">
              <w:rPr>
                <w:b/>
                <w:bCs/>
                <w:lang w:val="en-US"/>
              </w:rPr>
              <w:t>project</w:t>
            </w:r>
            <w:r w:rsidRPr="00F03EEE">
              <w:rPr>
                <w:lang w:val="en-US"/>
              </w:rPr>
              <w:t xml:space="preserve"> and under Tools, click </w:t>
            </w:r>
            <w:r w:rsidRPr="00C2120B">
              <w:rPr>
                <w:b/>
                <w:bCs/>
                <w:lang w:val="en-US"/>
              </w:rPr>
              <w:t>Run Basic Checks</w:t>
            </w:r>
            <w:r w:rsidRPr="00F03EEE">
              <w:rPr>
                <w:lang w:val="en-US"/>
              </w:rPr>
              <w:t xml:space="preserve">. </w:t>
            </w:r>
          </w:p>
          <w:p w:rsidR="0074608B" w:rsidRPr="0074608B" w:rsidRDefault="0074608B" w:rsidP="00F03EEE">
            <w:pPr>
              <w:pStyle w:val="ListBullet"/>
            </w:pPr>
            <w:r w:rsidRPr="0074608B">
              <w:t xml:space="preserve">Click </w:t>
            </w:r>
            <w:r w:rsidRPr="00C2120B">
              <w:rPr>
                <w:b/>
                <w:bCs/>
              </w:rPr>
              <w:t>OK</w:t>
            </w:r>
            <w:r w:rsidRPr="0074608B">
              <w:t xml:space="preserve"> to </w:t>
            </w:r>
            <w:proofErr w:type="spellStart"/>
            <w:r w:rsidRPr="0074608B">
              <w:t>run</w:t>
            </w:r>
            <w:proofErr w:type="spellEnd"/>
            <w:r w:rsidRPr="0074608B">
              <w:t xml:space="preserve"> the </w:t>
            </w:r>
            <w:proofErr w:type="spellStart"/>
            <w:r w:rsidRPr="0074608B">
              <w:t>selected</w:t>
            </w:r>
            <w:proofErr w:type="spellEnd"/>
            <w:r w:rsidRPr="0074608B">
              <w:t xml:space="preserve"> </w:t>
            </w:r>
            <w:proofErr w:type="spellStart"/>
            <w:r w:rsidRPr="0074608B">
              <w:t>checks</w:t>
            </w:r>
            <w:proofErr w:type="spellEnd"/>
            <w:r w:rsidRPr="0074608B">
              <w:t xml:space="preserve">. </w:t>
            </w:r>
          </w:p>
          <w:p w:rsidR="0074608B" w:rsidRPr="0074608B" w:rsidRDefault="0074608B" w:rsidP="00F03EEE">
            <w:pPr>
              <w:pStyle w:val="ListResult"/>
            </w:pPr>
            <w:r w:rsidRPr="0074608B">
              <w:t xml:space="preserve">Paratext lists the items in a window panel as before. </w:t>
            </w:r>
          </w:p>
          <w:p w:rsidR="0074608B" w:rsidRPr="006E23C0" w:rsidRDefault="0074608B" w:rsidP="0074608B">
            <w:pPr>
              <w:pStyle w:val="BodyText"/>
              <w:rPr>
                <w:lang w:val="en-US"/>
              </w:rPr>
            </w:pPr>
            <w:r w:rsidRPr="006E23C0">
              <w:rPr>
                <w:lang w:val="en-US"/>
              </w:rPr>
              <w:lastRenderedPageBreak/>
              <w:t xml:space="preserve">There will be a Verses Missing issue shown for a span of text that hasn’t been drafted yet. </w:t>
            </w:r>
          </w:p>
          <w:p w:rsidR="0074608B" w:rsidRPr="006E23C0" w:rsidRDefault="0074608B" w:rsidP="00F72750">
            <w:pPr>
              <w:pStyle w:val="BodyText"/>
              <w:rPr>
                <w:lang w:val="en-US"/>
              </w:rPr>
            </w:pPr>
            <w:r w:rsidRPr="00C2120B">
              <w:rPr>
                <w:b/>
                <w:bCs/>
                <w:lang w:val="en-US"/>
              </w:rPr>
              <w:t>Rerun</w:t>
            </w:r>
            <w:r w:rsidRPr="006E23C0">
              <w:rPr>
                <w:lang w:val="en-US"/>
              </w:rPr>
              <w:t xml:space="preserve"> the check whenever you want to remove resolved issues from the </w:t>
            </w:r>
            <w:r w:rsidR="00F72750">
              <w:rPr>
                <w:lang w:val="en-US"/>
              </w:rPr>
              <w:t xml:space="preserve">list. </w:t>
            </w:r>
          </w:p>
        </w:tc>
        <w:tc>
          <w:tcPr>
            <w:tcW w:w="4508" w:type="dxa"/>
          </w:tcPr>
          <w:p w:rsidR="00F72750" w:rsidRPr="005D55A2" w:rsidRDefault="00F72750" w:rsidP="00F72750">
            <w:pPr>
              <w:pStyle w:val="Heading2"/>
            </w:pPr>
            <w:r w:rsidRPr="005D55A2">
              <w:lastRenderedPageBreak/>
              <w:t>P9 1.4 Utilisation des outils de vérification</w:t>
            </w:r>
          </w:p>
          <w:p w:rsidR="00F72750" w:rsidRPr="005D55A2" w:rsidRDefault="00F72750" w:rsidP="00D35B83">
            <w:pPr>
              <w:pStyle w:val="BodyText"/>
            </w:pPr>
            <w:r w:rsidRPr="005D55A2">
              <w:t xml:space="preserve">Paratext </w:t>
            </w:r>
            <w:r w:rsidRPr="005D55A2">
              <w:t>a</w:t>
            </w:r>
            <w:r w:rsidRPr="005D55A2">
              <w:t xml:space="preserve"> de plusieurs outils permettant de vérifier la cohérence et la précision d'une traduction. Ces vérifications sont </w:t>
            </w:r>
            <w:r w:rsidRPr="005D55A2">
              <w:t xml:space="preserve">listées </w:t>
            </w:r>
            <w:r w:rsidRPr="005D55A2">
              <w:t xml:space="preserve">dans la vue Mes tâches de la fenêtre </w:t>
            </w:r>
            <w:r w:rsidR="00D35B83" w:rsidRPr="005D55A2">
              <w:t>Tâches et avancement</w:t>
            </w:r>
            <w:r w:rsidRPr="005D55A2">
              <w:t xml:space="preserve">. Certaines vérifications nécessitent une certaine configuration. </w:t>
            </w:r>
          </w:p>
          <w:p w:rsidR="00F72750" w:rsidRPr="005D55A2" w:rsidRDefault="00F72750" w:rsidP="00F72750">
            <w:pPr>
              <w:pStyle w:val="BodyText"/>
            </w:pPr>
            <w:r w:rsidRPr="005D55A2">
              <w:t xml:space="preserve">Il est important de corriger tout problème avec les marqueurs de chapitre et de verset, afin que Paratext puisse montrer exactement où se trouvent les problèmes. </w:t>
            </w:r>
          </w:p>
          <w:p w:rsidR="00F72750" w:rsidRPr="005D55A2" w:rsidRDefault="00F72750" w:rsidP="00F72750">
            <w:pPr>
              <w:pStyle w:val="BodyText"/>
            </w:pPr>
            <w:r w:rsidRPr="005D55A2">
              <w:t xml:space="preserve">Il n'est pas nécessaire d'avoir terminé la rédaction d'un livre avant de commencer à regarder les problèmes.  </w:t>
            </w:r>
          </w:p>
          <w:p w:rsidR="00F72750" w:rsidRPr="005D55A2" w:rsidRDefault="00F72750" w:rsidP="00D35B83">
            <w:pPr>
              <w:pStyle w:val="Heading4"/>
            </w:pPr>
            <w:r w:rsidRPr="005D55A2">
              <w:t>Pour afficher les numéros de chapitre et de verset</w:t>
            </w:r>
          </w:p>
          <w:p w:rsidR="00F72750" w:rsidRPr="005D55A2" w:rsidRDefault="00F72750" w:rsidP="00D35B83">
            <w:pPr>
              <w:pStyle w:val="ListBullet"/>
            </w:pPr>
            <w:r w:rsidRPr="005D55A2">
              <w:t xml:space="preserve">Cliquez sur le nombre de numéros. </w:t>
            </w:r>
          </w:p>
          <w:p w:rsidR="00F72750" w:rsidRPr="005D55A2" w:rsidRDefault="00F72750" w:rsidP="00D35B83">
            <w:pPr>
              <w:pStyle w:val="ListResult"/>
              <w:rPr>
                <w:lang w:val="fr-FR"/>
              </w:rPr>
            </w:pPr>
            <w:r w:rsidRPr="005D55A2">
              <w:rPr>
                <w:lang w:val="fr-FR"/>
              </w:rPr>
              <w:t xml:space="preserve">Paratext répertorie les éléments dans un panneau de fenêtre. </w:t>
            </w:r>
          </w:p>
          <w:p w:rsidR="00F72750" w:rsidRPr="005D55A2" w:rsidRDefault="00F72750" w:rsidP="00D35B83">
            <w:pPr>
              <w:pStyle w:val="ListBullet"/>
            </w:pPr>
            <w:r w:rsidRPr="005D55A2">
              <w:t xml:space="preserve">Fermez la fenêtre Affectations et progrès. </w:t>
            </w:r>
          </w:p>
          <w:p w:rsidR="00F72750" w:rsidRPr="005D55A2" w:rsidRDefault="00F72750" w:rsidP="00D35B83">
            <w:pPr>
              <w:pStyle w:val="ListResult"/>
              <w:rPr>
                <w:lang w:val="fr-FR"/>
              </w:rPr>
            </w:pPr>
            <w:r w:rsidRPr="005D55A2">
              <w:rPr>
                <w:lang w:val="fr-FR"/>
              </w:rPr>
              <w:t xml:space="preserve">Il se peut que vous deviez ajuster la disposition de votre fenêtre pour visualiser les numéros et la traduction de manière pratique.  </w:t>
            </w:r>
          </w:p>
          <w:p w:rsidR="00F72750" w:rsidRPr="005D55A2" w:rsidRDefault="00F72750" w:rsidP="00D35B83">
            <w:pPr>
              <w:pStyle w:val="ListBullet"/>
            </w:pPr>
            <w:r w:rsidRPr="005D55A2">
              <w:t>Double-cliquez sur une question</w:t>
            </w:r>
          </w:p>
          <w:p w:rsidR="00F72750" w:rsidRPr="005D55A2" w:rsidRDefault="00F72750" w:rsidP="00D35B83">
            <w:pPr>
              <w:pStyle w:val="ListResult"/>
              <w:rPr>
                <w:lang w:val="fr-FR"/>
              </w:rPr>
            </w:pPr>
            <w:r w:rsidRPr="005D55A2">
              <w:rPr>
                <w:lang w:val="fr-FR"/>
              </w:rPr>
              <w:lastRenderedPageBreak/>
              <w:t xml:space="preserve">Paratext se déplace vers cette référence. </w:t>
            </w:r>
          </w:p>
          <w:p w:rsidR="00F72750" w:rsidRPr="005D55A2" w:rsidRDefault="00F72750" w:rsidP="00D35B83">
            <w:pPr>
              <w:pStyle w:val="Heading3"/>
              <w:rPr>
                <w:lang w:val="fr-FR"/>
              </w:rPr>
            </w:pPr>
            <w:r w:rsidRPr="005D55A2">
              <w:rPr>
                <w:lang w:val="fr-FR"/>
              </w:rPr>
              <w:t>Problèmes typiques</w:t>
            </w:r>
          </w:p>
          <w:p w:rsidR="00F72750" w:rsidRPr="005D55A2" w:rsidRDefault="00F72750" w:rsidP="00F72750">
            <w:pPr>
              <w:pStyle w:val="BodyText"/>
            </w:pPr>
            <w:r w:rsidRPr="005D55A2">
              <w:rPr>
                <w:rStyle w:val="UserInterface"/>
              </w:rPr>
              <w:t>Versets dupliqués</w:t>
            </w:r>
            <w:r w:rsidRPr="005D55A2">
              <w:t xml:space="preserve"> : Cela peut souvent être dû à une erreur survenue plus tard dans le chapitre. </w:t>
            </w:r>
          </w:p>
          <w:p w:rsidR="00F72750" w:rsidRPr="005D55A2" w:rsidRDefault="00F72750" w:rsidP="00D35B83">
            <w:pPr>
              <w:pStyle w:val="ListBullet"/>
            </w:pPr>
            <w:r w:rsidRPr="005D55A2">
              <w:rPr>
                <w:rStyle w:val="UserInterface"/>
              </w:rPr>
              <w:t>Numéro de verset dans le titre</w:t>
            </w:r>
            <w:r w:rsidRPr="005D55A2">
              <w:t xml:space="preserve"> : Lorsqu'il y a un titre de section suivi d'un titre de référence croisée, vous devez ajouter un paragraphe avant le numéro de verset (par exemple : \p). </w:t>
            </w:r>
          </w:p>
          <w:p w:rsidR="00F72750" w:rsidRPr="005D55A2" w:rsidRDefault="00F72750" w:rsidP="00D35B83">
            <w:pPr>
              <w:pStyle w:val="ListBullet"/>
            </w:pPr>
            <w:r w:rsidRPr="005D55A2">
              <w:t xml:space="preserve">Verset manquant : </w:t>
            </w:r>
          </w:p>
          <w:p w:rsidR="00F72750" w:rsidRPr="005D55A2" w:rsidRDefault="00F72750" w:rsidP="00D35B83">
            <w:pPr>
              <w:pStyle w:val="ListBullet"/>
              <w:ind w:left="720"/>
            </w:pPr>
            <w:r w:rsidRPr="005D55A2">
              <w:t xml:space="preserve">Y </w:t>
            </w:r>
            <w:proofErr w:type="spellStart"/>
            <w:r w:rsidRPr="005D55A2">
              <w:t>a-t-il</w:t>
            </w:r>
            <w:proofErr w:type="spellEnd"/>
            <w:r w:rsidRPr="005D55A2">
              <w:t xml:space="preserve"> un espace entre le v et le numéro du verset, sinon ajoutez un espace. </w:t>
            </w:r>
          </w:p>
          <w:p w:rsidR="00F72750" w:rsidRPr="005D55A2" w:rsidRDefault="00F72750" w:rsidP="00D35B83">
            <w:pPr>
              <w:pStyle w:val="ListBullet"/>
              <w:ind w:left="720"/>
            </w:pPr>
            <w:r w:rsidRPr="005D55A2">
              <w:t xml:space="preserve">Y </w:t>
            </w:r>
            <w:proofErr w:type="spellStart"/>
            <w:r w:rsidRPr="005D55A2">
              <w:t>a-t-il</w:t>
            </w:r>
            <w:proofErr w:type="spellEnd"/>
            <w:r w:rsidRPr="005D55A2">
              <w:t xml:space="preserve"> un espace après le numéro du verset, si non, ajoutez un espace.</w:t>
            </w:r>
          </w:p>
          <w:p w:rsidR="00F72750" w:rsidRPr="005D55A2" w:rsidRDefault="00F72750" w:rsidP="00D35B83">
            <w:pPr>
              <w:pStyle w:val="ListBullet"/>
              <w:ind w:left="720"/>
            </w:pPr>
            <w:r w:rsidRPr="005D55A2">
              <w:t xml:space="preserve">Y </w:t>
            </w:r>
            <w:proofErr w:type="spellStart"/>
            <w:r w:rsidRPr="005D55A2">
              <w:t>a-t-il</w:t>
            </w:r>
            <w:proofErr w:type="spellEnd"/>
            <w:r w:rsidRPr="005D55A2">
              <w:t xml:space="preserve"> un espace après le \ ? Si oui, supprimez-le.</w:t>
            </w:r>
          </w:p>
          <w:p w:rsidR="00F72750" w:rsidRPr="005D55A2" w:rsidRDefault="00F72750" w:rsidP="00D35B83">
            <w:pPr>
              <w:pStyle w:val="ListBullet"/>
            </w:pPr>
            <w:r w:rsidRPr="005D55A2">
              <w:t xml:space="preserve">Cliquez sur </w:t>
            </w:r>
            <w:r w:rsidR="00D35B83" w:rsidRPr="005D55A2">
              <w:rPr>
                <w:rStyle w:val="UserInterface"/>
              </w:rPr>
              <w:t>Relancer</w:t>
            </w:r>
            <w:r w:rsidRPr="005D55A2">
              <w:t xml:space="preserve">, cliquez sur </w:t>
            </w:r>
            <w:r w:rsidR="00D35B83" w:rsidRPr="005D55A2">
              <w:rPr>
                <w:rStyle w:val="UserInterface"/>
              </w:rPr>
              <w:t>Oui</w:t>
            </w:r>
            <w:r w:rsidRPr="005D55A2">
              <w:t xml:space="preserve"> pour enregistrer les modifications.</w:t>
            </w:r>
          </w:p>
          <w:p w:rsidR="00F72750" w:rsidRPr="005D55A2" w:rsidRDefault="00F72750" w:rsidP="00F72750">
            <w:pPr>
              <w:pStyle w:val="BodyText"/>
            </w:pPr>
            <w:r w:rsidRPr="005D55A2">
              <w:t xml:space="preserve">La prochaine fois que vous ouvrirez la boîte de dialogue Affectations et avancement, elle affichera le nombre actualisé de problèmes restant à traiter pour ce contrôle. </w:t>
            </w:r>
          </w:p>
          <w:p w:rsidR="00F72750" w:rsidRPr="005D55A2" w:rsidRDefault="00F72750" w:rsidP="00D35B83">
            <w:pPr>
              <w:pStyle w:val="Heading4"/>
            </w:pPr>
            <w:r w:rsidRPr="005D55A2">
              <w:t xml:space="preserve">Pour exécuter les </w:t>
            </w:r>
            <w:r w:rsidR="00D35B83" w:rsidRPr="005D55A2">
              <w:t>vérifications</w:t>
            </w:r>
            <w:r w:rsidRPr="005D55A2">
              <w:t xml:space="preserve"> sans plan de projet</w:t>
            </w:r>
          </w:p>
          <w:p w:rsidR="00F72750" w:rsidRPr="005D55A2" w:rsidRDefault="00F72750" w:rsidP="00D35B83">
            <w:pPr>
              <w:pStyle w:val="ListBullet"/>
            </w:pPr>
            <w:r w:rsidRPr="005D55A2">
              <w:t>Ouvrez le menu du projet et sous Outils, cliquez sur E</w:t>
            </w:r>
            <w:r w:rsidR="00D35B83" w:rsidRPr="005D55A2">
              <w:t xml:space="preserve">ffectuer </w:t>
            </w:r>
            <w:r w:rsidRPr="005D55A2">
              <w:t xml:space="preserve">les </w:t>
            </w:r>
            <w:r w:rsidR="00D35B83" w:rsidRPr="005D55A2">
              <w:t>vérifications</w:t>
            </w:r>
            <w:r w:rsidRPr="005D55A2">
              <w:t xml:space="preserve"> de base. </w:t>
            </w:r>
          </w:p>
          <w:p w:rsidR="00F72750" w:rsidRPr="005D55A2" w:rsidRDefault="00F72750" w:rsidP="00D35B83">
            <w:pPr>
              <w:pStyle w:val="ListBullet"/>
            </w:pPr>
            <w:r w:rsidRPr="005D55A2">
              <w:lastRenderedPageBreak/>
              <w:t xml:space="preserve">Cliquez sur </w:t>
            </w:r>
            <w:r w:rsidRPr="005D55A2">
              <w:rPr>
                <w:rStyle w:val="UserInterface"/>
              </w:rPr>
              <w:t>OK</w:t>
            </w:r>
            <w:r w:rsidRPr="005D55A2">
              <w:t xml:space="preserve"> pour exécuter les contrôles sélectionnés. </w:t>
            </w:r>
          </w:p>
          <w:p w:rsidR="00F72750" w:rsidRPr="005D55A2" w:rsidRDefault="00F72750" w:rsidP="00F72750">
            <w:pPr>
              <w:pStyle w:val="BodyText"/>
            </w:pPr>
            <w:r w:rsidRPr="005D55A2">
              <w:t xml:space="preserve">Paratext liste les éléments dans un panneau de fenêtre comme auparavant. </w:t>
            </w:r>
          </w:p>
          <w:p w:rsidR="00F72750" w:rsidRPr="005D55A2" w:rsidRDefault="00F72750" w:rsidP="00F72750">
            <w:pPr>
              <w:pStyle w:val="BodyText"/>
            </w:pPr>
            <w:r w:rsidRPr="005D55A2">
              <w:t xml:space="preserve">Un problème de Versets manquants s'affiche pour une travée de texte qui n'a pas encore été rédigée. </w:t>
            </w:r>
          </w:p>
          <w:p w:rsidR="00F72750" w:rsidRPr="005D55A2" w:rsidRDefault="00D35B83" w:rsidP="00F72750">
            <w:pPr>
              <w:pStyle w:val="BodyText"/>
            </w:pPr>
            <w:r w:rsidRPr="005D55A2">
              <w:rPr>
                <w:rStyle w:val="UserInterface"/>
              </w:rPr>
              <w:t>Relancer</w:t>
            </w:r>
            <w:r w:rsidRPr="005D55A2">
              <w:t xml:space="preserve"> </w:t>
            </w:r>
            <w:r w:rsidR="00F72750" w:rsidRPr="005D55A2">
              <w:t xml:space="preserve">la vérification chaque fois que vous souhaitez supprimer les problèmes résolus de la liste. </w:t>
            </w:r>
          </w:p>
          <w:p w:rsidR="0074608B" w:rsidRPr="005D55A2" w:rsidRDefault="0074608B" w:rsidP="00F72750">
            <w:pPr>
              <w:pStyle w:val="BodyText"/>
            </w:pPr>
          </w:p>
        </w:tc>
      </w:tr>
      <w:tr w:rsidR="0074608B" w:rsidRPr="00A62A69" w:rsidTr="0074608B">
        <w:tc>
          <w:tcPr>
            <w:tcW w:w="4508" w:type="dxa"/>
          </w:tcPr>
          <w:p w:rsidR="00D60014" w:rsidRPr="00D60014" w:rsidRDefault="00D60014" w:rsidP="00D60014">
            <w:pPr>
              <w:pStyle w:val="Heading2"/>
              <w:rPr>
                <w:lang w:val="en-US"/>
              </w:rPr>
            </w:pPr>
            <w:r>
              <w:rPr>
                <w:lang w:val="en-US"/>
              </w:rPr>
              <w:lastRenderedPageBreak/>
              <w:t>PT9 1A.7a Character Inventory</w:t>
            </w:r>
          </w:p>
          <w:p w:rsidR="00D60014" w:rsidRPr="00D60014" w:rsidRDefault="00D60014" w:rsidP="00D6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60014">
              <w:rPr>
                <w:lang w:val="en-US"/>
              </w:rPr>
              <w:t xml:space="preserve">In this video we will learn how to tell Paratext which characters it has found in the text are valid and which are invalid. This set-up task is required for the </w:t>
            </w:r>
            <w:r w:rsidRPr="00A62A69">
              <w:rPr>
                <w:rStyle w:val="UserInterface"/>
                <w:lang w:val="en-US"/>
              </w:rPr>
              <w:t>Character Check</w:t>
            </w:r>
            <w:r w:rsidRPr="00D60014">
              <w:rPr>
                <w:lang w:val="en-US"/>
              </w:rPr>
              <w:t xml:space="preserve">. </w:t>
            </w:r>
          </w:p>
          <w:p w:rsidR="00D60014" w:rsidRDefault="00D60014" w:rsidP="00D6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D60014" w:rsidRPr="00D60014" w:rsidRDefault="00D60014" w:rsidP="00D6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60014">
              <w:rPr>
                <w:lang w:val="en-US"/>
              </w:rPr>
              <w:t xml:space="preserve">Before Paratext can check that the team has only used characters which are relevant for this project, </w:t>
            </w:r>
          </w:p>
          <w:p w:rsidR="00D60014" w:rsidRPr="00D60014" w:rsidRDefault="00D60014" w:rsidP="00D6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60014">
              <w:rPr>
                <w:lang w:val="en-US"/>
              </w:rPr>
              <w:t xml:space="preserve">someone needs to tell Paratext what the valid characters are! </w:t>
            </w:r>
          </w:p>
          <w:p w:rsidR="00D60014" w:rsidRDefault="00D60014" w:rsidP="00D6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D60014" w:rsidRPr="00D60014" w:rsidRDefault="00D60014" w:rsidP="00D63BA5">
            <w:pPr>
              <w:pStyle w:val="ListBullet"/>
              <w:rPr>
                <w:lang w:val="en-US"/>
              </w:rPr>
            </w:pPr>
            <w:r w:rsidRPr="00D60014">
              <w:rPr>
                <w:lang w:val="en-US"/>
              </w:rPr>
              <w:t xml:space="preserve">Any character in the language settings dialog is automatically marked as valid. </w:t>
            </w:r>
          </w:p>
          <w:p w:rsidR="00D60014" w:rsidRPr="00D63BA5" w:rsidRDefault="00D63BA5" w:rsidP="00FA1DEF">
            <w:pPr>
              <w:pStyle w:val="ListBul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63BA5">
              <w:rPr>
                <w:lang w:val="en-US"/>
              </w:rPr>
              <w:t>If</w:t>
            </w:r>
            <w:r w:rsidR="00D60014" w:rsidRPr="00D63BA5">
              <w:rPr>
                <w:lang w:val="en-US"/>
              </w:rPr>
              <w:t xml:space="preserve"> a significant proportion of characters are new and no one has yet marked if they are valid or invalid, the Assignments and Progress dialog will show “Set up Required” next to that check. </w:t>
            </w:r>
          </w:p>
          <w:p w:rsidR="00D60014" w:rsidRPr="00D63BA5" w:rsidRDefault="00D60014" w:rsidP="005B0049">
            <w:pPr>
              <w:pStyle w:val="ListBul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63BA5">
              <w:rPr>
                <w:lang w:val="en-US"/>
              </w:rPr>
              <w:t xml:space="preserve">It may be that you deal with all the unknown characters in one book and later find you need to deal with a few more when you move on to check the next book.  </w:t>
            </w:r>
          </w:p>
          <w:p w:rsidR="00D60014" w:rsidRDefault="00D60014" w:rsidP="00D60014">
            <w:pPr>
              <w:pStyle w:val="Heading4"/>
              <w:rPr>
                <w:lang w:val="en-US"/>
              </w:rPr>
            </w:pPr>
            <w:r w:rsidRPr="00D60014">
              <w:rPr>
                <w:lang w:val="en-US"/>
              </w:rPr>
              <w:t>To set up</w:t>
            </w:r>
            <w:r>
              <w:rPr>
                <w:lang w:val="en-US"/>
              </w:rPr>
              <w:t xml:space="preserve"> the </w:t>
            </w:r>
            <w:proofErr w:type="gramStart"/>
            <w:r>
              <w:rPr>
                <w:lang w:val="en-US"/>
              </w:rPr>
              <w:t>characters</w:t>
            </w:r>
            <w:proofErr w:type="gramEnd"/>
            <w:r>
              <w:rPr>
                <w:lang w:val="en-US"/>
              </w:rPr>
              <w:t xml:space="preserve"> check</w:t>
            </w:r>
            <w:r w:rsidRPr="00D60014">
              <w:rPr>
                <w:lang w:val="en-US"/>
              </w:rPr>
              <w:t xml:space="preserve"> </w:t>
            </w:r>
          </w:p>
          <w:p w:rsidR="00D60014" w:rsidRPr="00D60014" w:rsidRDefault="00D60014" w:rsidP="00D60014">
            <w:pPr>
              <w:pStyle w:val="ListBullet"/>
              <w:rPr>
                <w:lang w:val="en-US"/>
              </w:rPr>
            </w:pPr>
            <w:r>
              <w:rPr>
                <w:lang w:val="en-US"/>
              </w:rPr>
              <w:t xml:space="preserve">In the Assignments and progress window, </w:t>
            </w:r>
            <w:r w:rsidRPr="00D60014">
              <w:rPr>
                <w:lang w:val="en-US"/>
              </w:rPr>
              <w:t>click “</w:t>
            </w:r>
            <w:r w:rsidRPr="00D60014">
              <w:rPr>
                <w:rStyle w:val="UserInterface"/>
              </w:rPr>
              <w:t xml:space="preserve">Set Up </w:t>
            </w:r>
            <w:proofErr w:type="spellStart"/>
            <w:r w:rsidRPr="00D60014">
              <w:rPr>
                <w:rStyle w:val="UserInterface"/>
              </w:rPr>
              <w:t>Required</w:t>
            </w:r>
            <w:proofErr w:type="spellEnd"/>
            <w:r w:rsidRPr="00D60014">
              <w:rPr>
                <w:lang w:val="en-US"/>
              </w:rPr>
              <w:t xml:space="preserve">”. </w:t>
            </w:r>
          </w:p>
          <w:p w:rsidR="00D60014" w:rsidRPr="00D60014" w:rsidRDefault="00D60014" w:rsidP="00D60014">
            <w:pPr>
              <w:pStyle w:val="ListResult"/>
            </w:pPr>
            <w:r w:rsidRPr="00D60014">
              <w:t xml:space="preserve">The Characters Inventory opens. </w:t>
            </w:r>
          </w:p>
          <w:p w:rsidR="00D60014" w:rsidRPr="00D60014" w:rsidRDefault="00D60014" w:rsidP="00D6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60014">
              <w:rPr>
                <w:lang w:val="en-US"/>
              </w:rPr>
              <w:lastRenderedPageBreak/>
              <w:t xml:space="preserve">Here you can tell Paratext whether characters are valid or invalid for this project. </w:t>
            </w:r>
          </w:p>
          <w:p w:rsidR="00D60014" w:rsidRPr="00D60014" w:rsidRDefault="00D60014" w:rsidP="00D60014">
            <w:pPr>
              <w:pStyle w:val="ListBullet"/>
              <w:rPr>
                <w:lang w:val="en-US"/>
              </w:rPr>
            </w:pPr>
            <w:r w:rsidRPr="00D60014">
              <w:rPr>
                <w:lang w:val="en-US"/>
              </w:rPr>
              <w:t xml:space="preserve">Select a character. </w:t>
            </w:r>
          </w:p>
          <w:p w:rsidR="00D63BA5" w:rsidRDefault="00D63BA5" w:rsidP="00D63BA5">
            <w:pPr>
              <w:pStyle w:val="ListBullet"/>
              <w:rPr>
                <w:lang w:val="en-US"/>
              </w:rPr>
            </w:pPr>
            <w:r>
              <w:rPr>
                <w:lang w:val="en-US"/>
              </w:rPr>
              <w:t>Review where it is used</w:t>
            </w:r>
          </w:p>
          <w:p w:rsidR="00D60014" w:rsidRPr="00D60014" w:rsidRDefault="00D63BA5" w:rsidP="00D63BA5">
            <w:pPr>
              <w:pStyle w:val="ListBullet"/>
              <w:rPr>
                <w:lang w:val="en-US"/>
              </w:rPr>
            </w:pPr>
            <w:r>
              <w:rPr>
                <w:lang w:val="en-US"/>
              </w:rPr>
              <w:t>C</w:t>
            </w:r>
            <w:r w:rsidR="00D60014" w:rsidRPr="00D60014">
              <w:rPr>
                <w:lang w:val="en-US"/>
              </w:rPr>
              <w:t xml:space="preserve">lick the relevant button: </w:t>
            </w:r>
            <w:r w:rsidR="00D60014" w:rsidRPr="00D63BA5">
              <w:rPr>
                <w:rStyle w:val="UserInterface"/>
                <w:lang w:val="en-US"/>
              </w:rPr>
              <w:t>Valid</w:t>
            </w:r>
            <w:r w:rsidR="00D60014" w:rsidRPr="00D60014">
              <w:rPr>
                <w:lang w:val="en-US"/>
              </w:rPr>
              <w:t xml:space="preserve">, </w:t>
            </w:r>
            <w:proofErr w:type="spellStart"/>
            <w:r w:rsidR="00D60014" w:rsidRPr="00D63BA5">
              <w:rPr>
                <w:rStyle w:val="UserInterface"/>
              </w:rPr>
              <w:t>Invalid</w:t>
            </w:r>
            <w:proofErr w:type="spellEnd"/>
            <w:r w:rsidR="00D60014" w:rsidRPr="00D60014">
              <w:rPr>
                <w:lang w:val="en-US"/>
              </w:rPr>
              <w:t xml:space="preserve"> or </w:t>
            </w:r>
            <w:proofErr w:type="spellStart"/>
            <w:r w:rsidR="00D60014" w:rsidRPr="00D63BA5">
              <w:rPr>
                <w:rStyle w:val="UserInterface"/>
              </w:rPr>
              <w:t>Unknown</w:t>
            </w:r>
            <w:proofErr w:type="spellEnd"/>
            <w:r w:rsidR="00D60014" w:rsidRPr="00D60014">
              <w:rPr>
                <w:lang w:val="en-US"/>
              </w:rPr>
              <w:t xml:space="preserve">. </w:t>
            </w:r>
          </w:p>
          <w:p w:rsidR="00D60014" w:rsidRDefault="00D60014" w:rsidP="00D60014">
            <w:pPr>
              <w:pStyle w:val="Heading4"/>
              <w:rPr>
                <w:lang w:val="en-US"/>
              </w:rPr>
            </w:pPr>
            <w:r>
              <w:rPr>
                <w:lang w:val="en-US"/>
              </w:rPr>
              <w:t>C</w:t>
            </w:r>
            <w:r w:rsidRPr="00D60014">
              <w:rPr>
                <w:lang w:val="en-US"/>
              </w:rPr>
              <w:t>hange the status of multiple characters</w:t>
            </w:r>
          </w:p>
          <w:p w:rsidR="00D63BA5" w:rsidRDefault="00D63BA5" w:rsidP="00D63BA5">
            <w:pPr>
              <w:pStyle w:val="ListBullet"/>
              <w:rPr>
                <w:lang w:val="en-US"/>
              </w:rPr>
            </w:pPr>
            <w:r>
              <w:rPr>
                <w:lang w:val="en-US"/>
              </w:rPr>
              <w:t>Click the first character</w:t>
            </w:r>
          </w:p>
          <w:p w:rsidR="00D60014" w:rsidRPr="00D60014" w:rsidRDefault="00D63BA5" w:rsidP="00D63BA5">
            <w:pPr>
              <w:pStyle w:val="ListBullet"/>
              <w:rPr>
                <w:lang w:val="en-US"/>
              </w:rPr>
            </w:pPr>
            <w:r>
              <w:rPr>
                <w:lang w:val="en-US"/>
              </w:rPr>
              <w:t>U</w:t>
            </w:r>
            <w:r w:rsidR="00D60014" w:rsidRPr="00D60014">
              <w:rPr>
                <w:lang w:val="en-US"/>
              </w:rPr>
              <w:t>s</w:t>
            </w:r>
            <w:r>
              <w:rPr>
                <w:lang w:val="en-US"/>
              </w:rPr>
              <w:t>e</w:t>
            </w:r>
            <w:r w:rsidR="00D60014" w:rsidRPr="00D60014">
              <w:rPr>
                <w:lang w:val="en-US"/>
              </w:rPr>
              <w:t xml:space="preserve"> shift with your second click. </w:t>
            </w:r>
          </w:p>
          <w:p w:rsidR="00D60014" w:rsidRPr="00D60014" w:rsidRDefault="00D60014" w:rsidP="00D63BA5">
            <w:pPr>
              <w:pStyle w:val="ListBullet"/>
              <w:rPr>
                <w:lang w:val="en-US"/>
              </w:rPr>
            </w:pPr>
            <w:r w:rsidRPr="00D60014">
              <w:rPr>
                <w:lang w:val="en-US"/>
              </w:rPr>
              <w:t xml:space="preserve">To save the changes, click </w:t>
            </w:r>
            <w:r w:rsidRPr="00D63BA5">
              <w:rPr>
                <w:rStyle w:val="UserInterface"/>
              </w:rPr>
              <w:t>OK</w:t>
            </w:r>
            <w:r w:rsidRPr="00D60014">
              <w:rPr>
                <w:lang w:val="en-US"/>
              </w:rPr>
              <w:t xml:space="preserve">. </w:t>
            </w:r>
          </w:p>
          <w:p w:rsidR="00D60014" w:rsidRPr="00D60014" w:rsidRDefault="00D60014" w:rsidP="00D6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60014">
              <w:rPr>
                <w:lang w:val="en-US"/>
              </w:rPr>
              <w:t xml:space="preserve">If sufficient characters have been marked as valid or invalid, </w:t>
            </w:r>
          </w:p>
          <w:p w:rsidR="00D60014" w:rsidRPr="00D60014" w:rsidRDefault="00D60014" w:rsidP="00D6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D60014">
              <w:rPr>
                <w:lang w:val="en-US"/>
              </w:rPr>
              <w:t xml:space="preserve">the Assignments and Progress dialog will now show the number of issues in the current book. </w:t>
            </w:r>
          </w:p>
          <w:p w:rsidR="00D63BA5" w:rsidRDefault="00D60014" w:rsidP="00D63BA5">
            <w:pPr>
              <w:pStyle w:val="Heading4"/>
              <w:rPr>
                <w:lang w:val="en-US"/>
              </w:rPr>
            </w:pPr>
            <w:r w:rsidRPr="00D60014">
              <w:rPr>
                <w:lang w:val="en-US"/>
              </w:rPr>
              <w:t xml:space="preserve">To re-open the Characters Inventory </w:t>
            </w:r>
          </w:p>
          <w:p w:rsidR="00D60014" w:rsidRPr="00D60014" w:rsidRDefault="00D63BA5" w:rsidP="00D63BA5">
            <w:pPr>
              <w:pStyle w:val="ListBullet"/>
              <w:rPr>
                <w:lang w:val="en-US"/>
              </w:rPr>
            </w:pPr>
            <w:r>
              <w:rPr>
                <w:lang w:val="en-US"/>
              </w:rPr>
              <w:t>O</w:t>
            </w:r>
            <w:r w:rsidR="00D60014" w:rsidRPr="00D60014">
              <w:rPr>
                <w:lang w:val="en-US"/>
              </w:rPr>
              <w:t xml:space="preserve">pen the </w:t>
            </w:r>
            <w:r w:rsidR="00D60014" w:rsidRPr="00D63BA5">
              <w:rPr>
                <w:rStyle w:val="UserInterface"/>
              </w:rPr>
              <w:t xml:space="preserve">menu for the </w:t>
            </w:r>
            <w:proofErr w:type="spellStart"/>
            <w:r w:rsidR="00D60014" w:rsidRPr="00D63BA5">
              <w:rPr>
                <w:rStyle w:val="UserInterface"/>
              </w:rPr>
              <w:t>project</w:t>
            </w:r>
            <w:proofErr w:type="spellEnd"/>
            <w:r w:rsidR="00D60014" w:rsidRPr="00D60014">
              <w:rPr>
                <w:lang w:val="en-US"/>
              </w:rPr>
              <w:t xml:space="preserve">. </w:t>
            </w:r>
          </w:p>
          <w:p w:rsidR="00D60014" w:rsidRPr="00D60014" w:rsidRDefault="00D60014" w:rsidP="00D63BA5">
            <w:pPr>
              <w:pStyle w:val="ListBullet"/>
              <w:rPr>
                <w:lang w:val="en-US"/>
              </w:rPr>
            </w:pPr>
            <w:proofErr w:type="spellStart"/>
            <w:r w:rsidRPr="00D63BA5">
              <w:rPr>
                <w:rStyle w:val="UserInterface"/>
              </w:rPr>
              <w:t>Expand</w:t>
            </w:r>
            <w:proofErr w:type="spellEnd"/>
            <w:r w:rsidRPr="00D60014">
              <w:rPr>
                <w:lang w:val="en-US"/>
              </w:rPr>
              <w:t xml:space="preserve"> the menu. </w:t>
            </w:r>
          </w:p>
          <w:p w:rsidR="00D60014" w:rsidRPr="00D60014" w:rsidRDefault="00D60014" w:rsidP="00D63BA5">
            <w:pPr>
              <w:pStyle w:val="ListBullet"/>
              <w:rPr>
                <w:lang w:val="en-US"/>
              </w:rPr>
            </w:pPr>
            <w:r w:rsidRPr="00D60014">
              <w:rPr>
                <w:lang w:val="en-US"/>
              </w:rPr>
              <w:t xml:space="preserve">Hover the mouse over </w:t>
            </w:r>
            <w:proofErr w:type="spellStart"/>
            <w:r w:rsidRPr="00D63BA5">
              <w:rPr>
                <w:rStyle w:val="UserInterface"/>
              </w:rPr>
              <w:t>Checking</w:t>
            </w:r>
            <w:proofErr w:type="spellEnd"/>
            <w:r w:rsidRPr="00D63BA5">
              <w:rPr>
                <w:rStyle w:val="UserInterface"/>
              </w:rPr>
              <w:t xml:space="preserve"> Inventories.</w:t>
            </w:r>
            <w:r w:rsidRPr="00D60014">
              <w:rPr>
                <w:lang w:val="en-US"/>
              </w:rPr>
              <w:t xml:space="preserve"> </w:t>
            </w:r>
          </w:p>
          <w:p w:rsidR="00D60014" w:rsidRPr="00D60014" w:rsidRDefault="00D60014" w:rsidP="00D63BA5">
            <w:pPr>
              <w:pStyle w:val="ListBullet"/>
              <w:rPr>
                <w:lang w:val="en-US"/>
              </w:rPr>
            </w:pPr>
            <w:r w:rsidRPr="00D60014">
              <w:rPr>
                <w:lang w:val="en-US"/>
              </w:rPr>
              <w:t xml:space="preserve">Click </w:t>
            </w:r>
            <w:proofErr w:type="spellStart"/>
            <w:r w:rsidRPr="00D63BA5">
              <w:rPr>
                <w:rStyle w:val="UserInterface"/>
              </w:rPr>
              <w:t>Characters</w:t>
            </w:r>
            <w:proofErr w:type="spellEnd"/>
            <w:r w:rsidRPr="00D63BA5">
              <w:rPr>
                <w:rStyle w:val="UserInterface"/>
              </w:rPr>
              <w:t xml:space="preserve"> Inventory</w:t>
            </w:r>
            <w:r w:rsidRPr="00D60014">
              <w:rPr>
                <w:lang w:val="en-US"/>
              </w:rPr>
              <w:t>.</w:t>
            </w:r>
          </w:p>
          <w:p w:rsidR="00D60014" w:rsidRPr="00D63BA5" w:rsidRDefault="00D60014" w:rsidP="00D63BA5">
            <w:pPr>
              <w:pStyle w:val="ListResult"/>
            </w:pPr>
            <w:r w:rsidRPr="00D60014">
              <w:t>The Characters Inventory re-opens.</w:t>
            </w:r>
          </w:p>
          <w:p w:rsidR="0074608B" w:rsidRPr="00D60014" w:rsidRDefault="0074608B" w:rsidP="00D60014">
            <w:pPr>
              <w:pStyle w:val="BodyText"/>
              <w:rPr>
                <w:lang w:val="en-US"/>
              </w:rPr>
            </w:pPr>
          </w:p>
        </w:tc>
        <w:tc>
          <w:tcPr>
            <w:tcW w:w="4508" w:type="dxa"/>
          </w:tcPr>
          <w:p w:rsidR="00A62A69" w:rsidRPr="005D55A2" w:rsidRDefault="00A62A69" w:rsidP="00A62A69">
            <w:pPr>
              <w:pStyle w:val="Heading2"/>
            </w:pPr>
            <w:r w:rsidRPr="005D55A2">
              <w:lastRenderedPageBreak/>
              <w:t>PT9 1A.7a Inventaire des caractères</w:t>
            </w:r>
          </w:p>
          <w:p w:rsidR="00A62A69" w:rsidRPr="005D55A2" w:rsidRDefault="00A62A69" w:rsidP="00A62A69">
            <w:pPr>
              <w:pStyle w:val="BodyText"/>
            </w:pPr>
            <w:r w:rsidRPr="005D55A2">
              <w:t xml:space="preserve">Dans cette vidéo, nous allons apprendre comment indiquer à Paratext les caractères qu'il a trouvés dans le texte qui sont valides et ceux qui ne le sont pas. Cette tâche de paramétrage est nécessaire pour la </w:t>
            </w:r>
            <w:r w:rsidRPr="005D55A2">
              <w:rPr>
                <w:rStyle w:val="UserInterface"/>
              </w:rPr>
              <w:t>vérification des caractères</w:t>
            </w:r>
            <w:r w:rsidRPr="005D55A2">
              <w:t xml:space="preserve">. </w:t>
            </w:r>
          </w:p>
          <w:p w:rsidR="00A62A69" w:rsidRPr="005D55A2" w:rsidRDefault="00A62A69" w:rsidP="005D55A2">
            <w:pPr>
              <w:pStyle w:val="BodyText"/>
            </w:pPr>
            <w:r w:rsidRPr="005D55A2">
              <w:t xml:space="preserve">Avant que Paratext puisse vérifier que l'équipe n'a utilisé que des caractères pertinents pour ce projet, quelqu'un doit indiquer à Paratext quels sont les caractères valides ! </w:t>
            </w:r>
          </w:p>
          <w:p w:rsidR="00A62A69" w:rsidRPr="005D55A2" w:rsidRDefault="00A62A69" w:rsidP="005D55A2"/>
          <w:p w:rsidR="00A62A69" w:rsidRPr="005D55A2" w:rsidRDefault="00A62A69" w:rsidP="00A62A69">
            <w:pPr>
              <w:pStyle w:val="ListBullet"/>
            </w:pPr>
            <w:r w:rsidRPr="005D55A2">
              <w:t xml:space="preserve">Tout caractère figurant dans la boîte de dialogue des paramètres linguistiques est automatiquement marqué comme valide. </w:t>
            </w:r>
          </w:p>
          <w:p w:rsidR="00A62A69" w:rsidRPr="005D55A2" w:rsidRDefault="00A62A69" w:rsidP="005D55A2">
            <w:pPr>
              <w:pStyle w:val="ListBullet"/>
            </w:pPr>
            <w:r w:rsidRPr="005D55A2">
              <w:t xml:space="preserve">Si une proportion importante de caractères est nouvelle et que personne n'a encore </w:t>
            </w:r>
            <w:r w:rsidRPr="005D55A2">
              <w:t>indiqué</w:t>
            </w:r>
            <w:r w:rsidRPr="005D55A2">
              <w:t xml:space="preserve"> s'ils sont valides ou non, la boîte de dialogue Affectations et progrès affichera "</w:t>
            </w:r>
            <w:proofErr w:type="spellStart"/>
            <w:r w:rsidR="005D55A2" w:rsidRPr="005D55A2">
              <w:rPr>
                <w:rStyle w:val="UserInterface"/>
              </w:rPr>
              <w:t>Paramètrage</w:t>
            </w:r>
            <w:proofErr w:type="spellEnd"/>
            <w:r w:rsidRPr="005D55A2">
              <w:t xml:space="preserve"> </w:t>
            </w:r>
            <w:r w:rsidR="00EE29F3">
              <w:rPr>
                <w:rStyle w:val="UserInterface"/>
              </w:rPr>
              <w:t>requis</w:t>
            </w:r>
            <w:r w:rsidRPr="005D55A2">
              <w:t xml:space="preserve">" à côté de cette vérification. </w:t>
            </w:r>
          </w:p>
          <w:p w:rsidR="00A62A69" w:rsidRPr="005D55A2" w:rsidRDefault="00A62A69" w:rsidP="00A62A69">
            <w:pPr>
              <w:pStyle w:val="ListBullet"/>
            </w:pPr>
            <w:r w:rsidRPr="005D55A2">
              <w:t xml:space="preserve">Il se peut que vous traitiez tous les caractères inconnus d'un livre et que vous vous rendiez compte par la suite que vous devez en traiter quelques-uns de plus lorsque vous passez à la vérification du livre suivant.  </w:t>
            </w:r>
          </w:p>
          <w:p w:rsidR="00A62A69" w:rsidRPr="005D55A2" w:rsidRDefault="00A62A69" w:rsidP="005D55A2">
            <w:pPr>
              <w:pStyle w:val="Heading4"/>
            </w:pPr>
            <w:r w:rsidRPr="005D55A2">
              <w:t xml:space="preserve">Pour configurer la vérification des </w:t>
            </w:r>
            <w:r w:rsidR="005D55A2" w:rsidRPr="005D55A2">
              <w:t>caractères</w:t>
            </w:r>
            <w:r w:rsidRPr="005D55A2">
              <w:t xml:space="preserve"> </w:t>
            </w:r>
          </w:p>
          <w:p w:rsidR="00A62A69" w:rsidRPr="005D55A2" w:rsidRDefault="00A62A69" w:rsidP="005D55A2">
            <w:pPr>
              <w:pStyle w:val="ListBullet"/>
            </w:pPr>
            <w:r w:rsidRPr="005D55A2">
              <w:lastRenderedPageBreak/>
              <w:t xml:space="preserve">Dans la fenêtre </w:t>
            </w:r>
            <w:r w:rsidRPr="005D55A2">
              <w:t>Tâches et avancement</w:t>
            </w:r>
            <w:r w:rsidRPr="005D55A2">
              <w:t>, cliquez sur "</w:t>
            </w:r>
            <w:r w:rsidRPr="005D55A2">
              <w:rPr>
                <w:rStyle w:val="UserInterface"/>
              </w:rPr>
              <w:t>Param</w:t>
            </w:r>
            <w:r w:rsidR="005D55A2" w:rsidRPr="005D55A2">
              <w:rPr>
                <w:rStyle w:val="UserInterface"/>
              </w:rPr>
              <w:t>é</w:t>
            </w:r>
            <w:r w:rsidRPr="005D55A2">
              <w:rPr>
                <w:rStyle w:val="UserInterface"/>
              </w:rPr>
              <w:t xml:space="preserve">trage </w:t>
            </w:r>
            <w:r w:rsidR="00EE29F3">
              <w:rPr>
                <w:rStyle w:val="UserInterface"/>
              </w:rPr>
              <w:t>requis</w:t>
            </w:r>
            <w:r w:rsidRPr="005D55A2">
              <w:t xml:space="preserve">". </w:t>
            </w:r>
          </w:p>
          <w:p w:rsidR="00A62A69" w:rsidRPr="005D55A2" w:rsidRDefault="00A62A69" w:rsidP="00A62A69">
            <w:pPr>
              <w:pStyle w:val="ListResult"/>
              <w:rPr>
                <w:lang w:val="fr-FR"/>
              </w:rPr>
            </w:pPr>
            <w:r w:rsidRPr="005D55A2">
              <w:rPr>
                <w:lang w:val="fr-FR"/>
              </w:rPr>
              <w:t xml:space="preserve">L'inventaire des </w:t>
            </w:r>
            <w:r w:rsidRPr="005D55A2">
              <w:rPr>
                <w:lang w:val="fr-FR"/>
              </w:rPr>
              <w:t>caractères</w:t>
            </w:r>
            <w:r w:rsidRPr="005D55A2">
              <w:rPr>
                <w:lang w:val="fr-FR"/>
              </w:rPr>
              <w:t xml:space="preserve"> </w:t>
            </w:r>
            <w:r w:rsidRPr="005D55A2">
              <w:rPr>
                <w:lang w:val="fr-FR"/>
              </w:rPr>
              <w:t>s’affiche</w:t>
            </w:r>
            <w:r w:rsidRPr="005D55A2">
              <w:rPr>
                <w:lang w:val="fr-FR"/>
              </w:rPr>
              <w:t xml:space="preserve">. </w:t>
            </w:r>
          </w:p>
          <w:p w:rsidR="00A62A69" w:rsidRPr="005D55A2" w:rsidRDefault="00A62A69" w:rsidP="005D55A2">
            <w:pPr>
              <w:pStyle w:val="BodyText"/>
            </w:pPr>
            <w:r w:rsidRPr="005D55A2">
              <w:t xml:space="preserve">Ici, vous pouvez indiquer à Paratext si les caractères sont valides ou non pour ce projet. </w:t>
            </w:r>
          </w:p>
          <w:p w:rsidR="00A62A69" w:rsidRPr="005D55A2" w:rsidRDefault="00A62A69" w:rsidP="00A62A69">
            <w:pPr>
              <w:pStyle w:val="ListBullet"/>
            </w:pPr>
            <w:r w:rsidRPr="005D55A2">
              <w:t xml:space="preserve">Sélectionnez un caractère. </w:t>
            </w:r>
          </w:p>
          <w:p w:rsidR="00A62A69" w:rsidRPr="005D55A2" w:rsidRDefault="00A62A69" w:rsidP="00A62A69">
            <w:pPr>
              <w:pStyle w:val="ListBullet"/>
            </w:pPr>
            <w:r w:rsidRPr="005D55A2">
              <w:t>Vérifiez où il est utilisé</w:t>
            </w:r>
          </w:p>
          <w:p w:rsidR="00A62A69" w:rsidRPr="005D55A2" w:rsidRDefault="00A62A69" w:rsidP="00A62A69">
            <w:pPr>
              <w:pStyle w:val="ListBullet"/>
            </w:pPr>
            <w:r w:rsidRPr="005D55A2">
              <w:t xml:space="preserve">Cliquez sur le bouton correspondant : </w:t>
            </w:r>
            <w:r w:rsidRPr="005D55A2">
              <w:rPr>
                <w:rStyle w:val="UserInterface"/>
              </w:rPr>
              <w:t>Valide</w:t>
            </w:r>
            <w:r w:rsidRPr="005D55A2">
              <w:t xml:space="preserve">, </w:t>
            </w:r>
            <w:r w:rsidRPr="005D55A2">
              <w:rPr>
                <w:rStyle w:val="UserInterface"/>
              </w:rPr>
              <w:t>Invalide</w:t>
            </w:r>
            <w:r w:rsidRPr="005D55A2">
              <w:t xml:space="preserve"> ou </w:t>
            </w:r>
            <w:r w:rsidRPr="005D55A2">
              <w:rPr>
                <w:rStyle w:val="UserInterface"/>
              </w:rPr>
              <w:t>Inconnu</w:t>
            </w:r>
            <w:r w:rsidRPr="005D55A2">
              <w:t xml:space="preserve">. </w:t>
            </w:r>
          </w:p>
          <w:p w:rsidR="00A62A69" w:rsidRPr="005D55A2" w:rsidRDefault="00A62A69" w:rsidP="005D55A2">
            <w:pPr>
              <w:pStyle w:val="Heading4"/>
            </w:pPr>
            <w:r w:rsidRPr="005D55A2">
              <w:t>Modifier le statut de plusieurs caractères</w:t>
            </w:r>
          </w:p>
          <w:p w:rsidR="00A62A69" w:rsidRPr="005D55A2" w:rsidRDefault="00A62A69" w:rsidP="00A62A69">
            <w:pPr>
              <w:pStyle w:val="ListBullet"/>
            </w:pPr>
            <w:r w:rsidRPr="005D55A2">
              <w:t>Cliquez sur le premier caractère</w:t>
            </w:r>
          </w:p>
          <w:p w:rsidR="00A62A69" w:rsidRPr="005D55A2" w:rsidRDefault="00A62A69" w:rsidP="00A62A69">
            <w:pPr>
              <w:pStyle w:val="ListBullet"/>
            </w:pPr>
            <w:r w:rsidRPr="005D55A2">
              <w:t xml:space="preserve">Utilisez shift lors de votre second clic. </w:t>
            </w:r>
          </w:p>
          <w:p w:rsidR="00A62A69" w:rsidRPr="005D55A2" w:rsidRDefault="00A62A69" w:rsidP="00A62A69">
            <w:pPr>
              <w:pStyle w:val="ListBullet"/>
            </w:pPr>
            <w:r w:rsidRPr="005D55A2">
              <w:t xml:space="preserve">Pour enregistrer les modifications, cliquez sur </w:t>
            </w:r>
            <w:r w:rsidRPr="005D55A2">
              <w:rPr>
                <w:rStyle w:val="UserInterface"/>
              </w:rPr>
              <w:t>OK</w:t>
            </w:r>
            <w:r w:rsidRPr="005D55A2">
              <w:t xml:space="preserve">. </w:t>
            </w:r>
          </w:p>
          <w:p w:rsidR="00A62A69" w:rsidRPr="005D55A2" w:rsidRDefault="00A62A69" w:rsidP="005D55A2">
            <w:pPr>
              <w:pStyle w:val="BodyText"/>
            </w:pPr>
            <w:r w:rsidRPr="005D55A2">
              <w:t xml:space="preserve">Si un nombre suffisant de caractères ont été marqués comme valides ou invalides, la boîte de dialogue </w:t>
            </w:r>
            <w:r w:rsidRPr="005D55A2">
              <w:t>Tâches et avancement</w:t>
            </w:r>
            <w:r w:rsidRPr="005D55A2">
              <w:t xml:space="preserve"> affichera maintenant le nombre de numéros dans le livre actuel. </w:t>
            </w:r>
          </w:p>
          <w:p w:rsidR="00A62A69" w:rsidRPr="005D55A2" w:rsidRDefault="00A62A69" w:rsidP="00A62A69">
            <w:pPr>
              <w:pStyle w:val="Heading4"/>
            </w:pPr>
            <w:r w:rsidRPr="005D55A2">
              <w:t xml:space="preserve">Pour rouvrir l'inventaire des caractères </w:t>
            </w:r>
          </w:p>
          <w:p w:rsidR="00A62A69" w:rsidRPr="005D55A2" w:rsidRDefault="00A62A69" w:rsidP="00A62A69">
            <w:pPr>
              <w:pStyle w:val="ListBullet"/>
            </w:pPr>
            <w:r w:rsidRPr="005D55A2">
              <w:t xml:space="preserve">Ouvrez le menu du projet. </w:t>
            </w:r>
          </w:p>
          <w:p w:rsidR="00A62A69" w:rsidRPr="005D55A2" w:rsidRDefault="00A62A69" w:rsidP="00A62A69">
            <w:pPr>
              <w:pStyle w:val="ListBullet"/>
            </w:pPr>
            <w:r w:rsidRPr="005D55A2">
              <w:t xml:space="preserve">Développez le menu. </w:t>
            </w:r>
          </w:p>
          <w:p w:rsidR="00A62A69" w:rsidRPr="005D55A2" w:rsidRDefault="00A62A69" w:rsidP="00A62A69">
            <w:pPr>
              <w:pStyle w:val="ListBullet"/>
            </w:pPr>
            <w:r w:rsidRPr="005D55A2">
              <w:t xml:space="preserve">Passez la souris sur Vérifier les inventaires. </w:t>
            </w:r>
          </w:p>
          <w:p w:rsidR="00A62A69" w:rsidRPr="005D55A2" w:rsidRDefault="00A62A69" w:rsidP="00A62A69">
            <w:pPr>
              <w:pStyle w:val="ListBullet"/>
            </w:pPr>
            <w:r w:rsidRPr="005D55A2">
              <w:lastRenderedPageBreak/>
              <w:t xml:space="preserve">Cliquez sur Inventaire des </w:t>
            </w:r>
            <w:r w:rsidRPr="005D55A2">
              <w:t>caractères</w:t>
            </w:r>
            <w:r w:rsidRPr="005D55A2">
              <w:t>.</w:t>
            </w:r>
          </w:p>
          <w:p w:rsidR="00A62A69" w:rsidRPr="005D55A2" w:rsidRDefault="00A62A69" w:rsidP="00A62A69">
            <w:pPr>
              <w:pStyle w:val="ListResult"/>
              <w:rPr>
                <w:lang w:val="fr-FR"/>
              </w:rPr>
            </w:pPr>
            <w:r w:rsidRPr="005D55A2">
              <w:rPr>
                <w:lang w:val="fr-FR"/>
              </w:rPr>
              <w:t xml:space="preserve">L'inventaire des </w:t>
            </w:r>
            <w:r w:rsidRPr="005D55A2">
              <w:rPr>
                <w:lang w:val="fr-FR"/>
              </w:rPr>
              <w:t>caractères</w:t>
            </w:r>
            <w:r w:rsidRPr="005D55A2">
              <w:rPr>
                <w:lang w:val="fr-FR"/>
              </w:rPr>
              <w:t xml:space="preserve"> s'ouvre à nouveau.</w:t>
            </w:r>
          </w:p>
          <w:p w:rsidR="0074608B" w:rsidRPr="005D55A2" w:rsidRDefault="0074608B" w:rsidP="00A62A69">
            <w:pPr>
              <w:pStyle w:val="ListBullet"/>
              <w:numPr>
                <w:ilvl w:val="0"/>
                <w:numId w:val="0"/>
              </w:numPr>
              <w:ind w:left="360"/>
            </w:pPr>
          </w:p>
        </w:tc>
      </w:tr>
      <w:tr w:rsidR="004F73C6" w:rsidRPr="005D55A2" w:rsidTr="0074608B">
        <w:tc>
          <w:tcPr>
            <w:tcW w:w="4508" w:type="dxa"/>
          </w:tcPr>
          <w:p w:rsidR="00A62A69" w:rsidRPr="00D60014" w:rsidRDefault="00A62A69" w:rsidP="00A62A69">
            <w:pPr>
              <w:pStyle w:val="Heading2"/>
              <w:rPr>
                <w:lang w:val="en-US"/>
              </w:rPr>
            </w:pPr>
            <w:r>
              <w:rPr>
                <w:lang w:val="en-US"/>
              </w:rPr>
              <w:lastRenderedPageBreak/>
              <w:t>PT9 1A.7a Punctuation Inventory</w:t>
            </w:r>
          </w:p>
          <w:p w:rsidR="00A62A69" w:rsidRPr="00ED52E3" w:rsidRDefault="00A62A69" w:rsidP="00A62A69">
            <w:pPr>
              <w:pStyle w:val="BodyText"/>
              <w:rPr>
                <w:lang w:val="en-US"/>
              </w:rPr>
            </w:pPr>
            <w:r w:rsidRPr="00ED52E3">
              <w:rPr>
                <w:lang w:val="en-US"/>
              </w:rPr>
              <w:t>In this video we will learn how to tell Paratext which uses of punctuation marks that it has found in the text are valid and which are invalid. This set-up task is requi</w:t>
            </w:r>
            <w:r>
              <w:rPr>
                <w:lang w:val="en-US"/>
              </w:rPr>
              <w:t xml:space="preserve">red for the </w:t>
            </w:r>
            <w:r w:rsidRPr="00A62A69">
              <w:rPr>
                <w:rStyle w:val="UserInterface"/>
                <w:lang w:val="en-US"/>
              </w:rPr>
              <w:t>Punctuation Check</w:t>
            </w:r>
            <w:r>
              <w:rPr>
                <w:lang w:val="en-US"/>
              </w:rPr>
              <w:t xml:space="preserve">. </w:t>
            </w:r>
            <w:r w:rsidRPr="00ED52E3">
              <w:rPr>
                <w:lang w:val="en-US"/>
              </w:rPr>
              <w:t xml:space="preserve"> </w:t>
            </w:r>
          </w:p>
          <w:p w:rsidR="00A62A69" w:rsidRPr="00ED52E3" w:rsidRDefault="00A62A69" w:rsidP="00A62A69">
            <w:pPr>
              <w:pStyle w:val="BodyText"/>
              <w:rPr>
                <w:lang w:val="en-US"/>
              </w:rPr>
            </w:pPr>
            <w:r w:rsidRPr="00ED52E3">
              <w:rPr>
                <w:lang w:val="en-US"/>
              </w:rPr>
              <w:t xml:space="preserve">Before Paratext can check that the team has only used punctuation correctly someone needs to tell Paratext what the valid use of punctuation marks is in this project! </w:t>
            </w:r>
          </w:p>
          <w:p w:rsidR="00A62A69" w:rsidRPr="00ED52E3" w:rsidRDefault="00A62A69" w:rsidP="00A62A69">
            <w:pPr>
              <w:pStyle w:val="ListBullet"/>
              <w:rPr>
                <w:lang w:val="en-US"/>
              </w:rPr>
            </w:pPr>
            <w:r w:rsidRPr="00ED52E3">
              <w:rPr>
                <w:lang w:val="en-US"/>
              </w:rPr>
              <w:t>We need to inform Paratext not only whether a punctuation ma</w:t>
            </w:r>
            <w:r>
              <w:rPr>
                <w:lang w:val="en-US"/>
              </w:rPr>
              <w:t xml:space="preserve">rk is a </w:t>
            </w:r>
            <w:r w:rsidRPr="00A62A69">
              <w:rPr>
                <w:b/>
                <w:bCs/>
                <w:lang w:val="en-US"/>
              </w:rPr>
              <w:t>valid</w:t>
            </w:r>
            <w:r>
              <w:rPr>
                <w:lang w:val="en-US"/>
              </w:rPr>
              <w:t xml:space="preserve"> </w:t>
            </w:r>
            <w:r w:rsidRPr="00A62A69">
              <w:rPr>
                <w:b/>
                <w:bCs/>
                <w:lang w:val="en-US"/>
              </w:rPr>
              <w:t>character</w:t>
            </w:r>
            <w:r>
              <w:rPr>
                <w:lang w:val="en-US"/>
              </w:rPr>
              <w:t xml:space="preserve"> or not, </w:t>
            </w:r>
            <w:r w:rsidRPr="00ED52E3">
              <w:rPr>
                <w:lang w:val="en-US"/>
              </w:rPr>
              <w:t xml:space="preserve">but what the </w:t>
            </w:r>
            <w:r w:rsidRPr="00A62A69">
              <w:rPr>
                <w:b/>
                <w:bCs/>
                <w:lang w:val="en-US"/>
              </w:rPr>
              <w:t>valid and invalid ways</w:t>
            </w:r>
            <w:r w:rsidRPr="00ED52E3">
              <w:rPr>
                <w:lang w:val="en-US"/>
              </w:rPr>
              <w:t xml:space="preserve"> of using each one are, in terms of the surrounding words or spaces.  </w:t>
            </w:r>
          </w:p>
          <w:p w:rsidR="00A62A69" w:rsidRPr="00ED52E3" w:rsidRDefault="00A62A69" w:rsidP="00A62A69">
            <w:pPr>
              <w:pStyle w:val="ListBullet"/>
              <w:rPr>
                <w:lang w:val="en-US"/>
              </w:rPr>
            </w:pPr>
            <w:r>
              <w:rPr>
                <w:lang w:val="en-US"/>
              </w:rPr>
              <w:t>If</w:t>
            </w:r>
            <w:r w:rsidRPr="00ED52E3">
              <w:rPr>
                <w:lang w:val="en-US"/>
              </w:rPr>
              <w:t xml:space="preserve"> Paratext finds a significant proportion of punctuation usage patterns are new and no one has yet marked if they are valid or invalid, the Assignments and Progress dialog will show “Set up Required” next to the check. </w:t>
            </w:r>
          </w:p>
          <w:p w:rsidR="00A62A69" w:rsidRPr="00ED52E3" w:rsidRDefault="00A62A69" w:rsidP="00A62A69">
            <w:pPr>
              <w:pStyle w:val="ListBullet"/>
              <w:rPr>
                <w:lang w:val="en-US"/>
              </w:rPr>
            </w:pPr>
            <w:r w:rsidRPr="00ED52E3">
              <w:rPr>
                <w:lang w:val="en-US"/>
              </w:rPr>
              <w:t xml:space="preserve">It may be that you deal with all the unknown punctuation patterns in one book and later find you need to deal with a few more when you move on to check the next book.   </w:t>
            </w:r>
          </w:p>
          <w:p w:rsidR="00A62A69" w:rsidRDefault="00A62A69" w:rsidP="00A62A69">
            <w:pPr>
              <w:pStyle w:val="Heading4"/>
              <w:outlineLvl w:val="3"/>
              <w:rPr>
                <w:lang w:val="en-US"/>
              </w:rPr>
            </w:pPr>
            <w:r>
              <w:rPr>
                <w:lang w:val="en-US"/>
              </w:rPr>
              <w:t>To set up the Punctuation check (Administrators)</w:t>
            </w:r>
          </w:p>
          <w:p w:rsidR="00A62A69" w:rsidRPr="00ED52E3" w:rsidRDefault="00A62A69" w:rsidP="00A62A69">
            <w:pPr>
              <w:pStyle w:val="ListBullet"/>
              <w:rPr>
                <w:lang w:val="en-US"/>
              </w:rPr>
            </w:pPr>
            <w:r>
              <w:rPr>
                <w:lang w:val="en-US"/>
              </w:rPr>
              <w:lastRenderedPageBreak/>
              <w:t>C</w:t>
            </w:r>
            <w:r w:rsidRPr="00ED52E3">
              <w:rPr>
                <w:lang w:val="en-US"/>
              </w:rPr>
              <w:t>lick “</w:t>
            </w:r>
            <w:r w:rsidRPr="00ED52E3">
              <w:rPr>
                <w:rStyle w:val="UserInterface"/>
              </w:rPr>
              <w:t xml:space="preserve">Set Up </w:t>
            </w:r>
            <w:proofErr w:type="spellStart"/>
            <w:r w:rsidRPr="00ED52E3">
              <w:rPr>
                <w:rStyle w:val="UserInterface"/>
              </w:rPr>
              <w:t>Required</w:t>
            </w:r>
            <w:proofErr w:type="spellEnd"/>
            <w:r w:rsidRPr="00ED52E3">
              <w:rPr>
                <w:lang w:val="en-US"/>
              </w:rPr>
              <w:t xml:space="preserve">”. </w:t>
            </w:r>
          </w:p>
          <w:p w:rsidR="00A62A69" w:rsidRPr="00ED52E3" w:rsidRDefault="00A62A69" w:rsidP="00A62A69">
            <w:pPr>
              <w:pStyle w:val="ListResult"/>
            </w:pPr>
            <w:r w:rsidRPr="00ED52E3">
              <w:t xml:space="preserve">The Punctuation Inventory opens. </w:t>
            </w:r>
          </w:p>
          <w:p w:rsidR="00A62A69" w:rsidRPr="00ED52E3" w:rsidRDefault="00A62A69" w:rsidP="00A62A69">
            <w:pPr>
              <w:pStyle w:val="BodyText"/>
              <w:rPr>
                <w:lang w:val="en-US"/>
              </w:rPr>
            </w:pPr>
            <w:r w:rsidRPr="00ED52E3">
              <w:rPr>
                <w:lang w:val="en-US"/>
              </w:rPr>
              <w:t xml:space="preserve">Each punctuation pattern is marked as either </w:t>
            </w:r>
            <w:r w:rsidRPr="00A62A69">
              <w:rPr>
                <w:rStyle w:val="UserInterface"/>
                <w:lang w:val="en-US"/>
              </w:rPr>
              <w:t>valid</w:t>
            </w:r>
            <w:r w:rsidRPr="00ED52E3">
              <w:rPr>
                <w:lang w:val="en-US"/>
              </w:rPr>
              <w:t xml:space="preserve">, </w:t>
            </w:r>
            <w:r w:rsidRPr="00A62A69">
              <w:rPr>
                <w:rStyle w:val="UserInterface"/>
                <w:lang w:val="en-US"/>
              </w:rPr>
              <w:t>invalid</w:t>
            </w:r>
            <w:r w:rsidRPr="00ED52E3">
              <w:rPr>
                <w:lang w:val="en-US"/>
              </w:rPr>
              <w:t xml:space="preserve"> or </w:t>
            </w:r>
            <w:r w:rsidRPr="00A62A69">
              <w:rPr>
                <w:rStyle w:val="UserInterface"/>
                <w:lang w:val="en-US"/>
              </w:rPr>
              <w:t>unknown</w:t>
            </w:r>
            <w:r w:rsidRPr="00ED52E3">
              <w:rPr>
                <w:lang w:val="en-US"/>
              </w:rPr>
              <w:t xml:space="preserve">. </w:t>
            </w:r>
          </w:p>
          <w:p w:rsidR="00A62A69" w:rsidRPr="00ED52E3" w:rsidRDefault="00A62A69" w:rsidP="00A62A69">
            <w:pPr>
              <w:pStyle w:val="BodyText"/>
              <w:rPr>
                <w:lang w:val="en-US"/>
              </w:rPr>
            </w:pPr>
            <w:r w:rsidRPr="00ED52E3">
              <w:rPr>
                <w:lang w:val="en-US"/>
              </w:rPr>
              <w:t xml:space="preserve">The same punctuation character will be listed twice if it occurs in two contexts. </w:t>
            </w:r>
          </w:p>
          <w:p w:rsidR="00A62A69" w:rsidRPr="00ED52E3" w:rsidRDefault="00A62A69" w:rsidP="00A62A69">
            <w:pPr>
              <w:pStyle w:val="BodyText"/>
              <w:rPr>
                <w:lang w:val="en-US"/>
              </w:rPr>
            </w:pPr>
            <w:r w:rsidRPr="00ED52E3">
              <w:rPr>
                <w:lang w:val="en-US"/>
              </w:rPr>
              <w:t>The underscore character</w:t>
            </w:r>
            <w:r w:rsidR="00EE29F3">
              <w:rPr>
                <w:lang w:val="en-US"/>
              </w:rPr>
              <w:t xml:space="preserve"> (_)</w:t>
            </w:r>
            <w:r w:rsidRPr="00ED52E3">
              <w:rPr>
                <w:lang w:val="en-US"/>
              </w:rPr>
              <w:t xml:space="preserve"> represents a space. </w:t>
            </w:r>
          </w:p>
          <w:p w:rsidR="00A62A69" w:rsidRPr="00ED52E3" w:rsidRDefault="00A62A69" w:rsidP="00A62A69">
            <w:pPr>
              <w:pStyle w:val="BodyText"/>
              <w:rPr>
                <w:lang w:val="en-US"/>
              </w:rPr>
            </w:pPr>
            <w:r w:rsidRPr="00ED52E3">
              <w:rPr>
                <w:lang w:val="en-US"/>
              </w:rPr>
              <w:t xml:space="preserve">With </w:t>
            </w:r>
            <w:r w:rsidRPr="00A62A69">
              <w:rPr>
                <w:rStyle w:val="UserInterface"/>
                <w:lang w:val="en-US"/>
              </w:rPr>
              <w:t>Show Sequences unchecked</w:t>
            </w:r>
            <w:r w:rsidRPr="00ED52E3">
              <w:rPr>
                <w:lang w:val="en-US"/>
              </w:rPr>
              <w:t xml:space="preserve">, other punctuation is ignored when the punctuation patterns are </w:t>
            </w:r>
            <w:proofErr w:type="spellStart"/>
            <w:r w:rsidRPr="00ED52E3">
              <w:rPr>
                <w:lang w:val="en-US"/>
              </w:rPr>
              <w:t>analysed</w:t>
            </w:r>
            <w:proofErr w:type="spellEnd"/>
            <w:r w:rsidRPr="00ED52E3">
              <w:rPr>
                <w:lang w:val="en-US"/>
              </w:rPr>
              <w:t xml:space="preserve">. </w:t>
            </w:r>
          </w:p>
          <w:p w:rsidR="00A62A69" w:rsidRPr="00ED52E3" w:rsidRDefault="00A62A69" w:rsidP="00A62A69">
            <w:pPr>
              <w:pStyle w:val="ListBullet"/>
              <w:rPr>
                <w:lang w:val="en-US"/>
              </w:rPr>
            </w:pPr>
            <w:r w:rsidRPr="00ED52E3">
              <w:rPr>
                <w:lang w:val="en-US"/>
              </w:rPr>
              <w:t xml:space="preserve">Select a punctuation pattern. </w:t>
            </w:r>
          </w:p>
          <w:p w:rsidR="00A62A69" w:rsidRDefault="00A62A69" w:rsidP="00A62A69">
            <w:pPr>
              <w:pStyle w:val="ListBullet"/>
              <w:rPr>
                <w:lang w:val="en-US"/>
              </w:rPr>
            </w:pPr>
            <w:r>
              <w:rPr>
                <w:lang w:val="en-US"/>
              </w:rPr>
              <w:t>R</w:t>
            </w:r>
            <w:r w:rsidRPr="00ED52E3">
              <w:rPr>
                <w:lang w:val="en-US"/>
              </w:rPr>
              <w:t>eview where it is used</w:t>
            </w:r>
          </w:p>
          <w:p w:rsidR="00A62A69" w:rsidRPr="00ED52E3" w:rsidRDefault="00A62A69" w:rsidP="00A62A69">
            <w:pPr>
              <w:pStyle w:val="ListBullet"/>
              <w:rPr>
                <w:lang w:val="en-US"/>
              </w:rPr>
            </w:pPr>
            <w:r>
              <w:rPr>
                <w:lang w:val="en-US"/>
              </w:rPr>
              <w:t>C</w:t>
            </w:r>
            <w:r w:rsidRPr="00ED52E3">
              <w:rPr>
                <w:lang w:val="en-US"/>
              </w:rPr>
              <w:t xml:space="preserve">lick the relevant button: Valid, Invalid or Unknown. </w:t>
            </w:r>
          </w:p>
          <w:p w:rsidR="00EE29F3" w:rsidRDefault="00EE29F3" w:rsidP="00EE29F3">
            <w:pPr>
              <w:pStyle w:val="Heading4"/>
              <w:outlineLvl w:val="3"/>
              <w:rPr>
                <w:lang w:val="en-US"/>
              </w:rPr>
            </w:pPr>
            <w:r>
              <w:rPr>
                <w:lang w:val="en-US"/>
              </w:rPr>
              <w:t>C</w:t>
            </w:r>
            <w:r w:rsidR="00A62A69" w:rsidRPr="00ED52E3">
              <w:rPr>
                <w:lang w:val="en-US"/>
              </w:rPr>
              <w:t xml:space="preserve">hange the status of several punctuation patterns at once </w:t>
            </w:r>
          </w:p>
          <w:p w:rsidR="008D331B" w:rsidRDefault="008D331B" w:rsidP="008D331B">
            <w:pPr>
              <w:pStyle w:val="ListBullet"/>
              <w:rPr>
                <w:lang w:val="en-US"/>
              </w:rPr>
            </w:pPr>
            <w:r>
              <w:rPr>
                <w:lang w:val="en-US"/>
              </w:rPr>
              <w:t>Click the first character</w:t>
            </w:r>
          </w:p>
          <w:p w:rsidR="008D331B" w:rsidRDefault="008D331B" w:rsidP="008D331B">
            <w:pPr>
              <w:pStyle w:val="ListBullet"/>
              <w:rPr>
                <w:lang w:val="en-US"/>
              </w:rPr>
            </w:pPr>
            <w:r>
              <w:rPr>
                <w:lang w:val="en-US"/>
              </w:rPr>
              <w:t>U</w:t>
            </w:r>
            <w:r w:rsidRPr="00D60014">
              <w:rPr>
                <w:lang w:val="en-US"/>
              </w:rPr>
              <w:t>s</w:t>
            </w:r>
            <w:r>
              <w:rPr>
                <w:lang w:val="en-US"/>
              </w:rPr>
              <w:t>e</w:t>
            </w:r>
            <w:r w:rsidRPr="00D60014">
              <w:rPr>
                <w:lang w:val="en-US"/>
              </w:rPr>
              <w:t xml:space="preserve"> shift with your second click. </w:t>
            </w:r>
          </w:p>
          <w:p w:rsidR="00A62A69" w:rsidRPr="008D331B" w:rsidRDefault="00A62A69" w:rsidP="008D331B">
            <w:pPr>
              <w:pStyle w:val="BodyText"/>
              <w:rPr>
                <w:lang w:val="en-US"/>
              </w:rPr>
            </w:pPr>
            <w:r w:rsidRPr="008D331B">
              <w:rPr>
                <w:lang w:val="en-US"/>
              </w:rPr>
              <w:t xml:space="preserve">Sorting and filtering are useful ways to examine the punctuation. </w:t>
            </w:r>
          </w:p>
          <w:p w:rsidR="00A62A69" w:rsidRPr="00ED52E3" w:rsidRDefault="00A62A69" w:rsidP="00A62A69">
            <w:pPr>
              <w:pStyle w:val="ListBullet"/>
              <w:rPr>
                <w:lang w:val="en-US"/>
              </w:rPr>
            </w:pPr>
            <w:r w:rsidRPr="00ED52E3">
              <w:rPr>
                <w:lang w:val="en-US"/>
              </w:rPr>
              <w:t xml:space="preserve">To save the changes, click OK. </w:t>
            </w:r>
          </w:p>
          <w:p w:rsidR="00A62A69" w:rsidRPr="00ED52E3" w:rsidRDefault="00A62A69" w:rsidP="00A62A69">
            <w:pPr>
              <w:pStyle w:val="BodyText"/>
              <w:rPr>
                <w:lang w:val="en-US"/>
              </w:rPr>
            </w:pPr>
            <w:r w:rsidRPr="00ED52E3">
              <w:rPr>
                <w:lang w:val="en-US"/>
              </w:rPr>
              <w:t xml:space="preserve">If sufficient punctuation patterns have been marked as valid or invalid, the Assignments and Progress dialog will now show the number of punctuation issues in the current book. </w:t>
            </w:r>
          </w:p>
          <w:p w:rsidR="00A62A69" w:rsidRDefault="00A62A69" w:rsidP="00A62A69">
            <w:pPr>
              <w:pStyle w:val="Heading4"/>
              <w:rPr>
                <w:lang w:val="en-US"/>
              </w:rPr>
            </w:pPr>
            <w:r w:rsidRPr="00ED52E3">
              <w:rPr>
                <w:lang w:val="en-US"/>
              </w:rPr>
              <w:lastRenderedPageBreak/>
              <w:t>To re-open the Punctuation Inventory</w:t>
            </w:r>
          </w:p>
          <w:p w:rsidR="00A62A69" w:rsidRPr="00ED52E3" w:rsidRDefault="00A62A69" w:rsidP="00A62A69">
            <w:pPr>
              <w:pStyle w:val="ListBullet"/>
              <w:rPr>
                <w:lang w:val="en-US"/>
              </w:rPr>
            </w:pPr>
            <w:r>
              <w:rPr>
                <w:lang w:val="en-US"/>
              </w:rPr>
              <w:t>O</w:t>
            </w:r>
            <w:r w:rsidRPr="00ED52E3">
              <w:rPr>
                <w:lang w:val="en-US"/>
              </w:rPr>
              <w:t xml:space="preserve">pen the menu for the project. </w:t>
            </w:r>
          </w:p>
          <w:p w:rsidR="00A62A69" w:rsidRPr="00ED52E3" w:rsidRDefault="00A62A69" w:rsidP="00A62A69">
            <w:pPr>
              <w:pStyle w:val="ListBullet"/>
              <w:rPr>
                <w:lang w:val="en-US"/>
              </w:rPr>
            </w:pPr>
            <w:r w:rsidRPr="00ED52E3">
              <w:rPr>
                <w:lang w:val="en-US"/>
              </w:rPr>
              <w:t xml:space="preserve">Expand the menu. </w:t>
            </w:r>
          </w:p>
          <w:p w:rsidR="00A62A69" w:rsidRPr="00ED52E3" w:rsidRDefault="00A62A69" w:rsidP="00A62A69">
            <w:pPr>
              <w:pStyle w:val="ListBullet"/>
              <w:rPr>
                <w:lang w:val="en-US"/>
              </w:rPr>
            </w:pPr>
            <w:r w:rsidRPr="00ED52E3">
              <w:rPr>
                <w:lang w:val="en-US"/>
              </w:rPr>
              <w:t xml:space="preserve">Hover the mouse over Checking Inventories. </w:t>
            </w:r>
          </w:p>
          <w:p w:rsidR="00A62A69" w:rsidRPr="00ED52E3" w:rsidRDefault="00A62A69" w:rsidP="00A62A69">
            <w:pPr>
              <w:pStyle w:val="ListBullet"/>
              <w:rPr>
                <w:lang w:val="en-US"/>
              </w:rPr>
            </w:pPr>
            <w:r w:rsidRPr="00ED52E3">
              <w:rPr>
                <w:lang w:val="en-US"/>
              </w:rPr>
              <w:t xml:space="preserve">Click Punctuation Inventory. </w:t>
            </w:r>
          </w:p>
          <w:p w:rsidR="004F73C6" w:rsidRPr="00D60014" w:rsidRDefault="004F73C6" w:rsidP="00ED52E3">
            <w:pPr>
              <w:pStyle w:val="BodyText"/>
              <w:rPr>
                <w:lang w:val="en-US"/>
              </w:rPr>
            </w:pPr>
          </w:p>
        </w:tc>
        <w:tc>
          <w:tcPr>
            <w:tcW w:w="4508" w:type="dxa"/>
          </w:tcPr>
          <w:p w:rsidR="005D55A2" w:rsidRPr="005D55A2" w:rsidRDefault="005D55A2" w:rsidP="005D55A2">
            <w:pPr>
              <w:pStyle w:val="Heading2"/>
            </w:pPr>
            <w:r w:rsidRPr="005D55A2">
              <w:lastRenderedPageBreak/>
              <w:t xml:space="preserve">PT9 1A.7a Inventaire de </w:t>
            </w:r>
            <w:r w:rsidRPr="005D55A2">
              <w:t>signes de</w:t>
            </w:r>
            <w:r w:rsidRPr="005D55A2">
              <w:t xml:space="preserve"> ponctuation</w:t>
            </w:r>
          </w:p>
          <w:p w:rsidR="005D55A2" w:rsidRPr="005D55A2" w:rsidRDefault="005D55A2" w:rsidP="005D55A2">
            <w:pPr>
              <w:pStyle w:val="BodyText"/>
            </w:pPr>
            <w:r w:rsidRPr="005D55A2">
              <w:t xml:space="preserve">Dans cette vidéo, nous allons apprendre comment indiquer à Paratext les utilisations des signes de ponctuation qu'il a trouvées dans le texte qui sont valides et celles qui ne le sont pas. Cette tâche de paramétrage est nécessaire pour la vérification de </w:t>
            </w:r>
            <w:r w:rsidRPr="005D55A2">
              <w:t>signes de</w:t>
            </w:r>
            <w:r w:rsidRPr="005D55A2">
              <w:t xml:space="preserve"> ponctuation.  </w:t>
            </w:r>
          </w:p>
          <w:p w:rsidR="005D55A2" w:rsidRPr="005D55A2" w:rsidRDefault="005D55A2" w:rsidP="005D55A2">
            <w:pPr>
              <w:pStyle w:val="BodyText"/>
            </w:pPr>
            <w:r w:rsidRPr="005D55A2">
              <w:t xml:space="preserve">Avant que Paratext ne puisse vérifier que l'équipe a utilisé la ponctuation correctement, quelqu'un doit indiquer à Paratext quel est l'usage valide des signes de ponctuation dans ce projet ! </w:t>
            </w:r>
          </w:p>
          <w:p w:rsidR="005D55A2" w:rsidRPr="005D55A2" w:rsidRDefault="005D55A2" w:rsidP="005D55A2">
            <w:pPr>
              <w:pStyle w:val="ListBullet"/>
            </w:pPr>
            <w:r w:rsidRPr="005D55A2">
              <w:t xml:space="preserve">Nous devons indiquer à Paratext non seulement si un signe de ponctuation est un caractère </w:t>
            </w:r>
            <w:r w:rsidRPr="005D55A2">
              <w:rPr>
                <w:b/>
                <w:bCs/>
              </w:rPr>
              <w:t>valide</w:t>
            </w:r>
            <w:r w:rsidRPr="005D55A2">
              <w:t xml:space="preserve"> ou non, mais aussi quelles sont </w:t>
            </w:r>
            <w:r w:rsidRPr="005D55A2">
              <w:rPr>
                <w:b/>
                <w:bCs/>
              </w:rPr>
              <w:t>les manières valides</w:t>
            </w:r>
            <w:r w:rsidRPr="005D55A2">
              <w:t xml:space="preserve"> et non valides d'utiliser chacun d'entre eux, en termes de mots ou d'espaces environnants.  </w:t>
            </w:r>
          </w:p>
          <w:p w:rsidR="005D55A2" w:rsidRPr="005D55A2" w:rsidRDefault="005D55A2" w:rsidP="005D55A2">
            <w:pPr>
              <w:pStyle w:val="ListBullet"/>
            </w:pPr>
            <w:r w:rsidRPr="005D55A2">
              <w:t>Si Paratext constate qu'une proportion importante des modes d'utilisation de la ponctuation sont nouveaux et que personne n'a encore indiqué s'ils sont valides ou non, la boîte de dialogue Affectations et progrès affichera "</w:t>
            </w:r>
            <w:r w:rsidRPr="005D55A2">
              <w:t>Paramétrage</w:t>
            </w:r>
            <w:r w:rsidRPr="005D55A2">
              <w:t xml:space="preserve"> </w:t>
            </w:r>
            <w:r w:rsidR="00EE29F3">
              <w:t>requis</w:t>
            </w:r>
            <w:r w:rsidRPr="005D55A2">
              <w:t xml:space="preserve">" à côté de la vérification. </w:t>
            </w:r>
          </w:p>
          <w:p w:rsidR="005D55A2" w:rsidRPr="005D55A2" w:rsidRDefault="005D55A2" w:rsidP="005D55A2">
            <w:pPr>
              <w:pStyle w:val="ListBullet"/>
            </w:pPr>
            <w:r w:rsidRPr="005D55A2">
              <w:t xml:space="preserve">Il se peut que vous traitiez tous les modèles de ponctuation inconnus dans un livre et que </w:t>
            </w:r>
            <w:r w:rsidRPr="005D55A2">
              <w:lastRenderedPageBreak/>
              <w:t xml:space="preserve">vous vous rendiez compte plus tard que vous devez en traiter quelques autres lorsque vous passez à la vérification du livre suivant.   </w:t>
            </w:r>
          </w:p>
          <w:p w:rsidR="005D55A2" w:rsidRPr="005D55A2" w:rsidRDefault="005D55A2" w:rsidP="00EE29F3">
            <w:pPr>
              <w:pStyle w:val="Heading4"/>
            </w:pPr>
            <w:r w:rsidRPr="005D55A2">
              <w:t>Pour configurer le contrôle de la ponctuation (Administrateurs)</w:t>
            </w:r>
          </w:p>
          <w:p w:rsidR="005D55A2" w:rsidRPr="005D55A2" w:rsidRDefault="005D55A2" w:rsidP="00EE29F3">
            <w:pPr>
              <w:pStyle w:val="ListBullet"/>
            </w:pPr>
            <w:r w:rsidRPr="005D55A2">
              <w:t>Cliquez sur "</w:t>
            </w:r>
            <w:r w:rsidR="00EE29F3">
              <w:t>Paramétrage</w:t>
            </w:r>
            <w:r w:rsidRPr="005D55A2">
              <w:t xml:space="preserve"> </w:t>
            </w:r>
            <w:r w:rsidR="00EE29F3">
              <w:t>requis</w:t>
            </w:r>
            <w:r w:rsidRPr="005D55A2">
              <w:t xml:space="preserve">". </w:t>
            </w:r>
          </w:p>
          <w:p w:rsidR="005D55A2" w:rsidRPr="005D55A2" w:rsidRDefault="005D55A2" w:rsidP="00EE29F3">
            <w:pPr>
              <w:pStyle w:val="ListResult"/>
            </w:pPr>
            <w:r w:rsidRPr="005D55A2">
              <w:t xml:space="preserve">L'inventaire de la ponctuation s'ouvre. </w:t>
            </w:r>
          </w:p>
          <w:p w:rsidR="005D55A2" w:rsidRPr="005D55A2" w:rsidRDefault="005D55A2" w:rsidP="00EE29F3">
            <w:pPr>
              <w:pStyle w:val="BodyText"/>
            </w:pPr>
            <w:r w:rsidRPr="005D55A2">
              <w:t xml:space="preserve">Chaque modèle de ponctuation est marqué comme étant </w:t>
            </w:r>
            <w:r w:rsidRPr="00EE29F3">
              <w:rPr>
                <w:b/>
                <w:bCs/>
              </w:rPr>
              <w:t>valide</w:t>
            </w:r>
            <w:r w:rsidRPr="005D55A2">
              <w:t xml:space="preserve">, </w:t>
            </w:r>
            <w:r w:rsidR="00EE29F3">
              <w:rPr>
                <w:b/>
                <w:bCs/>
              </w:rPr>
              <w:t>no</w:t>
            </w:r>
            <w:r w:rsidRPr="00EE29F3">
              <w:rPr>
                <w:b/>
                <w:bCs/>
              </w:rPr>
              <w:t>n</w:t>
            </w:r>
            <w:r w:rsidR="00EE29F3">
              <w:rPr>
                <w:b/>
                <w:bCs/>
              </w:rPr>
              <w:t xml:space="preserve"> </w:t>
            </w:r>
            <w:r w:rsidRPr="00EE29F3">
              <w:rPr>
                <w:b/>
                <w:bCs/>
              </w:rPr>
              <w:t>valide</w:t>
            </w:r>
            <w:r w:rsidRPr="005D55A2">
              <w:t xml:space="preserve"> ou </w:t>
            </w:r>
            <w:r w:rsidRPr="00EE29F3">
              <w:rPr>
                <w:b/>
                <w:bCs/>
              </w:rPr>
              <w:t>inconnu</w:t>
            </w:r>
            <w:r w:rsidRPr="005D55A2">
              <w:t xml:space="preserve">. </w:t>
            </w:r>
          </w:p>
          <w:p w:rsidR="005D55A2" w:rsidRPr="005D55A2" w:rsidRDefault="005D55A2" w:rsidP="005D55A2">
            <w:pPr>
              <w:pStyle w:val="BodyText"/>
            </w:pPr>
            <w:r w:rsidRPr="005D55A2">
              <w:t xml:space="preserve">Le même caractère de ponctuation sera répertorié deux fois s'il apparaît dans deux contextes. </w:t>
            </w:r>
          </w:p>
          <w:p w:rsidR="005D55A2" w:rsidRPr="005D55A2" w:rsidRDefault="005D55A2" w:rsidP="005D55A2">
            <w:pPr>
              <w:pStyle w:val="BodyText"/>
            </w:pPr>
            <w:r w:rsidRPr="005D55A2">
              <w:t xml:space="preserve">Le caractère de soulignement </w:t>
            </w:r>
            <w:r w:rsidR="00EE29F3">
              <w:t xml:space="preserve">(_) </w:t>
            </w:r>
            <w:r w:rsidRPr="005D55A2">
              <w:t xml:space="preserve">représente un espace. </w:t>
            </w:r>
          </w:p>
          <w:p w:rsidR="005D55A2" w:rsidRPr="005D55A2" w:rsidRDefault="005D55A2" w:rsidP="00EE29F3">
            <w:pPr>
              <w:pStyle w:val="BodyText"/>
            </w:pPr>
            <w:r w:rsidRPr="005D55A2">
              <w:t xml:space="preserve">Si la case </w:t>
            </w:r>
            <w:r w:rsidRPr="00EE29F3">
              <w:rPr>
                <w:rStyle w:val="UserInterface"/>
              </w:rPr>
              <w:t xml:space="preserve">Afficher </w:t>
            </w:r>
            <w:r w:rsidR="00EE29F3" w:rsidRPr="00EE29F3">
              <w:rPr>
                <w:rStyle w:val="UserInterface"/>
              </w:rPr>
              <w:t>combinaisons</w:t>
            </w:r>
            <w:r w:rsidRPr="005D55A2">
              <w:t xml:space="preserve"> n'est pas cochée, les autres signes de ponctuation sont ignorés lors de l'analyse des modèles de ponctuation. </w:t>
            </w:r>
          </w:p>
          <w:p w:rsidR="005D55A2" w:rsidRPr="005D55A2" w:rsidRDefault="005D55A2" w:rsidP="00EE29F3">
            <w:pPr>
              <w:pStyle w:val="ListBullet"/>
            </w:pPr>
            <w:r w:rsidRPr="005D55A2">
              <w:t xml:space="preserve">Sélectionnez un modèle de ponctuation. </w:t>
            </w:r>
          </w:p>
          <w:p w:rsidR="005D55A2" w:rsidRPr="005D55A2" w:rsidRDefault="005D55A2" w:rsidP="00EE29F3">
            <w:pPr>
              <w:pStyle w:val="ListBullet"/>
            </w:pPr>
            <w:r w:rsidRPr="005D55A2">
              <w:t>Examinez où il est utilisé</w:t>
            </w:r>
          </w:p>
          <w:p w:rsidR="005D55A2" w:rsidRPr="005D55A2" w:rsidRDefault="005D55A2" w:rsidP="00EE29F3">
            <w:pPr>
              <w:pStyle w:val="ListBullet"/>
            </w:pPr>
            <w:r w:rsidRPr="005D55A2">
              <w:t xml:space="preserve">Cliquez sur le bouton correspondant : Valide, Invalide ou Inconnu. </w:t>
            </w:r>
          </w:p>
          <w:p w:rsidR="00EE29F3" w:rsidRDefault="00EE29F3" w:rsidP="00EE29F3">
            <w:pPr>
              <w:pStyle w:val="Heading4"/>
              <w:outlineLvl w:val="3"/>
            </w:pPr>
            <w:r>
              <w:t>M</w:t>
            </w:r>
            <w:r w:rsidR="005D55A2" w:rsidRPr="005D55A2">
              <w:t xml:space="preserve">odifier l'état de plusieurs </w:t>
            </w:r>
            <w:r>
              <w:t>signes</w:t>
            </w:r>
            <w:r w:rsidR="005D55A2" w:rsidRPr="005D55A2">
              <w:t xml:space="preserve"> de ponctuation à la fois</w:t>
            </w:r>
          </w:p>
          <w:p w:rsidR="00A1247E" w:rsidRPr="005D55A2" w:rsidRDefault="00A1247E" w:rsidP="00A1247E">
            <w:pPr>
              <w:pStyle w:val="ListBullet"/>
            </w:pPr>
            <w:r w:rsidRPr="005D55A2">
              <w:t xml:space="preserve">Cliquez sur le premier </w:t>
            </w:r>
            <w:r>
              <w:t>signe de ponctuation</w:t>
            </w:r>
          </w:p>
          <w:p w:rsidR="00A1247E" w:rsidRPr="005D55A2" w:rsidRDefault="00A1247E" w:rsidP="00A1247E">
            <w:pPr>
              <w:pStyle w:val="ListBullet"/>
            </w:pPr>
            <w:r w:rsidRPr="005D55A2">
              <w:lastRenderedPageBreak/>
              <w:t xml:space="preserve">Utilisez shift lors de votre second clic. </w:t>
            </w:r>
          </w:p>
          <w:p w:rsidR="005D55A2" w:rsidRPr="005D55A2" w:rsidRDefault="005D55A2" w:rsidP="005D55A2">
            <w:pPr>
              <w:pStyle w:val="BodyText"/>
            </w:pPr>
            <w:r w:rsidRPr="005D55A2">
              <w:t xml:space="preserve">Le tri et le filtrage sont des moyens utiles pour examiner la ponctuation. </w:t>
            </w:r>
          </w:p>
          <w:p w:rsidR="005D55A2" w:rsidRPr="005D55A2" w:rsidRDefault="005D55A2" w:rsidP="00A1247E">
            <w:pPr>
              <w:pStyle w:val="ListBullet"/>
            </w:pPr>
            <w:r w:rsidRPr="005D55A2">
              <w:t xml:space="preserve">Pour enregistrer les modifications, cliquez sur OK. </w:t>
            </w:r>
          </w:p>
          <w:p w:rsidR="005D55A2" w:rsidRPr="005D55A2" w:rsidRDefault="005D55A2" w:rsidP="005D55A2">
            <w:pPr>
              <w:pStyle w:val="BodyText"/>
            </w:pPr>
            <w:r w:rsidRPr="005D55A2">
              <w:t xml:space="preserve">Si un nombre suffisant de motifs de ponctuation ont été marqués comme valides ou invalides, la boîte de dialogue Affectations et progrès indique maintenant le nombre de problèmes de ponctuation dans le livre actuel. </w:t>
            </w:r>
          </w:p>
          <w:p w:rsidR="005D55A2" w:rsidRPr="005D55A2" w:rsidRDefault="005D55A2" w:rsidP="005D55A2">
            <w:pPr>
              <w:pStyle w:val="Heading4"/>
            </w:pPr>
            <w:r w:rsidRPr="005D55A2">
              <w:t>Pour rouvrir l'inventaire de la ponctuation</w:t>
            </w:r>
          </w:p>
          <w:p w:rsidR="005D55A2" w:rsidRPr="005D55A2" w:rsidRDefault="005D55A2" w:rsidP="005D55A2">
            <w:pPr>
              <w:pStyle w:val="ListBullet"/>
            </w:pPr>
            <w:r w:rsidRPr="005D55A2">
              <w:t xml:space="preserve">Ouvrez le menu du projet. </w:t>
            </w:r>
          </w:p>
          <w:p w:rsidR="005D55A2" w:rsidRPr="005D55A2" w:rsidRDefault="005D55A2" w:rsidP="005D55A2">
            <w:pPr>
              <w:pStyle w:val="ListBullet"/>
            </w:pPr>
            <w:r w:rsidRPr="005D55A2">
              <w:t xml:space="preserve">Développez le menu. </w:t>
            </w:r>
          </w:p>
          <w:p w:rsidR="005D55A2" w:rsidRPr="005D55A2" w:rsidRDefault="005D55A2" w:rsidP="005D55A2">
            <w:pPr>
              <w:pStyle w:val="ListBullet"/>
            </w:pPr>
            <w:r w:rsidRPr="005D55A2">
              <w:t xml:space="preserve">Passez la souris sur Vérifier les inventaires. </w:t>
            </w:r>
          </w:p>
          <w:p w:rsidR="005D55A2" w:rsidRPr="005D55A2" w:rsidRDefault="005D55A2" w:rsidP="005D55A2">
            <w:pPr>
              <w:pStyle w:val="ListBullet"/>
            </w:pPr>
            <w:r w:rsidRPr="005D55A2">
              <w:t xml:space="preserve">Cliquez sur Inventaire de la ponctuation. </w:t>
            </w:r>
          </w:p>
          <w:p w:rsidR="004F73C6" w:rsidRPr="005D55A2" w:rsidRDefault="004F73C6" w:rsidP="005D55A2">
            <w:pPr>
              <w:pStyle w:val="BodyText"/>
            </w:pPr>
          </w:p>
        </w:tc>
      </w:tr>
    </w:tbl>
    <w:p w:rsidR="00BB2CE4" w:rsidRPr="005D55A2" w:rsidRDefault="00A1247E" w:rsidP="0074608B">
      <w:pPr>
        <w:pStyle w:val="BodyText"/>
      </w:pPr>
      <w:bookmarkStart w:id="0" w:name="_GoBack"/>
      <w:bookmarkEnd w:id="0"/>
    </w:p>
    <w:sectPr w:rsidR="00BB2CE4" w:rsidRPr="005D55A2" w:rsidSect="00C2120B">
      <w:pgSz w:w="8391" w:h="11906"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ulos SIL">
    <w:panose1 w:val="02000500070000020004"/>
    <w:charset w:val="00"/>
    <w:family w:val="auto"/>
    <w:pitch w:val="variable"/>
    <w:sig w:usb0="A00002FF" w:usb1="5200E1FF" w:usb2="02000029"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haris SIL Compact">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60F7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12D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3A23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C57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5E53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94A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EAE0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EE4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A2886A"/>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D352D13"/>
    <w:multiLevelType w:val="multilevel"/>
    <w:tmpl w:val="D8467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F86159"/>
    <w:multiLevelType w:val="hybridMultilevel"/>
    <w:tmpl w:val="DFB847B6"/>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7" w15:restartNumberingAfterBreak="0">
    <w:nsid w:val="2A885D3D"/>
    <w:multiLevelType w:val="hybridMultilevel"/>
    <w:tmpl w:val="6268AB9C"/>
    <w:lvl w:ilvl="0" w:tplc="A1ACDA7C">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B46DE"/>
    <w:multiLevelType w:val="hybridMultilevel"/>
    <w:tmpl w:val="EFA4E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4" w15:restartNumberingAfterBreak="0">
    <w:nsid w:val="65FF21CE"/>
    <w:multiLevelType w:val="multilevel"/>
    <w:tmpl w:val="A476EEA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2"/>
  </w:num>
  <w:num w:numId="16">
    <w:abstractNumId w:val="23"/>
  </w:num>
  <w:num w:numId="17">
    <w:abstractNumId w:val="25"/>
  </w:num>
  <w:num w:numId="18">
    <w:abstractNumId w:val="26"/>
  </w:num>
  <w:num w:numId="19">
    <w:abstractNumId w:val="20"/>
  </w:num>
  <w:num w:numId="20">
    <w:abstractNumId w:val="10"/>
  </w:num>
  <w:num w:numId="21">
    <w:abstractNumId w:val="11"/>
  </w:num>
  <w:num w:numId="22">
    <w:abstractNumId w:val="12"/>
  </w:num>
  <w:num w:numId="23">
    <w:abstractNumId w:val="16"/>
  </w:num>
  <w:num w:numId="24">
    <w:abstractNumId w:val="14"/>
  </w:num>
  <w:num w:numId="25">
    <w:abstractNumId w:val="21"/>
  </w:num>
  <w:num w:numId="26">
    <w:abstractNumId w:val="19"/>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wsjA2M7I0MzA0NjFQ0lEKTi0uzszPAykwrAUAGzTriywAAAA="/>
  </w:docVars>
  <w:rsids>
    <w:rsidRoot w:val="0074608B"/>
    <w:rsid w:val="00047F01"/>
    <w:rsid w:val="00117944"/>
    <w:rsid w:val="00140F5F"/>
    <w:rsid w:val="001518E1"/>
    <w:rsid w:val="00174A87"/>
    <w:rsid w:val="00207957"/>
    <w:rsid w:val="00343272"/>
    <w:rsid w:val="003655A0"/>
    <w:rsid w:val="004E112A"/>
    <w:rsid w:val="004F73C6"/>
    <w:rsid w:val="00553BE7"/>
    <w:rsid w:val="005D55A2"/>
    <w:rsid w:val="00671D67"/>
    <w:rsid w:val="006E23C0"/>
    <w:rsid w:val="006E5B5B"/>
    <w:rsid w:val="0074608B"/>
    <w:rsid w:val="007474FD"/>
    <w:rsid w:val="007C601A"/>
    <w:rsid w:val="007E15C8"/>
    <w:rsid w:val="008A448C"/>
    <w:rsid w:val="008D331B"/>
    <w:rsid w:val="008F1FA7"/>
    <w:rsid w:val="00A1247E"/>
    <w:rsid w:val="00A62A69"/>
    <w:rsid w:val="00A83D6A"/>
    <w:rsid w:val="00B96533"/>
    <w:rsid w:val="00C2120B"/>
    <w:rsid w:val="00CA7597"/>
    <w:rsid w:val="00D11B4F"/>
    <w:rsid w:val="00D35B83"/>
    <w:rsid w:val="00D60014"/>
    <w:rsid w:val="00D63BA5"/>
    <w:rsid w:val="00D9382F"/>
    <w:rsid w:val="00DA5359"/>
    <w:rsid w:val="00DF4425"/>
    <w:rsid w:val="00E117E7"/>
    <w:rsid w:val="00ED3CBE"/>
    <w:rsid w:val="00ED52E3"/>
    <w:rsid w:val="00ED5916"/>
    <w:rsid w:val="00EE29F3"/>
    <w:rsid w:val="00F030AF"/>
    <w:rsid w:val="00F03EEE"/>
    <w:rsid w:val="00F72750"/>
    <w:rsid w:val="00FB274C"/>
    <w:rsid w:val="00FE4547"/>
    <w:rsid w:val="00FF5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455D"/>
  <w15:chartTrackingRefBased/>
  <w15:docId w15:val="{C31A70BC-FF67-415A-B069-108CB1B3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08B"/>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74608B"/>
    <w:pPr>
      <w:keepNext/>
      <w:keepLines/>
      <w:pageBreakBefore/>
      <w:numPr>
        <w:numId w:val="1"/>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74608B"/>
    <w:pPr>
      <w:keepNext/>
      <w:keepLines/>
      <w:numPr>
        <w:ilvl w:val="1"/>
        <w:numId w:val="1"/>
      </w:numPr>
      <w:spacing w:before="240" w:after="120"/>
      <w:outlineLvl w:val="1"/>
    </w:pPr>
    <w:rPr>
      <w:rFonts w:cs="Arial"/>
      <w:b/>
      <w:bCs/>
      <w:iCs/>
      <w:kern w:val="28"/>
      <w:sz w:val="28"/>
      <w:szCs w:val="28"/>
    </w:rPr>
  </w:style>
  <w:style w:type="paragraph" w:styleId="Heading3">
    <w:name w:val="heading 3"/>
    <w:basedOn w:val="Normal"/>
    <w:next w:val="BodyText"/>
    <w:link w:val="Heading3Char"/>
    <w:qFormat/>
    <w:rsid w:val="0074608B"/>
    <w:pPr>
      <w:keepNext/>
      <w:keepLines/>
      <w:numPr>
        <w:ilvl w:val="2"/>
        <w:numId w:val="1"/>
      </w:numPr>
      <w:spacing w:before="240" w:after="120"/>
      <w:outlineLvl w:val="2"/>
    </w:pPr>
    <w:rPr>
      <w:rFonts w:cs="Arial"/>
      <w:i/>
      <w:iCs/>
      <w:kern w:val="28"/>
      <w:szCs w:val="26"/>
      <w:lang w:val="en-AU"/>
    </w:rPr>
  </w:style>
  <w:style w:type="paragraph" w:styleId="Heading4">
    <w:name w:val="heading 4"/>
    <w:basedOn w:val="Normal"/>
    <w:next w:val="BodyText"/>
    <w:link w:val="Heading4Char"/>
    <w:qFormat/>
    <w:rsid w:val="00F03EEE"/>
    <w:pPr>
      <w:keepNext/>
      <w:keepLines/>
      <w:pBdr>
        <w:top w:val="single" w:sz="4" w:space="3" w:color="auto"/>
      </w:pBdr>
      <w:spacing w:before="240" w:after="120"/>
      <w:outlineLvl w:val="3"/>
    </w:pPr>
    <w:rPr>
      <w:b/>
      <w:bCs/>
      <w:szCs w:val="28"/>
    </w:rPr>
  </w:style>
  <w:style w:type="character" w:default="1" w:styleId="DefaultParagraphFont">
    <w:name w:val="Default Paragraph Font"/>
    <w:uiPriority w:val="1"/>
    <w:unhideWhenUsed/>
    <w:rsid w:val="007460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608B"/>
  </w:style>
  <w:style w:type="character" w:customStyle="1" w:styleId="Heading1Char">
    <w:name w:val="Heading 1 Char"/>
    <w:basedOn w:val="DefaultParagraphFont"/>
    <w:link w:val="Heading1"/>
    <w:rsid w:val="0074608B"/>
    <w:rPr>
      <w:rFonts w:ascii="Times New Roman" w:eastAsia="SimSun" w:hAnsi="Times New Roman" w:cs="Arial"/>
      <w:b/>
      <w:bCs/>
      <w:kern w:val="28"/>
      <w:sz w:val="48"/>
      <w:szCs w:val="32"/>
      <w:lang w:val="en-AU"/>
    </w:rPr>
  </w:style>
  <w:style w:type="paragraph" w:styleId="BodyText">
    <w:name w:val="Body Text"/>
    <w:basedOn w:val="Normal"/>
    <w:link w:val="BodyTextChar"/>
    <w:uiPriority w:val="99"/>
    <w:rsid w:val="0074608B"/>
    <w:pPr>
      <w:spacing w:after="120"/>
    </w:pPr>
    <w:rPr>
      <w:rFonts w:eastAsia="Times New Roman"/>
    </w:rPr>
  </w:style>
  <w:style w:type="character" w:customStyle="1" w:styleId="BodyTextChar">
    <w:name w:val="Body Text Char"/>
    <w:basedOn w:val="DefaultParagraphFont"/>
    <w:link w:val="BodyText"/>
    <w:uiPriority w:val="99"/>
    <w:rsid w:val="0074608B"/>
    <w:rPr>
      <w:rFonts w:ascii="Times New Roman" w:eastAsia="Times New Roman" w:hAnsi="Times New Roman" w:cs="Times New Roman"/>
      <w:szCs w:val="24"/>
      <w:lang w:val="fr-FR"/>
    </w:rPr>
  </w:style>
  <w:style w:type="paragraph" w:styleId="HTMLPreformatted">
    <w:name w:val="HTML Preformatted"/>
    <w:basedOn w:val="Normal"/>
    <w:link w:val="HTMLPreformattedChar"/>
    <w:uiPriority w:val="99"/>
    <w:semiHidden/>
    <w:unhideWhenUsed/>
    <w:rsid w:val="00746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74608B"/>
    <w:rPr>
      <w:rFonts w:ascii="Courier New" w:eastAsia="Times New Roman" w:hAnsi="Courier New" w:cs="Courier New"/>
      <w:sz w:val="20"/>
      <w:szCs w:val="20"/>
      <w:lang w:val="en-AU" w:eastAsia="en-AU"/>
    </w:rPr>
  </w:style>
  <w:style w:type="table" w:styleId="TableGrid">
    <w:name w:val="Table Grid"/>
    <w:basedOn w:val="TableNormal"/>
    <w:uiPriority w:val="39"/>
    <w:rsid w:val="0074608B"/>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4608B"/>
    <w:rPr>
      <w:rFonts w:ascii="Times New Roman" w:eastAsia="SimSun" w:hAnsi="Times New Roman" w:cs="Arial"/>
      <w:b/>
      <w:bCs/>
      <w:iCs/>
      <w:kern w:val="28"/>
      <w:sz w:val="28"/>
      <w:szCs w:val="28"/>
      <w:lang w:val="fr-FR"/>
    </w:rPr>
  </w:style>
  <w:style w:type="character" w:customStyle="1" w:styleId="Heading3Char">
    <w:name w:val="Heading 3 Char"/>
    <w:basedOn w:val="DefaultParagraphFont"/>
    <w:link w:val="Heading3"/>
    <w:rsid w:val="0074608B"/>
    <w:rPr>
      <w:rFonts w:ascii="Times New Roman" w:eastAsia="SimSun" w:hAnsi="Times New Roman" w:cs="Arial"/>
      <w:i/>
      <w:iCs/>
      <w:kern w:val="28"/>
      <w:szCs w:val="26"/>
      <w:lang w:val="en-AU"/>
    </w:rPr>
  </w:style>
  <w:style w:type="character" w:customStyle="1" w:styleId="Heading4Char">
    <w:name w:val="Heading 4 Char"/>
    <w:basedOn w:val="DefaultParagraphFont"/>
    <w:link w:val="Heading4"/>
    <w:rsid w:val="00F03EEE"/>
    <w:rPr>
      <w:rFonts w:ascii="Times New Roman" w:eastAsia="SimSun" w:hAnsi="Times New Roman" w:cs="Times New Roman"/>
      <w:b/>
      <w:bCs/>
      <w:szCs w:val="28"/>
      <w:lang w:val="fr-FR"/>
    </w:rPr>
  </w:style>
  <w:style w:type="character" w:styleId="BookTitle">
    <w:name w:val="Book Title"/>
    <w:basedOn w:val="DefaultParagraphFont"/>
    <w:qFormat/>
    <w:rsid w:val="0074608B"/>
    <w:rPr>
      <w:i/>
    </w:rPr>
  </w:style>
  <w:style w:type="paragraph" w:customStyle="1" w:styleId="Callout">
    <w:name w:val="Callout"/>
    <w:basedOn w:val="Normal"/>
    <w:rsid w:val="0074608B"/>
    <w:rPr>
      <w:rFonts w:ascii="Arial" w:hAnsi="Arial"/>
      <w:sz w:val="20"/>
    </w:rPr>
  </w:style>
  <w:style w:type="paragraph" w:customStyle="1" w:styleId="Copyright">
    <w:name w:val="Copyright"/>
    <w:basedOn w:val="Normal"/>
    <w:next w:val="SpaceSingle"/>
    <w:rsid w:val="0074608B"/>
    <w:pPr>
      <w:keepLines/>
      <w:jc w:val="center"/>
    </w:pPr>
    <w:rPr>
      <w:sz w:val="18"/>
    </w:rPr>
  </w:style>
  <w:style w:type="paragraph" w:customStyle="1" w:styleId="SpaceSingle">
    <w:name w:val="Space Single"/>
    <w:basedOn w:val="Normal"/>
    <w:link w:val="SpaceSingleChar"/>
    <w:rsid w:val="0074608B"/>
    <w:pPr>
      <w:spacing w:line="240" w:lineRule="exact"/>
    </w:pPr>
  </w:style>
  <w:style w:type="character" w:customStyle="1" w:styleId="SpaceSingleChar">
    <w:name w:val="Space Single Char"/>
    <w:link w:val="SpaceSingle"/>
    <w:rsid w:val="0074608B"/>
    <w:rPr>
      <w:rFonts w:ascii="Times New Roman" w:eastAsia="SimSun" w:hAnsi="Times New Roman" w:cs="Times New Roman"/>
      <w:szCs w:val="24"/>
      <w:lang w:val="fr-FR"/>
    </w:rPr>
  </w:style>
  <w:style w:type="character" w:customStyle="1" w:styleId="DefinedWord">
    <w:name w:val="Defined Word"/>
    <w:basedOn w:val="DefaultParagraphFont"/>
    <w:rsid w:val="0074608B"/>
    <w:rPr>
      <w:i/>
    </w:rPr>
  </w:style>
  <w:style w:type="character" w:styleId="Emphasis">
    <w:name w:val="Emphasis"/>
    <w:basedOn w:val="DefaultParagraphFont"/>
    <w:qFormat/>
    <w:rsid w:val="0074608B"/>
    <w:rPr>
      <w:i/>
      <w:iCs/>
    </w:rPr>
  </w:style>
  <w:style w:type="character" w:customStyle="1" w:styleId="FileName">
    <w:name w:val="File Name"/>
    <w:basedOn w:val="DefaultParagraphFont"/>
    <w:rsid w:val="0074608B"/>
    <w:rPr>
      <w:rFonts w:ascii="Arial" w:hAnsi="Arial"/>
      <w:sz w:val="22"/>
    </w:rPr>
  </w:style>
  <w:style w:type="paragraph" w:styleId="Footer">
    <w:name w:val="footer"/>
    <w:basedOn w:val="Normal"/>
    <w:link w:val="FooterChar"/>
    <w:rsid w:val="0074608B"/>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74608B"/>
    <w:rPr>
      <w:rFonts w:ascii="Times New Roman" w:eastAsia="SimSun" w:hAnsi="Times New Roman" w:cs="Times New Roman"/>
      <w:sz w:val="18"/>
      <w:szCs w:val="24"/>
      <w:lang w:val="fr-FR"/>
    </w:rPr>
  </w:style>
  <w:style w:type="paragraph" w:styleId="Header">
    <w:name w:val="header"/>
    <w:basedOn w:val="Normal"/>
    <w:link w:val="HeaderChar"/>
    <w:rsid w:val="0074608B"/>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74608B"/>
    <w:rPr>
      <w:rFonts w:ascii="Times New Roman" w:eastAsia="SimSun" w:hAnsi="Times New Roman" w:cs="Times New Roman"/>
      <w:szCs w:val="24"/>
      <w:lang w:val="fr-FR"/>
    </w:rPr>
  </w:style>
  <w:style w:type="character" w:styleId="Hyperlink">
    <w:name w:val="Hyperlink"/>
    <w:basedOn w:val="DefaultParagraphFont"/>
    <w:uiPriority w:val="99"/>
    <w:rsid w:val="0074608B"/>
    <w:rPr>
      <w:color w:val="0000FF"/>
      <w:u w:val="single"/>
    </w:rPr>
  </w:style>
  <w:style w:type="paragraph" w:customStyle="1" w:styleId="ImageCentered">
    <w:name w:val="Image Centered"/>
    <w:basedOn w:val="Normal"/>
    <w:next w:val="SpaceSingle"/>
    <w:rsid w:val="0074608B"/>
    <w:pPr>
      <w:jc w:val="center"/>
    </w:pPr>
  </w:style>
  <w:style w:type="paragraph" w:customStyle="1" w:styleId="ImageLeft">
    <w:name w:val="Image Left"/>
    <w:basedOn w:val="Normal"/>
    <w:next w:val="SpaceSingle"/>
    <w:rsid w:val="0074608B"/>
  </w:style>
  <w:style w:type="paragraph" w:customStyle="1" w:styleId="ImageRight">
    <w:name w:val="Image Right"/>
    <w:basedOn w:val="Normal"/>
    <w:next w:val="SpaceSingle"/>
    <w:rsid w:val="0074608B"/>
    <w:pPr>
      <w:jc w:val="right"/>
    </w:pPr>
  </w:style>
  <w:style w:type="character" w:customStyle="1" w:styleId="Keyboard">
    <w:name w:val="Keyboard"/>
    <w:basedOn w:val="DefaultParagraphFont"/>
    <w:rsid w:val="0074608B"/>
    <w:rPr>
      <w:b/>
    </w:rPr>
  </w:style>
  <w:style w:type="paragraph" w:styleId="List">
    <w:name w:val="List"/>
    <w:basedOn w:val="BodyText"/>
    <w:rsid w:val="0074608B"/>
    <w:pPr>
      <w:ind w:left="360" w:hanging="360"/>
    </w:pPr>
  </w:style>
  <w:style w:type="paragraph" w:styleId="List2">
    <w:name w:val="List 2"/>
    <w:basedOn w:val="BodyText"/>
    <w:rsid w:val="0074608B"/>
    <w:pPr>
      <w:ind w:left="720" w:hanging="360"/>
    </w:pPr>
  </w:style>
  <w:style w:type="paragraph" w:styleId="List3">
    <w:name w:val="List 3"/>
    <w:basedOn w:val="BodyText"/>
    <w:rsid w:val="0074608B"/>
    <w:pPr>
      <w:ind w:left="1080" w:hanging="360"/>
    </w:pPr>
  </w:style>
  <w:style w:type="paragraph" w:styleId="ListBullet">
    <w:name w:val="List Bullet"/>
    <w:basedOn w:val="BodyText"/>
    <w:uiPriority w:val="99"/>
    <w:qFormat/>
    <w:rsid w:val="0074608B"/>
    <w:pPr>
      <w:numPr>
        <w:numId w:val="3"/>
      </w:numPr>
      <w:tabs>
        <w:tab w:val="clear" w:pos="360"/>
        <w:tab w:val="num" w:pos="1800"/>
      </w:tabs>
      <w:spacing w:after="60"/>
    </w:pPr>
  </w:style>
  <w:style w:type="paragraph" w:styleId="ListBullet2">
    <w:name w:val="List Bullet 2"/>
    <w:basedOn w:val="BodyText"/>
    <w:rsid w:val="0074608B"/>
    <w:pPr>
      <w:numPr>
        <w:numId w:val="4"/>
      </w:numPr>
    </w:pPr>
  </w:style>
  <w:style w:type="paragraph" w:styleId="ListBullet3">
    <w:name w:val="List Bullet 3"/>
    <w:basedOn w:val="BodyText"/>
    <w:rsid w:val="0074608B"/>
    <w:pPr>
      <w:numPr>
        <w:numId w:val="5"/>
      </w:numPr>
    </w:pPr>
  </w:style>
  <w:style w:type="paragraph" w:styleId="ListContinue">
    <w:name w:val="List Continue"/>
    <w:basedOn w:val="BodyText"/>
    <w:rsid w:val="0074608B"/>
    <w:pPr>
      <w:ind w:left="360"/>
    </w:pPr>
  </w:style>
  <w:style w:type="paragraph" w:styleId="ListContinue2">
    <w:name w:val="List Continue 2"/>
    <w:basedOn w:val="BodyText"/>
    <w:rsid w:val="0074608B"/>
    <w:pPr>
      <w:ind w:left="720"/>
    </w:pPr>
  </w:style>
  <w:style w:type="paragraph" w:styleId="ListContinue3">
    <w:name w:val="List Continue 3"/>
    <w:basedOn w:val="BodyText"/>
    <w:rsid w:val="0074608B"/>
    <w:pPr>
      <w:ind w:left="1080"/>
    </w:pPr>
  </w:style>
  <w:style w:type="paragraph" w:customStyle="1" w:styleId="ListProcedure">
    <w:name w:val="List Procedure"/>
    <w:basedOn w:val="BodyText"/>
    <w:rsid w:val="0074608B"/>
    <w:pPr>
      <w:numPr>
        <w:ilvl w:val="3"/>
        <w:numId w:val="1"/>
      </w:numPr>
    </w:pPr>
  </w:style>
  <w:style w:type="paragraph" w:customStyle="1" w:styleId="ListProcedure2">
    <w:name w:val="List Procedure 2"/>
    <w:basedOn w:val="BodyText"/>
    <w:rsid w:val="0074608B"/>
    <w:pPr>
      <w:numPr>
        <w:ilvl w:val="4"/>
        <w:numId w:val="1"/>
      </w:numPr>
    </w:pPr>
  </w:style>
  <w:style w:type="paragraph" w:customStyle="1" w:styleId="Note">
    <w:name w:val="Note"/>
    <w:basedOn w:val="BodyText"/>
    <w:next w:val="BodyText"/>
    <w:link w:val="NoteChar"/>
    <w:rsid w:val="0074608B"/>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74608B"/>
    <w:rPr>
      <w:rFonts w:ascii="Times New Roman" w:eastAsia="Times New Roman" w:hAnsi="Times New Roman" w:cs="Times New Roman"/>
      <w:szCs w:val="24"/>
      <w:lang w:val="fr-FR"/>
    </w:rPr>
  </w:style>
  <w:style w:type="character" w:styleId="PageNumber">
    <w:name w:val="page number"/>
    <w:basedOn w:val="DefaultParagraphFont"/>
    <w:rsid w:val="0074608B"/>
  </w:style>
  <w:style w:type="character" w:customStyle="1" w:styleId="Placeholder">
    <w:name w:val="Placeholder"/>
    <w:basedOn w:val="DefaultParagraphFont"/>
    <w:rsid w:val="0074608B"/>
    <w:rPr>
      <w:i/>
    </w:rPr>
  </w:style>
  <w:style w:type="paragraph" w:styleId="PlainText">
    <w:name w:val="Plain Text"/>
    <w:basedOn w:val="Normal"/>
    <w:link w:val="PlainTextChar"/>
    <w:rsid w:val="0074608B"/>
    <w:rPr>
      <w:rFonts w:ascii="Courier New" w:hAnsi="Courier New" w:cs="Courier New"/>
      <w:sz w:val="20"/>
      <w:szCs w:val="20"/>
    </w:rPr>
  </w:style>
  <w:style w:type="character" w:customStyle="1" w:styleId="PlainTextChar">
    <w:name w:val="Plain Text Char"/>
    <w:basedOn w:val="DefaultParagraphFont"/>
    <w:link w:val="PlainText"/>
    <w:rsid w:val="0074608B"/>
    <w:rPr>
      <w:rFonts w:ascii="Courier New" w:eastAsia="SimSun" w:hAnsi="Courier New" w:cs="Courier New"/>
      <w:sz w:val="20"/>
      <w:szCs w:val="20"/>
      <w:lang w:val="fr-FR"/>
    </w:rPr>
  </w:style>
  <w:style w:type="paragraph" w:customStyle="1" w:styleId="SpaceHalf">
    <w:name w:val="Space Half"/>
    <w:basedOn w:val="Normal"/>
    <w:rsid w:val="0074608B"/>
    <w:pPr>
      <w:spacing w:line="120" w:lineRule="exact"/>
    </w:pPr>
  </w:style>
  <w:style w:type="character" w:customStyle="1" w:styleId="Vernacular">
    <w:name w:val="Vernacular"/>
    <w:basedOn w:val="DefaultParagraphFont"/>
    <w:rsid w:val="0074608B"/>
    <w:rPr>
      <w:rFonts w:ascii="Doulos SIL" w:hAnsi="Doulos SIL"/>
    </w:rPr>
  </w:style>
  <w:style w:type="character" w:styleId="Strong">
    <w:name w:val="Strong"/>
    <w:basedOn w:val="DefaultParagraphFont"/>
    <w:qFormat/>
    <w:rsid w:val="0074608B"/>
    <w:rPr>
      <w:b/>
      <w:bCs/>
    </w:rPr>
  </w:style>
  <w:style w:type="character" w:customStyle="1" w:styleId="Style">
    <w:name w:val="Style"/>
    <w:basedOn w:val="DefaultParagraphFont"/>
    <w:rsid w:val="0074608B"/>
    <w:rPr>
      <w:i/>
    </w:rPr>
  </w:style>
  <w:style w:type="paragraph" w:styleId="Subtitle">
    <w:name w:val="Subtitle"/>
    <w:basedOn w:val="Normal"/>
    <w:next w:val="SpaceSingle"/>
    <w:link w:val="SubtitleChar"/>
    <w:qFormat/>
    <w:rsid w:val="0074608B"/>
    <w:pPr>
      <w:keepLines/>
      <w:jc w:val="center"/>
    </w:pPr>
    <w:rPr>
      <w:rFonts w:cs="Arial"/>
      <w:b/>
      <w:kern w:val="28"/>
      <w:sz w:val="48"/>
    </w:rPr>
  </w:style>
  <w:style w:type="character" w:customStyle="1" w:styleId="SubtitleChar">
    <w:name w:val="Subtitle Char"/>
    <w:basedOn w:val="DefaultParagraphFont"/>
    <w:link w:val="Subtitle"/>
    <w:rsid w:val="0074608B"/>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74608B"/>
    <w:pPr>
      <w:keepNext/>
      <w:spacing w:before="60" w:after="60"/>
    </w:pPr>
    <w:rPr>
      <w:b/>
    </w:rPr>
  </w:style>
  <w:style w:type="paragraph" w:customStyle="1" w:styleId="TableRow">
    <w:name w:val="Table Row"/>
    <w:basedOn w:val="Normal"/>
    <w:rsid w:val="0074608B"/>
    <w:pPr>
      <w:spacing w:before="60" w:after="60"/>
    </w:pPr>
  </w:style>
  <w:style w:type="paragraph" w:styleId="Title">
    <w:name w:val="Title"/>
    <w:basedOn w:val="Normal"/>
    <w:next w:val="SpaceSingle"/>
    <w:link w:val="TitleChar"/>
    <w:qFormat/>
    <w:rsid w:val="0074608B"/>
    <w:pPr>
      <w:keepLines/>
      <w:jc w:val="center"/>
    </w:pPr>
    <w:rPr>
      <w:rFonts w:cs="Arial"/>
      <w:b/>
      <w:bCs/>
      <w:kern w:val="28"/>
      <w:sz w:val="96"/>
      <w:szCs w:val="32"/>
    </w:rPr>
  </w:style>
  <w:style w:type="character" w:customStyle="1" w:styleId="TitleChar">
    <w:name w:val="Title Char"/>
    <w:basedOn w:val="DefaultParagraphFont"/>
    <w:link w:val="Title"/>
    <w:rsid w:val="0074608B"/>
    <w:rPr>
      <w:rFonts w:ascii="Times New Roman" w:eastAsia="SimSun" w:hAnsi="Times New Roman" w:cs="Arial"/>
      <w:b/>
      <w:bCs/>
      <w:kern w:val="28"/>
      <w:sz w:val="96"/>
      <w:szCs w:val="32"/>
      <w:lang w:val="fr-FR"/>
    </w:rPr>
  </w:style>
  <w:style w:type="paragraph" w:styleId="TOC1">
    <w:name w:val="toc 1"/>
    <w:basedOn w:val="Normal"/>
    <w:next w:val="Normal"/>
    <w:uiPriority w:val="39"/>
    <w:rsid w:val="0074608B"/>
    <w:pPr>
      <w:spacing w:before="60"/>
    </w:pPr>
    <w:rPr>
      <w:b/>
    </w:rPr>
  </w:style>
  <w:style w:type="character" w:customStyle="1" w:styleId="TypedText">
    <w:name w:val="Typed Text"/>
    <w:basedOn w:val="DefaultParagraphFont"/>
    <w:rsid w:val="0074608B"/>
    <w:rPr>
      <w:b/>
    </w:rPr>
  </w:style>
  <w:style w:type="character" w:customStyle="1" w:styleId="UserInterface">
    <w:name w:val="User Interface"/>
    <w:basedOn w:val="DefaultParagraphFont"/>
    <w:rsid w:val="0074608B"/>
    <w:rPr>
      <w:rFonts w:ascii="Arial" w:hAnsi="Arial"/>
      <w:b/>
      <w:sz w:val="20"/>
    </w:rPr>
  </w:style>
  <w:style w:type="character" w:customStyle="1" w:styleId="VernacularStrong">
    <w:name w:val="Vernacular Strong"/>
    <w:basedOn w:val="DefaultParagraphFont"/>
    <w:rsid w:val="0074608B"/>
    <w:rPr>
      <w:rFonts w:ascii="Doulos SIL" w:hAnsi="Doulos SIL"/>
      <w:b/>
    </w:rPr>
  </w:style>
  <w:style w:type="character" w:customStyle="1" w:styleId="VernacularEmphasis">
    <w:name w:val="Vernacular Emphasis"/>
    <w:basedOn w:val="DefaultParagraphFont"/>
    <w:rsid w:val="0074608B"/>
    <w:rPr>
      <w:rFonts w:ascii="Doulos SIL" w:hAnsi="Doulos SIL"/>
      <w:i/>
    </w:rPr>
  </w:style>
  <w:style w:type="paragraph" w:styleId="BalloonText">
    <w:name w:val="Balloon Text"/>
    <w:basedOn w:val="Normal"/>
    <w:link w:val="BalloonTextChar"/>
    <w:rsid w:val="0074608B"/>
    <w:rPr>
      <w:rFonts w:ascii="Tahoma" w:hAnsi="Tahoma" w:cs="Tahoma"/>
      <w:sz w:val="16"/>
      <w:szCs w:val="16"/>
    </w:rPr>
  </w:style>
  <w:style w:type="character" w:customStyle="1" w:styleId="BalloonTextChar">
    <w:name w:val="Balloon Text Char"/>
    <w:basedOn w:val="DefaultParagraphFont"/>
    <w:link w:val="BalloonText"/>
    <w:rsid w:val="0074608B"/>
    <w:rPr>
      <w:rFonts w:ascii="Tahoma" w:eastAsia="SimSun" w:hAnsi="Tahoma" w:cs="Tahoma"/>
      <w:sz w:val="16"/>
      <w:szCs w:val="16"/>
      <w:lang w:val="fr-FR"/>
    </w:rPr>
  </w:style>
  <w:style w:type="character" w:styleId="CommentReference">
    <w:name w:val="annotation reference"/>
    <w:basedOn w:val="DefaultParagraphFont"/>
    <w:rsid w:val="0074608B"/>
    <w:rPr>
      <w:sz w:val="16"/>
      <w:szCs w:val="16"/>
    </w:rPr>
  </w:style>
  <w:style w:type="paragraph" w:styleId="CommentText">
    <w:name w:val="annotation text"/>
    <w:basedOn w:val="Normal"/>
    <w:link w:val="CommentTextChar"/>
    <w:rsid w:val="0074608B"/>
    <w:rPr>
      <w:rFonts w:eastAsia="Times New Roman"/>
      <w:sz w:val="20"/>
      <w:szCs w:val="20"/>
    </w:rPr>
  </w:style>
  <w:style w:type="character" w:customStyle="1" w:styleId="CommentTextChar">
    <w:name w:val="Comment Text Char"/>
    <w:basedOn w:val="DefaultParagraphFont"/>
    <w:link w:val="CommentText"/>
    <w:rsid w:val="0074608B"/>
    <w:rPr>
      <w:rFonts w:ascii="Times New Roman" w:eastAsia="Times New Roman" w:hAnsi="Times New Roman" w:cs="Times New Roman"/>
      <w:sz w:val="20"/>
      <w:szCs w:val="20"/>
      <w:lang w:val="fr-FR"/>
    </w:rPr>
  </w:style>
  <w:style w:type="paragraph" w:styleId="DocumentMap">
    <w:name w:val="Document Map"/>
    <w:basedOn w:val="Normal"/>
    <w:link w:val="DocumentMapChar"/>
    <w:rsid w:val="0074608B"/>
    <w:rPr>
      <w:rFonts w:ascii="Tahoma" w:hAnsi="Tahoma" w:cs="Tahoma"/>
      <w:sz w:val="16"/>
      <w:szCs w:val="16"/>
    </w:rPr>
  </w:style>
  <w:style w:type="character" w:customStyle="1" w:styleId="DocumentMapChar">
    <w:name w:val="Document Map Char"/>
    <w:basedOn w:val="DefaultParagraphFont"/>
    <w:link w:val="DocumentMap"/>
    <w:rsid w:val="0074608B"/>
    <w:rPr>
      <w:rFonts w:ascii="Tahoma" w:eastAsia="SimSun" w:hAnsi="Tahoma" w:cs="Tahoma"/>
      <w:sz w:val="16"/>
      <w:szCs w:val="16"/>
      <w:lang w:val="fr-FR"/>
    </w:rPr>
  </w:style>
  <w:style w:type="paragraph" w:customStyle="1" w:styleId="UpgradeTip">
    <w:name w:val="Upgrade Tip"/>
    <w:basedOn w:val="Note"/>
    <w:qFormat/>
    <w:rsid w:val="0074608B"/>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74608B"/>
    <w:pPr>
      <w:spacing w:after="100"/>
      <w:ind w:left="220"/>
    </w:pPr>
  </w:style>
  <w:style w:type="paragraph" w:styleId="TOC3">
    <w:name w:val="toc 3"/>
    <w:basedOn w:val="Normal"/>
    <w:next w:val="Normal"/>
    <w:autoRedefine/>
    <w:uiPriority w:val="39"/>
    <w:rsid w:val="0074608B"/>
    <w:pPr>
      <w:spacing w:after="100"/>
      <w:ind w:left="440"/>
    </w:pPr>
  </w:style>
  <w:style w:type="paragraph" w:customStyle="1" w:styleId="Rsum">
    <w:name w:val="Résumé"/>
    <w:basedOn w:val="Heading1"/>
    <w:link w:val="RsumChar"/>
    <w:qFormat/>
    <w:rsid w:val="0074608B"/>
    <w:pPr>
      <w:ind w:left="-1134"/>
    </w:pPr>
  </w:style>
  <w:style w:type="character" w:customStyle="1" w:styleId="RsumChar">
    <w:name w:val="Résumé Char"/>
    <w:basedOn w:val="Heading1Char"/>
    <w:link w:val="Rsum"/>
    <w:rsid w:val="0074608B"/>
    <w:rPr>
      <w:rFonts w:ascii="Times New Roman" w:eastAsia="SimSun" w:hAnsi="Times New Roman" w:cs="Arial"/>
      <w:b/>
      <w:bCs/>
      <w:kern w:val="28"/>
      <w:sz w:val="48"/>
      <w:szCs w:val="32"/>
      <w:lang w:val="en-AU"/>
    </w:rPr>
  </w:style>
  <w:style w:type="paragraph" w:customStyle="1" w:styleId="TitlePageTitle">
    <w:name w:val="Title Page Title"/>
    <w:basedOn w:val="Normal"/>
    <w:next w:val="Normal"/>
    <w:rsid w:val="0074608B"/>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74608B"/>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74608B"/>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74608B"/>
    <w:rPr>
      <w:rFonts w:eastAsia="SimSun"/>
      <w:b/>
      <w:bCs/>
    </w:rPr>
  </w:style>
  <w:style w:type="character" w:customStyle="1" w:styleId="CommentSubjectChar">
    <w:name w:val="Comment Subject Char"/>
    <w:basedOn w:val="CommentTextChar"/>
    <w:link w:val="CommentSubject"/>
    <w:rsid w:val="0074608B"/>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74608B"/>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74608B"/>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74608B"/>
    <w:pPr>
      <w:ind w:left="130" w:right="176"/>
    </w:pPr>
  </w:style>
  <w:style w:type="paragraph" w:customStyle="1" w:styleId="ListResult">
    <w:name w:val="List Result"/>
    <w:basedOn w:val="ListContinue"/>
    <w:link w:val="ListResultChar"/>
    <w:qFormat/>
    <w:rsid w:val="0074608B"/>
    <w:pPr>
      <w:ind w:left="720"/>
    </w:pPr>
    <w:rPr>
      <w:rFonts w:eastAsia="SimSun"/>
      <w:i/>
      <w:iCs/>
      <w:lang w:val="en-GB"/>
    </w:rPr>
  </w:style>
  <w:style w:type="character" w:customStyle="1" w:styleId="ListResultChar">
    <w:name w:val="List Result Char"/>
    <w:link w:val="ListResult"/>
    <w:rsid w:val="0074608B"/>
    <w:rPr>
      <w:rFonts w:ascii="Times New Roman" w:eastAsia="SimSun" w:hAnsi="Times New Roman" w:cs="Times New Roman"/>
      <w:i/>
      <w:iCs/>
      <w:szCs w:val="24"/>
      <w:lang w:val="en-GB"/>
    </w:rPr>
  </w:style>
  <w:style w:type="paragraph" w:styleId="Index1">
    <w:name w:val="index 1"/>
    <w:basedOn w:val="Normal"/>
    <w:next w:val="Normal"/>
    <w:autoRedefine/>
    <w:uiPriority w:val="99"/>
    <w:unhideWhenUsed/>
    <w:rsid w:val="0074608B"/>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74608B"/>
    <w:pPr>
      <w:tabs>
        <w:tab w:val="right" w:leader="dot" w:pos="3117"/>
      </w:tabs>
      <w:ind w:left="440" w:hanging="220"/>
    </w:pPr>
    <w:rPr>
      <w:noProof/>
      <w:sz w:val="20"/>
    </w:rPr>
  </w:style>
  <w:style w:type="paragraph" w:styleId="Index3">
    <w:name w:val="index 3"/>
    <w:basedOn w:val="Normal"/>
    <w:next w:val="Normal"/>
    <w:autoRedefine/>
    <w:uiPriority w:val="99"/>
    <w:unhideWhenUsed/>
    <w:rsid w:val="0074608B"/>
    <w:pPr>
      <w:tabs>
        <w:tab w:val="right" w:leader="dot" w:pos="3117"/>
      </w:tabs>
      <w:ind w:left="660" w:hanging="220"/>
    </w:pPr>
    <w:rPr>
      <w:sz w:val="20"/>
    </w:rPr>
  </w:style>
  <w:style w:type="paragraph" w:styleId="Revision">
    <w:name w:val="Revision"/>
    <w:hidden/>
    <w:uiPriority w:val="99"/>
    <w:semiHidden/>
    <w:rsid w:val="0074608B"/>
    <w:pPr>
      <w:spacing w:after="0" w:line="240" w:lineRule="auto"/>
    </w:pPr>
    <w:rPr>
      <w:rFonts w:ascii="Times New Roman" w:eastAsia="SimSun" w:hAnsi="Times New Roman" w:cs="Times New Roman"/>
      <w:szCs w:val="24"/>
      <w:lang w:val="fr-FR"/>
    </w:rPr>
  </w:style>
  <w:style w:type="table" w:styleId="PlainTable2">
    <w:name w:val="Plain Table 2"/>
    <w:basedOn w:val="TableNormal"/>
    <w:uiPriority w:val="42"/>
    <w:rsid w:val="0074608B"/>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74608B"/>
    <w:rPr>
      <w:sz w:val="20"/>
      <w:szCs w:val="20"/>
    </w:rPr>
  </w:style>
  <w:style w:type="character" w:customStyle="1" w:styleId="FootnoteTextChar">
    <w:name w:val="Footnote Text Char"/>
    <w:basedOn w:val="DefaultParagraphFont"/>
    <w:link w:val="FootnoteText"/>
    <w:uiPriority w:val="99"/>
    <w:semiHidden/>
    <w:rsid w:val="0074608B"/>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74608B"/>
    <w:rPr>
      <w:vertAlign w:val="superscript"/>
    </w:rPr>
  </w:style>
  <w:style w:type="table" w:styleId="PlainTable4">
    <w:name w:val="Plain Table 4"/>
    <w:basedOn w:val="TableNormal"/>
    <w:uiPriority w:val="44"/>
    <w:rsid w:val="0074608B"/>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4608B"/>
    <w:pPr>
      <w:ind w:left="720"/>
      <w:contextualSpacing/>
    </w:pPr>
  </w:style>
  <w:style w:type="paragraph" w:customStyle="1" w:styleId="Keystroke">
    <w:name w:val="Keystroke"/>
    <w:basedOn w:val="Normal"/>
    <w:qFormat/>
    <w:rsid w:val="0074608B"/>
    <w:pPr>
      <w:tabs>
        <w:tab w:val="left" w:pos="584"/>
      </w:tabs>
      <w:ind w:left="17"/>
    </w:pPr>
    <w:rPr>
      <w:rFonts w:ascii="Charis SIL Compact" w:eastAsiaTheme="minorHAnsi" w:hAnsi="Charis SIL Compact" w:cs="Charis SIL Compact"/>
      <w:szCs w:val="22"/>
    </w:rPr>
  </w:style>
  <w:style w:type="table" w:customStyle="1" w:styleId="InstructionalContentResume">
    <w:name w:val="InstructionalContentResume"/>
    <w:basedOn w:val="TableNormal"/>
    <w:uiPriority w:val="99"/>
    <w:rsid w:val="0074608B"/>
    <w:pPr>
      <w:spacing w:after="0" w:line="240" w:lineRule="auto"/>
    </w:pPr>
    <w:rPr>
      <w:lang w:val="en-AU"/>
    </w:r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Section">
    <w:name w:val="Section"/>
    <w:basedOn w:val="BodyText"/>
    <w:qFormat/>
    <w:rsid w:val="0074608B"/>
    <w:pPr>
      <w:spacing w:line="259" w:lineRule="auto"/>
    </w:pPr>
    <w:rPr>
      <w:rFonts w:asciiTheme="minorHAnsi" w:eastAsia="SimSun" w:hAnsiTheme="minorHAnsi" w:cstheme="minorBidi"/>
      <w:b/>
      <w:sz w:val="24"/>
      <w:szCs w:val="22"/>
      <w:lang w:val="en-AU"/>
    </w:rPr>
  </w:style>
  <w:style w:type="character" w:customStyle="1" w:styleId="apple-tab-span">
    <w:name w:val="apple-tab-span"/>
    <w:basedOn w:val="DefaultParagraphFont"/>
    <w:rsid w:val="0074608B"/>
  </w:style>
  <w:style w:type="character" w:customStyle="1" w:styleId="bold">
    <w:name w:val="bold"/>
    <w:basedOn w:val="DefaultParagraphFont"/>
    <w:rsid w:val="0074608B"/>
  </w:style>
  <w:style w:type="character" w:styleId="FollowedHyperlink">
    <w:name w:val="FollowedHyperlink"/>
    <w:basedOn w:val="DefaultParagraphFont"/>
    <w:uiPriority w:val="99"/>
    <w:semiHidden/>
    <w:unhideWhenUsed/>
    <w:rsid w:val="0074608B"/>
    <w:rPr>
      <w:color w:val="954F72" w:themeColor="followedHyperlink"/>
      <w:u w:val="single"/>
    </w:rPr>
  </w:style>
  <w:style w:type="character" w:customStyle="1" w:styleId="italic">
    <w:name w:val="italic"/>
    <w:basedOn w:val="DefaultParagraphFont"/>
    <w:rsid w:val="0074608B"/>
  </w:style>
  <w:style w:type="paragraph" w:styleId="ListBullet4">
    <w:name w:val="List Bullet 4"/>
    <w:basedOn w:val="Normal"/>
    <w:uiPriority w:val="99"/>
    <w:unhideWhenUsed/>
    <w:rsid w:val="0074608B"/>
    <w:pPr>
      <w:numPr>
        <w:numId w:val="6"/>
      </w:numPr>
      <w:contextualSpacing/>
    </w:pPr>
  </w:style>
  <w:style w:type="paragraph" w:styleId="NormalWeb">
    <w:name w:val="Normal (Web)"/>
    <w:basedOn w:val="Normal"/>
    <w:uiPriority w:val="99"/>
    <w:semiHidden/>
    <w:unhideWhenUsed/>
    <w:rsid w:val="0074608B"/>
    <w:pPr>
      <w:spacing w:before="100" w:beforeAutospacing="1" w:after="100" w:afterAutospacing="1"/>
    </w:pPr>
    <w:rPr>
      <w:rFonts w:eastAsia="Times New Roman"/>
      <w:sz w:val="24"/>
      <w:lang w:val="en-AU" w:eastAsia="en-AU"/>
    </w:rPr>
  </w:style>
  <w:style w:type="table" w:customStyle="1" w:styleId="PlainTable21">
    <w:name w:val="Plain Table 21"/>
    <w:basedOn w:val="TableNormal"/>
    <w:uiPriority w:val="42"/>
    <w:rsid w:val="0074608B"/>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74608B"/>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BodyText"/>
    <w:qFormat/>
    <w:rsid w:val="0074608B"/>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74608B"/>
    <w:pPr>
      <w:numPr>
        <w:numId w:val="0"/>
      </w:numPr>
      <w:pBdr>
        <w:top w:val="thinThickSmallGap" w:sz="24" w:space="1" w:color="auto"/>
        <w:bottom w:val="thinThickSmallGap" w:sz="24" w:space="1" w:color="auto"/>
      </w:pBdr>
      <w:ind w:right="-187"/>
    </w:pPr>
  </w:style>
  <w:style w:type="paragraph" w:customStyle="1" w:styleId="Textbody">
    <w:name w:val="Text body"/>
    <w:basedOn w:val="Normal"/>
    <w:rsid w:val="0074608B"/>
    <w:pPr>
      <w:suppressAutoHyphens/>
      <w:autoSpaceDN w:val="0"/>
      <w:spacing w:after="120"/>
      <w:textAlignment w:val="baseline"/>
    </w:pPr>
    <w:rPr>
      <w:rFonts w:eastAsia="Times New Roman"/>
      <w:kern w:val="3"/>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661211">
      <w:bodyDiv w:val="1"/>
      <w:marLeft w:val="0"/>
      <w:marRight w:val="0"/>
      <w:marTop w:val="0"/>
      <w:marBottom w:val="0"/>
      <w:divBdr>
        <w:top w:val="none" w:sz="0" w:space="0" w:color="auto"/>
        <w:left w:val="none" w:sz="0" w:space="0" w:color="auto"/>
        <w:bottom w:val="none" w:sz="0" w:space="0" w:color="auto"/>
        <w:right w:val="none" w:sz="0" w:space="0" w:color="auto"/>
      </w:divBdr>
    </w:div>
    <w:div w:id="1368792390">
      <w:bodyDiv w:val="1"/>
      <w:marLeft w:val="0"/>
      <w:marRight w:val="0"/>
      <w:marTop w:val="0"/>
      <w:marBottom w:val="0"/>
      <w:divBdr>
        <w:top w:val="none" w:sz="0" w:space="0" w:color="auto"/>
        <w:left w:val="none" w:sz="0" w:space="0" w:color="auto"/>
        <w:bottom w:val="none" w:sz="0" w:space="0" w:color="auto"/>
        <w:right w:val="none" w:sz="0" w:space="0" w:color="auto"/>
      </w:divBdr>
    </w:div>
    <w:div w:id="1419600392">
      <w:bodyDiv w:val="1"/>
      <w:marLeft w:val="0"/>
      <w:marRight w:val="0"/>
      <w:marTop w:val="0"/>
      <w:marBottom w:val="0"/>
      <w:divBdr>
        <w:top w:val="none" w:sz="0" w:space="0" w:color="auto"/>
        <w:left w:val="none" w:sz="0" w:space="0" w:color="auto"/>
        <w:bottom w:val="none" w:sz="0" w:space="0" w:color="auto"/>
        <w:right w:val="none" w:sz="0" w:space="0" w:color="auto"/>
      </w:divBdr>
    </w:div>
    <w:div w:id="21344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dq\Documents\Custom%20Office%20Templates\Instructional%20Content%20A5%20-%204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Instructional Content A5 - 4cm.dotx</Template>
  <TotalTime>82</TotalTime>
  <Pages>9</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jjpdq82@yahoo.com.au</dc:creator>
  <cp:keywords/>
  <dc:description/>
  <cp:lastModifiedBy>jjpdq82@yahoo.com.au</cp:lastModifiedBy>
  <cp:revision>4</cp:revision>
  <dcterms:created xsi:type="dcterms:W3CDTF">2021-09-02T09:42:00Z</dcterms:created>
  <dcterms:modified xsi:type="dcterms:W3CDTF">2021-09-02T11:04:00Z</dcterms:modified>
</cp:coreProperties>
</file>