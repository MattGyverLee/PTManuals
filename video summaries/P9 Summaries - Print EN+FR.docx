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471"/>
        <w:gridCol w:w="3470"/>
      </w:tblGrid>
      <w:tr w:rsidR="0074608B" w:rsidRPr="0099189F" w:rsidTr="0099189F">
        <w:tc>
          <w:tcPr>
            <w:tcW w:w="3471" w:type="dxa"/>
          </w:tcPr>
          <w:p w:rsidR="0099189F" w:rsidRDefault="00FD1191" w:rsidP="00A8282A">
            <w:pPr>
              <w:pStyle w:val="Heading1"/>
              <w:shd w:val="clear" w:color="auto" w:fill="EEEEEE"/>
              <w:spacing w:after="0" w:line="360" w:lineRule="atLeast"/>
              <w:jc w:val="center"/>
              <w:outlineLvl w:val="0"/>
              <w:rPr>
                <w:rFonts w:eastAsia="Times New Roman" w:cs="Noto Sans"/>
                <w:color w:val="333333"/>
                <w:sz w:val="50"/>
                <w:szCs w:val="50"/>
                <w:lang w:val="en-US"/>
              </w:rPr>
            </w:pPr>
            <w:r>
              <w:rPr>
                <w:rFonts w:cs="Noto Sans"/>
                <w:color w:val="333333"/>
                <w:sz w:val="50"/>
                <w:szCs w:val="50"/>
              </w:rPr>
              <w:t>Print Draft</w:t>
            </w:r>
            <w:r w:rsidR="00F251BE">
              <w:rPr>
                <w:rFonts w:cs="Noto Sans" w:hint="cs"/>
                <w:color w:val="333333"/>
                <w:sz w:val="50"/>
                <w:szCs w:val="50"/>
              </w:rPr>
              <w:br/>
            </w:r>
          </w:p>
          <w:p w:rsidR="0074608B" w:rsidRPr="006E23C0" w:rsidRDefault="0074608B" w:rsidP="00F72750">
            <w:pPr>
              <w:pStyle w:val="BodyText"/>
              <w:rPr>
                <w:lang w:val="en-US"/>
              </w:rPr>
            </w:pPr>
          </w:p>
        </w:tc>
        <w:tc>
          <w:tcPr>
            <w:tcW w:w="3470" w:type="dxa"/>
          </w:tcPr>
          <w:p w:rsidR="0099189F" w:rsidRPr="00FD1191" w:rsidRDefault="00FD1191" w:rsidP="0099189F">
            <w:pPr>
              <w:pStyle w:val="Heading1"/>
              <w:shd w:val="clear" w:color="auto" w:fill="EEEEEE"/>
              <w:spacing w:after="0" w:line="360" w:lineRule="atLeast"/>
              <w:jc w:val="center"/>
              <w:outlineLvl w:val="0"/>
              <w:rPr>
                <w:rFonts w:cs="Noto Sans"/>
                <w:color w:val="333333"/>
                <w:sz w:val="50"/>
                <w:szCs w:val="50"/>
                <w:lang w:val="fr-FR"/>
              </w:rPr>
            </w:pPr>
            <w:r w:rsidRPr="00FD1191">
              <w:rPr>
                <w:rFonts w:cs="Noto Sans"/>
                <w:color w:val="333333"/>
                <w:sz w:val="50"/>
                <w:szCs w:val="50"/>
                <w:lang w:val="fr-FR"/>
              </w:rPr>
              <w:t>Imprimer une ébauche</w:t>
            </w:r>
          </w:p>
          <w:p w:rsidR="0074608B" w:rsidRPr="00FD1191" w:rsidRDefault="0074608B" w:rsidP="00F251BE">
            <w:pPr>
              <w:pStyle w:val="Heading1"/>
              <w:shd w:val="clear" w:color="auto" w:fill="EEEEEE"/>
              <w:spacing w:after="0" w:line="360" w:lineRule="atLeast"/>
              <w:jc w:val="center"/>
              <w:outlineLvl w:val="0"/>
              <w:rPr>
                <w:rFonts w:cs="Noto Sans"/>
                <w:color w:val="333333"/>
                <w:sz w:val="50"/>
                <w:szCs w:val="50"/>
                <w:lang w:val="fr-FR"/>
              </w:rPr>
            </w:pPr>
          </w:p>
        </w:tc>
      </w:tr>
      <w:tr w:rsidR="0074608B" w:rsidRPr="002147D4" w:rsidTr="0099189F">
        <w:tc>
          <w:tcPr>
            <w:tcW w:w="3471" w:type="dxa"/>
          </w:tcPr>
          <w:p w:rsidR="00CF095D" w:rsidRDefault="00CF095D" w:rsidP="00CF095D">
            <w:pPr>
              <w:pStyle w:val="Heading2"/>
              <w:outlineLvl w:val="1"/>
              <w:rPr>
                <w:lang w:val="en-US"/>
              </w:rPr>
            </w:pPr>
            <w:r>
              <w:rPr>
                <w:lang w:val="en-US"/>
              </w:rPr>
              <w:lastRenderedPageBreak/>
              <w:t>2.4a Print a draft</w:t>
            </w:r>
          </w:p>
          <w:p w:rsidR="00CF095D" w:rsidRPr="00CF095D" w:rsidRDefault="00CF095D" w:rsidP="00CF095D">
            <w:pPr>
              <w:pStyle w:val="BodyText"/>
              <w:rPr>
                <w:lang w:val="en-US"/>
              </w:rPr>
            </w:pPr>
            <w:r w:rsidRPr="00CF095D">
              <w:rPr>
                <w:lang w:val="en-US"/>
              </w:rPr>
              <w:t xml:space="preserve">To allow you to check or test the translation, you probably </w:t>
            </w:r>
            <w:r>
              <w:rPr>
                <w:lang w:val="en-US"/>
              </w:rPr>
              <w:t xml:space="preserve">will need to print it on paper. </w:t>
            </w:r>
            <w:r w:rsidRPr="00CF095D">
              <w:rPr>
                <w:lang w:val="en-US"/>
              </w:rPr>
              <w:t>Paratext has several</w:t>
            </w:r>
            <w:r w:rsidR="008C2957">
              <w:rPr>
                <w:lang w:val="en-US"/>
              </w:rPr>
              <w:t xml:space="preserve"> ways to print out your project but </w:t>
            </w:r>
            <w:r w:rsidR="008C2957" w:rsidRPr="00CF095D">
              <w:rPr>
                <w:lang w:val="en-US"/>
              </w:rPr>
              <w:t xml:space="preserve">don’t use Print! </w:t>
            </w:r>
            <w:r w:rsidRPr="00CF095D">
              <w:rPr>
                <w:lang w:val="en-US"/>
              </w:rPr>
              <w:t xml:space="preserve"> </w:t>
            </w:r>
          </w:p>
          <w:p w:rsidR="00347B7B" w:rsidRDefault="00347B7B" w:rsidP="00347B7B">
            <w:pPr>
              <w:pStyle w:val="Heading4"/>
              <w:outlineLvl w:val="3"/>
              <w:rPr>
                <w:lang w:val="en-US"/>
              </w:rPr>
            </w:pPr>
            <w:r>
              <w:rPr>
                <w:lang w:val="en-US"/>
              </w:rPr>
              <w:t>Export Draft to PDF</w:t>
            </w:r>
          </w:p>
          <w:p w:rsidR="00CF095D" w:rsidRPr="00CF095D" w:rsidRDefault="00347B7B" w:rsidP="00347B7B">
            <w:pPr>
              <w:pStyle w:val="ListBullet"/>
              <w:rPr>
                <w:lang w:val="en-US"/>
              </w:rPr>
            </w:pPr>
            <w:r>
              <w:rPr>
                <w:lang w:val="en-US"/>
              </w:rPr>
              <w:t xml:space="preserve">Project Menu, </w:t>
            </w:r>
            <w:r w:rsidR="00CF095D" w:rsidRPr="00CF095D">
              <w:rPr>
                <w:lang w:val="en-US"/>
              </w:rPr>
              <w:t>“</w:t>
            </w:r>
            <w:r w:rsidR="00CF095D" w:rsidRPr="00A8282A">
              <w:rPr>
                <w:rStyle w:val="UserInterface"/>
                <w:lang w:val="en-US"/>
              </w:rPr>
              <w:t>Export</w:t>
            </w:r>
            <w:r w:rsidR="00CF095D" w:rsidRPr="00206E34">
              <w:rPr>
                <w:rStyle w:val="UserInterface"/>
                <w:lang w:val="en-AU"/>
              </w:rPr>
              <w:t xml:space="preserve"> Draft</w:t>
            </w:r>
            <w:r w:rsidR="00CF095D" w:rsidRPr="00A8282A">
              <w:rPr>
                <w:rStyle w:val="UserInterface"/>
                <w:lang w:val="en-US"/>
              </w:rPr>
              <w:t xml:space="preserve"> to PDF</w:t>
            </w:r>
            <w:r w:rsidR="00CF095D" w:rsidRPr="00CF095D">
              <w:rPr>
                <w:lang w:val="en-US"/>
              </w:rPr>
              <w:t xml:space="preserve">” command. </w:t>
            </w:r>
          </w:p>
          <w:p w:rsidR="00CF095D" w:rsidRPr="00CF095D" w:rsidRDefault="00CF095D" w:rsidP="00347B7B">
            <w:pPr>
              <w:pStyle w:val="ListResult"/>
            </w:pPr>
            <w:r w:rsidRPr="00CF095D">
              <w:t xml:space="preserve">The Export Draft to PDF dialog box opens. </w:t>
            </w:r>
          </w:p>
          <w:p w:rsidR="00CF095D" w:rsidRPr="00CF095D" w:rsidRDefault="00347B7B" w:rsidP="00347B7B">
            <w:pPr>
              <w:pStyle w:val="ListBullet"/>
              <w:rPr>
                <w:lang w:val="en-US"/>
              </w:rPr>
            </w:pPr>
            <w:r>
              <w:rPr>
                <w:lang w:val="en-US"/>
              </w:rPr>
              <w:t xml:space="preserve">Choose from the </w:t>
            </w:r>
            <w:r w:rsidR="00CF095D" w:rsidRPr="00CF095D">
              <w:rPr>
                <w:lang w:val="en-US"/>
              </w:rPr>
              <w:t xml:space="preserve">various configuration options. </w:t>
            </w:r>
          </w:p>
          <w:p w:rsidR="00CF095D" w:rsidRPr="00CF095D" w:rsidRDefault="00CF095D" w:rsidP="00347B7B">
            <w:pPr>
              <w:pStyle w:val="ListBullet"/>
              <w:rPr>
                <w:lang w:val="en-US"/>
              </w:rPr>
            </w:pPr>
            <w:r w:rsidRPr="00CF095D">
              <w:rPr>
                <w:lang w:val="en-US"/>
              </w:rPr>
              <w:t xml:space="preserve">Select the chapters </w:t>
            </w:r>
            <w:r w:rsidR="008C2957">
              <w:rPr>
                <w:lang w:val="en-US"/>
              </w:rPr>
              <w:t xml:space="preserve">or books </w:t>
            </w:r>
            <w:r w:rsidR="00347B7B">
              <w:rPr>
                <w:lang w:val="en-US"/>
              </w:rPr>
              <w:t xml:space="preserve">(click </w:t>
            </w:r>
            <w:r w:rsidR="00347B7B" w:rsidRPr="00206E34">
              <w:rPr>
                <w:rStyle w:val="UserInterface"/>
                <w:lang w:val="en-AU"/>
              </w:rPr>
              <w:t>Choose</w:t>
            </w:r>
            <w:r w:rsidR="00347B7B">
              <w:rPr>
                <w:lang w:val="en-US"/>
              </w:rPr>
              <w:t xml:space="preserve">) </w:t>
            </w:r>
            <w:r w:rsidRPr="00CF095D">
              <w:rPr>
                <w:lang w:val="en-US"/>
              </w:rPr>
              <w:t xml:space="preserve">you need to print </w:t>
            </w:r>
          </w:p>
          <w:p w:rsidR="00CF095D" w:rsidRPr="00CF095D" w:rsidRDefault="00017529" w:rsidP="00017529">
            <w:pPr>
              <w:pStyle w:val="ListBullet"/>
              <w:rPr>
                <w:lang w:val="en-US"/>
              </w:rPr>
            </w:pPr>
            <w:r>
              <w:rPr>
                <w:lang w:val="en-US"/>
              </w:rPr>
              <w:t>C</w:t>
            </w:r>
            <w:r w:rsidR="00CF095D" w:rsidRPr="00CF095D">
              <w:rPr>
                <w:lang w:val="en-US"/>
              </w:rPr>
              <w:t>lick “</w:t>
            </w:r>
            <w:r w:rsidR="00CF095D" w:rsidRPr="00A8282A">
              <w:rPr>
                <w:rStyle w:val="UserInterface"/>
                <w:lang w:val="en-US"/>
              </w:rPr>
              <w:t>Combine Books</w:t>
            </w:r>
            <w:r w:rsidR="00CF095D" w:rsidRPr="00CF095D">
              <w:rPr>
                <w:lang w:val="en-US"/>
              </w:rPr>
              <w:t xml:space="preserve">” </w:t>
            </w:r>
            <w:r>
              <w:rPr>
                <w:lang w:val="en-US"/>
              </w:rPr>
              <w:t>to put</w:t>
            </w:r>
            <w:r w:rsidR="00CF095D" w:rsidRPr="00CF095D">
              <w:rPr>
                <w:lang w:val="en-US"/>
              </w:rPr>
              <w:t xml:space="preserve"> all books into one PDF file. </w:t>
            </w:r>
          </w:p>
          <w:p w:rsidR="00CF095D" w:rsidRPr="00CF095D" w:rsidRDefault="00CF095D" w:rsidP="00017529">
            <w:pPr>
              <w:pStyle w:val="ListBullet"/>
              <w:rPr>
                <w:lang w:val="en-US"/>
              </w:rPr>
            </w:pPr>
            <w:r w:rsidRPr="00CF095D">
              <w:rPr>
                <w:lang w:val="en-US"/>
              </w:rPr>
              <w:t>Getting the page size right is crucial.</w:t>
            </w:r>
            <w:r w:rsidR="002147D4">
              <w:rPr>
                <w:lang w:val="en-US"/>
              </w:rPr>
              <w:t xml:space="preserve"> </w:t>
            </w:r>
            <w:r w:rsidR="00017529">
              <w:rPr>
                <w:lang w:val="en-US"/>
              </w:rPr>
              <w:t>(</w:t>
            </w:r>
            <w:r w:rsidRPr="00CF095D">
              <w:rPr>
                <w:lang w:val="en-US"/>
              </w:rPr>
              <w:t xml:space="preserve">A4 </w:t>
            </w:r>
            <w:r w:rsidR="00017529">
              <w:rPr>
                <w:lang w:val="en-US"/>
              </w:rPr>
              <w:t>or</w:t>
            </w:r>
            <w:r w:rsidRPr="00CF095D">
              <w:rPr>
                <w:lang w:val="en-US"/>
              </w:rPr>
              <w:t xml:space="preserve"> Letter</w:t>
            </w:r>
            <w:r w:rsidR="00017529">
              <w:rPr>
                <w:lang w:val="en-US"/>
              </w:rPr>
              <w:t>)</w:t>
            </w:r>
            <w:r w:rsidRPr="00CF095D">
              <w:rPr>
                <w:lang w:val="en-US"/>
              </w:rPr>
              <w:t xml:space="preserve">. </w:t>
            </w:r>
          </w:p>
          <w:p w:rsidR="00CF095D" w:rsidRPr="00017529" w:rsidRDefault="00CF095D" w:rsidP="002147D4">
            <w:pPr>
              <w:pStyle w:val="ListBullet"/>
              <w:rPr>
                <w:lang w:val="en-US"/>
              </w:rPr>
            </w:pPr>
            <w:r w:rsidRPr="00017529">
              <w:rPr>
                <w:lang w:val="en-US"/>
              </w:rPr>
              <w:t>You can set the width of the margins, columns</w:t>
            </w:r>
            <w:r w:rsidR="00017529" w:rsidRPr="00017529">
              <w:rPr>
                <w:lang w:val="en-US"/>
              </w:rPr>
              <w:t xml:space="preserve">, </w:t>
            </w:r>
            <w:r w:rsidRPr="00017529">
              <w:rPr>
                <w:lang w:val="en-US"/>
              </w:rPr>
              <w:t xml:space="preserve">font and font size, and basic layout options, such as justifying paragraphs. </w:t>
            </w:r>
          </w:p>
          <w:p w:rsidR="00CF095D" w:rsidRPr="00CF095D" w:rsidRDefault="00017529" w:rsidP="00017529">
            <w:pPr>
              <w:pStyle w:val="ListBullet"/>
              <w:rPr>
                <w:lang w:val="en-US"/>
              </w:rPr>
            </w:pPr>
            <w:r>
              <w:rPr>
                <w:lang w:val="en-US"/>
              </w:rPr>
              <w:t>Add a note about the purpose of the printout in the comment field</w:t>
            </w:r>
            <w:r w:rsidR="00CF095D" w:rsidRPr="00CF095D">
              <w:rPr>
                <w:lang w:val="en-US"/>
              </w:rPr>
              <w:t xml:space="preserve">. </w:t>
            </w:r>
          </w:p>
          <w:p w:rsidR="00CF095D" w:rsidRPr="00CF095D" w:rsidRDefault="00CF095D" w:rsidP="00017529">
            <w:pPr>
              <w:pStyle w:val="ListBullet"/>
              <w:rPr>
                <w:lang w:val="en-US"/>
              </w:rPr>
            </w:pPr>
            <w:r w:rsidRPr="00CF095D">
              <w:rPr>
                <w:lang w:val="en-US"/>
              </w:rPr>
              <w:t xml:space="preserve">The Advanced tab has a number of advanced options regarding font, headers, versification and pictures. </w:t>
            </w:r>
          </w:p>
          <w:p w:rsidR="00CF095D" w:rsidRPr="00CF095D" w:rsidRDefault="00CF095D" w:rsidP="00347B7B">
            <w:pPr>
              <w:pStyle w:val="ListBullet"/>
              <w:rPr>
                <w:lang w:val="en-US"/>
              </w:rPr>
            </w:pPr>
            <w:r w:rsidRPr="00CF095D">
              <w:rPr>
                <w:lang w:val="en-US"/>
              </w:rPr>
              <w:t xml:space="preserve">When the settings are ready to try, click </w:t>
            </w:r>
            <w:r w:rsidRPr="00A8282A">
              <w:rPr>
                <w:rStyle w:val="UserInterface"/>
                <w:lang w:val="en-US"/>
              </w:rPr>
              <w:t>OK</w:t>
            </w:r>
            <w:r w:rsidRPr="00CF095D">
              <w:rPr>
                <w:lang w:val="en-US"/>
              </w:rPr>
              <w:t xml:space="preserve">. </w:t>
            </w:r>
          </w:p>
          <w:p w:rsidR="00CF095D" w:rsidRPr="00CF095D" w:rsidRDefault="00CF095D" w:rsidP="00347B7B">
            <w:pPr>
              <w:pStyle w:val="ListResult"/>
              <w:rPr>
                <w:lang w:val="en-US"/>
              </w:rPr>
            </w:pPr>
            <w:r w:rsidRPr="00CF095D">
              <w:lastRenderedPageBreak/>
              <w:t xml:space="preserve">Paratext creates the export... </w:t>
            </w:r>
            <w:r w:rsidRPr="00CF095D">
              <w:rPr>
                <w:lang w:val="en-US"/>
              </w:rPr>
              <w:t xml:space="preserve">then the PDF file opens in a PDF reader. </w:t>
            </w:r>
          </w:p>
          <w:p w:rsidR="002147D4" w:rsidRDefault="002147D4" w:rsidP="002147D4">
            <w:pPr>
              <w:pStyle w:val="Heading4"/>
              <w:outlineLvl w:val="3"/>
              <w:rPr>
                <w:lang w:val="en-US"/>
              </w:rPr>
            </w:pPr>
            <w:r>
              <w:rPr>
                <w:lang w:val="en-US"/>
              </w:rPr>
              <w:t>Changing layout or formatting</w:t>
            </w:r>
          </w:p>
          <w:p w:rsidR="00CF095D" w:rsidRPr="00CF095D" w:rsidRDefault="002147D4" w:rsidP="002147D4">
            <w:pPr>
              <w:pStyle w:val="ListBullet"/>
              <w:rPr>
                <w:lang w:val="en-US"/>
              </w:rPr>
            </w:pPr>
            <w:r>
              <w:rPr>
                <w:lang w:val="en-US"/>
              </w:rPr>
              <w:t>C</w:t>
            </w:r>
            <w:r w:rsidR="00CF095D" w:rsidRPr="00CF095D">
              <w:rPr>
                <w:lang w:val="en-US"/>
              </w:rPr>
              <w:t>lose the file and use “</w:t>
            </w:r>
            <w:r w:rsidR="00CF095D" w:rsidRPr="00A8282A">
              <w:rPr>
                <w:rStyle w:val="UserInterface"/>
                <w:lang w:val="en-US"/>
              </w:rPr>
              <w:t>Export Draft to PDF</w:t>
            </w:r>
            <w:r w:rsidR="00CF095D" w:rsidRPr="00CF095D">
              <w:rPr>
                <w:lang w:val="en-US"/>
              </w:rPr>
              <w:t xml:space="preserve">” again. </w:t>
            </w:r>
          </w:p>
          <w:p w:rsidR="00CF095D" w:rsidRPr="00CF095D" w:rsidRDefault="00CF095D" w:rsidP="002147D4">
            <w:pPr>
              <w:pStyle w:val="ListResult"/>
            </w:pPr>
            <w:r w:rsidRPr="00CF095D">
              <w:t xml:space="preserve">The settings you used last time will be preselected. </w:t>
            </w:r>
          </w:p>
          <w:p w:rsidR="00CF095D" w:rsidRPr="00CF095D" w:rsidRDefault="00CF095D" w:rsidP="002147D4">
            <w:pPr>
              <w:pStyle w:val="ListBullet"/>
              <w:rPr>
                <w:lang w:val="en-US"/>
              </w:rPr>
            </w:pPr>
            <w:r w:rsidRPr="00CF095D">
              <w:rPr>
                <w:lang w:val="en-US"/>
              </w:rPr>
              <w:t xml:space="preserve">Change some settings to improve the output. </w:t>
            </w:r>
          </w:p>
          <w:p w:rsidR="00CF095D" w:rsidRPr="00CF095D" w:rsidRDefault="00CF095D" w:rsidP="002147D4">
            <w:pPr>
              <w:pStyle w:val="ListBullet"/>
              <w:rPr>
                <w:lang w:val="en-US"/>
              </w:rPr>
            </w:pPr>
            <w:r w:rsidRPr="00CF095D">
              <w:rPr>
                <w:lang w:val="en-US"/>
              </w:rPr>
              <w:t xml:space="preserve">Click </w:t>
            </w:r>
            <w:r w:rsidRPr="002147D4">
              <w:rPr>
                <w:rStyle w:val="UserInterface"/>
              </w:rPr>
              <w:t>OK</w:t>
            </w:r>
            <w:r w:rsidRPr="00CF095D">
              <w:rPr>
                <w:lang w:val="en-US"/>
              </w:rPr>
              <w:t xml:space="preserve">. </w:t>
            </w:r>
          </w:p>
          <w:p w:rsidR="00CF095D" w:rsidRPr="00CF095D" w:rsidRDefault="00017529" w:rsidP="00017529">
            <w:pPr>
              <w:pStyle w:val="Heading4"/>
              <w:outlineLvl w:val="3"/>
              <w:rPr>
                <w:lang w:val="en-US"/>
              </w:rPr>
            </w:pPr>
            <w:r>
              <w:rPr>
                <w:lang w:val="en-US"/>
              </w:rPr>
              <w:t>Print from the PDF reader program</w:t>
            </w:r>
          </w:p>
          <w:p w:rsidR="00CF095D" w:rsidRPr="00CF095D" w:rsidRDefault="00CF095D" w:rsidP="00017529">
            <w:pPr>
              <w:pStyle w:val="ListBullet"/>
              <w:rPr>
                <w:lang w:val="en-US"/>
              </w:rPr>
            </w:pPr>
            <w:r w:rsidRPr="00CF095D">
              <w:rPr>
                <w:lang w:val="en-US"/>
              </w:rPr>
              <w:t xml:space="preserve">When you are happy with the appearance of the PDF file, use </w:t>
            </w:r>
            <w:r w:rsidRPr="00A8282A">
              <w:rPr>
                <w:rStyle w:val="UserInterface"/>
                <w:lang w:val="en-US"/>
              </w:rPr>
              <w:t>Print</w:t>
            </w:r>
            <w:r w:rsidRPr="00CF095D">
              <w:rPr>
                <w:lang w:val="en-US"/>
              </w:rPr>
              <w:t xml:space="preserve"> in the PDF reader. </w:t>
            </w:r>
          </w:p>
          <w:p w:rsidR="00CF095D" w:rsidRPr="00CF095D" w:rsidRDefault="00CF095D" w:rsidP="00017529">
            <w:pPr>
              <w:pStyle w:val="ListResult"/>
            </w:pPr>
            <w:r w:rsidRPr="00CF095D">
              <w:t xml:space="preserve">The pages will be printed exactly as they are shown on the screen. </w:t>
            </w:r>
          </w:p>
          <w:p w:rsidR="00CF095D" w:rsidRPr="00CF095D" w:rsidRDefault="00347B7B" w:rsidP="00347B7B">
            <w:pPr>
              <w:pStyle w:val="Heading4"/>
              <w:outlineLvl w:val="3"/>
              <w:rPr>
                <w:lang w:val="en-US"/>
              </w:rPr>
            </w:pPr>
            <w:r>
              <w:rPr>
                <w:lang w:val="en-US"/>
              </w:rPr>
              <w:t>Open the PDF file after closing it</w:t>
            </w:r>
          </w:p>
          <w:p w:rsidR="00347B7B" w:rsidRDefault="00CF095D" w:rsidP="00347B7B">
            <w:pPr>
              <w:pStyle w:val="ListBullet"/>
              <w:rPr>
                <w:lang w:val="en-US"/>
              </w:rPr>
            </w:pPr>
            <w:r w:rsidRPr="00CF095D">
              <w:rPr>
                <w:lang w:val="en-US"/>
              </w:rPr>
              <w:t xml:space="preserve">Open </w:t>
            </w:r>
            <w:r w:rsidRPr="002147D4">
              <w:rPr>
                <w:rStyle w:val="UserInterface"/>
              </w:rPr>
              <w:t>Windows Explorer</w:t>
            </w:r>
            <w:r w:rsidRPr="00CF095D">
              <w:rPr>
                <w:lang w:val="en-US"/>
              </w:rPr>
              <w:t xml:space="preserve"> </w:t>
            </w:r>
          </w:p>
          <w:p w:rsidR="00CF095D" w:rsidRPr="00CF095D" w:rsidRDefault="00347B7B" w:rsidP="00347B7B">
            <w:pPr>
              <w:pStyle w:val="ListBullet"/>
              <w:rPr>
                <w:lang w:val="en-US"/>
              </w:rPr>
            </w:pPr>
            <w:r>
              <w:rPr>
                <w:lang w:val="en-US"/>
              </w:rPr>
              <w:t>N</w:t>
            </w:r>
            <w:r w:rsidR="00CF095D" w:rsidRPr="00CF095D">
              <w:rPr>
                <w:lang w:val="en-US"/>
              </w:rPr>
              <w:t xml:space="preserve">avigate to your Paratext project folder, which is usually at the root of the C drive. </w:t>
            </w:r>
          </w:p>
          <w:p w:rsidR="00CF095D" w:rsidRPr="00CF095D" w:rsidRDefault="00CF095D" w:rsidP="00896C48">
            <w:pPr>
              <w:pStyle w:val="ListResult"/>
            </w:pPr>
            <w:r w:rsidRPr="00CF095D">
              <w:t xml:space="preserve">By default this folder is called My Paratext </w:t>
            </w:r>
            <w:r w:rsidR="00896C48">
              <w:t xml:space="preserve">(8 or) </w:t>
            </w:r>
            <w:r w:rsidRPr="00CF095D">
              <w:t xml:space="preserve">9 Projects. </w:t>
            </w:r>
          </w:p>
          <w:p w:rsidR="00CF095D" w:rsidRPr="00CF095D" w:rsidRDefault="00CF095D" w:rsidP="00347B7B">
            <w:pPr>
              <w:pStyle w:val="ListBullet"/>
              <w:rPr>
                <w:lang w:val="en-US"/>
              </w:rPr>
            </w:pPr>
            <w:r w:rsidRPr="00CF095D">
              <w:rPr>
                <w:lang w:val="en-US"/>
              </w:rPr>
              <w:t xml:space="preserve">Open the folder for the relevant project. </w:t>
            </w:r>
          </w:p>
          <w:p w:rsidR="00CF095D" w:rsidRPr="00CF095D" w:rsidRDefault="00347B7B" w:rsidP="00347B7B">
            <w:pPr>
              <w:pStyle w:val="ListBullet"/>
              <w:rPr>
                <w:lang w:val="en-US"/>
              </w:rPr>
            </w:pPr>
            <w:r>
              <w:rPr>
                <w:lang w:val="en-US"/>
              </w:rPr>
              <w:t>Open the</w:t>
            </w:r>
            <w:r w:rsidR="00CF095D" w:rsidRPr="00CF095D">
              <w:rPr>
                <w:lang w:val="en-US"/>
              </w:rPr>
              <w:t xml:space="preserve"> </w:t>
            </w:r>
            <w:r w:rsidR="00CF095D" w:rsidRPr="002147D4">
              <w:rPr>
                <w:rStyle w:val="UserInterface"/>
              </w:rPr>
              <w:t>PrintDraft</w:t>
            </w:r>
            <w:r>
              <w:rPr>
                <w:lang w:val="en-US"/>
              </w:rPr>
              <w:t xml:space="preserve"> folder</w:t>
            </w:r>
            <w:r w:rsidR="00CF095D" w:rsidRPr="00CF095D">
              <w:rPr>
                <w:lang w:val="en-US"/>
              </w:rPr>
              <w:t xml:space="preserve">. </w:t>
            </w:r>
          </w:p>
          <w:p w:rsidR="00CF095D" w:rsidRPr="00CF095D" w:rsidRDefault="00CF095D" w:rsidP="00347B7B">
            <w:pPr>
              <w:pStyle w:val="ListBullet"/>
              <w:rPr>
                <w:lang w:val="en-US"/>
              </w:rPr>
            </w:pPr>
            <w:r w:rsidRPr="00CF095D">
              <w:rPr>
                <w:lang w:val="en-US"/>
              </w:rPr>
              <w:t xml:space="preserve">Double click the </w:t>
            </w:r>
            <w:r w:rsidR="002147D4">
              <w:rPr>
                <w:lang w:val="en-US"/>
              </w:rPr>
              <w:t xml:space="preserve">PDF </w:t>
            </w:r>
            <w:r w:rsidRPr="00CF095D">
              <w:rPr>
                <w:lang w:val="en-US"/>
              </w:rPr>
              <w:t xml:space="preserve">file to open it. </w:t>
            </w:r>
          </w:p>
          <w:p w:rsidR="00CF095D" w:rsidRPr="00CF095D" w:rsidRDefault="00CF095D" w:rsidP="00347B7B">
            <w:pPr>
              <w:pStyle w:val="ListBullet"/>
              <w:rPr>
                <w:lang w:val="en-US"/>
              </w:rPr>
            </w:pPr>
            <w:r w:rsidRPr="00CF095D">
              <w:rPr>
                <w:lang w:val="en-US"/>
              </w:rPr>
              <w:lastRenderedPageBreak/>
              <w:t xml:space="preserve">Now print the extra copies you need. </w:t>
            </w:r>
          </w:p>
          <w:p w:rsidR="00CF095D" w:rsidRPr="00CF095D" w:rsidRDefault="00CF095D" w:rsidP="00347B7B">
            <w:pPr>
              <w:pStyle w:val="ListBullet"/>
              <w:rPr>
                <w:lang w:val="en-US"/>
              </w:rPr>
            </w:pPr>
            <w:r w:rsidRPr="00CF095D">
              <w:rPr>
                <w:lang w:val="en-US"/>
              </w:rPr>
              <w:t>You could also copy the file onto a USB drive, or send it to someone in an email as needed.</w:t>
            </w:r>
          </w:p>
          <w:p w:rsidR="00347B7B" w:rsidRDefault="00347B7B" w:rsidP="00347B7B">
            <w:pPr>
              <w:pStyle w:val="Heading4"/>
              <w:outlineLvl w:val="3"/>
              <w:rPr>
                <w:lang w:val="en-US"/>
              </w:rPr>
            </w:pPr>
            <w:r>
              <w:rPr>
                <w:lang w:val="en-US"/>
              </w:rPr>
              <w:t>Help about the options</w:t>
            </w:r>
          </w:p>
          <w:p w:rsidR="00CF095D" w:rsidRPr="00CF095D" w:rsidRDefault="00347B7B" w:rsidP="00347B7B">
            <w:pPr>
              <w:pStyle w:val="ListBullet"/>
              <w:rPr>
                <w:lang w:val="en-US"/>
              </w:rPr>
            </w:pPr>
            <w:r>
              <w:rPr>
                <w:lang w:val="en-US"/>
              </w:rPr>
              <w:t xml:space="preserve">First try the </w:t>
            </w:r>
            <w:r w:rsidRPr="00A8282A">
              <w:rPr>
                <w:rStyle w:val="UserInterface"/>
                <w:lang w:val="en-US"/>
              </w:rPr>
              <w:t>guide</w:t>
            </w:r>
            <w:r>
              <w:rPr>
                <w:lang w:val="en-US"/>
              </w:rPr>
              <w:t xml:space="preserve"> on the </w:t>
            </w:r>
            <w:r w:rsidR="00CF095D" w:rsidRPr="00CF095D">
              <w:rPr>
                <w:lang w:val="en-US"/>
              </w:rPr>
              <w:t xml:space="preserve">Export Draft to PDF dialog, first try the Guide. </w:t>
            </w:r>
          </w:p>
          <w:p w:rsidR="00CF095D" w:rsidRPr="00CF095D" w:rsidRDefault="00CF095D" w:rsidP="00347B7B">
            <w:pPr>
              <w:pStyle w:val="ListBullet"/>
              <w:rPr>
                <w:lang w:val="en-US"/>
              </w:rPr>
            </w:pPr>
            <w:r w:rsidRPr="00CF095D">
              <w:rPr>
                <w:lang w:val="en-US"/>
              </w:rPr>
              <w:t xml:space="preserve">Alternatively </w:t>
            </w:r>
            <w:r w:rsidRPr="00A8282A">
              <w:rPr>
                <w:rStyle w:val="UserInterface"/>
                <w:lang w:val="en-US"/>
              </w:rPr>
              <w:t>search</w:t>
            </w:r>
            <w:r w:rsidRPr="00CF095D">
              <w:rPr>
                <w:lang w:val="en-US"/>
              </w:rPr>
              <w:t xml:space="preserve"> in the Help file for “export draft”. </w:t>
            </w:r>
          </w:p>
          <w:p w:rsidR="00CF095D" w:rsidRPr="00CF095D" w:rsidRDefault="00CF095D" w:rsidP="00347B7B">
            <w:pPr>
              <w:pStyle w:val="ListResult"/>
            </w:pPr>
            <w:r w:rsidRPr="00CF095D">
              <w:t xml:space="preserve">The top Help topic “How do I make a draft printout of my translation?” is the relevant one for this dialog box. </w:t>
            </w:r>
          </w:p>
          <w:p w:rsidR="00CF095D" w:rsidRPr="00CF095D" w:rsidRDefault="00347B7B" w:rsidP="00347B7B">
            <w:pPr>
              <w:pStyle w:val="Heading4"/>
              <w:outlineLvl w:val="3"/>
              <w:rPr>
                <w:lang w:val="en-US"/>
              </w:rPr>
            </w:pPr>
            <w:r>
              <w:rPr>
                <w:lang w:val="en-US"/>
              </w:rPr>
              <w:t>PTXPrint</w:t>
            </w:r>
          </w:p>
          <w:p w:rsidR="00CF095D" w:rsidRPr="00CF095D" w:rsidRDefault="00CF095D" w:rsidP="00347B7B">
            <w:pPr>
              <w:pStyle w:val="BodyText"/>
              <w:rPr>
                <w:lang w:val="en-US"/>
              </w:rPr>
            </w:pPr>
            <w:r w:rsidRPr="00CF095D">
              <w:rPr>
                <w:lang w:val="en-US"/>
              </w:rPr>
              <w:t>PTXPrint</w:t>
            </w:r>
            <w:r w:rsidR="00347B7B">
              <w:rPr>
                <w:lang w:val="en-US"/>
              </w:rPr>
              <w:t xml:space="preserve"> </w:t>
            </w:r>
            <w:r w:rsidRPr="00CF095D">
              <w:rPr>
                <w:lang w:val="en-US"/>
              </w:rPr>
              <w:t xml:space="preserve">is a separate program which similarly creates a PDF file from a Paratext project. </w:t>
            </w:r>
          </w:p>
          <w:p w:rsidR="00347B7B" w:rsidRDefault="00CF095D" w:rsidP="00CF095D">
            <w:pPr>
              <w:pStyle w:val="BodyText"/>
              <w:rPr>
                <w:lang w:val="en-US"/>
              </w:rPr>
            </w:pPr>
            <w:r w:rsidRPr="00CF095D">
              <w:rPr>
                <w:lang w:val="en-US"/>
              </w:rPr>
              <w:t xml:space="preserve">It has far more configuration options, such as </w:t>
            </w:r>
          </w:p>
          <w:p w:rsidR="00347B7B" w:rsidRDefault="00CF095D" w:rsidP="00347B7B">
            <w:pPr>
              <w:pStyle w:val="ListBullet"/>
              <w:rPr>
                <w:lang w:val="en-US"/>
              </w:rPr>
            </w:pPr>
            <w:r w:rsidRPr="00CF095D">
              <w:rPr>
                <w:lang w:val="en-US"/>
              </w:rPr>
              <w:t>more precise picture placement,</w:t>
            </w:r>
          </w:p>
          <w:p w:rsidR="00347B7B" w:rsidRDefault="00CF095D" w:rsidP="00347B7B">
            <w:pPr>
              <w:pStyle w:val="ListBullet"/>
              <w:rPr>
                <w:lang w:val="en-US"/>
              </w:rPr>
            </w:pPr>
            <w:r w:rsidRPr="00CF095D">
              <w:rPr>
                <w:lang w:val="en-US"/>
              </w:rPr>
              <w:t xml:space="preserve">fine-grained control of footnotes, </w:t>
            </w:r>
          </w:p>
          <w:p w:rsidR="00347B7B" w:rsidRDefault="00CF095D" w:rsidP="00347B7B">
            <w:pPr>
              <w:pStyle w:val="ListBullet"/>
              <w:rPr>
                <w:lang w:val="en-US"/>
              </w:rPr>
            </w:pPr>
            <w:r w:rsidRPr="00CF095D">
              <w:rPr>
                <w:lang w:val="en-US"/>
              </w:rPr>
              <w:t xml:space="preserve">headings, and </w:t>
            </w:r>
          </w:p>
          <w:p w:rsidR="00CF095D" w:rsidRPr="00CF095D" w:rsidRDefault="00CF095D" w:rsidP="00347B7B">
            <w:pPr>
              <w:pStyle w:val="ListBullet"/>
              <w:rPr>
                <w:lang w:val="en-US"/>
              </w:rPr>
            </w:pPr>
            <w:r w:rsidRPr="00CF095D">
              <w:rPr>
                <w:lang w:val="en-US"/>
              </w:rPr>
              <w:t xml:space="preserve">columns. </w:t>
            </w:r>
          </w:p>
          <w:p w:rsidR="00CF095D" w:rsidRPr="00CF095D" w:rsidRDefault="00CF095D" w:rsidP="00347B7B">
            <w:pPr>
              <w:pStyle w:val="ListBullet"/>
              <w:rPr>
                <w:lang w:val="en-US"/>
              </w:rPr>
            </w:pPr>
            <w:r w:rsidRPr="00CF095D">
              <w:rPr>
                <w:lang w:val="en-US"/>
              </w:rPr>
              <w:t xml:space="preserve">It can print diglots and include page borders. </w:t>
            </w:r>
          </w:p>
          <w:p w:rsidR="00CF095D" w:rsidRPr="00CF095D" w:rsidRDefault="00CF095D" w:rsidP="00347B7B">
            <w:pPr>
              <w:pStyle w:val="BodyText"/>
              <w:rPr>
                <w:lang w:val="en-US"/>
              </w:rPr>
            </w:pPr>
            <w:r w:rsidRPr="00CF095D">
              <w:rPr>
                <w:lang w:val="en-US"/>
              </w:rPr>
              <w:t>To learn more, g</w:t>
            </w:r>
            <w:r w:rsidR="00347B7B">
              <w:rPr>
                <w:lang w:val="en-US"/>
              </w:rPr>
              <w:t>o to software.sil.org/ptxprint/</w:t>
            </w:r>
          </w:p>
          <w:p w:rsidR="0099189F" w:rsidRPr="0099189F" w:rsidRDefault="0099189F" w:rsidP="0099189F">
            <w:pPr>
              <w:pStyle w:val="BodyText"/>
              <w:rPr>
                <w:lang w:val="en-US"/>
              </w:rPr>
            </w:pPr>
          </w:p>
        </w:tc>
        <w:tc>
          <w:tcPr>
            <w:tcW w:w="3470" w:type="dxa"/>
          </w:tcPr>
          <w:p w:rsidR="002147D4" w:rsidRPr="00FD1191" w:rsidRDefault="002147D4" w:rsidP="002147D4">
            <w:pPr>
              <w:pStyle w:val="Heading2"/>
              <w:outlineLvl w:val="1"/>
            </w:pPr>
            <w:r w:rsidRPr="00FD1191">
              <w:lastRenderedPageBreak/>
              <w:t>2.4a Imprimer une ébauche</w:t>
            </w:r>
          </w:p>
          <w:p w:rsidR="002147D4" w:rsidRPr="00FD1191" w:rsidRDefault="002147D4" w:rsidP="00206E34">
            <w:pPr>
              <w:pStyle w:val="BodyText"/>
            </w:pPr>
            <w:r w:rsidRPr="00FD1191">
              <w:t xml:space="preserve">Pour vous permettre de vérifier ou de tester la traduction, vous aurez probablement besoin de l'imprimer sur papier. Paratext propose plusieurs façons d'imprimer votre projet mais n'utilisez pas </w:t>
            </w:r>
            <w:r w:rsidR="00206E34" w:rsidRPr="00FD1191">
              <w:t>Imprimer</w:t>
            </w:r>
            <w:r w:rsidRPr="00FD1191">
              <w:t xml:space="preserve"> !  </w:t>
            </w:r>
          </w:p>
          <w:p w:rsidR="002147D4" w:rsidRPr="00FD1191" w:rsidRDefault="002147D4" w:rsidP="002147D4">
            <w:pPr>
              <w:pStyle w:val="Heading4"/>
              <w:outlineLvl w:val="3"/>
            </w:pPr>
            <w:r w:rsidRPr="00FD1191">
              <w:t>Exporter le brouillon au format PDF</w:t>
            </w:r>
          </w:p>
          <w:p w:rsidR="002147D4" w:rsidRPr="00FD1191" w:rsidRDefault="002147D4" w:rsidP="00206E34">
            <w:pPr>
              <w:pStyle w:val="ListBullet"/>
            </w:pPr>
            <w:r w:rsidRPr="00FD1191">
              <w:t>Menu Projet, commande "</w:t>
            </w:r>
            <w:r w:rsidRPr="00FD1191">
              <w:rPr>
                <w:rStyle w:val="UserInterface"/>
              </w:rPr>
              <w:t xml:space="preserve">Exporter </w:t>
            </w:r>
            <w:r w:rsidR="00206E34" w:rsidRPr="00FD1191">
              <w:rPr>
                <w:rStyle w:val="UserInterface"/>
              </w:rPr>
              <w:t xml:space="preserve">une ébauche au format </w:t>
            </w:r>
            <w:r w:rsidRPr="00FD1191">
              <w:rPr>
                <w:rStyle w:val="UserInterface"/>
              </w:rPr>
              <w:t>PDF</w:t>
            </w:r>
            <w:r w:rsidRPr="00FD1191">
              <w:t xml:space="preserve">". </w:t>
            </w:r>
          </w:p>
          <w:p w:rsidR="002147D4" w:rsidRPr="00FD1191" w:rsidRDefault="002147D4" w:rsidP="00206E34">
            <w:pPr>
              <w:pStyle w:val="ListResult"/>
              <w:rPr>
                <w:lang w:val="fr-FR"/>
              </w:rPr>
            </w:pPr>
            <w:r w:rsidRPr="00FD1191">
              <w:rPr>
                <w:lang w:val="fr-FR"/>
              </w:rPr>
              <w:t>La boîte de dialogue "Export</w:t>
            </w:r>
            <w:r w:rsidR="00206E34" w:rsidRPr="00FD1191">
              <w:rPr>
                <w:lang w:val="fr-FR"/>
              </w:rPr>
              <w:t>er une ébauche au format</w:t>
            </w:r>
            <w:r w:rsidRPr="00FD1191">
              <w:rPr>
                <w:lang w:val="fr-FR"/>
              </w:rPr>
              <w:t xml:space="preserve"> PD</w:t>
            </w:r>
            <w:bookmarkStart w:id="0" w:name="_GoBack"/>
            <w:bookmarkEnd w:id="0"/>
            <w:r w:rsidRPr="00FD1191">
              <w:rPr>
                <w:lang w:val="fr-FR"/>
              </w:rPr>
              <w:t>F" s'</w:t>
            </w:r>
            <w:r w:rsidR="00206E34" w:rsidRPr="00FD1191">
              <w:rPr>
                <w:lang w:val="fr-FR"/>
              </w:rPr>
              <w:t>affiche</w:t>
            </w:r>
            <w:r w:rsidRPr="00FD1191">
              <w:rPr>
                <w:lang w:val="fr-FR"/>
              </w:rPr>
              <w:t xml:space="preserve">. </w:t>
            </w:r>
          </w:p>
          <w:p w:rsidR="002147D4" w:rsidRPr="00FD1191" w:rsidRDefault="002147D4" w:rsidP="00206E34">
            <w:pPr>
              <w:pStyle w:val="ListBullet"/>
            </w:pPr>
            <w:r w:rsidRPr="00FD1191">
              <w:t xml:space="preserve">Choisissez parmi les différentes options de configuration. </w:t>
            </w:r>
          </w:p>
          <w:p w:rsidR="002147D4" w:rsidRPr="00FD1191" w:rsidRDefault="002147D4" w:rsidP="00206E34">
            <w:pPr>
              <w:pStyle w:val="ListBullet"/>
            </w:pPr>
            <w:r w:rsidRPr="00FD1191">
              <w:t>Sélectionnez les chapitres ou les livres (cliquez sur "</w:t>
            </w:r>
            <w:r w:rsidRPr="00FD1191">
              <w:rPr>
                <w:rStyle w:val="UserInterface"/>
              </w:rPr>
              <w:t>Choisir</w:t>
            </w:r>
            <w:r w:rsidRPr="00FD1191">
              <w:t xml:space="preserve">") que vous souhaitez imprimer. </w:t>
            </w:r>
          </w:p>
          <w:p w:rsidR="002147D4" w:rsidRPr="00FD1191" w:rsidRDefault="002147D4" w:rsidP="00206E34">
            <w:pPr>
              <w:pStyle w:val="ListBullet"/>
            </w:pPr>
            <w:r w:rsidRPr="00FD1191">
              <w:t>Cliquez sur "</w:t>
            </w:r>
            <w:r w:rsidRPr="00FD1191">
              <w:rPr>
                <w:rStyle w:val="UserInterface"/>
              </w:rPr>
              <w:t>Combiner les livres</w:t>
            </w:r>
            <w:r w:rsidRPr="00FD1191">
              <w:t xml:space="preserve">" pour mettre tous les livres dans un seul fichier PDF. </w:t>
            </w:r>
          </w:p>
          <w:p w:rsidR="002147D4" w:rsidRPr="00FD1191" w:rsidRDefault="002147D4" w:rsidP="00206E34">
            <w:pPr>
              <w:pStyle w:val="ListBullet"/>
            </w:pPr>
            <w:r w:rsidRPr="00FD1191">
              <w:t>Il est essentiel de choisir la bo</w:t>
            </w:r>
            <w:r w:rsidR="00206E34" w:rsidRPr="00FD1191">
              <w:t>nne taille de page. (A4 ou Lett</w:t>
            </w:r>
            <w:r w:rsidRPr="00FD1191">
              <w:t>r</w:t>
            </w:r>
            <w:r w:rsidR="00206E34" w:rsidRPr="00FD1191">
              <w:t>e</w:t>
            </w:r>
            <w:r w:rsidRPr="00FD1191">
              <w:t xml:space="preserve">). </w:t>
            </w:r>
          </w:p>
          <w:p w:rsidR="002147D4" w:rsidRPr="00FD1191" w:rsidRDefault="002147D4" w:rsidP="00206E34">
            <w:pPr>
              <w:pStyle w:val="ListBullet"/>
            </w:pPr>
            <w:r w:rsidRPr="00FD1191">
              <w:t xml:space="preserve">Vous pouvez définir la largeur des marges, les colonnes, la police et la taille des caractères, ainsi que les options de mise en page de base, comme la justification des paragraphes. </w:t>
            </w:r>
          </w:p>
          <w:p w:rsidR="002147D4" w:rsidRPr="00FD1191" w:rsidRDefault="002147D4" w:rsidP="00206E34">
            <w:pPr>
              <w:pStyle w:val="ListBullet"/>
            </w:pPr>
            <w:r w:rsidRPr="00FD1191">
              <w:lastRenderedPageBreak/>
              <w:t xml:space="preserve">Ajoutez une note sur l'objectif de l'impression dans le champ de commentaires. </w:t>
            </w:r>
          </w:p>
          <w:p w:rsidR="002147D4" w:rsidRPr="00FD1191" w:rsidRDefault="002147D4" w:rsidP="00206E34">
            <w:pPr>
              <w:pStyle w:val="ListBullet"/>
            </w:pPr>
            <w:r w:rsidRPr="00FD1191">
              <w:t xml:space="preserve">L'onglet Avancé comporte un certain nombre d'options avancées concernant la police, les en-têtes, la versification et les images. </w:t>
            </w:r>
          </w:p>
          <w:p w:rsidR="002147D4" w:rsidRPr="00FD1191" w:rsidRDefault="002147D4" w:rsidP="002147D4">
            <w:pPr>
              <w:pStyle w:val="ListBullet"/>
            </w:pPr>
            <w:r w:rsidRPr="00FD1191">
              <w:t xml:space="preserve">Lorsque les paramètres sont prêts à être essayés, cliquez sur </w:t>
            </w:r>
            <w:r w:rsidRPr="00FD1191">
              <w:rPr>
                <w:rStyle w:val="UserInterface"/>
              </w:rPr>
              <w:t>OK</w:t>
            </w:r>
            <w:r w:rsidRPr="00FD1191">
              <w:t xml:space="preserve">. </w:t>
            </w:r>
          </w:p>
          <w:p w:rsidR="002147D4" w:rsidRPr="00FD1191" w:rsidRDefault="002147D4" w:rsidP="00206E34">
            <w:pPr>
              <w:pStyle w:val="ListResult"/>
              <w:rPr>
                <w:lang w:val="fr-FR"/>
              </w:rPr>
            </w:pPr>
            <w:r w:rsidRPr="00FD1191">
              <w:rPr>
                <w:lang w:val="fr-FR"/>
              </w:rPr>
              <w:t xml:space="preserve">Paratext crée l'exportation... puis le fichier PDF s'ouvre dans un lecteur de PDF. </w:t>
            </w:r>
          </w:p>
          <w:p w:rsidR="002147D4" w:rsidRPr="00FD1191" w:rsidRDefault="002147D4" w:rsidP="00206E34">
            <w:pPr>
              <w:pStyle w:val="Heading4"/>
              <w:outlineLvl w:val="3"/>
            </w:pPr>
            <w:r w:rsidRPr="00FD1191">
              <w:t>Modifier la mise en page ou le formatage</w:t>
            </w:r>
          </w:p>
          <w:p w:rsidR="002147D4" w:rsidRPr="00FD1191" w:rsidRDefault="002147D4" w:rsidP="00206E34">
            <w:pPr>
              <w:pStyle w:val="ListBullet"/>
            </w:pPr>
            <w:r w:rsidRPr="00FD1191">
              <w:t xml:space="preserve">Fermez le fichier et utilisez à nouveau "Exporter </w:t>
            </w:r>
            <w:r w:rsidR="00206E34" w:rsidRPr="00FD1191">
              <w:t>une ébauche au format</w:t>
            </w:r>
            <w:r w:rsidRPr="00FD1191">
              <w:t xml:space="preserve"> PDF". </w:t>
            </w:r>
          </w:p>
          <w:p w:rsidR="002147D4" w:rsidRPr="00FD1191" w:rsidRDefault="002147D4" w:rsidP="00206E34">
            <w:pPr>
              <w:pStyle w:val="ListResult"/>
              <w:rPr>
                <w:lang w:val="fr-FR"/>
              </w:rPr>
            </w:pPr>
            <w:r w:rsidRPr="00FD1191">
              <w:rPr>
                <w:lang w:val="fr-FR"/>
              </w:rPr>
              <w:t xml:space="preserve">Les paramètres que vous avez utilisés la dernière fois seront présélectionnés. </w:t>
            </w:r>
          </w:p>
          <w:p w:rsidR="002147D4" w:rsidRPr="00FD1191" w:rsidRDefault="002147D4" w:rsidP="002147D4">
            <w:pPr>
              <w:pStyle w:val="ListBullet"/>
            </w:pPr>
            <w:r w:rsidRPr="00FD1191">
              <w:t xml:space="preserve">Modifiez certains paramètres pour améliorer le résultat. </w:t>
            </w:r>
          </w:p>
          <w:p w:rsidR="002147D4" w:rsidRPr="00FD1191" w:rsidRDefault="002147D4" w:rsidP="002147D4">
            <w:pPr>
              <w:pStyle w:val="ListBullet"/>
            </w:pPr>
            <w:r w:rsidRPr="00FD1191">
              <w:t xml:space="preserve">Cliquez sur OK. </w:t>
            </w:r>
          </w:p>
          <w:p w:rsidR="002147D4" w:rsidRPr="00FD1191" w:rsidRDefault="002147D4" w:rsidP="00206E34">
            <w:pPr>
              <w:pStyle w:val="Heading4"/>
              <w:outlineLvl w:val="3"/>
            </w:pPr>
            <w:r w:rsidRPr="00FD1191">
              <w:t>Imprimer à partir du programme de lecture de PDF</w:t>
            </w:r>
          </w:p>
          <w:p w:rsidR="002147D4" w:rsidRPr="00FD1191" w:rsidRDefault="002147D4" w:rsidP="002147D4">
            <w:pPr>
              <w:pStyle w:val="ListBullet"/>
            </w:pPr>
            <w:r w:rsidRPr="00FD1191">
              <w:t xml:space="preserve">Lorsque vous êtes satisfait de l'apparence du fichier PDF, utilisez l'option Imprimer du lecteur PDF. </w:t>
            </w:r>
          </w:p>
          <w:p w:rsidR="002147D4" w:rsidRPr="00FD1191" w:rsidRDefault="002147D4" w:rsidP="00206E34">
            <w:pPr>
              <w:pStyle w:val="ListResult"/>
              <w:rPr>
                <w:lang w:val="fr-FR"/>
              </w:rPr>
            </w:pPr>
            <w:r w:rsidRPr="00FD1191">
              <w:rPr>
                <w:lang w:val="fr-FR"/>
              </w:rPr>
              <w:t xml:space="preserve">Les pages seront imprimées exactement comme elles sont affichées à l'écran. </w:t>
            </w:r>
          </w:p>
          <w:p w:rsidR="002147D4" w:rsidRPr="00FD1191" w:rsidRDefault="002147D4" w:rsidP="002147D4">
            <w:pPr>
              <w:pStyle w:val="BodyText"/>
            </w:pPr>
            <w:r w:rsidRPr="00FD1191">
              <w:lastRenderedPageBreak/>
              <w:t>Ouvrir le fichier PDF après l'avoir fermé</w:t>
            </w:r>
          </w:p>
          <w:p w:rsidR="002147D4" w:rsidRPr="00FD1191" w:rsidRDefault="002147D4" w:rsidP="002147D4">
            <w:pPr>
              <w:pStyle w:val="ListBullet"/>
            </w:pPr>
            <w:r w:rsidRPr="00FD1191">
              <w:t xml:space="preserve">Ouvrez l'Explorateur Windows </w:t>
            </w:r>
          </w:p>
          <w:p w:rsidR="002147D4" w:rsidRPr="00FD1191" w:rsidRDefault="002147D4" w:rsidP="002147D4">
            <w:pPr>
              <w:pStyle w:val="ListBullet"/>
            </w:pPr>
            <w:r w:rsidRPr="00FD1191">
              <w:t xml:space="preserve">Naviguez jusqu'au dossier de votre projet Paratext, qui se trouve généralement à la racine du lecteur C. </w:t>
            </w:r>
          </w:p>
          <w:p w:rsidR="002147D4" w:rsidRPr="00FD1191" w:rsidRDefault="002147D4" w:rsidP="00206E34">
            <w:pPr>
              <w:pStyle w:val="ListResult"/>
              <w:rPr>
                <w:lang w:val="fr-FR"/>
              </w:rPr>
            </w:pPr>
            <w:r w:rsidRPr="00FD1191">
              <w:rPr>
                <w:lang w:val="fr-FR"/>
              </w:rPr>
              <w:t xml:space="preserve">Par défaut, ce dossier s'appelle </w:t>
            </w:r>
            <w:r w:rsidR="00206E34" w:rsidRPr="00FD1191">
              <w:rPr>
                <w:lang w:val="fr-FR"/>
              </w:rPr>
              <w:t xml:space="preserve">My </w:t>
            </w:r>
            <w:r w:rsidR="00FD1191" w:rsidRPr="00FD1191">
              <w:rPr>
                <w:lang w:val="fr-FR"/>
              </w:rPr>
              <w:t>Paratext 8 (ou 9) P</w:t>
            </w:r>
            <w:r w:rsidRPr="00FD1191">
              <w:rPr>
                <w:lang w:val="fr-FR"/>
              </w:rPr>
              <w:t>roje</w:t>
            </w:r>
            <w:r w:rsidR="00FD1191" w:rsidRPr="00FD1191">
              <w:rPr>
                <w:lang w:val="fr-FR"/>
              </w:rPr>
              <w:t>c</w:t>
            </w:r>
            <w:r w:rsidRPr="00FD1191">
              <w:rPr>
                <w:lang w:val="fr-FR"/>
              </w:rPr>
              <w:t xml:space="preserve">ts. </w:t>
            </w:r>
          </w:p>
          <w:p w:rsidR="002147D4" w:rsidRPr="00FD1191" w:rsidRDefault="002147D4" w:rsidP="002147D4">
            <w:pPr>
              <w:pStyle w:val="ListBullet"/>
            </w:pPr>
            <w:r w:rsidRPr="00FD1191">
              <w:t xml:space="preserve">Ouvrez le dossier du projet concerné. </w:t>
            </w:r>
          </w:p>
          <w:p w:rsidR="002147D4" w:rsidRPr="00FD1191" w:rsidRDefault="002147D4" w:rsidP="002147D4">
            <w:pPr>
              <w:pStyle w:val="ListBullet"/>
            </w:pPr>
            <w:r w:rsidRPr="00FD1191">
              <w:t xml:space="preserve">Ouvrez le dossier PrintDraft. </w:t>
            </w:r>
          </w:p>
          <w:p w:rsidR="002147D4" w:rsidRPr="00FD1191" w:rsidRDefault="002147D4" w:rsidP="002147D4">
            <w:pPr>
              <w:pStyle w:val="ListBullet"/>
            </w:pPr>
            <w:r w:rsidRPr="00FD1191">
              <w:t xml:space="preserve">Double-cliquez sur le fichier PDF pour l'ouvrir. </w:t>
            </w:r>
          </w:p>
          <w:p w:rsidR="002147D4" w:rsidRPr="00FD1191" w:rsidRDefault="002147D4" w:rsidP="002147D4">
            <w:pPr>
              <w:pStyle w:val="ListBullet"/>
            </w:pPr>
            <w:r w:rsidRPr="00FD1191">
              <w:t xml:space="preserve">Imprimez maintenant les copies supplémentaires dont vous avez besoin. </w:t>
            </w:r>
          </w:p>
          <w:p w:rsidR="002147D4" w:rsidRPr="00FD1191" w:rsidRDefault="002147D4" w:rsidP="002147D4">
            <w:pPr>
              <w:pStyle w:val="ListBullet"/>
            </w:pPr>
            <w:r w:rsidRPr="00FD1191">
              <w:t>Vous pouvez également copier le fichier sur une clé USB ou l'envoyer à quelqu'un par courrier électronique si nécessaire.</w:t>
            </w:r>
          </w:p>
          <w:p w:rsidR="002147D4" w:rsidRPr="00FD1191" w:rsidRDefault="002147D4" w:rsidP="002147D4">
            <w:pPr>
              <w:pStyle w:val="Heading4"/>
              <w:outlineLvl w:val="3"/>
            </w:pPr>
            <w:r w:rsidRPr="00FD1191">
              <w:t>Aide sur les options</w:t>
            </w:r>
          </w:p>
          <w:p w:rsidR="002147D4" w:rsidRPr="00FD1191" w:rsidRDefault="002147D4" w:rsidP="002147D4">
            <w:pPr>
              <w:pStyle w:val="ListBullet"/>
            </w:pPr>
            <w:r w:rsidRPr="00FD1191">
              <w:t xml:space="preserve">Essayez d'abord le </w:t>
            </w:r>
            <w:r w:rsidRPr="00FD1191">
              <w:rPr>
                <w:rStyle w:val="UserInterface"/>
              </w:rPr>
              <w:t>guide</w:t>
            </w:r>
            <w:r w:rsidRPr="00FD1191">
              <w:t xml:space="preserve"> sur la boîte de dialogue Exporter le brouillon au format PDF. </w:t>
            </w:r>
          </w:p>
          <w:p w:rsidR="002147D4" w:rsidRPr="00FD1191" w:rsidRDefault="002147D4" w:rsidP="002147D4">
            <w:pPr>
              <w:pStyle w:val="ListBullet"/>
            </w:pPr>
            <w:r w:rsidRPr="00FD1191">
              <w:t xml:space="preserve">Vous pouvez également </w:t>
            </w:r>
            <w:r w:rsidRPr="00FD1191">
              <w:rPr>
                <w:rStyle w:val="UserInterface"/>
              </w:rPr>
              <w:t>rechercher</w:t>
            </w:r>
            <w:r w:rsidRPr="00FD1191">
              <w:t xml:space="preserve"> "comment faire un</w:t>
            </w:r>
            <w:r w:rsidR="00FD1191" w:rsidRPr="00FD1191">
              <w:t>e</w:t>
            </w:r>
            <w:r w:rsidRPr="00FD1191">
              <w:t xml:space="preserve"> impression " dans le fichier d'aide. </w:t>
            </w:r>
          </w:p>
          <w:p w:rsidR="002147D4" w:rsidRPr="00FD1191" w:rsidRDefault="002147D4" w:rsidP="00206E34">
            <w:pPr>
              <w:pStyle w:val="ListResult"/>
              <w:rPr>
                <w:lang w:val="fr-FR"/>
              </w:rPr>
            </w:pPr>
            <w:r w:rsidRPr="00FD1191">
              <w:rPr>
                <w:lang w:val="fr-FR"/>
              </w:rPr>
              <w:t xml:space="preserve">La rubrique d'aide supérieure "Comment faire une impression de ma traduction ?" est la rubrique </w:t>
            </w:r>
            <w:r w:rsidRPr="00FD1191">
              <w:rPr>
                <w:lang w:val="fr-FR"/>
              </w:rPr>
              <w:lastRenderedPageBreak/>
              <w:t xml:space="preserve">pertinente pour cette boîte de dialogue. </w:t>
            </w:r>
          </w:p>
          <w:p w:rsidR="002147D4" w:rsidRPr="00FD1191" w:rsidRDefault="002147D4" w:rsidP="002147D4">
            <w:pPr>
              <w:pStyle w:val="Heading4"/>
              <w:outlineLvl w:val="3"/>
            </w:pPr>
            <w:r w:rsidRPr="00FD1191">
              <w:t>PTXPrint</w:t>
            </w:r>
          </w:p>
          <w:p w:rsidR="002147D4" w:rsidRPr="00FD1191" w:rsidRDefault="002147D4" w:rsidP="002147D4">
            <w:pPr>
              <w:pStyle w:val="BodyText"/>
            </w:pPr>
            <w:r w:rsidRPr="00FD1191">
              <w:t xml:space="preserve">PTXPrint est un programme distinct qui crée également un fichier PDF à partir d'un projet Paratext. </w:t>
            </w:r>
          </w:p>
          <w:p w:rsidR="002147D4" w:rsidRPr="00FD1191" w:rsidRDefault="002147D4" w:rsidP="002147D4">
            <w:pPr>
              <w:pStyle w:val="BodyText"/>
            </w:pPr>
            <w:r w:rsidRPr="00FD1191">
              <w:t>Il dispose de beaucoup plus d'options de configuration, telles qu</w:t>
            </w:r>
            <w:r w:rsidR="00FD1191" w:rsidRPr="00FD1191">
              <w:t>’</w:t>
            </w:r>
          </w:p>
          <w:p w:rsidR="002147D4" w:rsidRPr="00FD1191" w:rsidRDefault="002147D4" w:rsidP="002147D4">
            <w:pPr>
              <w:pStyle w:val="ListBullet"/>
            </w:pPr>
            <w:r w:rsidRPr="00FD1191">
              <w:t>un placement plus précis des images,</w:t>
            </w:r>
          </w:p>
          <w:p w:rsidR="002147D4" w:rsidRPr="00FD1191" w:rsidRDefault="002147D4" w:rsidP="002147D4">
            <w:pPr>
              <w:pStyle w:val="ListBullet"/>
            </w:pPr>
            <w:r w:rsidRPr="00FD1191">
              <w:t xml:space="preserve">un contrôle plus fin des notes de bas de page, </w:t>
            </w:r>
          </w:p>
          <w:p w:rsidR="002147D4" w:rsidRPr="00FD1191" w:rsidRDefault="002147D4" w:rsidP="002147D4">
            <w:pPr>
              <w:pStyle w:val="ListBullet"/>
            </w:pPr>
            <w:r w:rsidRPr="00FD1191">
              <w:t xml:space="preserve">les titres, et </w:t>
            </w:r>
          </w:p>
          <w:p w:rsidR="002147D4" w:rsidRPr="00FD1191" w:rsidRDefault="002147D4" w:rsidP="002147D4">
            <w:pPr>
              <w:pStyle w:val="ListBullet"/>
            </w:pPr>
            <w:r w:rsidRPr="00FD1191">
              <w:t xml:space="preserve">colonnes. </w:t>
            </w:r>
          </w:p>
          <w:p w:rsidR="002147D4" w:rsidRPr="00FD1191" w:rsidRDefault="002147D4" w:rsidP="00FD1191">
            <w:pPr>
              <w:pStyle w:val="ListBullet"/>
            </w:pPr>
            <w:r w:rsidRPr="00FD1191">
              <w:t>Il peut imprimer des diglo</w:t>
            </w:r>
            <w:r w:rsidR="00FD1191">
              <w:t>ssie</w:t>
            </w:r>
            <w:r w:rsidRPr="00FD1191">
              <w:t xml:space="preserve">s et inclure des bordures de page. </w:t>
            </w:r>
          </w:p>
          <w:p w:rsidR="002147D4" w:rsidRPr="00FD1191" w:rsidRDefault="002147D4" w:rsidP="002147D4">
            <w:pPr>
              <w:pStyle w:val="BodyText"/>
            </w:pPr>
            <w:r w:rsidRPr="00FD1191">
              <w:t>Pour en savoir plus, consultez le site software.sil.org/ptxprint/.</w:t>
            </w:r>
          </w:p>
          <w:p w:rsidR="0074608B" w:rsidRPr="00FD1191" w:rsidRDefault="0074608B" w:rsidP="002147D4">
            <w:pPr>
              <w:pStyle w:val="BodyText"/>
              <w:rPr>
                <w:rFonts w:ascii="Arial" w:hAnsi="Arial"/>
                <w:color w:val="565656"/>
                <w:szCs w:val="36"/>
              </w:rPr>
            </w:pPr>
          </w:p>
        </w:tc>
      </w:tr>
    </w:tbl>
    <w:p w:rsidR="00BB2CE4" w:rsidRPr="002147D4" w:rsidRDefault="009247BA" w:rsidP="0074608B">
      <w:pPr>
        <w:pStyle w:val="BodyText"/>
      </w:pPr>
    </w:p>
    <w:sectPr w:rsidR="00BB2CE4" w:rsidRPr="002147D4" w:rsidSect="00C2120B">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7BA" w:rsidRDefault="009247BA" w:rsidP="00CC200F">
      <w:r>
        <w:separator/>
      </w:r>
    </w:p>
  </w:endnote>
  <w:endnote w:type="continuationSeparator" w:id="0">
    <w:p w:rsidR="009247BA" w:rsidRDefault="009247BA" w:rsidP="00CC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Noto Sans">
    <w:panose1 w:val="020B0502040504020204"/>
    <w:charset w:val="01"/>
    <w:family w:val="swiss"/>
    <w:pitch w:val="variable"/>
    <w:sig w:usb0="E00002FF" w:usb1="4000001F" w:usb2="08000029"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7BA" w:rsidRDefault="009247BA" w:rsidP="00CC200F">
      <w:r>
        <w:separator/>
      </w:r>
    </w:p>
  </w:footnote>
  <w:footnote w:type="continuationSeparator" w:id="0">
    <w:p w:rsidR="009247BA" w:rsidRDefault="009247BA" w:rsidP="00CC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A2886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D352D13"/>
    <w:multiLevelType w:val="multilevel"/>
    <w:tmpl w:val="D8467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A476EE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3"/>
  </w:num>
  <w:num w:numId="17">
    <w:abstractNumId w:val="25"/>
  </w:num>
  <w:num w:numId="18">
    <w:abstractNumId w:val="26"/>
  </w:num>
  <w:num w:numId="19">
    <w:abstractNumId w:val="20"/>
  </w:num>
  <w:num w:numId="20">
    <w:abstractNumId w:val="10"/>
  </w:num>
  <w:num w:numId="21">
    <w:abstractNumId w:val="11"/>
  </w:num>
  <w:num w:numId="22">
    <w:abstractNumId w:val="12"/>
  </w:num>
  <w:num w:numId="23">
    <w:abstractNumId w:val="16"/>
  </w:num>
  <w:num w:numId="24">
    <w:abstractNumId w:val="14"/>
  </w:num>
  <w:num w:numId="25">
    <w:abstractNumId w:val="21"/>
  </w:num>
  <w:num w:numId="26">
    <w:abstractNumId w:val="19"/>
  </w:num>
  <w:num w:numId="27">
    <w:abstractNumId w:val="15"/>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wsjA2M7I0MzA0NjFQ0lEKTi0uzszPAykwqQUAXsCc9iwAAAA="/>
  </w:docVars>
  <w:rsids>
    <w:rsidRoot w:val="0074608B"/>
    <w:rsid w:val="00017529"/>
    <w:rsid w:val="00047F01"/>
    <w:rsid w:val="000F0514"/>
    <w:rsid w:val="00117944"/>
    <w:rsid w:val="00140F5F"/>
    <w:rsid w:val="001518E1"/>
    <w:rsid w:val="00174A87"/>
    <w:rsid w:val="00206E34"/>
    <w:rsid w:val="00207957"/>
    <w:rsid w:val="002147D4"/>
    <w:rsid w:val="00235973"/>
    <w:rsid w:val="00343272"/>
    <w:rsid w:val="00347B7B"/>
    <w:rsid w:val="003655A0"/>
    <w:rsid w:val="004E112A"/>
    <w:rsid w:val="004F73C6"/>
    <w:rsid w:val="00553BE7"/>
    <w:rsid w:val="00576472"/>
    <w:rsid w:val="005D55A2"/>
    <w:rsid w:val="00671D67"/>
    <w:rsid w:val="006B2F1F"/>
    <w:rsid w:val="006E23C0"/>
    <w:rsid w:val="006E5B5B"/>
    <w:rsid w:val="007147D7"/>
    <w:rsid w:val="0074608B"/>
    <w:rsid w:val="007474FD"/>
    <w:rsid w:val="007C601A"/>
    <w:rsid w:val="007E15C8"/>
    <w:rsid w:val="00896C48"/>
    <w:rsid w:val="008A448C"/>
    <w:rsid w:val="008C2957"/>
    <w:rsid w:val="008D331B"/>
    <w:rsid w:val="008F1FA7"/>
    <w:rsid w:val="009247BA"/>
    <w:rsid w:val="0099189F"/>
    <w:rsid w:val="009B151A"/>
    <w:rsid w:val="009D5F45"/>
    <w:rsid w:val="00A1247E"/>
    <w:rsid w:val="00A62A69"/>
    <w:rsid w:val="00A8282A"/>
    <w:rsid w:val="00A83D6A"/>
    <w:rsid w:val="00AE1B20"/>
    <w:rsid w:val="00B96533"/>
    <w:rsid w:val="00C2120B"/>
    <w:rsid w:val="00CA7597"/>
    <w:rsid w:val="00CC200F"/>
    <w:rsid w:val="00CF095D"/>
    <w:rsid w:val="00D11B4F"/>
    <w:rsid w:val="00D35B83"/>
    <w:rsid w:val="00D60014"/>
    <w:rsid w:val="00D63BA5"/>
    <w:rsid w:val="00D9382F"/>
    <w:rsid w:val="00DA5359"/>
    <w:rsid w:val="00DB15FD"/>
    <w:rsid w:val="00DF4425"/>
    <w:rsid w:val="00E117E7"/>
    <w:rsid w:val="00E178C1"/>
    <w:rsid w:val="00EA2C02"/>
    <w:rsid w:val="00ED3CBE"/>
    <w:rsid w:val="00ED52E3"/>
    <w:rsid w:val="00ED5916"/>
    <w:rsid w:val="00EE29F3"/>
    <w:rsid w:val="00F030AF"/>
    <w:rsid w:val="00F03EEE"/>
    <w:rsid w:val="00F251BE"/>
    <w:rsid w:val="00F72750"/>
    <w:rsid w:val="00FB274C"/>
    <w:rsid w:val="00FD1191"/>
    <w:rsid w:val="00FE4547"/>
    <w:rsid w:val="00FF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2859"/>
  <w15:chartTrackingRefBased/>
  <w15:docId w15:val="{C31A70BC-FF67-415A-B069-108CB1B3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82A"/>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A8282A"/>
    <w:pPr>
      <w:keepNext/>
      <w:keepLines/>
      <w:pageBreakBefore/>
      <w:numPr>
        <w:numId w:val="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A8282A"/>
    <w:pPr>
      <w:keepNext/>
      <w:keepLines/>
      <w:numPr>
        <w:ilvl w:val="1"/>
        <w:numId w:val="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A8282A"/>
    <w:pPr>
      <w:keepNext/>
      <w:keepLines/>
      <w:numPr>
        <w:ilvl w:val="2"/>
        <w:numId w:val="1"/>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A8282A"/>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semiHidden/>
    <w:unhideWhenUsed/>
    <w:rsid w:val="00A828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282A"/>
  </w:style>
  <w:style w:type="character" w:customStyle="1" w:styleId="Heading1Char">
    <w:name w:val="Heading 1 Char"/>
    <w:basedOn w:val="DefaultParagraphFont"/>
    <w:link w:val="Heading1"/>
    <w:rsid w:val="00A8282A"/>
    <w:rPr>
      <w:rFonts w:ascii="Times New Roman" w:eastAsia="SimSun" w:hAnsi="Times New Roman" w:cs="Arial"/>
      <w:b/>
      <w:bCs/>
      <w:kern w:val="28"/>
      <w:sz w:val="48"/>
      <w:szCs w:val="32"/>
      <w:lang w:val="en-AU"/>
    </w:rPr>
  </w:style>
  <w:style w:type="paragraph" w:styleId="BodyText">
    <w:name w:val="Body Text"/>
    <w:basedOn w:val="Normal"/>
    <w:link w:val="BodyTextChar"/>
    <w:uiPriority w:val="99"/>
    <w:rsid w:val="00A8282A"/>
    <w:pPr>
      <w:spacing w:after="120"/>
    </w:pPr>
    <w:rPr>
      <w:rFonts w:eastAsia="Times New Roman"/>
    </w:rPr>
  </w:style>
  <w:style w:type="character" w:customStyle="1" w:styleId="BodyTextChar">
    <w:name w:val="Body Text Char"/>
    <w:basedOn w:val="DefaultParagraphFont"/>
    <w:link w:val="BodyText"/>
    <w:uiPriority w:val="99"/>
    <w:rsid w:val="00A8282A"/>
    <w:rPr>
      <w:rFonts w:ascii="Times New Roman" w:eastAsia="Times New Roman" w:hAnsi="Times New Roman" w:cs="Times New Roman"/>
      <w:szCs w:val="24"/>
      <w:lang w:val="fr-FR"/>
    </w:rPr>
  </w:style>
  <w:style w:type="paragraph" w:styleId="HTMLPreformatted">
    <w:name w:val="HTML Preformatted"/>
    <w:basedOn w:val="Normal"/>
    <w:link w:val="HTMLPreformattedChar"/>
    <w:uiPriority w:val="99"/>
    <w:semiHidden/>
    <w:unhideWhenUsed/>
    <w:rsid w:val="00A82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8282A"/>
    <w:rPr>
      <w:rFonts w:ascii="Courier New" w:eastAsia="Times New Roman" w:hAnsi="Courier New" w:cs="Courier New"/>
      <w:sz w:val="20"/>
      <w:szCs w:val="20"/>
      <w:lang w:val="en-AU" w:eastAsia="en-AU"/>
    </w:rPr>
  </w:style>
  <w:style w:type="table" w:styleId="TableGrid">
    <w:name w:val="Table Grid"/>
    <w:basedOn w:val="TableNormal"/>
    <w:uiPriority w:val="39"/>
    <w:rsid w:val="00A8282A"/>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8282A"/>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A8282A"/>
    <w:rPr>
      <w:rFonts w:ascii="Times New Roman" w:eastAsia="SimSun" w:hAnsi="Times New Roman" w:cs="Arial"/>
      <w:i/>
      <w:iCs/>
      <w:kern w:val="28"/>
      <w:szCs w:val="26"/>
      <w:lang w:val="en-AU"/>
    </w:rPr>
  </w:style>
  <w:style w:type="character" w:customStyle="1" w:styleId="Heading4Char">
    <w:name w:val="Heading 4 Char"/>
    <w:basedOn w:val="DefaultParagraphFont"/>
    <w:link w:val="Heading4"/>
    <w:rsid w:val="00A8282A"/>
    <w:rPr>
      <w:rFonts w:ascii="Times New Roman" w:eastAsia="SimSun" w:hAnsi="Times New Roman" w:cs="Times New Roman"/>
      <w:b/>
      <w:bCs/>
      <w:szCs w:val="28"/>
      <w:lang w:val="fr-FR"/>
    </w:rPr>
  </w:style>
  <w:style w:type="character" w:styleId="BookTitle">
    <w:name w:val="Book Title"/>
    <w:basedOn w:val="DefaultParagraphFont"/>
    <w:qFormat/>
    <w:rsid w:val="00A8282A"/>
    <w:rPr>
      <w:i/>
    </w:rPr>
  </w:style>
  <w:style w:type="paragraph" w:customStyle="1" w:styleId="Callout">
    <w:name w:val="Callout"/>
    <w:basedOn w:val="Normal"/>
    <w:rsid w:val="00A8282A"/>
    <w:rPr>
      <w:rFonts w:ascii="Arial" w:hAnsi="Arial"/>
      <w:sz w:val="20"/>
    </w:rPr>
  </w:style>
  <w:style w:type="paragraph" w:customStyle="1" w:styleId="Copyright">
    <w:name w:val="Copyright"/>
    <w:basedOn w:val="Normal"/>
    <w:next w:val="SpaceSingle"/>
    <w:rsid w:val="00A8282A"/>
    <w:pPr>
      <w:keepLines/>
      <w:jc w:val="center"/>
    </w:pPr>
    <w:rPr>
      <w:sz w:val="18"/>
    </w:rPr>
  </w:style>
  <w:style w:type="paragraph" w:customStyle="1" w:styleId="SpaceSingle">
    <w:name w:val="Space Single"/>
    <w:basedOn w:val="Normal"/>
    <w:link w:val="SpaceSingleChar"/>
    <w:rsid w:val="00A8282A"/>
    <w:pPr>
      <w:spacing w:line="240" w:lineRule="exact"/>
    </w:pPr>
  </w:style>
  <w:style w:type="character" w:customStyle="1" w:styleId="SpaceSingleChar">
    <w:name w:val="Space Single Char"/>
    <w:link w:val="SpaceSingle"/>
    <w:rsid w:val="00A8282A"/>
    <w:rPr>
      <w:rFonts w:ascii="Times New Roman" w:eastAsia="SimSun" w:hAnsi="Times New Roman" w:cs="Times New Roman"/>
      <w:szCs w:val="24"/>
      <w:lang w:val="fr-FR"/>
    </w:rPr>
  </w:style>
  <w:style w:type="character" w:customStyle="1" w:styleId="DefinedWord">
    <w:name w:val="Defined Word"/>
    <w:basedOn w:val="DefaultParagraphFont"/>
    <w:rsid w:val="00A8282A"/>
    <w:rPr>
      <w:i/>
    </w:rPr>
  </w:style>
  <w:style w:type="character" w:styleId="Emphasis">
    <w:name w:val="Emphasis"/>
    <w:basedOn w:val="DefaultParagraphFont"/>
    <w:qFormat/>
    <w:rsid w:val="00A8282A"/>
    <w:rPr>
      <w:i/>
      <w:iCs/>
    </w:rPr>
  </w:style>
  <w:style w:type="character" w:customStyle="1" w:styleId="FileName">
    <w:name w:val="File Name"/>
    <w:basedOn w:val="DefaultParagraphFont"/>
    <w:rsid w:val="00A8282A"/>
    <w:rPr>
      <w:rFonts w:ascii="Arial" w:hAnsi="Arial"/>
      <w:sz w:val="22"/>
    </w:rPr>
  </w:style>
  <w:style w:type="paragraph" w:styleId="Footer">
    <w:name w:val="footer"/>
    <w:basedOn w:val="Normal"/>
    <w:link w:val="FooterChar"/>
    <w:rsid w:val="00A8282A"/>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A8282A"/>
    <w:rPr>
      <w:rFonts w:ascii="Times New Roman" w:eastAsia="SimSun" w:hAnsi="Times New Roman" w:cs="Times New Roman"/>
      <w:sz w:val="18"/>
      <w:szCs w:val="24"/>
      <w:lang w:val="fr-FR"/>
    </w:rPr>
  </w:style>
  <w:style w:type="paragraph" w:styleId="Header">
    <w:name w:val="header"/>
    <w:basedOn w:val="Normal"/>
    <w:link w:val="HeaderChar"/>
    <w:rsid w:val="00A8282A"/>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A8282A"/>
    <w:rPr>
      <w:rFonts w:ascii="Times New Roman" w:eastAsia="SimSun" w:hAnsi="Times New Roman" w:cs="Times New Roman"/>
      <w:szCs w:val="24"/>
      <w:lang w:val="fr-FR"/>
    </w:rPr>
  </w:style>
  <w:style w:type="character" w:styleId="Hyperlink">
    <w:name w:val="Hyperlink"/>
    <w:basedOn w:val="DefaultParagraphFont"/>
    <w:uiPriority w:val="99"/>
    <w:rsid w:val="00A8282A"/>
    <w:rPr>
      <w:color w:val="0000FF"/>
      <w:u w:val="single"/>
    </w:rPr>
  </w:style>
  <w:style w:type="paragraph" w:customStyle="1" w:styleId="ImageCentered">
    <w:name w:val="Image Centered"/>
    <w:basedOn w:val="Normal"/>
    <w:next w:val="SpaceSingle"/>
    <w:rsid w:val="00A8282A"/>
    <w:pPr>
      <w:jc w:val="center"/>
    </w:pPr>
  </w:style>
  <w:style w:type="paragraph" w:customStyle="1" w:styleId="ImageLeft">
    <w:name w:val="Image Left"/>
    <w:basedOn w:val="Normal"/>
    <w:next w:val="SpaceSingle"/>
    <w:rsid w:val="00A8282A"/>
  </w:style>
  <w:style w:type="paragraph" w:customStyle="1" w:styleId="ImageRight">
    <w:name w:val="Image Right"/>
    <w:basedOn w:val="Normal"/>
    <w:next w:val="SpaceSingle"/>
    <w:rsid w:val="00A8282A"/>
    <w:pPr>
      <w:jc w:val="right"/>
    </w:pPr>
  </w:style>
  <w:style w:type="character" w:customStyle="1" w:styleId="Keyboard">
    <w:name w:val="Keyboard"/>
    <w:basedOn w:val="DefaultParagraphFont"/>
    <w:rsid w:val="00A8282A"/>
    <w:rPr>
      <w:b/>
    </w:rPr>
  </w:style>
  <w:style w:type="paragraph" w:styleId="List">
    <w:name w:val="List"/>
    <w:basedOn w:val="BodyText"/>
    <w:rsid w:val="00A8282A"/>
    <w:pPr>
      <w:ind w:left="360" w:hanging="360"/>
    </w:pPr>
  </w:style>
  <w:style w:type="paragraph" w:styleId="List2">
    <w:name w:val="List 2"/>
    <w:basedOn w:val="BodyText"/>
    <w:rsid w:val="00A8282A"/>
    <w:pPr>
      <w:ind w:left="720" w:hanging="360"/>
    </w:pPr>
  </w:style>
  <w:style w:type="paragraph" w:styleId="List3">
    <w:name w:val="List 3"/>
    <w:basedOn w:val="BodyText"/>
    <w:rsid w:val="00A8282A"/>
    <w:pPr>
      <w:ind w:left="1080" w:hanging="360"/>
    </w:pPr>
  </w:style>
  <w:style w:type="paragraph" w:styleId="ListBullet">
    <w:name w:val="List Bullet"/>
    <w:basedOn w:val="BodyText"/>
    <w:uiPriority w:val="99"/>
    <w:qFormat/>
    <w:rsid w:val="00A8282A"/>
    <w:pPr>
      <w:numPr>
        <w:numId w:val="3"/>
      </w:numPr>
      <w:tabs>
        <w:tab w:val="clear" w:pos="360"/>
        <w:tab w:val="num" w:pos="1800"/>
      </w:tabs>
      <w:spacing w:after="60"/>
    </w:pPr>
  </w:style>
  <w:style w:type="paragraph" w:styleId="ListBullet2">
    <w:name w:val="List Bullet 2"/>
    <w:basedOn w:val="BodyText"/>
    <w:rsid w:val="00A8282A"/>
    <w:pPr>
      <w:numPr>
        <w:numId w:val="4"/>
      </w:numPr>
    </w:pPr>
  </w:style>
  <w:style w:type="paragraph" w:styleId="ListBullet3">
    <w:name w:val="List Bullet 3"/>
    <w:basedOn w:val="BodyText"/>
    <w:rsid w:val="00A8282A"/>
    <w:pPr>
      <w:numPr>
        <w:numId w:val="5"/>
      </w:numPr>
    </w:pPr>
  </w:style>
  <w:style w:type="paragraph" w:styleId="ListContinue">
    <w:name w:val="List Continue"/>
    <w:basedOn w:val="BodyText"/>
    <w:rsid w:val="00A8282A"/>
    <w:pPr>
      <w:ind w:left="360"/>
    </w:pPr>
  </w:style>
  <w:style w:type="paragraph" w:styleId="ListContinue2">
    <w:name w:val="List Continue 2"/>
    <w:basedOn w:val="BodyText"/>
    <w:rsid w:val="00A8282A"/>
    <w:pPr>
      <w:ind w:left="720"/>
    </w:pPr>
  </w:style>
  <w:style w:type="paragraph" w:styleId="ListContinue3">
    <w:name w:val="List Continue 3"/>
    <w:basedOn w:val="BodyText"/>
    <w:rsid w:val="00A8282A"/>
    <w:pPr>
      <w:ind w:left="1080"/>
    </w:pPr>
  </w:style>
  <w:style w:type="paragraph" w:customStyle="1" w:styleId="ListProcedure">
    <w:name w:val="List Procedure"/>
    <w:basedOn w:val="BodyText"/>
    <w:rsid w:val="00A8282A"/>
    <w:pPr>
      <w:numPr>
        <w:ilvl w:val="3"/>
        <w:numId w:val="1"/>
      </w:numPr>
    </w:pPr>
  </w:style>
  <w:style w:type="paragraph" w:customStyle="1" w:styleId="ListProcedure2">
    <w:name w:val="List Procedure 2"/>
    <w:basedOn w:val="BodyText"/>
    <w:rsid w:val="00A8282A"/>
    <w:pPr>
      <w:numPr>
        <w:ilvl w:val="4"/>
        <w:numId w:val="1"/>
      </w:numPr>
    </w:pPr>
  </w:style>
  <w:style w:type="paragraph" w:customStyle="1" w:styleId="Note">
    <w:name w:val="Note"/>
    <w:basedOn w:val="BodyText"/>
    <w:next w:val="BodyText"/>
    <w:link w:val="NoteChar"/>
    <w:rsid w:val="00A8282A"/>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A8282A"/>
    <w:rPr>
      <w:rFonts w:ascii="Times New Roman" w:eastAsia="Times New Roman" w:hAnsi="Times New Roman" w:cs="Times New Roman"/>
      <w:szCs w:val="24"/>
      <w:lang w:val="fr-FR"/>
    </w:rPr>
  </w:style>
  <w:style w:type="character" w:styleId="PageNumber">
    <w:name w:val="page number"/>
    <w:basedOn w:val="DefaultParagraphFont"/>
    <w:rsid w:val="00A8282A"/>
  </w:style>
  <w:style w:type="character" w:customStyle="1" w:styleId="Placeholder">
    <w:name w:val="Placeholder"/>
    <w:basedOn w:val="DefaultParagraphFont"/>
    <w:rsid w:val="00A8282A"/>
    <w:rPr>
      <w:i/>
    </w:rPr>
  </w:style>
  <w:style w:type="paragraph" w:styleId="PlainText">
    <w:name w:val="Plain Text"/>
    <w:basedOn w:val="Normal"/>
    <w:link w:val="PlainTextChar"/>
    <w:rsid w:val="00A8282A"/>
    <w:rPr>
      <w:rFonts w:ascii="Courier New" w:hAnsi="Courier New" w:cs="Courier New"/>
      <w:sz w:val="20"/>
      <w:szCs w:val="20"/>
    </w:rPr>
  </w:style>
  <w:style w:type="character" w:customStyle="1" w:styleId="PlainTextChar">
    <w:name w:val="Plain Text Char"/>
    <w:basedOn w:val="DefaultParagraphFont"/>
    <w:link w:val="PlainText"/>
    <w:rsid w:val="00A8282A"/>
    <w:rPr>
      <w:rFonts w:ascii="Courier New" w:eastAsia="SimSun" w:hAnsi="Courier New" w:cs="Courier New"/>
      <w:sz w:val="20"/>
      <w:szCs w:val="20"/>
      <w:lang w:val="fr-FR"/>
    </w:rPr>
  </w:style>
  <w:style w:type="paragraph" w:customStyle="1" w:styleId="SpaceHalf">
    <w:name w:val="Space Half"/>
    <w:basedOn w:val="Normal"/>
    <w:rsid w:val="00A8282A"/>
    <w:pPr>
      <w:spacing w:line="120" w:lineRule="exact"/>
    </w:pPr>
  </w:style>
  <w:style w:type="character" w:customStyle="1" w:styleId="Vernacular">
    <w:name w:val="Vernacular"/>
    <w:basedOn w:val="DefaultParagraphFont"/>
    <w:rsid w:val="00A8282A"/>
    <w:rPr>
      <w:rFonts w:ascii="Doulos SIL" w:hAnsi="Doulos SIL"/>
    </w:rPr>
  </w:style>
  <w:style w:type="character" w:styleId="Strong">
    <w:name w:val="Strong"/>
    <w:basedOn w:val="DefaultParagraphFont"/>
    <w:qFormat/>
    <w:rsid w:val="00A8282A"/>
    <w:rPr>
      <w:b/>
      <w:bCs/>
    </w:rPr>
  </w:style>
  <w:style w:type="character" w:customStyle="1" w:styleId="Style">
    <w:name w:val="Style"/>
    <w:basedOn w:val="DefaultParagraphFont"/>
    <w:rsid w:val="00A8282A"/>
    <w:rPr>
      <w:i/>
    </w:rPr>
  </w:style>
  <w:style w:type="paragraph" w:styleId="Subtitle">
    <w:name w:val="Subtitle"/>
    <w:basedOn w:val="Normal"/>
    <w:next w:val="SpaceSingle"/>
    <w:link w:val="SubtitleChar"/>
    <w:qFormat/>
    <w:rsid w:val="00A8282A"/>
    <w:pPr>
      <w:keepLines/>
      <w:jc w:val="center"/>
    </w:pPr>
    <w:rPr>
      <w:rFonts w:cs="Arial"/>
      <w:b/>
      <w:kern w:val="28"/>
      <w:sz w:val="48"/>
    </w:rPr>
  </w:style>
  <w:style w:type="character" w:customStyle="1" w:styleId="SubtitleChar">
    <w:name w:val="Subtitle Char"/>
    <w:basedOn w:val="DefaultParagraphFont"/>
    <w:link w:val="Subtitle"/>
    <w:rsid w:val="00A8282A"/>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A8282A"/>
    <w:pPr>
      <w:keepNext/>
      <w:spacing w:before="60" w:after="60"/>
    </w:pPr>
    <w:rPr>
      <w:b/>
    </w:rPr>
  </w:style>
  <w:style w:type="paragraph" w:customStyle="1" w:styleId="TableRow">
    <w:name w:val="Table Row"/>
    <w:basedOn w:val="Normal"/>
    <w:rsid w:val="00A8282A"/>
    <w:pPr>
      <w:spacing w:before="60" w:after="60"/>
    </w:pPr>
  </w:style>
  <w:style w:type="paragraph" w:styleId="Title">
    <w:name w:val="Title"/>
    <w:basedOn w:val="Normal"/>
    <w:next w:val="SpaceSingle"/>
    <w:link w:val="TitleChar"/>
    <w:qFormat/>
    <w:rsid w:val="00A8282A"/>
    <w:pPr>
      <w:keepLines/>
      <w:jc w:val="center"/>
    </w:pPr>
    <w:rPr>
      <w:rFonts w:cs="Arial"/>
      <w:b/>
      <w:bCs/>
      <w:kern w:val="28"/>
      <w:sz w:val="96"/>
      <w:szCs w:val="32"/>
    </w:rPr>
  </w:style>
  <w:style w:type="character" w:customStyle="1" w:styleId="TitleChar">
    <w:name w:val="Title Char"/>
    <w:basedOn w:val="DefaultParagraphFont"/>
    <w:link w:val="Title"/>
    <w:rsid w:val="00A8282A"/>
    <w:rPr>
      <w:rFonts w:ascii="Times New Roman" w:eastAsia="SimSun" w:hAnsi="Times New Roman" w:cs="Arial"/>
      <w:b/>
      <w:bCs/>
      <w:kern w:val="28"/>
      <w:sz w:val="96"/>
      <w:szCs w:val="32"/>
      <w:lang w:val="fr-FR"/>
    </w:rPr>
  </w:style>
  <w:style w:type="paragraph" w:styleId="TOC1">
    <w:name w:val="toc 1"/>
    <w:basedOn w:val="Normal"/>
    <w:next w:val="Normal"/>
    <w:uiPriority w:val="39"/>
    <w:rsid w:val="00A8282A"/>
    <w:pPr>
      <w:spacing w:before="60"/>
    </w:pPr>
    <w:rPr>
      <w:b/>
    </w:rPr>
  </w:style>
  <w:style w:type="character" w:customStyle="1" w:styleId="TypedText">
    <w:name w:val="Typed Text"/>
    <w:basedOn w:val="DefaultParagraphFont"/>
    <w:rsid w:val="00A8282A"/>
    <w:rPr>
      <w:b/>
    </w:rPr>
  </w:style>
  <w:style w:type="character" w:customStyle="1" w:styleId="UserInterface">
    <w:name w:val="User Interface"/>
    <w:basedOn w:val="DefaultParagraphFont"/>
    <w:rsid w:val="00A8282A"/>
    <w:rPr>
      <w:rFonts w:ascii="Arial" w:hAnsi="Arial"/>
      <w:b/>
      <w:sz w:val="20"/>
    </w:rPr>
  </w:style>
  <w:style w:type="character" w:customStyle="1" w:styleId="VernacularStrong">
    <w:name w:val="Vernacular Strong"/>
    <w:basedOn w:val="DefaultParagraphFont"/>
    <w:rsid w:val="00A8282A"/>
    <w:rPr>
      <w:rFonts w:ascii="Doulos SIL" w:hAnsi="Doulos SIL"/>
      <w:b/>
    </w:rPr>
  </w:style>
  <w:style w:type="character" w:customStyle="1" w:styleId="VernacularEmphasis">
    <w:name w:val="Vernacular Emphasis"/>
    <w:basedOn w:val="DefaultParagraphFont"/>
    <w:rsid w:val="00A8282A"/>
    <w:rPr>
      <w:rFonts w:ascii="Doulos SIL" w:hAnsi="Doulos SIL"/>
      <w:i/>
    </w:rPr>
  </w:style>
  <w:style w:type="paragraph" w:styleId="BalloonText">
    <w:name w:val="Balloon Text"/>
    <w:basedOn w:val="Normal"/>
    <w:link w:val="BalloonTextChar"/>
    <w:rsid w:val="00A8282A"/>
    <w:rPr>
      <w:rFonts w:ascii="Tahoma" w:hAnsi="Tahoma" w:cs="Tahoma"/>
      <w:sz w:val="16"/>
      <w:szCs w:val="16"/>
    </w:rPr>
  </w:style>
  <w:style w:type="character" w:customStyle="1" w:styleId="BalloonTextChar">
    <w:name w:val="Balloon Text Char"/>
    <w:basedOn w:val="DefaultParagraphFont"/>
    <w:link w:val="BalloonText"/>
    <w:rsid w:val="00A8282A"/>
    <w:rPr>
      <w:rFonts w:ascii="Tahoma" w:eastAsia="SimSun" w:hAnsi="Tahoma" w:cs="Tahoma"/>
      <w:sz w:val="16"/>
      <w:szCs w:val="16"/>
      <w:lang w:val="fr-FR"/>
    </w:rPr>
  </w:style>
  <w:style w:type="character" w:styleId="CommentReference">
    <w:name w:val="annotation reference"/>
    <w:basedOn w:val="DefaultParagraphFont"/>
    <w:rsid w:val="00A8282A"/>
    <w:rPr>
      <w:sz w:val="16"/>
      <w:szCs w:val="16"/>
    </w:rPr>
  </w:style>
  <w:style w:type="paragraph" w:styleId="CommentText">
    <w:name w:val="annotation text"/>
    <w:basedOn w:val="Normal"/>
    <w:link w:val="CommentTextChar"/>
    <w:rsid w:val="00A8282A"/>
    <w:rPr>
      <w:rFonts w:eastAsia="Times New Roman"/>
      <w:sz w:val="20"/>
      <w:szCs w:val="20"/>
    </w:rPr>
  </w:style>
  <w:style w:type="character" w:customStyle="1" w:styleId="CommentTextChar">
    <w:name w:val="Comment Text Char"/>
    <w:basedOn w:val="DefaultParagraphFont"/>
    <w:link w:val="CommentText"/>
    <w:rsid w:val="00A8282A"/>
    <w:rPr>
      <w:rFonts w:ascii="Times New Roman" w:eastAsia="Times New Roman" w:hAnsi="Times New Roman" w:cs="Times New Roman"/>
      <w:sz w:val="20"/>
      <w:szCs w:val="20"/>
      <w:lang w:val="fr-FR"/>
    </w:rPr>
  </w:style>
  <w:style w:type="paragraph" w:styleId="DocumentMap">
    <w:name w:val="Document Map"/>
    <w:basedOn w:val="Normal"/>
    <w:link w:val="DocumentMapChar"/>
    <w:rsid w:val="00A8282A"/>
    <w:rPr>
      <w:rFonts w:ascii="Tahoma" w:hAnsi="Tahoma" w:cs="Tahoma"/>
      <w:sz w:val="16"/>
      <w:szCs w:val="16"/>
    </w:rPr>
  </w:style>
  <w:style w:type="character" w:customStyle="1" w:styleId="DocumentMapChar">
    <w:name w:val="Document Map Char"/>
    <w:basedOn w:val="DefaultParagraphFont"/>
    <w:link w:val="DocumentMap"/>
    <w:rsid w:val="00A8282A"/>
    <w:rPr>
      <w:rFonts w:ascii="Tahoma" w:eastAsia="SimSun" w:hAnsi="Tahoma" w:cs="Tahoma"/>
      <w:sz w:val="16"/>
      <w:szCs w:val="16"/>
      <w:lang w:val="fr-FR"/>
    </w:rPr>
  </w:style>
  <w:style w:type="paragraph" w:customStyle="1" w:styleId="UpgradeTip">
    <w:name w:val="Upgrade Tip"/>
    <w:basedOn w:val="Note"/>
    <w:qFormat/>
    <w:rsid w:val="00A8282A"/>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A8282A"/>
    <w:pPr>
      <w:spacing w:after="100"/>
      <w:ind w:left="220"/>
    </w:pPr>
  </w:style>
  <w:style w:type="paragraph" w:styleId="TOC3">
    <w:name w:val="toc 3"/>
    <w:basedOn w:val="Normal"/>
    <w:next w:val="Normal"/>
    <w:autoRedefine/>
    <w:uiPriority w:val="39"/>
    <w:rsid w:val="00A8282A"/>
    <w:pPr>
      <w:spacing w:after="100"/>
      <w:ind w:left="440"/>
    </w:pPr>
  </w:style>
  <w:style w:type="paragraph" w:customStyle="1" w:styleId="Rsum">
    <w:name w:val="Résumé"/>
    <w:basedOn w:val="Heading1"/>
    <w:link w:val="RsumChar"/>
    <w:qFormat/>
    <w:rsid w:val="00A8282A"/>
    <w:pPr>
      <w:ind w:left="-1134"/>
    </w:pPr>
  </w:style>
  <w:style w:type="character" w:customStyle="1" w:styleId="RsumChar">
    <w:name w:val="Résumé Char"/>
    <w:basedOn w:val="Heading1Char"/>
    <w:link w:val="Rsum"/>
    <w:rsid w:val="00A8282A"/>
    <w:rPr>
      <w:rFonts w:ascii="Times New Roman" w:eastAsia="SimSun" w:hAnsi="Times New Roman" w:cs="Arial"/>
      <w:b/>
      <w:bCs/>
      <w:kern w:val="28"/>
      <w:sz w:val="48"/>
      <w:szCs w:val="32"/>
      <w:lang w:val="en-AU"/>
    </w:rPr>
  </w:style>
  <w:style w:type="paragraph" w:customStyle="1" w:styleId="TitlePageTitle">
    <w:name w:val="Title Page Title"/>
    <w:basedOn w:val="Normal"/>
    <w:next w:val="Normal"/>
    <w:rsid w:val="00A8282A"/>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A8282A"/>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A8282A"/>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A8282A"/>
    <w:rPr>
      <w:rFonts w:eastAsia="SimSun"/>
      <w:b/>
      <w:bCs/>
    </w:rPr>
  </w:style>
  <w:style w:type="character" w:customStyle="1" w:styleId="CommentSubjectChar">
    <w:name w:val="Comment Subject Char"/>
    <w:basedOn w:val="CommentTextChar"/>
    <w:link w:val="CommentSubject"/>
    <w:rsid w:val="00A8282A"/>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A8282A"/>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A8282A"/>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A8282A"/>
    <w:pPr>
      <w:ind w:left="130" w:right="176"/>
    </w:pPr>
  </w:style>
  <w:style w:type="paragraph" w:customStyle="1" w:styleId="ListResult">
    <w:name w:val="List Result"/>
    <w:basedOn w:val="ListContinue"/>
    <w:link w:val="ListResultChar"/>
    <w:qFormat/>
    <w:rsid w:val="00A8282A"/>
    <w:pPr>
      <w:ind w:left="720"/>
    </w:pPr>
    <w:rPr>
      <w:rFonts w:eastAsia="SimSun"/>
      <w:i/>
      <w:iCs/>
      <w:lang w:val="en-GB"/>
    </w:rPr>
  </w:style>
  <w:style w:type="character" w:customStyle="1" w:styleId="ListResultChar">
    <w:name w:val="List Result Char"/>
    <w:link w:val="ListResult"/>
    <w:rsid w:val="00A8282A"/>
    <w:rPr>
      <w:rFonts w:ascii="Times New Roman" w:eastAsia="SimSun" w:hAnsi="Times New Roman" w:cs="Times New Roman"/>
      <w:i/>
      <w:iCs/>
      <w:szCs w:val="24"/>
      <w:lang w:val="en-GB"/>
    </w:rPr>
  </w:style>
  <w:style w:type="paragraph" w:styleId="Index1">
    <w:name w:val="index 1"/>
    <w:basedOn w:val="Normal"/>
    <w:next w:val="Normal"/>
    <w:autoRedefine/>
    <w:uiPriority w:val="99"/>
    <w:unhideWhenUsed/>
    <w:rsid w:val="00A8282A"/>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A8282A"/>
    <w:pPr>
      <w:tabs>
        <w:tab w:val="right" w:leader="dot" w:pos="3117"/>
      </w:tabs>
      <w:ind w:left="440" w:hanging="220"/>
    </w:pPr>
    <w:rPr>
      <w:noProof/>
      <w:sz w:val="20"/>
    </w:rPr>
  </w:style>
  <w:style w:type="paragraph" w:styleId="Index3">
    <w:name w:val="index 3"/>
    <w:basedOn w:val="Normal"/>
    <w:next w:val="Normal"/>
    <w:autoRedefine/>
    <w:uiPriority w:val="99"/>
    <w:unhideWhenUsed/>
    <w:rsid w:val="00A8282A"/>
    <w:pPr>
      <w:tabs>
        <w:tab w:val="right" w:leader="dot" w:pos="3117"/>
      </w:tabs>
      <w:ind w:left="660" w:hanging="220"/>
    </w:pPr>
    <w:rPr>
      <w:sz w:val="20"/>
    </w:rPr>
  </w:style>
  <w:style w:type="paragraph" w:styleId="Revision">
    <w:name w:val="Revision"/>
    <w:hidden/>
    <w:uiPriority w:val="99"/>
    <w:semiHidden/>
    <w:rsid w:val="00A8282A"/>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A8282A"/>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A8282A"/>
    <w:rPr>
      <w:sz w:val="20"/>
      <w:szCs w:val="20"/>
    </w:rPr>
  </w:style>
  <w:style w:type="character" w:customStyle="1" w:styleId="FootnoteTextChar">
    <w:name w:val="Footnote Text Char"/>
    <w:basedOn w:val="DefaultParagraphFont"/>
    <w:link w:val="FootnoteText"/>
    <w:uiPriority w:val="99"/>
    <w:semiHidden/>
    <w:rsid w:val="00A8282A"/>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A8282A"/>
    <w:rPr>
      <w:vertAlign w:val="superscript"/>
    </w:rPr>
  </w:style>
  <w:style w:type="table" w:styleId="PlainTable4">
    <w:name w:val="Plain Table 4"/>
    <w:basedOn w:val="TableNormal"/>
    <w:uiPriority w:val="44"/>
    <w:rsid w:val="00A8282A"/>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282A"/>
    <w:pPr>
      <w:ind w:left="720"/>
      <w:contextualSpacing/>
    </w:pPr>
  </w:style>
  <w:style w:type="paragraph" w:customStyle="1" w:styleId="Keystroke">
    <w:name w:val="Keystroke"/>
    <w:basedOn w:val="Normal"/>
    <w:qFormat/>
    <w:rsid w:val="00A8282A"/>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A8282A"/>
    <w:pPr>
      <w:spacing w:after="0" w:line="240" w:lineRule="auto"/>
    </w:pPr>
    <w:rPr>
      <w:lang w:val="en-AU"/>
    </w:r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A8282A"/>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A8282A"/>
  </w:style>
  <w:style w:type="character" w:customStyle="1" w:styleId="bold">
    <w:name w:val="bold"/>
    <w:basedOn w:val="DefaultParagraphFont"/>
    <w:rsid w:val="00A8282A"/>
  </w:style>
  <w:style w:type="character" w:styleId="FollowedHyperlink">
    <w:name w:val="FollowedHyperlink"/>
    <w:basedOn w:val="DefaultParagraphFont"/>
    <w:uiPriority w:val="99"/>
    <w:semiHidden/>
    <w:unhideWhenUsed/>
    <w:rsid w:val="00A8282A"/>
    <w:rPr>
      <w:color w:val="954F72" w:themeColor="followedHyperlink"/>
      <w:u w:val="single"/>
    </w:rPr>
  </w:style>
  <w:style w:type="character" w:customStyle="1" w:styleId="italic">
    <w:name w:val="italic"/>
    <w:basedOn w:val="DefaultParagraphFont"/>
    <w:rsid w:val="00A8282A"/>
  </w:style>
  <w:style w:type="paragraph" w:styleId="ListBullet4">
    <w:name w:val="List Bullet 4"/>
    <w:basedOn w:val="Normal"/>
    <w:uiPriority w:val="99"/>
    <w:unhideWhenUsed/>
    <w:rsid w:val="00A8282A"/>
    <w:pPr>
      <w:numPr>
        <w:numId w:val="6"/>
      </w:numPr>
      <w:contextualSpacing/>
    </w:pPr>
  </w:style>
  <w:style w:type="paragraph" w:styleId="NormalWeb">
    <w:name w:val="Normal (Web)"/>
    <w:basedOn w:val="Normal"/>
    <w:uiPriority w:val="99"/>
    <w:semiHidden/>
    <w:unhideWhenUsed/>
    <w:rsid w:val="00A8282A"/>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A8282A"/>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8282A"/>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A8282A"/>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A8282A"/>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A8282A"/>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3070">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542443625">
      <w:bodyDiv w:val="1"/>
      <w:marLeft w:val="0"/>
      <w:marRight w:val="0"/>
      <w:marTop w:val="0"/>
      <w:marBottom w:val="0"/>
      <w:divBdr>
        <w:top w:val="none" w:sz="0" w:space="0" w:color="auto"/>
        <w:left w:val="none" w:sz="0" w:space="0" w:color="auto"/>
        <w:bottom w:val="none" w:sz="0" w:space="0" w:color="auto"/>
        <w:right w:val="none" w:sz="0" w:space="0" w:color="auto"/>
      </w:divBdr>
    </w:div>
    <w:div w:id="764303580">
      <w:bodyDiv w:val="1"/>
      <w:marLeft w:val="0"/>
      <w:marRight w:val="0"/>
      <w:marTop w:val="0"/>
      <w:marBottom w:val="0"/>
      <w:divBdr>
        <w:top w:val="none" w:sz="0" w:space="0" w:color="auto"/>
        <w:left w:val="none" w:sz="0" w:space="0" w:color="auto"/>
        <w:bottom w:val="none" w:sz="0" w:space="0" w:color="auto"/>
        <w:right w:val="none" w:sz="0" w:space="0" w:color="auto"/>
      </w:divBdr>
    </w:div>
    <w:div w:id="1368792390">
      <w:bodyDiv w:val="1"/>
      <w:marLeft w:val="0"/>
      <w:marRight w:val="0"/>
      <w:marTop w:val="0"/>
      <w:marBottom w:val="0"/>
      <w:divBdr>
        <w:top w:val="none" w:sz="0" w:space="0" w:color="auto"/>
        <w:left w:val="none" w:sz="0" w:space="0" w:color="auto"/>
        <w:bottom w:val="none" w:sz="0" w:space="0" w:color="auto"/>
        <w:right w:val="none" w:sz="0" w:space="0" w:color="auto"/>
      </w:divBdr>
    </w:div>
    <w:div w:id="1411855760">
      <w:bodyDiv w:val="1"/>
      <w:marLeft w:val="0"/>
      <w:marRight w:val="0"/>
      <w:marTop w:val="0"/>
      <w:marBottom w:val="0"/>
      <w:divBdr>
        <w:top w:val="none" w:sz="0" w:space="0" w:color="auto"/>
        <w:left w:val="none" w:sz="0" w:space="0" w:color="auto"/>
        <w:bottom w:val="none" w:sz="0" w:space="0" w:color="auto"/>
        <w:right w:val="none" w:sz="0" w:space="0" w:color="auto"/>
      </w:divBdr>
    </w:div>
    <w:div w:id="1419600392">
      <w:bodyDiv w:val="1"/>
      <w:marLeft w:val="0"/>
      <w:marRight w:val="0"/>
      <w:marTop w:val="0"/>
      <w:marBottom w:val="0"/>
      <w:divBdr>
        <w:top w:val="none" w:sz="0" w:space="0" w:color="auto"/>
        <w:left w:val="none" w:sz="0" w:space="0" w:color="auto"/>
        <w:bottom w:val="none" w:sz="0" w:space="0" w:color="auto"/>
        <w:right w:val="none" w:sz="0" w:space="0" w:color="auto"/>
      </w:divBdr>
    </w:div>
    <w:div w:id="1496533367">
      <w:bodyDiv w:val="1"/>
      <w:marLeft w:val="0"/>
      <w:marRight w:val="0"/>
      <w:marTop w:val="0"/>
      <w:marBottom w:val="0"/>
      <w:divBdr>
        <w:top w:val="none" w:sz="0" w:space="0" w:color="auto"/>
        <w:left w:val="none" w:sz="0" w:space="0" w:color="auto"/>
        <w:bottom w:val="none" w:sz="0" w:space="0" w:color="auto"/>
        <w:right w:val="none" w:sz="0" w:space="0" w:color="auto"/>
      </w:divBdr>
    </w:div>
    <w:div w:id="1963657669">
      <w:bodyDiv w:val="1"/>
      <w:marLeft w:val="0"/>
      <w:marRight w:val="0"/>
      <w:marTop w:val="0"/>
      <w:marBottom w:val="0"/>
      <w:divBdr>
        <w:top w:val="none" w:sz="0" w:space="0" w:color="auto"/>
        <w:left w:val="none" w:sz="0" w:space="0" w:color="auto"/>
        <w:bottom w:val="none" w:sz="0" w:space="0" w:color="auto"/>
        <w:right w:val="none" w:sz="0" w:space="0" w:color="auto"/>
      </w:divBdr>
    </w:div>
    <w:div w:id="2004694634">
      <w:bodyDiv w:val="1"/>
      <w:marLeft w:val="0"/>
      <w:marRight w:val="0"/>
      <w:marTop w:val="0"/>
      <w:marBottom w:val="0"/>
      <w:divBdr>
        <w:top w:val="none" w:sz="0" w:space="0" w:color="auto"/>
        <w:left w:val="none" w:sz="0" w:space="0" w:color="auto"/>
        <w:bottom w:val="none" w:sz="0" w:space="0" w:color="auto"/>
        <w:right w:val="none" w:sz="0" w:space="0" w:color="auto"/>
      </w:divBdr>
    </w:div>
    <w:div w:id="2069068374">
      <w:bodyDiv w:val="1"/>
      <w:marLeft w:val="0"/>
      <w:marRight w:val="0"/>
      <w:marTop w:val="0"/>
      <w:marBottom w:val="0"/>
      <w:divBdr>
        <w:top w:val="none" w:sz="0" w:space="0" w:color="auto"/>
        <w:left w:val="none" w:sz="0" w:space="0" w:color="auto"/>
        <w:bottom w:val="none" w:sz="0" w:space="0" w:color="auto"/>
        <w:right w:val="none" w:sz="0" w:space="0" w:color="auto"/>
      </w:divBdr>
    </w:div>
    <w:div w:id="21344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Instructional Content A5 - 4cm.dotx</Template>
  <TotalTime>1489</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jjpdq82@yahoo.com.au</dc:creator>
  <cp:keywords/>
  <dc:description/>
  <cp:lastModifiedBy>jjpdq82@yahoo.com.au</cp:lastModifiedBy>
  <cp:revision>7</cp:revision>
  <dcterms:created xsi:type="dcterms:W3CDTF">2021-11-03T07:51:00Z</dcterms:created>
  <dcterms:modified xsi:type="dcterms:W3CDTF">2021-11-05T08:29:00Z</dcterms:modified>
</cp:coreProperties>
</file>