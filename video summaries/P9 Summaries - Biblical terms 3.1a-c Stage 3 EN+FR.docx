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4"/>
        <w:gridCol w:w="3507"/>
      </w:tblGrid>
      <w:tr w:rsidR="0074608B" w:rsidRPr="009027B3" w:rsidTr="007124B5">
        <w:tc>
          <w:tcPr>
            <w:tcW w:w="4508" w:type="dxa"/>
          </w:tcPr>
          <w:p w:rsidR="0074608B" w:rsidRPr="00007E3E" w:rsidRDefault="00966195" w:rsidP="00966195">
            <w:pPr>
              <w:pStyle w:val="Heading2"/>
              <w:outlineLvl w:val="1"/>
              <w:rPr>
                <w:lang w:val="en-US"/>
              </w:rPr>
            </w:pPr>
            <w:bookmarkStart w:id="0" w:name="_GoBack" w:colFirst="1" w:colLast="1"/>
            <w:r w:rsidRPr="00007E3E">
              <w:rPr>
                <w:lang w:val="en-US"/>
              </w:rPr>
              <w:t xml:space="preserve">PT9 </w:t>
            </w:r>
            <w:r w:rsidR="009027B3" w:rsidRPr="00007E3E">
              <w:rPr>
                <w:lang w:val="en-US"/>
              </w:rPr>
              <w:t>3.1a Biblical Terms – Comparative texts</w:t>
            </w:r>
          </w:p>
          <w:p w:rsidR="009027B3" w:rsidRPr="009027B3" w:rsidRDefault="009027B3" w:rsidP="0057669B">
            <w:pPr>
              <w:rPr>
                <w:lang w:val="en-US"/>
              </w:rPr>
            </w:pPr>
            <w:r w:rsidRPr="009027B3">
              <w:rPr>
                <w:lang w:val="en-US"/>
              </w:rPr>
              <w:t xml:space="preserve">One of the additional features in the full Biblical Terms window is the option to display comparative texts. </w:t>
            </w:r>
          </w:p>
          <w:p w:rsidR="009027B3" w:rsidRDefault="009027B3" w:rsidP="009027B3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To display comparative texts</w:t>
            </w:r>
            <w:r w:rsidRPr="009027B3">
              <w:rPr>
                <w:lang w:val="en-US"/>
              </w:rPr>
              <w:t xml:space="preserve"> </w:t>
            </w:r>
          </w:p>
          <w:p w:rsidR="009027B3" w:rsidRPr="009027B3" w:rsidRDefault="009027B3" w:rsidP="009027B3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027B3">
              <w:rPr>
                <w:lang w:val="en-US"/>
              </w:rPr>
              <w:t xml:space="preserve">lick on the </w:t>
            </w:r>
            <w:r w:rsidRPr="00007E3E">
              <w:rPr>
                <w:rStyle w:val="UserInterface"/>
                <w:lang w:val="en-US"/>
              </w:rPr>
              <w:t>Comparative Texts</w:t>
            </w:r>
            <w:r w:rsidRPr="009027B3">
              <w:rPr>
                <w:lang w:val="en-US"/>
              </w:rPr>
              <w:t xml:space="preserve"> button on the toolbar. </w:t>
            </w:r>
          </w:p>
          <w:p w:rsidR="009027B3" w:rsidRPr="009027B3" w:rsidRDefault="009027B3" w:rsidP="009027B3">
            <w:pPr>
              <w:pStyle w:val="ListResult"/>
            </w:pPr>
            <w:r w:rsidRPr="009027B3">
              <w:t xml:space="preserve">The Select Texts dialog box opens. </w:t>
            </w:r>
          </w:p>
          <w:p w:rsidR="009027B3" w:rsidRDefault="009027B3" w:rsidP="009027B3">
            <w:pPr>
              <w:pStyle w:val="ListBullet"/>
              <w:rPr>
                <w:lang w:val="en-US"/>
              </w:rPr>
            </w:pPr>
            <w:r w:rsidRPr="009027B3">
              <w:rPr>
                <w:lang w:val="en-US"/>
              </w:rPr>
              <w:t xml:space="preserve">Scroll down to find the resource you want to add, </w:t>
            </w:r>
          </w:p>
          <w:p w:rsidR="009027B3" w:rsidRPr="009027B3" w:rsidRDefault="009027B3" w:rsidP="009027B3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027B3">
              <w:rPr>
                <w:lang w:val="en-US"/>
              </w:rPr>
              <w:t xml:space="preserve">lick </w:t>
            </w:r>
            <w:r>
              <w:rPr>
                <w:lang w:val="en-US"/>
              </w:rPr>
              <w:t>on the resource</w:t>
            </w:r>
            <w:r w:rsidRPr="009027B3">
              <w:rPr>
                <w:lang w:val="en-US"/>
              </w:rPr>
              <w:t xml:space="preserve">. </w:t>
            </w:r>
          </w:p>
          <w:p w:rsidR="009027B3" w:rsidRPr="009027B3" w:rsidRDefault="009027B3" w:rsidP="009027B3">
            <w:pPr>
              <w:pStyle w:val="ListBullet"/>
              <w:rPr>
                <w:lang w:val="en-US"/>
              </w:rPr>
            </w:pPr>
            <w:r w:rsidRPr="009027B3">
              <w:rPr>
                <w:lang w:val="en-US"/>
              </w:rPr>
              <w:t>Click on the “</w:t>
            </w:r>
            <w:r w:rsidRPr="00007E3E">
              <w:rPr>
                <w:rStyle w:val="UserInterface"/>
                <w:lang w:val="en-US"/>
              </w:rPr>
              <w:t>move right</w:t>
            </w:r>
            <w:r w:rsidRPr="009027B3">
              <w:rPr>
                <w:lang w:val="en-US"/>
              </w:rPr>
              <w:t xml:space="preserve">” arrow to add it to the list of Selected texts. </w:t>
            </w:r>
          </w:p>
          <w:p w:rsidR="009027B3" w:rsidRPr="009027B3" w:rsidRDefault="009027B3" w:rsidP="009027B3">
            <w:pPr>
              <w:pStyle w:val="ListBullet"/>
              <w:rPr>
                <w:lang w:val="en-US"/>
              </w:rPr>
            </w:pPr>
            <w:r w:rsidRPr="009027B3">
              <w:rPr>
                <w:lang w:val="en-US"/>
              </w:rPr>
              <w:t xml:space="preserve">Do this for any other texts that will help you, like important reference texts such as the NIV or RSV. </w:t>
            </w:r>
          </w:p>
          <w:p w:rsidR="009027B3" w:rsidRDefault="009027B3" w:rsidP="009027B3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Reorder texts</w:t>
            </w:r>
          </w:p>
          <w:p w:rsidR="009027B3" w:rsidRDefault="009027B3" w:rsidP="009027B3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Add texts to the selected texts list.</w:t>
            </w:r>
          </w:p>
          <w:p w:rsidR="009027B3" w:rsidRPr="009027B3" w:rsidRDefault="009027B3" w:rsidP="009027B3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027B3">
              <w:rPr>
                <w:lang w:val="en-US"/>
              </w:rPr>
              <w:t>lick the up and down arrows.</w:t>
            </w:r>
          </w:p>
          <w:p w:rsidR="009027B3" w:rsidRDefault="009027B3" w:rsidP="009027B3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9027B3">
              <w:rPr>
                <w:rStyle w:val="UserInterface"/>
              </w:rPr>
              <w:t>OK</w:t>
            </w:r>
            <w:r w:rsidRPr="009027B3">
              <w:rPr>
                <w:lang w:val="en-US"/>
              </w:rPr>
              <w:t xml:space="preserve"> </w:t>
            </w:r>
          </w:p>
          <w:p w:rsidR="007F21CE" w:rsidRPr="009027B3" w:rsidRDefault="007F21CE" w:rsidP="007F21CE">
            <w:pPr>
              <w:pStyle w:val="ListResult"/>
            </w:pPr>
            <w:r>
              <w:t>The texts are displayed in the concordance area next to your vernacular text.</w:t>
            </w:r>
          </w:p>
          <w:p w:rsidR="009027B3" w:rsidRPr="007F21CE" w:rsidRDefault="007F21CE" w:rsidP="007F21CE">
            <w:pPr>
              <w:pStyle w:val="ListResult"/>
            </w:pPr>
            <w:r>
              <w:t>T</w:t>
            </w:r>
            <w:r w:rsidR="009027B3" w:rsidRPr="009027B3">
              <w:t xml:space="preserve">he renderings are listed as well as being highlighted in the verse. </w:t>
            </w:r>
          </w:p>
        </w:tc>
        <w:tc>
          <w:tcPr>
            <w:tcW w:w="4508" w:type="dxa"/>
          </w:tcPr>
          <w:p w:rsidR="00007E3E" w:rsidRPr="008961AC" w:rsidRDefault="00007E3E" w:rsidP="00007E3E">
            <w:pPr>
              <w:pStyle w:val="Heading2"/>
              <w:outlineLvl w:val="1"/>
            </w:pPr>
            <w:r w:rsidRPr="008961AC">
              <w:t>PT9 3.1a Termes bibliques Textes comparatifs</w:t>
            </w:r>
          </w:p>
          <w:p w:rsidR="00007E3E" w:rsidRPr="008961AC" w:rsidRDefault="00007E3E" w:rsidP="00007E3E">
            <w:pPr>
              <w:pStyle w:val="BodyText"/>
            </w:pPr>
            <w:r w:rsidRPr="008961AC">
              <w:t xml:space="preserve">L'une des fonctions supplémentaires de la fenêtre complète des termes bibliques est l'option d'afficher des textes comparatifs. </w:t>
            </w:r>
          </w:p>
          <w:p w:rsidR="00007E3E" w:rsidRPr="008961AC" w:rsidRDefault="00007E3E" w:rsidP="00007E3E">
            <w:pPr>
              <w:pStyle w:val="Heading4"/>
              <w:outlineLvl w:val="3"/>
            </w:pPr>
            <w:r w:rsidRPr="008961AC">
              <w:t xml:space="preserve">Afficher les textes comparatifs </w:t>
            </w:r>
          </w:p>
          <w:p w:rsidR="00007E3E" w:rsidRPr="008961AC" w:rsidRDefault="00007E3E" w:rsidP="00007E3E">
            <w:pPr>
              <w:pStyle w:val="ListBullet"/>
            </w:pPr>
            <w:r w:rsidRPr="008961AC">
              <w:t>Cliquez sur le bouton</w:t>
            </w:r>
            <w:r w:rsidRPr="008961AC">
              <w:rPr>
                <w:rStyle w:val="UserInterface"/>
              </w:rPr>
              <w:t xml:space="preserve"> Textes comparatifs </w:t>
            </w:r>
            <w:r w:rsidRPr="008961AC">
              <w:t xml:space="preserve">de la barre d'outils. </w:t>
            </w:r>
          </w:p>
          <w:p w:rsidR="00007E3E" w:rsidRPr="008961AC" w:rsidRDefault="00007E3E" w:rsidP="00007E3E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 xml:space="preserve">La boîte de dialogue Sélectionner les textes </w:t>
            </w:r>
            <w:r w:rsidR="008961AC">
              <w:rPr>
                <w:lang w:val="fr-FR"/>
              </w:rPr>
              <w:t>s’affiche</w:t>
            </w:r>
            <w:r w:rsidRPr="008961AC">
              <w:rPr>
                <w:lang w:val="fr-FR"/>
              </w:rPr>
              <w:t xml:space="preserve">. </w:t>
            </w:r>
          </w:p>
          <w:p w:rsidR="00007E3E" w:rsidRPr="008961AC" w:rsidRDefault="00007E3E" w:rsidP="00007E3E">
            <w:pPr>
              <w:pStyle w:val="ListBullet"/>
            </w:pPr>
            <w:r w:rsidRPr="008961AC">
              <w:t xml:space="preserve">Faites défiler la liste pour trouver la ressource que vous voulez ajouter, </w:t>
            </w:r>
          </w:p>
          <w:p w:rsidR="00007E3E" w:rsidRPr="008961AC" w:rsidRDefault="00007E3E" w:rsidP="00007E3E">
            <w:pPr>
              <w:pStyle w:val="ListBullet"/>
            </w:pPr>
            <w:r w:rsidRPr="008961AC">
              <w:t xml:space="preserve">Cliquez sur la ressource. </w:t>
            </w:r>
          </w:p>
          <w:p w:rsidR="00007E3E" w:rsidRPr="008961AC" w:rsidRDefault="00007E3E" w:rsidP="00007E3E">
            <w:pPr>
              <w:pStyle w:val="ListBullet"/>
            </w:pPr>
            <w:r w:rsidRPr="008961AC">
              <w:t xml:space="preserve">Cliquez sur la </w:t>
            </w:r>
            <w:r w:rsidRPr="008961AC">
              <w:rPr>
                <w:rStyle w:val="UserInterface"/>
              </w:rPr>
              <w:t>flèche</w:t>
            </w:r>
            <w:r w:rsidRPr="008961AC">
              <w:t xml:space="preserve"> "déplacer vers la droite" pour l'ajouter à la liste des textes sélectionnés. </w:t>
            </w:r>
          </w:p>
          <w:p w:rsidR="00007E3E" w:rsidRPr="008961AC" w:rsidRDefault="00007E3E" w:rsidP="00007E3E">
            <w:pPr>
              <w:pStyle w:val="ListBullet"/>
            </w:pPr>
            <w:r w:rsidRPr="008961AC">
              <w:t xml:space="preserve">Faites de même pour tout autre texte qui vous sera utile, comme les textes de référence importants tels que le TOB ou le NBS. </w:t>
            </w:r>
          </w:p>
          <w:p w:rsidR="00007E3E" w:rsidRPr="008961AC" w:rsidRDefault="00007E3E" w:rsidP="00007E3E">
            <w:pPr>
              <w:pStyle w:val="Heading4"/>
              <w:outlineLvl w:val="3"/>
            </w:pPr>
            <w:r w:rsidRPr="008961AC">
              <w:t>Réorganiser les textes</w:t>
            </w:r>
          </w:p>
          <w:p w:rsidR="00007E3E" w:rsidRPr="008961AC" w:rsidRDefault="00007E3E" w:rsidP="00007E3E">
            <w:pPr>
              <w:pStyle w:val="ListBullet"/>
            </w:pPr>
            <w:r w:rsidRPr="008961AC">
              <w:t>Ajoutez des textes à la liste des textes sélectionnés.</w:t>
            </w:r>
          </w:p>
          <w:p w:rsidR="00007E3E" w:rsidRPr="008961AC" w:rsidRDefault="00007E3E" w:rsidP="00007E3E">
            <w:pPr>
              <w:pStyle w:val="ListBullet"/>
            </w:pPr>
            <w:r w:rsidRPr="008961AC">
              <w:t>Cliquez sur les flèches haut et bas.</w:t>
            </w:r>
          </w:p>
          <w:p w:rsidR="00007E3E" w:rsidRPr="008961AC" w:rsidRDefault="00007E3E" w:rsidP="00007E3E">
            <w:pPr>
              <w:pStyle w:val="ListBullet"/>
            </w:pPr>
            <w:r w:rsidRPr="008961AC">
              <w:t xml:space="preserve">Cliquez sur </w:t>
            </w:r>
            <w:r w:rsidRPr="008961AC">
              <w:rPr>
                <w:rStyle w:val="UserInterface"/>
              </w:rPr>
              <w:t>OK</w:t>
            </w:r>
            <w:r w:rsidRPr="008961AC">
              <w:t xml:space="preserve"> </w:t>
            </w:r>
          </w:p>
          <w:p w:rsidR="00007E3E" w:rsidRPr="008961AC" w:rsidRDefault="00007E3E" w:rsidP="00007E3E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 xml:space="preserve">Les textes sont affichés dans la zone de concordance à </w:t>
            </w:r>
            <w:r w:rsidRPr="008961AC">
              <w:rPr>
                <w:lang w:val="fr-FR"/>
              </w:rPr>
              <w:lastRenderedPageBreak/>
              <w:t>côté de votre texte vernaculaire.</w:t>
            </w:r>
          </w:p>
          <w:p w:rsidR="0074608B" w:rsidRPr="008961AC" w:rsidRDefault="00007E3E" w:rsidP="00007E3E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>Les équivalents sont listées et mises en évidence dans le verset.</w:t>
            </w:r>
          </w:p>
        </w:tc>
      </w:tr>
      <w:tr w:rsidR="0074608B" w:rsidRPr="00FE661C" w:rsidTr="007124B5">
        <w:tc>
          <w:tcPr>
            <w:tcW w:w="4508" w:type="dxa"/>
          </w:tcPr>
          <w:p w:rsidR="0074608B" w:rsidRPr="004B24E0" w:rsidRDefault="000C1FB2" w:rsidP="000C1FB2">
            <w:pPr>
              <w:pStyle w:val="Heading2"/>
              <w:outlineLvl w:val="1"/>
              <w:rPr>
                <w:lang w:val="en-US"/>
              </w:rPr>
            </w:pPr>
            <w:r w:rsidRPr="004B24E0">
              <w:rPr>
                <w:lang w:val="en-US"/>
              </w:rPr>
              <w:lastRenderedPageBreak/>
              <w:t>PT9 3.1b Biblical Terms Achieving consistency</w:t>
            </w:r>
          </w:p>
          <w:p w:rsidR="000C1FB2" w:rsidRPr="000C1FB2" w:rsidRDefault="000C1FB2" w:rsidP="0057669B">
            <w:pPr>
              <w:rPr>
                <w:lang w:val="en-US"/>
              </w:rPr>
            </w:pPr>
            <w:r w:rsidRPr="000C1FB2">
              <w:rPr>
                <w:lang w:val="en-US"/>
              </w:rPr>
              <w:t xml:space="preserve">In this video we are going to look at some additional ways that the Biblical Terms Tool can help us achieve a consistent translation. </w:t>
            </w:r>
          </w:p>
          <w:p w:rsidR="000C1FB2" w:rsidRPr="000C1FB2" w:rsidRDefault="000C1FB2" w:rsidP="00FE661C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C1FB2">
              <w:rPr>
                <w:lang w:val="en-US"/>
              </w:rPr>
              <w:t xml:space="preserve">et the verse </w:t>
            </w:r>
            <w:r w:rsidR="00FE661C">
              <w:rPr>
                <w:lang w:val="en-US"/>
              </w:rPr>
              <w:t>filter</w:t>
            </w:r>
            <w:r w:rsidRPr="000C1FB2">
              <w:rPr>
                <w:lang w:val="en-US"/>
              </w:rPr>
              <w:t xml:space="preserve"> </w:t>
            </w:r>
          </w:p>
          <w:p w:rsidR="000C1FB2" w:rsidRPr="000C1FB2" w:rsidRDefault="000C1FB2" w:rsidP="0004365B">
            <w:pPr>
              <w:pStyle w:val="ListBullet"/>
              <w:rPr>
                <w:lang w:val="en-US"/>
              </w:rPr>
            </w:pPr>
            <w:r w:rsidRPr="000C1FB2">
              <w:rPr>
                <w:lang w:val="en-US"/>
              </w:rPr>
              <w:t>Click the verses filter and select “</w:t>
            </w:r>
            <w:r w:rsidRPr="007124B5">
              <w:rPr>
                <w:rStyle w:val="UserInterface"/>
                <w:lang w:val="en-US"/>
              </w:rPr>
              <w:t>Choose</w:t>
            </w:r>
            <w:r w:rsidRPr="000C1FB2">
              <w:rPr>
                <w:lang w:val="en-US"/>
              </w:rPr>
              <w:t xml:space="preserve">”. </w:t>
            </w:r>
          </w:p>
          <w:p w:rsidR="000C1FB2" w:rsidRPr="000C1FB2" w:rsidRDefault="000C1FB2" w:rsidP="0004365B">
            <w:pPr>
              <w:pStyle w:val="ListResult"/>
            </w:pPr>
            <w:r w:rsidRPr="000C1FB2">
              <w:t xml:space="preserve">The Choose dialog box opens. </w:t>
            </w:r>
          </w:p>
          <w:p w:rsidR="000C1FB2" w:rsidRPr="000C1FB2" w:rsidRDefault="000C1FB2" w:rsidP="0004365B">
            <w:pPr>
              <w:pStyle w:val="ListBullet"/>
              <w:rPr>
                <w:lang w:val="en-US"/>
              </w:rPr>
            </w:pPr>
            <w:r w:rsidRPr="000C1FB2">
              <w:rPr>
                <w:lang w:val="en-US"/>
              </w:rPr>
              <w:t xml:space="preserve">Click the Books tab. </w:t>
            </w:r>
          </w:p>
          <w:p w:rsidR="000C1FB2" w:rsidRPr="000C1FB2" w:rsidRDefault="000C1FB2" w:rsidP="0004365B">
            <w:pPr>
              <w:pStyle w:val="ListBullet"/>
              <w:rPr>
                <w:lang w:val="en-US"/>
              </w:rPr>
            </w:pPr>
            <w:r w:rsidRPr="000C1FB2">
              <w:rPr>
                <w:lang w:val="en-US"/>
              </w:rPr>
              <w:t xml:space="preserve">Click New Testament. </w:t>
            </w:r>
          </w:p>
          <w:p w:rsidR="000C1FB2" w:rsidRPr="000C1FB2" w:rsidRDefault="000C1FB2" w:rsidP="0004365B">
            <w:pPr>
              <w:pStyle w:val="ListResult"/>
            </w:pPr>
            <w:r w:rsidRPr="000C1FB2">
              <w:t xml:space="preserve">All the books in the New Testament are now selected. </w:t>
            </w:r>
          </w:p>
          <w:p w:rsidR="000C1FB2" w:rsidRPr="000C1FB2" w:rsidRDefault="000C1FB2" w:rsidP="0004365B">
            <w:pPr>
              <w:pStyle w:val="ListBullet"/>
              <w:rPr>
                <w:lang w:val="en-US"/>
              </w:rPr>
            </w:pPr>
            <w:r w:rsidRPr="000C1FB2">
              <w:rPr>
                <w:lang w:val="en-US"/>
              </w:rPr>
              <w:t xml:space="preserve">Click [OK]. </w:t>
            </w:r>
          </w:p>
          <w:p w:rsidR="0004365B" w:rsidRDefault="0004365B" w:rsidP="0004365B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C1FB2" w:rsidRPr="000C1FB2">
              <w:rPr>
                <w:lang w:val="en-US"/>
              </w:rPr>
              <w:t>ind a biblical term</w:t>
            </w:r>
          </w:p>
          <w:p w:rsidR="000C1FB2" w:rsidRPr="000C1FB2" w:rsidRDefault="0004365B" w:rsidP="0004365B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="00FE661C">
              <w:rPr>
                <w:lang w:val="en-US"/>
              </w:rPr>
              <w:t xml:space="preserve">in </w:t>
            </w:r>
            <w:r>
              <w:rPr>
                <w:lang w:val="en-US"/>
              </w:rPr>
              <w:t xml:space="preserve">the </w:t>
            </w:r>
            <w:r w:rsidR="000C1FB2" w:rsidRPr="000C1FB2">
              <w:rPr>
                <w:lang w:val="en-US"/>
              </w:rPr>
              <w:t xml:space="preserve">Find </w:t>
            </w:r>
            <w:r>
              <w:rPr>
                <w:lang w:val="en-US"/>
              </w:rPr>
              <w:t>box.</w:t>
            </w:r>
            <w:r w:rsidR="000C1FB2" w:rsidRPr="000C1FB2">
              <w:rPr>
                <w:lang w:val="en-US"/>
              </w:rPr>
              <w:t xml:space="preserve"> </w:t>
            </w:r>
          </w:p>
          <w:p w:rsidR="000C1FB2" w:rsidRPr="000C1FB2" w:rsidRDefault="000C1FB2" w:rsidP="0004365B">
            <w:pPr>
              <w:pStyle w:val="ListBullet"/>
              <w:rPr>
                <w:lang w:val="en-US"/>
              </w:rPr>
            </w:pPr>
            <w:r w:rsidRPr="000C1FB2">
              <w:rPr>
                <w:lang w:val="en-US"/>
              </w:rPr>
              <w:t xml:space="preserve">Type </w:t>
            </w:r>
            <w:r w:rsidR="0004365B">
              <w:rPr>
                <w:lang w:val="en-US"/>
              </w:rPr>
              <w:t>the text to find.</w:t>
            </w:r>
            <w:r w:rsidRPr="000C1FB2">
              <w:rPr>
                <w:lang w:val="en-US"/>
              </w:rPr>
              <w:t xml:space="preserve"> </w:t>
            </w:r>
          </w:p>
          <w:p w:rsidR="0004365B" w:rsidRDefault="0004365B" w:rsidP="0004365B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To correct a typo</w:t>
            </w:r>
          </w:p>
          <w:p w:rsidR="00FE661C" w:rsidRDefault="00FE661C" w:rsidP="0004365B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Click on the term</w:t>
            </w:r>
          </w:p>
          <w:p w:rsidR="000C1FB2" w:rsidRPr="000C1FB2" w:rsidRDefault="0004365B" w:rsidP="0004365B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1FB2" w:rsidRPr="000C1FB2">
              <w:rPr>
                <w:lang w:val="en-US"/>
              </w:rPr>
              <w:t xml:space="preserve">lick the </w:t>
            </w:r>
            <w:r w:rsidR="000C1FB2" w:rsidRPr="004B24E0">
              <w:rPr>
                <w:rStyle w:val="UserInterface"/>
              </w:rPr>
              <w:t>Edit</w:t>
            </w:r>
            <w:r w:rsidR="000C1FB2" w:rsidRPr="000C1FB2">
              <w:rPr>
                <w:lang w:val="en-US"/>
              </w:rPr>
              <w:t xml:space="preserve"> hyperlink. </w:t>
            </w:r>
          </w:p>
          <w:p w:rsidR="000C1FB2" w:rsidRPr="000C1FB2" w:rsidRDefault="004B24E0" w:rsidP="004B24E0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0C1FB2" w:rsidRPr="000C1FB2">
              <w:rPr>
                <w:lang w:val="en-US"/>
              </w:rPr>
              <w:t xml:space="preserve">dit the text in this small window. </w:t>
            </w:r>
          </w:p>
          <w:p w:rsidR="000C1FB2" w:rsidRPr="000C1FB2" w:rsidRDefault="000C1FB2" w:rsidP="004B24E0">
            <w:pPr>
              <w:pStyle w:val="ListBullet"/>
              <w:rPr>
                <w:lang w:val="en-US"/>
              </w:rPr>
            </w:pPr>
            <w:r w:rsidRPr="000C1FB2">
              <w:rPr>
                <w:lang w:val="en-US"/>
              </w:rPr>
              <w:t xml:space="preserve">Click OK to save the changes. </w:t>
            </w:r>
          </w:p>
          <w:p w:rsidR="000C1FB2" w:rsidRPr="000C1FB2" w:rsidRDefault="000C1FB2" w:rsidP="004B24E0">
            <w:pPr>
              <w:pStyle w:val="ListResult"/>
            </w:pPr>
            <w:r w:rsidRPr="000C1FB2">
              <w:t xml:space="preserve">Paratext now recognises the rendering. </w:t>
            </w:r>
          </w:p>
          <w:p w:rsidR="000C1FB2" w:rsidRPr="000C1FB2" w:rsidRDefault="004B24E0" w:rsidP="004B24E0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Approve a w</w:t>
            </w:r>
            <w:r w:rsidR="000C1FB2" w:rsidRPr="000C1FB2">
              <w:rPr>
                <w:lang w:val="en-US"/>
              </w:rPr>
              <w:t xml:space="preserve">ording </w:t>
            </w:r>
            <w:r>
              <w:rPr>
                <w:lang w:val="en-US"/>
              </w:rPr>
              <w:t>even though different</w:t>
            </w:r>
          </w:p>
          <w:p w:rsidR="000C1FB2" w:rsidRPr="000C1FB2" w:rsidRDefault="004B24E0" w:rsidP="004B24E0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  <w:r w:rsidR="000C1FB2" w:rsidRPr="000C1FB2">
              <w:rPr>
                <w:lang w:val="en-US"/>
              </w:rPr>
              <w:t xml:space="preserve">lick on the red X. </w:t>
            </w:r>
          </w:p>
          <w:p w:rsidR="000C1FB2" w:rsidRPr="000C1FB2" w:rsidRDefault="000C1FB2" w:rsidP="004B24E0">
            <w:pPr>
              <w:pStyle w:val="ListResult"/>
            </w:pPr>
            <w:r w:rsidRPr="000C1FB2">
              <w:t>This tells</w:t>
            </w:r>
            <w:r w:rsidR="00FE661C">
              <w:t xml:space="preserve"> Paratext that the wording is appropriate in this context</w:t>
            </w:r>
            <w:r w:rsidRPr="000C1FB2">
              <w:t xml:space="preserve"> even though there is not a specific, explicit rendering. </w:t>
            </w:r>
          </w:p>
          <w:p w:rsidR="000C1FB2" w:rsidRPr="000C1FB2" w:rsidRDefault="004B24E0" w:rsidP="004B24E0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Add a note to remind to discuss</w:t>
            </w:r>
            <w:r w:rsidR="000C1FB2" w:rsidRPr="000C1FB2">
              <w:rPr>
                <w:lang w:val="en-US"/>
              </w:rPr>
              <w:t xml:space="preserve"> </w:t>
            </w:r>
          </w:p>
          <w:p w:rsidR="000C1FB2" w:rsidRDefault="004B24E0" w:rsidP="004B24E0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C1FB2" w:rsidRPr="000C1FB2">
              <w:rPr>
                <w:lang w:val="en-US"/>
              </w:rPr>
              <w:t xml:space="preserve">ouble click the first column next to </w:t>
            </w:r>
            <w:r>
              <w:rPr>
                <w:lang w:val="en-US"/>
              </w:rPr>
              <w:t>the term</w:t>
            </w:r>
            <w:r w:rsidR="000C1FB2" w:rsidRPr="000C1FB2">
              <w:rPr>
                <w:lang w:val="en-US"/>
              </w:rPr>
              <w:t xml:space="preserve">. </w:t>
            </w:r>
          </w:p>
          <w:p w:rsidR="004B24E0" w:rsidRPr="000C1FB2" w:rsidRDefault="004B24E0" w:rsidP="004B24E0">
            <w:pPr>
              <w:pStyle w:val="ListResult"/>
            </w:pPr>
            <w:r>
              <w:t>A note window opens</w:t>
            </w:r>
          </w:p>
          <w:p w:rsidR="000C1FB2" w:rsidRPr="000C1FB2" w:rsidRDefault="000C1FB2" w:rsidP="004B24E0">
            <w:pPr>
              <w:pStyle w:val="ListBullet"/>
              <w:rPr>
                <w:lang w:val="en-US"/>
              </w:rPr>
            </w:pPr>
            <w:r w:rsidRPr="000C1FB2">
              <w:rPr>
                <w:lang w:val="en-US"/>
              </w:rPr>
              <w:t xml:space="preserve">Type the note... </w:t>
            </w:r>
          </w:p>
          <w:p w:rsidR="000C1FB2" w:rsidRPr="000C1FB2" w:rsidRDefault="000C1FB2" w:rsidP="004B24E0">
            <w:pPr>
              <w:pStyle w:val="ListBullet"/>
              <w:rPr>
                <w:lang w:val="en-US"/>
              </w:rPr>
            </w:pPr>
            <w:r w:rsidRPr="000C1FB2">
              <w:rPr>
                <w:lang w:val="en-US"/>
              </w:rPr>
              <w:t xml:space="preserve">Click [OK]. </w:t>
            </w:r>
          </w:p>
          <w:p w:rsidR="004B24E0" w:rsidRDefault="004B24E0" w:rsidP="004B24E0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0C1FB2" w:rsidRPr="000C1FB2">
              <w:rPr>
                <w:lang w:val="en-US"/>
              </w:rPr>
              <w:t xml:space="preserve"> another rendering</w:t>
            </w:r>
          </w:p>
          <w:p w:rsidR="004B24E0" w:rsidRDefault="004B24E0" w:rsidP="004B24E0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0C1FB2" w:rsidRPr="000C1FB2">
              <w:rPr>
                <w:lang w:val="en-US"/>
              </w:rPr>
              <w:t xml:space="preserve"> the text</w:t>
            </w:r>
          </w:p>
          <w:p w:rsidR="000C1FB2" w:rsidRPr="000C1FB2" w:rsidRDefault="004B24E0" w:rsidP="004B24E0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1FB2" w:rsidRPr="000C1FB2">
              <w:rPr>
                <w:lang w:val="en-US"/>
              </w:rPr>
              <w:t xml:space="preserve">lick </w:t>
            </w:r>
            <w:r w:rsidR="000C1FB2" w:rsidRPr="004B24E0">
              <w:rPr>
                <w:rStyle w:val="UserInterface"/>
              </w:rPr>
              <w:t>Add Rendering</w:t>
            </w:r>
            <w:r w:rsidR="000C1FB2" w:rsidRPr="000C1FB2">
              <w:rPr>
                <w:lang w:val="en-US"/>
              </w:rPr>
              <w:t xml:space="preserve">. </w:t>
            </w:r>
          </w:p>
          <w:p w:rsidR="000C1FB2" w:rsidRPr="000C1FB2" w:rsidRDefault="000C1FB2" w:rsidP="004B24E0">
            <w:pPr>
              <w:pStyle w:val="ListResult"/>
            </w:pPr>
            <w:r w:rsidRPr="000C1FB2">
              <w:t xml:space="preserve">The new rendering is added to the row in the Biblical Terms table. </w:t>
            </w:r>
          </w:p>
          <w:p w:rsidR="000C1FB2" w:rsidRPr="000C1FB2" w:rsidRDefault="004B24E0" w:rsidP="004B24E0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r w:rsidR="00031636">
              <w:rPr>
                <w:lang w:val="en-US"/>
              </w:rPr>
              <w:t>a</w:t>
            </w:r>
            <w:r w:rsidR="000C1FB2" w:rsidRPr="000C1FB2">
              <w:rPr>
                <w:lang w:val="en-US"/>
              </w:rPr>
              <w:t xml:space="preserve"> synonym </w:t>
            </w:r>
          </w:p>
          <w:p w:rsidR="000C1FB2" w:rsidRPr="000C1FB2" w:rsidRDefault="000C1FB2" w:rsidP="0057669B">
            <w:pPr>
              <w:rPr>
                <w:lang w:val="en-US"/>
              </w:rPr>
            </w:pPr>
            <w:r w:rsidRPr="000C1FB2">
              <w:rPr>
                <w:lang w:val="en-US"/>
              </w:rPr>
              <w:t xml:space="preserve">For consistency’s sake we should change it. </w:t>
            </w:r>
          </w:p>
          <w:p w:rsidR="000C1FB2" w:rsidRPr="000C1FB2" w:rsidRDefault="000C1FB2" w:rsidP="00FE661C">
            <w:pPr>
              <w:pStyle w:val="ListBullet"/>
              <w:rPr>
                <w:lang w:val="en-US"/>
              </w:rPr>
            </w:pPr>
            <w:r w:rsidRPr="000C1FB2">
              <w:rPr>
                <w:lang w:val="en-US"/>
              </w:rPr>
              <w:t xml:space="preserve">Click the </w:t>
            </w:r>
            <w:r w:rsidRPr="00FE661C">
              <w:rPr>
                <w:rStyle w:val="UserInterface"/>
              </w:rPr>
              <w:t>Edit</w:t>
            </w:r>
            <w:r w:rsidRPr="000C1FB2">
              <w:rPr>
                <w:lang w:val="en-US"/>
              </w:rPr>
              <w:t xml:space="preserve"> hyperlink. </w:t>
            </w:r>
          </w:p>
          <w:p w:rsidR="000C1FB2" w:rsidRPr="000C1FB2" w:rsidRDefault="000C1FB2" w:rsidP="00FE661C">
            <w:pPr>
              <w:pStyle w:val="ListBullet"/>
              <w:rPr>
                <w:lang w:val="en-US"/>
              </w:rPr>
            </w:pPr>
            <w:r w:rsidRPr="000C1FB2">
              <w:rPr>
                <w:lang w:val="en-US"/>
              </w:rPr>
              <w:t xml:space="preserve">Change the word. </w:t>
            </w:r>
          </w:p>
          <w:p w:rsidR="000C1FB2" w:rsidRPr="000C1FB2" w:rsidRDefault="000C1FB2" w:rsidP="00FE661C">
            <w:pPr>
              <w:pStyle w:val="ListBullet"/>
              <w:rPr>
                <w:lang w:val="en-US"/>
              </w:rPr>
            </w:pPr>
            <w:r w:rsidRPr="000C1FB2">
              <w:rPr>
                <w:lang w:val="en-US"/>
              </w:rPr>
              <w:t xml:space="preserve">Click </w:t>
            </w:r>
            <w:r w:rsidRPr="00FE661C">
              <w:rPr>
                <w:rStyle w:val="UserInterface"/>
              </w:rPr>
              <w:t>OK</w:t>
            </w:r>
            <w:r w:rsidRPr="000C1FB2">
              <w:rPr>
                <w:lang w:val="en-US"/>
              </w:rPr>
              <w:t xml:space="preserve">. </w:t>
            </w:r>
          </w:p>
          <w:p w:rsidR="00FE661C" w:rsidRDefault="00FE661C" w:rsidP="00FE661C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Found column</w:t>
            </w:r>
          </w:p>
          <w:p w:rsidR="000C1FB2" w:rsidRPr="000C1FB2" w:rsidRDefault="00FE661C" w:rsidP="0057669B">
            <w:pPr>
              <w:rPr>
                <w:lang w:val="en-US"/>
              </w:rPr>
            </w:pPr>
            <w:r>
              <w:rPr>
                <w:lang w:val="en-US"/>
              </w:rPr>
              <w:t>When a</w:t>
            </w:r>
            <w:r w:rsidR="000C1FB2" w:rsidRPr="000C1FB2">
              <w:rPr>
                <w:lang w:val="en-US"/>
              </w:rPr>
              <w:t>ll occurrences of the biblical term have an identified rendering</w:t>
            </w:r>
            <w:r>
              <w:rPr>
                <w:lang w:val="en-US"/>
              </w:rPr>
              <w:t xml:space="preserve"> a tick is shown</w:t>
            </w:r>
            <w:r w:rsidR="000C1FB2" w:rsidRPr="000C1FB2">
              <w:rPr>
                <w:lang w:val="en-US"/>
              </w:rPr>
              <w:t xml:space="preserve">. </w:t>
            </w:r>
          </w:p>
          <w:p w:rsidR="000C1FB2" w:rsidRPr="000C1FB2" w:rsidRDefault="00FE661C" w:rsidP="0057669B">
            <w:pPr>
              <w:rPr>
                <w:lang w:val="en-US"/>
              </w:rPr>
            </w:pPr>
            <w:r>
              <w:rPr>
                <w:lang w:val="en-US"/>
              </w:rPr>
              <w:t>When t</w:t>
            </w:r>
            <w:r w:rsidR="000C1FB2" w:rsidRPr="000C1FB2">
              <w:rPr>
                <w:lang w:val="en-US"/>
              </w:rPr>
              <w:t xml:space="preserve">he symbol in the Found column includes a tiny X </w:t>
            </w:r>
            <w:r>
              <w:rPr>
                <w:lang w:val="en-US"/>
              </w:rPr>
              <w:t xml:space="preserve">t is </w:t>
            </w:r>
            <w:r w:rsidR="000C1FB2" w:rsidRPr="000C1FB2">
              <w:rPr>
                <w:lang w:val="en-US"/>
              </w:rPr>
              <w:t xml:space="preserve">to remind us that one of the renderings </w:t>
            </w:r>
            <w:r w:rsidR="000C1FB2" w:rsidRPr="000C1FB2">
              <w:rPr>
                <w:lang w:val="en-US"/>
              </w:rPr>
              <w:lastRenderedPageBreak/>
              <w:t xml:space="preserve">is a permitted omission of a rendering. </w:t>
            </w:r>
          </w:p>
          <w:p w:rsidR="000C1FB2" w:rsidRPr="000C1FB2" w:rsidRDefault="000C1FB2" w:rsidP="000C1FB2">
            <w:pPr>
              <w:pStyle w:val="BodyText"/>
              <w:rPr>
                <w:lang w:val="en-US"/>
              </w:rPr>
            </w:pPr>
          </w:p>
        </w:tc>
        <w:tc>
          <w:tcPr>
            <w:tcW w:w="4508" w:type="dxa"/>
          </w:tcPr>
          <w:p w:rsidR="00FE661C" w:rsidRPr="008961AC" w:rsidRDefault="00FE661C" w:rsidP="00FE661C">
            <w:pPr>
              <w:pStyle w:val="Heading2"/>
              <w:outlineLvl w:val="1"/>
            </w:pPr>
            <w:r w:rsidRPr="008961AC">
              <w:lastRenderedPageBreak/>
              <w:t>PT9 3.1b Termes bibliques Atteindre la cohérence</w:t>
            </w:r>
          </w:p>
          <w:p w:rsidR="00FE661C" w:rsidRPr="008961AC" w:rsidRDefault="00FE661C" w:rsidP="0057669B">
            <w:r w:rsidRPr="008961AC">
              <w:t xml:space="preserve">Dans cette vidéo, nous allons voir comment l'outil Termes bibliques peut nous aider à obtenir une traduction cohérente. </w:t>
            </w:r>
          </w:p>
          <w:p w:rsidR="00FE661C" w:rsidRPr="008961AC" w:rsidRDefault="00FE661C" w:rsidP="00FE661C">
            <w:pPr>
              <w:pStyle w:val="Heading4"/>
              <w:outlineLvl w:val="3"/>
            </w:pPr>
            <w:r w:rsidRPr="008961AC">
              <w:t xml:space="preserve">Définir le filtre des versets </w:t>
            </w:r>
          </w:p>
          <w:p w:rsidR="00FE661C" w:rsidRPr="008961AC" w:rsidRDefault="00FE661C" w:rsidP="00FE661C">
            <w:pPr>
              <w:pStyle w:val="ListBullet"/>
            </w:pPr>
            <w:r w:rsidRPr="008961AC">
              <w:t>Cliquez sur le filtre des versets et sélectionnez "</w:t>
            </w:r>
            <w:r w:rsidRPr="008961AC">
              <w:rPr>
                <w:rStyle w:val="UserInterface"/>
              </w:rPr>
              <w:t>Choisir</w:t>
            </w:r>
            <w:r w:rsidRPr="008961AC">
              <w:t xml:space="preserve">". </w:t>
            </w:r>
          </w:p>
          <w:p w:rsidR="00FE661C" w:rsidRPr="008961AC" w:rsidRDefault="00FE661C" w:rsidP="00FE661C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 xml:space="preserve">La boîte de dialogue Choisir </w:t>
            </w:r>
            <w:r w:rsidR="008961AC">
              <w:rPr>
                <w:lang w:val="fr-FR"/>
              </w:rPr>
              <w:t>s’affiche</w:t>
            </w:r>
            <w:r w:rsidRPr="008961AC">
              <w:rPr>
                <w:lang w:val="fr-FR"/>
              </w:rPr>
              <w:t xml:space="preserve">. </w:t>
            </w:r>
          </w:p>
          <w:p w:rsidR="00FE661C" w:rsidRPr="008961AC" w:rsidRDefault="00FE661C" w:rsidP="00FE661C">
            <w:pPr>
              <w:pStyle w:val="ListBullet"/>
            </w:pPr>
            <w:r w:rsidRPr="008961AC">
              <w:t xml:space="preserve">Cliquez sur l'onglet Livres. </w:t>
            </w:r>
          </w:p>
          <w:p w:rsidR="00FE661C" w:rsidRPr="008961AC" w:rsidRDefault="00FE661C" w:rsidP="00FE661C">
            <w:pPr>
              <w:pStyle w:val="ListBullet"/>
            </w:pPr>
            <w:r w:rsidRPr="008961AC">
              <w:t xml:space="preserve">Cliquez sur Nouveau Testament. </w:t>
            </w:r>
          </w:p>
          <w:p w:rsidR="00FE661C" w:rsidRPr="008961AC" w:rsidRDefault="00FE661C" w:rsidP="00FE661C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 xml:space="preserve">Tous les livres du Nouveau Testament sont maintenant sélectionnés. </w:t>
            </w:r>
          </w:p>
          <w:p w:rsidR="00FE661C" w:rsidRPr="008961AC" w:rsidRDefault="00FE661C" w:rsidP="00FE661C">
            <w:pPr>
              <w:pStyle w:val="ListBullet"/>
            </w:pPr>
            <w:r w:rsidRPr="008961AC">
              <w:t>Cliquez sur [</w:t>
            </w:r>
            <w:r w:rsidRPr="008961AC">
              <w:rPr>
                <w:rStyle w:val="UserInterface"/>
              </w:rPr>
              <w:t>OK</w:t>
            </w:r>
            <w:r w:rsidRPr="008961AC">
              <w:t xml:space="preserve">]. </w:t>
            </w:r>
          </w:p>
          <w:p w:rsidR="00FE661C" w:rsidRPr="008961AC" w:rsidRDefault="00FE661C" w:rsidP="00FE661C">
            <w:pPr>
              <w:pStyle w:val="Heading4"/>
              <w:outlineLvl w:val="3"/>
            </w:pPr>
            <w:r w:rsidRPr="008961AC">
              <w:t>Recherche d'un terme biblique</w:t>
            </w:r>
          </w:p>
          <w:p w:rsidR="00FE661C" w:rsidRPr="008961AC" w:rsidRDefault="00FE661C" w:rsidP="00FE661C">
            <w:pPr>
              <w:pStyle w:val="ListBullet"/>
            </w:pPr>
            <w:r w:rsidRPr="008961AC">
              <w:t xml:space="preserve">Cliquez dans la zone de recherche. </w:t>
            </w:r>
          </w:p>
          <w:p w:rsidR="00FE661C" w:rsidRPr="008961AC" w:rsidRDefault="00FE661C" w:rsidP="00FE661C">
            <w:pPr>
              <w:pStyle w:val="ListBullet"/>
            </w:pPr>
            <w:r w:rsidRPr="008961AC">
              <w:t xml:space="preserve">Tapez le texte à rechercher. </w:t>
            </w:r>
          </w:p>
          <w:p w:rsidR="00FE661C" w:rsidRPr="008961AC" w:rsidRDefault="00FE661C" w:rsidP="00FE661C">
            <w:pPr>
              <w:pStyle w:val="Heading4"/>
              <w:outlineLvl w:val="3"/>
            </w:pPr>
            <w:r w:rsidRPr="008961AC">
              <w:t>Pour corriger une coquille</w:t>
            </w:r>
          </w:p>
          <w:p w:rsidR="00FE661C" w:rsidRPr="008961AC" w:rsidRDefault="00FE661C" w:rsidP="00FE661C">
            <w:pPr>
              <w:pStyle w:val="ListBullet"/>
            </w:pPr>
            <w:r w:rsidRPr="008961AC">
              <w:t>Cliquez sur le terme</w:t>
            </w:r>
          </w:p>
          <w:p w:rsidR="00FE661C" w:rsidRPr="008961AC" w:rsidRDefault="00FE661C" w:rsidP="00FE661C">
            <w:pPr>
              <w:pStyle w:val="ListBullet"/>
            </w:pPr>
            <w:r w:rsidRPr="008961AC">
              <w:t xml:space="preserve">Cliquez sur le lien hypertexte </w:t>
            </w:r>
            <w:r w:rsidRPr="008961AC">
              <w:rPr>
                <w:rStyle w:val="UserInterface"/>
              </w:rPr>
              <w:t>Édition</w:t>
            </w:r>
            <w:r w:rsidRPr="008961AC">
              <w:t xml:space="preserve">. </w:t>
            </w:r>
          </w:p>
          <w:p w:rsidR="00FE661C" w:rsidRPr="008961AC" w:rsidRDefault="00FE661C" w:rsidP="00FE661C">
            <w:pPr>
              <w:pStyle w:val="ListBullet"/>
            </w:pPr>
            <w:r w:rsidRPr="008961AC">
              <w:t xml:space="preserve">Modifiez le texte dans cette petite fenêtre. </w:t>
            </w:r>
          </w:p>
          <w:p w:rsidR="00FE661C" w:rsidRPr="008961AC" w:rsidRDefault="00FE661C" w:rsidP="00FE661C">
            <w:pPr>
              <w:pStyle w:val="ListBullet"/>
            </w:pPr>
            <w:r w:rsidRPr="008961AC">
              <w:t xml:space="preserve">Cliquez sur </w:t>
            </w:r>
            <w:r w:rsidRPr="008961AC">
              <w:rPr>
                <w:rStyle w:val="UserInterface"/>
              </w:rPr>
              <w:t>OK</w:t>
            </w:r>
            <w:r w:rsidRPr="008961AC">
              <w:t xml:space="preserve"> pour enregistrer les modifications. </w:t>
            </w:r>
          </w:p>
          <w:p w:rsidR="00FE661C" w:rsidRPr="008961AC" w:rsidRDefault="00FE661C" w:rsidP="00FE661C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lastRenderedPageBreak/>
              <w:t xml:space="preserve">Paratext reconnaît maintenant </w:t>
            </w:r>
            <w:r w:rsidR="00BA59D1" w:rsidRPr="008961AC">
              <w:rPr>
                <w:lang w:val="fr-FR"/>
              </w:rPr>
              <w:t>l’équivalent</w:t>
            </w:r>
            <w:r w:rsidRPr="008961AC">
              <w:rPr>
                <w:lang w:val="fr-FR"/>
              </w:rPr>
              <w:t xml:space="preserve">. </w:t>
            </w:r>
          </w:p>
          <w:p w:rsidR="00FE661C" w:rsidRPr="008961AC" w:rsidRDefault="00FE661C" w:rsidP="000D795E">
            <w:pPr>
              <w:pStyle w:val="Heading4"/>
              <w:outlineLvl w:val="3"/>
            </w:pPr>
            <w:r w:rsidRPr="008961AC">
              <w:t xml:space="preserve">Approuver un </w:t>
            </w:r>
            <w:r w:rsidR="000D795E" w:rsidRPr="008961AC">
              <w:t>équivalent</w:t>
            </w:r>
            <w:r w:rsidRPr="008961AC">
              <w:t xml:space="preserve"> même s'il est différent</w:t>
            </w:r>
          </w:p>
          <w:p w:rsidR="00FE661C" w:rsidRPr="008961AC" w:rsidRDefault="00FE661C" w:rsidP="000D795E">
            <w:pPr>
              <w:pStyle w:val="ListBullet"/>
            </w:pPr>
            <w:r w:rsidRPr="008961AC">
              <w:t xml:space="preserve">Cliquez sur le X rouge. </w:t>
            </w:r>
          </w:p>
          <w:p w:rsidR="00FE661C" w:rsidRPr="008961AC" w:rsidRDefault="00FE661C" w:rsidP="00734732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>Cela indique à Paratext que la formulation est appropriée dans ce contexte même s'il n'y a pas d</w:t>
            </w:r>
            <w:r w:rsidR="00734732">
              <w:rPr>
                <w:lang w:val="fr-FR"/>
              </w:rPr>
              <w:t>’</w:t>
            </w:r>
            <w:r w:rsidR="00C119B6" w:rsidRPr="008961AC">
              <w:rPr>
                <w:lang w:val="fr-FR"/>
              </w:rPr>
              <w:t>équivalent</w:t>
            </w:r>
            <w:r w:rsidRPr="008961AC">
              <w:rPr>
                <w:lang w:val="fr-FR"/>
              </w:rPr>
              <w:t xml:space="preserve"> spécifique et explicite. </w:t>
            </w:r>
          </w:p>
          <w:p w:rsidR="00FE661C" w:rsidRPr="008961AC" w:rsidRDefault="00FE661C" w:rsidP="000D795E">
            <w:pPr>
              <w:pStyle w:val="Heading4"/>
              <w:outlineLvl w:val="3"/>
            </w:pPr>
            <w:r w:rsidRPr="008961AC">
              <w:t xml:space="preserve">Ajouter une note pour rappeler de discuter </w:t>
            </w:r>
          </w:p>
          <w:p w:rsidR="00FE661C" w:rsidRPr="008961AC" w:rsidRDefault="00FE661C" w:rsidP="000D795E">
            <w:pPr>
              <w:pStyle w:val="ListBullet"/>
            </w:pPr>
            <w:r w:rsidRPr="008961AC">
              <w:t xml:space="preserve">Double-cliquez sur la première colonne à côté du terme. </w:t>
            </w:r>
          </w:p>
          <w:p w:rsidR="00FE661C" w:rsidRPr="008961AC" w:rsidRDefault="00FE661C" w:rsidP="000D795E">
            <w:pPr>
              <w:pStyle w:val="ListBullet"/>
            </w:pPr>
            <w:r w:rsidRPr="008961AC">
              <w:t xml:space="preserve">Une fenêtre de note </w:t>
            </w:r>
            <w:r w:rsidR="008961AC">
              <w:t>s’affiche</w:t>
            </w:r>
          </w:p>
          <w:p w:rsidR="00FE661C" w:rsidRPr="008961AC" w:rsidRDefault="00FE661C" w:rsidP="000D795E">
            <w:pPr>
              <w:pStyle w:val="ListBullet"/>
            </w:pPr>
            <w:r w:rsidRPr="008961AC">
              <w:t xml:space="preserve">Tapez la note... </w:t>
            </w:r>
          </w:p>
          <w:p w:rsidR="00FE661C" w:rsidRPr="008961AC" w:rsidRDefault="00FE661C" w:rsidP="000D795E">
            <w:pPr>
              <w:pStyle w:val="ListBullet"/>
            </w:pPr>
            <w:r w:rsidRPr="008961AC">
              <w:t>Cliquez sur [</w:t>
            </w:r>
            <w:r w:rsidRPr="008961AC">
              <w:rPr>
                <w:rStyle w:val="UserInterface"/>
              </w:rPr>
              <w:t>OK</w:t>
            </w:r>
            <w:r w:rsidRPr="008961AC">
              <w:t xml:space="preserve">]. </w:t>
            </w:r>
          </w:p>
          <w:p w:rsidR="00FE661C" w:rsidRPr="008961AC" w:rsidRDefault="00FE661C" w:rsidP="000D795E">
            <w:pPr>
              <w:pStyle w:val="Heading4"/>
              <w:outlineLvl w:val="3"/>
            </w:pPr>
            <w:r w:rsidRPr="008961AC">
              <w:t xml:space="preserve">Ajouter un autre </w:t>
            </w:r>
            <w:r w:rsidR="000D795E" w:rsidRPr="008961AC">
              <w:t>équivalent</w:t>
            </w:r>
          </w:p>
          <w:p w:rsidR="00FE661C" w:rsidRPr="008961AC" w:rsidRDefault="00FE661C" w:rsidP="000D795E">
            <w:pPr>
              <w:pStyle w:val="ListBullet"/>
            </w:pPr>
            <w:r w:rsidRPr="008961AC">
              <w:t>Sélectionnez le texte</w:t>
            </w:r>
          </w:p>
          <w:p w:rsidR="00FE661C" w:rsidRPr="008961AC" w:rsidRDefault="00FE661C" w:rsidP="000D795E">
            <w:pPr>
              <w:pStyle w:val="ListBullet"/>
            </w:pPr>
            <w:r w:rsidRPr="008961AC">
              <w:t xml:space="preserve">Cliquez sur Ajouter un </w:t>
            </w:r>
            <w:r w:rsidR="00C119B6" w:rsidRPr="008961AC">
              <w:t>équivalent</w:t>
            </w:r>
            <w:r w:rsidRPr="008961AC">
              <w:t xml:space="preserve">. </w:t>
            </w:r>
          </w:p>
          <w:p w:rsidR="00FE661C" w:rsidRPr="008961AC" w:rsidRDefault="00FE661C" w:rsidP="000D795E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 xml:space="preserve">Le </w:t>
            </w:r>
            <w:r w:rsidR="00734732" w:rsidRPr="008961AC">
              <w:rPr>
                <w:lang w:val="fr-FR"/>
              </w:rPr>
              <w:t>nouvel</w:t>
            </w:r>
            <w:r w:rsidRPr="008961AC">
              <w:rPr>
                <w:lang w:val="fr-FR"/>
              </w:rPr>
              <w:t xml:space="preserve"> </w:t>
            </w:r>
            <w:r w:rsidR="00C119B6" w:rsidRPr="008961AC">
              <w:rPr>
                <w:lang w:val="fr-FR"/>
              </w:rPr>
              <w:t>équivalent</w:t>
            </w:r>
            <w:r w:rsidRPr="008961AC">
              <w:rPr>
                <w:lang w:val="fr-FR"/>
              </w:rPr>
              <w:t xml:space="preserve"> est ajouté à la ligne dans le tableau des termes bibliques. </w:t>
            </w:r>
          </w:p>
          <w:p w:rsidR="00FE661C" w:rsidRPr="008961AC" w:rsidRDefault="00FE661C" w:rsidP="000D795E">
            <w:pPr>
              <w:pStyle w:val="Heading4"/>
              <w:outlineLvl w:val="3"/>
            </w:pPr>
            <w:r w:rsidRPr="008961AC">
              <w:t xml:space="preserve">Modifier un synonyme </w:t>
            </w:r>
          </w:p>
          <w:p w:rsidR="00FE661C" w:rsidRPr="008961AC" w:rsidRDefault="00FE661C" w:rsidP="0057669B">
            <w:r w:rsidRPr="008961AC">
              <w:t xml:space="preserve">Par souci de cohérence, nous devrions le modifier. </w:t>
            </w:r>
          </w:p>
          <w:p w:rsidR="00FE661C" w:rsidRPr="008961AC" w:rsidRDefault="00FE661C" w:rsidP="00734732">
            <w:pPr>
              <w:pStyle w:val="ListBullet"/>
            </w:pPr>
            <w:r w:rsidRPr="008961AC">
              <w:t xml:space="preserve">Cliquez sur le lien hypertexte </w:t>
            </w:r>
            <w:r w:rsidR="00734732">
              <w:rPr>
                <w:rStyle w:val="UserInterface"/>
              </w:rPr>
              <w:t>Édition</w:t>
            </w:r>
            <w:r w:rsidRPr="008961AC">
              <w:t xml:space="preserve">. </w:t>
            </w:r>
          </w:p>
          <w:p w:rsidR="00FE661C" w:rsidRPr="008961AC" w:rsidRDefault="00FE661C" w:rsidP="000D795E">
            <w:pPr>
              <w:pStyle w:val="ListBullet"/>
            </w:pPr>
            <w:r w:rsidRPr="008961AC">
              <w:t xml:space="preserve">Modifiez le mot. </w:t>
            </w:r>
          </w:p>
          <w:p w:rsidR="00FE661C" w:rsidRPr="008961AC" w:rsidRDefault="00FE661C" w:rsidP="000D795E">
            <w:pPr>
              <w:pStyle w:val="ListBullet"/>
            </w:pPr>
            <w:r w:rsidRPr="008961AC">
              <w:lastRenderedPageBreak/>
              <w:t xml:space="preserve">Cliquez sur </w:t>
            </w:r>
            <w:r w:rsidRPr="008961AC">
              <w:rPr>
                <w:rStyle w:val="UserInterface"/>
              </w:rPr>
              <w:t>OK</w:t>
            </w:r>
            <w:r w:rsidRPr="008961AC">
              <w:t xml:space="preserve">. </w:t>
            </w:r>
          </w:p>
          <w:p w:rsidR="00FE661C" w:rsidRPr="008961AC" w:rsidRDefault="00FE661C" w:rsidP="000D795E">
            <w:pPr>
              <w:pStyle w:val="Heading4"/>
              <w:outlineLvl w:val="3"/>
            </w:pPr>
            <w:r w:rsidRPr="008961AC">
              <w:t>Colonne "Trouvé</w:t>
            </w:r>
            <w:r w:rsidR="00734732" w:rsidRPr="008961AC">
              <w:t>"</w:t>
            </w:r>
          </w:p>
          <w:p w:rsidR="00FE661C" w:rsidRPr="008961AC" w:rsidRDefault="00FE661C" w:rsidP="0057669B">
            <w:r w:rsidRPr="008961AC">
              <w:t xml:space="preserve">Lorsque toutes les occurrences d'un terme biblique ont un </w:t>
            </w:r>
            <w:r w:rsidR="000D795E" w:rsidRPr="008961AC">
              <w:t>équivalent</w:t>
            </w:r>
            <w:r w:rsidRPr="008961AC">
              <w:t xml:space="preserve"> identifié, une coche est affichée. </w:t>
            </w:r>
          </w:p>
          <w:p w:rsidR="0074608B" w:rsidRPr="008961AC" w:rsidRDefault="00FE661C" w:rsidP="0057669B">
            <w:r w:rsidRPr="008961AC">
              <w:t xml:space="preserve">Lorsque le symbole dans la colonne Trouvé comprend un petit X, c'est pour nous rappeler que l'un des </w:t>
            </w:r>
            <w:r w:rsidR="000D795E" w:rsidRPr="008961AC">
              <w:t>équivalents</w:t>
            </w:r>
            <w:r w:rsidRPr="008961AC">
              <w:t xml:space="preserve"> est une omission autorisée d'un </w:t>
            </w:r>
            <w:r w:rsidR="000D795E" w:rsidRPr="008961AC">
              <w:t>équivalent</w:t>
            </w:r>
            <w:r w:rsidRPr="008961AC">
              <w:t>.</w:t>
            </w:r>
          </w:p>
        </w:tc>
      </w:tr>
      <w:tr w:rsidR="004F73C6" w:rsidRPr="00BA59D1" w:rsidTr="007124B5">
        <w:tc>
          <w:tcPr>
            <w:tcW w:w="4508" w:type="dxa"/>
          </w:tcPr>
          <w:p w:rsidR="004F73C6" w:rsidRPr="007124B5" w:rsidRDefault="007124B5" w:rsidP="00A2680A">
            <w:pPr>
              <w:pStyle w:val="Heading2"/>
              <w:outlineLvl w:val="1"/>
              <w:rPr>
                <w:lang w:val="en-US"/>
              </w:rPr>
            </w:pPr>
            <w:r w:rsidRPr="007124B5">
              <w:rPr>
                <w:lang w:val="en-US"/>
              </w:rPr>
              <w:lastRenderedPageBreak/>
              <w:t>P9 3.1c Biblical terms: filters and guess</w:t>
            </w:r>
            <w:r>
              <w:rPr>
                <w:lang w:val="en-US"/>
              </w:rPr>
              <w:t>es</w:t>
            </w:r>
          </w:p>
          <w:p w:rsidR="007124B5" w:rsidRPr="007124B5" w:rsidRDefault="007124B5" w:rsidP="007124B5">
            <w:pPr>
              <w:pStyle w:val="BodyText"/>
              <w:rPr>
                <w:lang w:val="en-US"/>
              </w:rPr>
            </w:pPr>
            <w:r w:rsidRPr="007124B5">
              <w:rPr>
                <w:lang w:val="en-US"/>
              </w:rPr>
              <w:t xml:space="preserve">In this video we will learn a new way to open the Biblical Terms Tool, how to filter the Biblical Terms list by category, and how to make Paratext guess renderings. </w:t>
            </w:r>
          </w:p>
          <w:p w:rsidR="007124B5" w:rsidRPr="007124B5" w:rsidRDefault="007124B5" w:rsidP="00BA59D1">
            <w:pPr>
              <w:pStyle w:val="Heading4"/>
              <w:outlineLvl w:val="3"/>
              <w:rPr>
                <w:lang w:val="en-US"/>
              </w:rPr>
            </w:pPr>
            <w:r w:rsidRPr="007124B5">
              <w:rPr>
                <w:lang w:val="en-US"/>
              </w:rPr>
              <w:t>Open the Biblical Terms window to a specific verse range</w:t>
            </w:r>
          </w:p>
          <w:p w:rsidR="007124B5" w:rsidRDefault="007124B5" w:rsidP="007124B5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Place your cursor in the verse</w:t>
            </w:r>
          </w:p>
          <w:p w:rsidR="007124B5" w:rsidRPr="007124B5" w:rsidRDefault="007124B5" w:rsidP="007124B5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Right-click</w:t>
            </w:r>
            <w:r w:rsidRPr="007124B5">
              <w:rPr>
                <w:lang w:val="en-US"/>
              </w:rPr>
              <w:t xml:space="preserve"> in the text. </w:t>
            </w:r>
          </w:p>
          <w:p w:rsidR="007124B5" w:rsidRPr="007124B5" w:rsidRDefault="007124B5" w:rsidP="007124B5">
            <w:pPr>
              <w:pStyle w:val="ListResult"/>
            </w:pPr>
            <w:r w:rsidRPr="007124B5">
              <w:t xml:space="preserve">We have three choices: </w:t>
            </w:r>
          </w:p>
          <w:p w:rsidR="007124B5" w:rsidRPr="007124B5" w:rsidRDefault="007124B5" w:rsidP="007124B5">
            <w:pPr>
              <w:pStyle w:val="ListResult"/>
            </w:pPr>
            <w:r w:rsidRPr="007124B5">
              <w:t xml:space="preserve">View Biblical Terms for Current Verse(s), Current Chapter(s), Current Book. </w:t>
            </w:r>
          </w:p>
          <w:p w:rsidR="007124B5" w:rsidRPr="007124B5" w:rsidRDefault="007124B5" w:rsidP="007124B5">
            <w:pPr>
              <w:pStyle w:val="ListBullet"/>
            </w:pPr>
            <w:r>
              <w:t>C</w:t>
            </w:r>
            <w:r w:rsidRPr="007124B5">
              <w:t xml:space="preserve">lick </w:t>
            </w:r>
            <w:r w:rsidRPr="007124B5">
              <w:rPr>
                <w:rStyle w:val="UserInterface"/>
              </w:rPr>
              <w:t>Current Book</w:t>
            </w:r>
            <w:r w:rsidRPr="007124B5">
              <w:t xml:space="preserve">. </w:t>
            </w:r>
          </w:p>
          <w:p w:rsidR="007124B5" w:rsidRPr="007124B5" w:rsidRDefault="007124B5" w:rsidP="007124B5">
            <w:pPr>
              <w:pStyle w:val="ListResult"/>
            </w:pPr>
            <w:r w:rsidRPr="007124B5">
              <w:t>The Full Biblical Terms Window opens with the verse fil</w:t>
            </w:r>
            <w:r>
              <w:t>ter set to current Book</w:t>
            </w:r>
            <w:r w:rsidRPr="007124B5">
              <w:t xml:space="preserve">. </w:t>
            </w:r>
          </w:p>
          <w:p w:rsidR="007124B5" w:rsidRPr="007124B5" w:rsidRDefault="007124B5" w:rsidP="007124B5">
            <w:pPr>
              <w:pStyle w:val="Heading4"/>
              <w:outlineLvl w:val="3"/>
              <w:rPr>
                <w:lang w:val="en-US"/>
              </w:rPr>
            </w:pPr>
            <w:r w:rsidRPr="007124B5">
              <w:rPr>
                <w:lang w:val="en-US"/>
              </w:rPr>
              <w:t>Filter on categories</w:t>
            </w:r>
          </w:p>
          <w:p w:rsidR="007124B5" w:rsidRPr="007124B5" w:rsidRDefault="007124B5" w:rsidP="007124B5">
            <w:pPr>
              <w:pStyle w:val="BodyText"/>
              <w:rPr>
                <w:lang w:val="en-US"/>
              </w:rPr>
            </w:pPr>
            <w:r w:rsidRPr="007124B5">
              <w:rPr>
                <w:lang w:val="en-US"/>
              </w:rPr>
              <w:t xml:space="preserve">The Biblical Terms listed include names, attributes, beings... </w:t>
            </w:r>
          </w:p>
          <w:p w:rsidR="007124B5" w:rsidRPr="007124B5" w:rsidRDefault="007124B5" w:rsidP="007124B5">
            <w:pPr>
              <w:pStyle w:val="ListBullet"/>
              <w:rPr>
                <w:lang w:val="en-US"/>
              </w:rPr>
            </w:pPr>
            <w:r w:rsidRPr="007124B5">
              <w:rPr>
                <w:lang w:val="en-US"/>
              </w:rPr>
              <w:t xml:space="preserve">Click on the </w:t>
            </w:r>
            <w:r w:rsidRPr="007124B5">
              <w:rPr>
                <w:rStyle w:val="UserInterface"/>
                <w:lang w:val="en-US"/>
              </w:rPr>
              <w:t>Current Biblical Terms Filter</w:t>
            </w:r>
            <w:r w:rsidRPr="007124B5">
              <w:rPr>
                <w:lang w:val="en-US"/>
              </w:rPr>
              <w:t xml:space="preserve">. </w:t>
            </w:r>
          </w:p>
          <w:p w:rsidR="007124B5" w:rsidRPr="007124B5" w:rsidRDefault="007124B5" w:rsidP="007124B5">
            <w:pPr>
              <w:pStyle w:val="ListBullet"/>
            </w:pPr>
            <w:r w:rsidRPr="007124B5">
              <w:t xml:space="preserve">Click </w:t>
            </w:r>
            <w:r w:rsidRPr="007124B5">
              <w:rPr>
                <w:rStyle w:val="UserInterface"/>
              </w:rPr>
              <w:t xml:space="preserve">New Filter... </w:t>
            </w:r>
          </w:p>
          <w:p w:rsidR="007124B5" w:rsidRPr="007124B5" w:rsidRDefault="007124B5" w:rsidP="007124B5">
            <w:pPr>
              <w:pStyle w:val="ListResult"/>
            </w:pPr>
            <w:r w:rsidRPr="007124B5">
              <w:t xml:space="preserve">The Biblical Terms Filter dialog box opens. </w:t>
            </w:r>
          </w:p>
          <w:p w:rsidR="007124B5" w:rsidRPr="007124B5" w:rsidRDefault="00273795" w:rsidP="00273795">
            <w:pPr>
              <w:pStyle w:val="ListBullet"/>
            </w:pPr>
            <w:r>
              <w:t>S</w:t>
            </w:r>
            <w:r w:rsidR="007124B5" w:rsidRPr="007124B5">
              <w:t xml:space="preserve">elect the category </w:t>
            </w:r>
            <w:r w:rsidR="007124B5" w:rsidRPr="004B29BE">
              <w:rPr>
                <w:rStyle w:val="UserInterface"/>
              </w:rPr>
              <w:t>Name</w:t>
            </w:r>
            <w:r w:rsidR="007124B5" w:rsidRPr="007124B5">
              <w:t xml:space="preserve">. </w:t>
            </w:r>
          </w:p>
          <w:p w:rsidR="007124B5" w:rsidRPr="00273795" w:rsidRDefault="007124B5" w:rsidP="00273795">
            <w:pPr>
              <w:pStyle w:val="ListBullet"/>
              <w:rPr>
                <w:lang w:val="en-US"/>
              </w:rPr>
            </w:pPr>
            <w:r w:rsidRPr="00273795">
              <w:rPr>
                <w:lang w:val="en-US"/>
              </w:rPr>
              <w:lastRenderedPageBreak/>
              <w:t>Type a name for the filter in the box labelled “</w:t>
            </w:r>
            <w:r w:rsidRPr="004B29BE">
              <w:rPr>
                <w:rStyle w:val="UserInterface"/>
                <w:lang w:val="en-US"/>
              </w:rPr>
              <w:t>saved selections</w:t>
            </w:r>
            <w:r w:rsidRPr="00273795">
              <w:rPr>
                <w:lang w:val="en-US"/>
              </w:rPr>
              <w:t xml:space="preserve">”. </w:t>
            </w:r>
          </w:p>
          <w:p w:rsidR="007124B5" w:rsidRPr="00273795" w:rsidRDefault="007124B5" w:rsidP="00273795">
            <w:pPr>
              <w:pStyle w:val="ListBullet"/>
              <w:rPr>
                <w:lang w:val="en-US"/>
              </w:rPr>
            </w:pPr>
            <w:r w:rsidRPr="00273795">
              <w:rPr>
                <w:lang w:val="en-US"/>
              </w:rPr>
              <w:t>Click th</w:t>
            </w:r>
            <w:r w:rsidR="00273795">
              <w:rPr>
                <w:lang w:val="en-US"/>
              </w:rPr>
              <w:t xml:space="preserve">e </w:t>
            </w:r>
            <w:r w:rsidR="00273795" w:rsidRPr="00A2680A">
              <w:rPr>
                <w:rStyle w:val="UserInterface"/>
                <w:lang w:val="en-US"/>
              </w:rPr>
              <w:t>save icon</w:t>
            </w:r>
            <w:r w:rsidRPr="00273795">
              <w:rPr>
                <w:lang w:val="en-US"/>
              </w:rPr>
              <w:t xml:space="preserve"> button to save the new filter. </w:t>
            </w:r>
          </w:p>
          <w:p w:rsidR="007124B5" w:rsidRPr="00A2680A" w:rsidRDefault="007124B5" w:rsidP="00273795">
            <w:pPr>
              <w:pStyle w:val="ListBullet"/>
              <w:rPr>
                <w:lang w:val="en-US"/>
              </w:rPr>
            </w:pPr>
            <w:r w:rsidRPr="00A2680A">
              <w:rPr>
                <w:lang w:val="en-US"/>
              </w:rPr>
              <w:t>Click [</w:t>
            </w:r>
            <w:r w:rsidRPr="00A2680A">
              <w:rPr>
                <w:rStyle w:val="UserInterface"/>
                <w:lang w:val="en-US"/>
              </w:rPr>
              <w:t>OK</w:t>
            </w:r>
            <w:r w:rsidRPr="00A2680A">
              <w:rPr>
                <w:lang w:val="en-US"/>
              </w:rPr>
              <w:t xml:space="preserve">] to apply the filter. </w:t>
            </w:r>
          </w:p>
          <w:p w:rsidR="007124B5" w:rsidRPr="007124B5" w:rsidRDefault="007124B5" w:rsidP="00273795">
            <w:pPr>
              <w:pStyle w:val="ListResult"/>
            </w:pPr>
            <w:r w:rsidRPr="007124B5">
              <w:t xml:space="preserve">The list is filtered to the Biblical Terms with the category ‘name’. </w:t>
            </w:r>
          </w:p>
          <w:p w:rsidR="00273795" w:rsidRPr="00273795" w:rsidRDefault="00273795" w:rsidP="00273795">
            <w:pPr>
              <w:pStyle w:val="Heading4"/>
              <w:outlineLvl w:val="3"/>
              <w:rPr>
                <w:lang w:val="en-US"/>
              </w:rPr>
            </w:pPr>
            <w:r w:rsidRPr="00273795">
              <w:rPr>
                <w:lang w:val="en-US"/>
              </w:rPr>
              <w:t>Guess rendering</w:t>
            </w:r>
            <w:r w:rsidR="00EB3D8F">
              <w:rPr>
                <w:lang w:val="en-US"/>
              </w:rPr>
              <w:t>s</w:t>
            </w:r>
          </w:p>
          <w:p w:rsidR="007124B5" w:rsidRPr="00273795" w:rsidRDefault="004B29BE" w:rsidP="004B29B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guess renderings feature uses statistics</w:t>
            </w:r>
            <w:r w:rsidR="007124B5" w:rsidRPr="00273795">
              <w:rPr>
                <w:lang w:val="en-US"/>
              </w:rPr>
              <w:t xml:space="preserve"> to guess which words in the translation are probably the rendering of which Biblical Term. </w:t>
            </w:r>
            <w:r w:rsidR="00273795">
              <w:rPr>
                <w:lang w:val="en-US"/>
              </w:rPr>
              <w:t>It</w:t>
            </w:r>
            <w:r w:rsidR="007124B5" w:rsidRPr="00273795">
              <w:rPr>
                <w:lang w:val="en-US"/>
              </w:rPr>
              <w:t xml:space="preserve"> can be quite accurate at gu</w:t>
            </w:r>
            <w:r w:rsidR="00273795">
              <w:rPr>
                <w:lang w:val="en-US"/>
              </w:rPr>
              <w:t>essing proper names.</w:t>
            </w:r>
          </w:p>
          <w:p w:rsidR="007124B5" w:rsidRPr="00273795" w:rsidRDefault="00273795" w:rsidP="00273795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124B5" w:rsidRPr="00273795">
              <w:rPr>
                <w:lang w:val="en-US"/>
              </w:rPr>
              <w:t xml:space="preserve">pen the menu for the </w:t>
            </w:r>
            <w:r w:rsidR="007124B5" w:rsidRPr="00A2680A">
              <w:rPr>
                <w:rStyle w:val="UserInterface"/>
                <w:lang w:val="en-US"/>
              </w:rPr>
              <w:t>Biblical Terms</w:t>
            </w:r>
            <w:r w:rsidR="007124B5" w:rsidRPr="00273795">
              <w:rPr>
                <w:lang w:val="en-US"/>
              </w:rPr>
              <w:t xml:space="preserve"> window. </w:t>
            </w:r>
          </w:p>
          <w:p w:rsidR="007124B5" w:rsidRPr="00A2680A" w:rsidRDefault="007124B5" w:rsidP="00273795">
            <w:pPr>
              <w:pStyle w:val="ListBullet"/>
              <w:rPr>
                <w:lang w:val="en-US"/>
              </w:rPr>
            </w:pPr>
            <w:r w:rsidRPr="00A2680A">
              <w:rPr>
                <w:lang w:val="en-US"/>
              </w:rPr>
              <w:t xml:space="preserve">Under Tools, click </w:t>
            </w:r>
            <w:r w:rsidRPr="00A2680A">
              <w:rPr>
                <w:rStyle w:val="UserInterface"/>
                <w:lang w:val="en-US"/>
              </w:rPr>
              <w:t>Guess Renderings</w:t>
            </w:r>
            <w:r w:rsidRPr="00A2680A">
              <w:rPr>
                <w:lang w:val="en-US"/>
              </w:rPr>
              <w:t xml:space="preserve">. </w:t>
            </w:r>
          </w:p>
          <w:p w:rsidR="007124B5" w:rsidRPr="007124B5" w:rsidRDefault="007124B5" w:rsidP="00273795">
            <w:pPr>
              <w:pStyle w:val="ListResult"/>
            </w:pPr>
            <w:r w:rsidRPr="007124B5">
              <w:t>The Guess Renderings dialog box opens. By default</w:t>
            </w:r>
            <w:r w:rsidR="004B29BE">
              <w:t>,</w:t>
            </w:r>
            <w:r w:rsidRPr="007124B5">
              <w:t xml:space="preserve"> it already has the Name category selected. </w:t>
            </w:r>
          </w:p>
          <w:p w:rsidR="007124B5" w:rsidRPr="00273795" w:rsidRDefault="007124B5" w:rsidP="00273795">
            <w:pPr>
              <w:pStyle w:val="ListBullet"/>
              <w:rPr>
                <w:lang w:val="en-US"/>
              </w:rPr>
            </w:pPr>
            <w:r w:rsidRPr="00273795">
              <w:rPr>
                <w:lang w:val="en-US"/>
              </w:rPr>
              <w:t xml:space="preserve">Optionally, you can use a model text. </w:t>
            </w:r>
          </w:p>
          <w:p w:rsidR="007124B5" w:rsidRPr="007124B5" w:rsidRDefault="007124B5" w:rsidP="00273795">
            <w:pPr>
              <w:pStyle w:val="ListBullet"/>
            </w:pPr>
            <w:r w:rsidRPr="007124B5">
              <w:t xml:space="preserve">Click </w:t>
            </w:r>
            <w:r w:rsidRPr="00EB3D8F">
              <w:rPr>
                <w:rStyle w:val="UserInterface"/>
              </w:rPr>
              <w:t>OK</w:t>
            </w:r>
            <w:r w:rsidRPr="007124B5">
              <w:t xml:space="preserve">. </w:t>
            </w:r>
          </w:p>
          <w:p w:rsidR="007124B5" w:rsidRPr="007124B5" w:rsidRDefault="007124B5" w:rsidP="00EB3D8F">
            <w:pPr>
              <w:pStyle w:val="ListResult"/>
            </w:pPr>
            <w:r w:rsidRPr="007124B5">
              <w:t xml:space="preserve">Paratext analyzes the texts and makes guesses of </w:t>
            </w:r>
            <w:r w:rsidRPr="00EB3D8F">
              <w:rPr>
                <w:b/>
                <w:bCs/>
              </w:rPr>
              <w:t>all</w:t>
            </w:r>
            <w:r w:rsidRPr="007124B5">
              <w:t xml:space="preserve"> names in the project. </w:t>
            </w:r>
          </w:p>
          <w:p w:rsidR="007124B5" w:rsidRDefault="00273795" w:rsidP="00EB3D8F">
            <w:pPr>
              <w:pStyle w:val="ListResult"/>
            </w:pPr>
            <w:r>
              <w:t xml:space="preserve">When it finishes, </w:t>
            </w:r>
            <w:r w:rsidR="00EB3D8F">
              <w:t>i</w:t>
            </w:r>
            <w:r w:rsidR="007124B5" w:rsidRPr="007124B5">
              <w:t xml:space="preserve">t informs us that all the guessed renderings are highlighted in orange. </w:t>
            </w:r>
          </w:p>
          <w:p w:rsidR="00EB3D8F" w:rsidRPr="00EB3D8F" w:rsidRDefault="00EB3D8F" w:rsidP="00EB3D8F">
            <w:pPr>
              <w:pStyle w:val="ListBullet"/>
              <w:rPr>
                <w:lang w:val="en-US"/>
              </w:rPr>
            </w:pPr>
            <w:r w:rsidRPr="00EB3D8F">
              <w:rPr>
                <w:lang w:val="en-US"/>
              </w:rPr>
              <w:lastRenderedPageBreak/>
              <w:t>Click [</w:t>
            </w:r>
            <w:r w:rsidRPr="00EB3D8F">
              <w:rPr>
                <w:rStyle w:val="UserInterface"/>
                <w:lang w:val="en-US"/>
              </w:rPr>
              <w:t>OK</w:t>
            </w:r>
            <w:r w:rsidRPr="00EB3D8F">
              <w:rPr>
                <w:lang w:val="en-US"/>
              </w:rPr>
              <w:t xml:space="preserve">] to dismiss the message. </w:t>
            </w:r>
          </w:p>
          <w:p w:rsidR="00273795" w:rsidRPr="00EB3D8F" w:rsidRDefault="00273795" w:rsidP="00273795">
            <w:pPr>
              <w:pStyle w:val="Heading4"/>
              <w:outlineLvl w:val="3"/>
              <w:rPr>
                <w:lang w:val="en-US"/>
              </w:rPr>
            </w:pPr>
            <w:r w:rsidRPr="00EB3D8F">
              <w:rPr>
                <w:lang w:val="en-US"/>
              </w:rPr>
              <w:t>Approve guessed renderings</w:t>
            </w:r>
          </w:p>
          <w:p w:rsidR="007124B5" w:rsidRPr="00EB3D8F" w:rsidRDefault="00EB3D8F" w:rsidP="004B29B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Renderings with an orange background are guessed, </w:t>
            </w:r>
            <w:r w:rsidR="007124B5" w:rsidRPr="00273795">
              <w:rPr>
                <w:lang w:val="en-US"/>
              </w:rPr>
              <w:t>approve</w:t>
            </w:r>
            <w:r w:rsidR="004B29BE">
              <w:rPr>
                <w:lang w:val="en-US"/>
              </w:rPr>
              <w:t xml:space="preserve">d renderings </w:t>
            </w:r>
            <w:r w:rsidR="007124B5" w:rsidRPr="00273795">
              <w:rPr>
                <w:lang w:val="en-US"/>
              </w:rPr>
              <w:t xml:space="preserve">have a white background. </w:t>
            </w:r>
            <w:r>
              <w:rPr>
                <w:lang w:val="en-US"/>
              </w:rPr>
              <w:t>Guessed renderings</w:t>
            </w:r>
            <w:r w:rsidR="007124B5" w:rsidRPr="00EB3D8F">
              <w:rPr>
                <w:lang w:val="en-US"/>
              </w:rPr>
              <w:t xml:space="preserve"> should be reviewed and approved or corrected by a member of the team. </w:t>
            </w:r>
          </w:p>
          <w:p w:rsidR="00EB3D8F" w:rsidRDefault="00EB3D8F" w:rsidP="00EB3D8F">
            <w:pPr>
              <w:pStyle w:val="Heading3"/>
              <w:outlineLvl w:val="2"/>
            </w:pPr>
            <w:r>
              <w:t>Approve renderings one at a time</w:t>
            </w:r>
          </w:p>
          <w:p w:rsidR="007124B5" w:rsidRDefault="00EB3D8F" w:rsidP="00EB3D8F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7124B5" w:rsidRPr="00EB3D8F">
              <w:rPr>
                <w:lang w:val="en-US"/>
              </w:rPr>
              <w:t xml:space="preserve">ouble clicking the renderings to open the Edit Renderings box. </w:t>
            </w:r>
          </w:p>
          <w:p w:rsidR="007124B5" w:rsidRPr="00EB3D8F" w:rsidRDefault="00EB3D8F" w:rsidP="00EB3D8F">
            <w:pPr>
              <w:pStyle w:val="ListBullet"/>
              <w:rPr>
                <w:lang w:val="en-US"/>
              </w:rPr>
            </w:pPr>
            <w:r w:rsidRPr="00EB3D8F">
              <w:rPr>
                <w:lang w:val="en-US"/>
              </w:rPr>
              <w:t>C</w:t>
            </w:r>
            <w:r w:rsidR="007124B5" w:rsidRPr="00EB3D8F">
              <w:rPr>
                <w:lang w:val="en-US"/>
              </w:rPr>
              <w:t xml:space="preserve">lick the checkbox </w:t>
            </w:r>
            <w:r w:rsidR="007124B5" w:rsidRPr="00EB3D8F">
              <w:rPr>
                <w:rStyle w:val="UserInterface"/>
                <w:lang w:val="en-US"/>
              </w:rPr>
              <w:t>Approve Guessed Renderings</w:t>
            </w:r>
            <w:r w:rsidR="007124B5" w:rsidRPr="00EB3D8F">
              <w:rPr>
                <w:lang w:val="en-US"/>
              </w:rPr>
              <w:t xml:space="preserve">. </w:t>
            </w:r>
          </w:p>
          <w:p w:rsidR="007124B5" w:rsidRDefault="00EB3D8F" w:rsidP="00EB3D8F">
            <w:pPr>
              <w:pStyle w:val="ListBullet"/>
            </w:pPr>
            <w:r>
              <w:t>C</w:t>
            </w:r>
            <w:r w:rsidR="007124B5" w:rsidRPr="007124B5">
              <w:t xml:space="preserve">lick </w:t>
            </w:r>
            <w:r w:rsidR="007124B5" w:rsidRPr="00EB3D8F">
              <w:rPr>
                <w:rStyle w:val="UserInterface"/>
              </w:rPr>
              <w:t>OK</w:t>
            </w:r>
            <w:r w:rsidR="007124B5" w:rsidRPr="007124B5">
              <w:t xml:space="preserve">. </w:t>
            </w:r>
          </w:p>
          <w:p w:rsidR="00EB3D8F" w:rsidRPr="007124B5" w:rsidRDefault="00EB3D8F" w:rsidP="00EB3D8F">
            <w:pPr>
              <w:pStyle w:val="ListResult"/>
            </w:pPr>
            <w:r>
              <w:t>The rendering no longer has an orange background.</w:t>
            </w:r>
          </w:p>
          <w:p w:rsidR="00EB3D8F" w:rsidRDefault="00EB3D8F" w:rsidP="00EB3D8F">
            <w:pPr>
              <w:pStyle w:val="Heading3"/>
              <w:outlineLvl w:val="2"/>
            </w:pPr>
            <w:r w:rsidRPr="00EB3D8F">
              <w:t>Appro</w:t>
            </w:r>
            <w:r>
              <w:t>ve many renderings</w:t>
            </w:r>
          </w:p>
          <w:p w:rsidR="007124B5" w:rsidRPr="004B29BE" w:rsidRDefault="007124B5" w:rsidP="00EB3D8F">
            <w:pPr>
              <w:pStyle w:val="ListBullet"/>
              <w:rPr>
                <w:lang w:val="en-US"/>
              </w:rPr>
            </w:pPr>
            <w:r w:rsidRPr="004B29BE">
              <w:rPr>
                <w:lang w:val="en-US"/>
              </w:rPr>
              <w:t xml:space="preserve">Select the rows you want to approve by using Shift click for a span or Ctrl click for individual rows. </w:t>
            </w:r>
          </w:p>
          <w:p w:rsidR="007124B5" w:rsidRPr="004B29BE" w:rsidRDefault="004B29BE" w:rsidP="004B29BE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124B5" w:rsidRPr="004B29BE">
              <w:rPr>
                <w:lang w:val="en-US"/>
              </w:rPr>
              <w:t xml:space="preserve">pen the menu for the Biblical Terms window. </w:t>
            </w:r>
          </w:p>
          <w:p w:rsidR="007124B5" w:rsidRPr="007124B5" w:rsidRDefault="007124B5" w:rsidP="004B29BE">
            <w:pPr>
              <w:pStyle w:val="ListBullet"/>
            </w:pPr>
            <w:r w:rsidRPr="00A2680A">
              <w:rPr>
                <w:lang w:val="en-US"/>
              </w:rPr>
              <w:t xml:space="preserve">Under Edit, click </w:t>
            </w:r>
            <w:r w:rsidRPr="00A2680A">
              <w:rPr>
                <w:rStyle w:val="UserInterface"/>
                <w:lang w:val="en-US"/>
              </w:rPr>
              <w:t>Approve Guessed Renderings of Selected Terms</w:t>
            </w:r>
            <w:r w:rsidRPr="00A2680A">
              <w:rPr>
                <w:lang w:val="en-US"/>
              </w:rPr>
              <w:t xml:space="preserve">. </w:t>
            </w:r>
            <w:r w:rsidR="004B29BE">
              <w:t xml:space="preserve">(or </w:t>
            </w:r>
            <w:r w:rsidRPr="007124B5">
              <w:t xml:space="preserve">Ctrl+G. </w:t>
            </w:r>
          </w:p>
          <w:p w:rsidR="007124B5" w:rsidRPr="007124B5" w:rsidRDefault="007124B5" w:rsidP="004B29BE">
            <w:pPr>
              <w:pStyle w:val="ListResult"/>
            </w:pPr>
            <w:r w:rsidRPr="007124B5">
              <w:t xml:space="preserve">The renderings of all the selected terms have been approved. </w:t>
            </w:r>
          </w:p>
          <w:p w:rsidR="004B29BE" w:rsidRPr="004B29BE" w:rsidRDefault="004B29BE" w:rsidP="004B29BE">
            <w:pPr>
              <w:pStyle w:val="Heading3"/>
              <w:outlineLvl w:val="2"/>
            </w:pPr>
            <w:r w:rsidRPr="004B29BE">
              <w:t>Correct renderings</w:t>
            </w:r>
          </w:p>
          <w:p w:rsidR="007124B5" w:rsidRPr="004B29BE" w:rsidRDefault="007124B5" w:rsidP="007124B5">
            <w:pPr>
              <w:pStyle w:val="BodyText"/>
              <w:rPr>
                <w:lang w:val="en-US"/>
              </w:rPr>
            </w:pPr>
            <w:r w:rsidRPr="004B29BE">
              <w:rPr>
                <w:lang w:val="en-US"/>
              </w:rPr>
              <w:t xml:space="preserve">Not all the guesses will be correct. </w:t>
            </w:r>
          </w:p>
          <w:p w:rsidR="007124B5" w:rsidRPr="007124B5" w:rsidRDefault="004B29BE" w:rsidP="004B29BE">
            <w:pPr>
              <w:pStyle w:val="ListBullet"/>
            </w:pPr>
            <w:r>
              <w:lastRenderedPageBreak/>
              <w:t>D</w:t>
            </w:r>
            <w:r w:rsidR="007124B5" w:rsidRPr="007124B5">
              <w:t xml:space="preserve">ouble click </w:t>
            </w:r>
            <w:r>
              <w:t>the rendering</w:t>
            </w:r>
            <w:r w:rsidR="007124B5" w:rsidRPr="007124B5">
              <w:t xml:space="preserve">. </w:t>
            </w:r>
          </w:p>
          <w:p w:rsidR="007124B5" w:rsidRPr="004B29BE" w:rsidRDefault="007124B5" w:rsidP="004B29BE">
            <w:pPr>
              <w:pStyle w:val="ListBullet"/>
              <w:rPr>
                <w:lang w:val="en-US"/>
              </w:rPr>
            </w:pPr>
            <w:r w:rsidRPr="004B29BE">
              <w:rPr>
                <w:lang w:val="en-US"/>
              </w:rPr>
              <w:t xml:space="preserve">Type or paste the </w:t>
            </w:r>
            <w:r w:rsidR="004B29BE" w:rsidRPr="004B29BE">
              <w:rPr>
                <w:lang w:val="en-US"/>
              </w:rPr>
              <w:t xml:space="preserve">correct </w:t>
            </w:r>
            <w:r w:rsidRPr="004B29BE">
              <w:rPr>
                <w:lang w:val="en-US"/>
              </w:rPr>
              <w:t xml:space="preserve">rendering. </w:t>
            </w:r>
          </w:p>
          <w:p w:rsidR="007124B5" w:rsidRDefault="007124B5" w:rsidP="004B29BE">
            <w:pPr>
              <w:pStyle w:val="ListBullet"/>
            </w:pPr>
            <w:r w:rsidRPr="007124B5">
              <w:t>Click [</w:t>
            </w:r>
            <w:r w:rsidRPr="004B29BE">
              <w:rPr>
                <w:rStyle w:val="UserInterface"/>
              </w:rPr>
              <w:t>OK</w:t>
            </w:r>
            <w:r w:rsidRPr="007124B5">
              <w:t xml:space="preserve">]. </w:t>
            </w:r>
          </w:p>
          <w:p w:rsidR="004B29BE" w:rsidRDefault="004B29BE" w:rsidP="004B29BE">
            <w:pPr>
              <w:pStyle w:val="Heading3"/>
              <w:outlineLvl w:val="2"/>
            </w:pPr>
            <w:r>
              <w:t>Remove all guessed renderings</w:t>
            </w:r>
          </w:p>
          <w:p w:rsidR="004B29BE" w:rsidRPr="00EB3D8F" w:rsidRDefault="004B29BE" w:rsidP="004B29BE">
            <w:pPr>
              <w:pStyle w:val="ListBullet"/>
              <w:rPr>
                <w:lang w:val="en-US"/>
              </w:rPr>
            </w:pPr>
            <w:r w:rsidRPr="00EB3D8F">
              <w:rPr>
                <w:lang w:val="en-US"/>
              </w:rPr>
              <w:t xml:space="preserve">Menu &gt; </w:t>
            </w:r>
            <w:r>
              <w:rPr>
                <w:lang w:val="en-US"/>
              </w:rPr>
              <w:t>u</w:t>
            </w:r>
            <w:r w:rsidRPr="00EB3D8F">
              <w:rPr>
                <w:lang w:val="en-US"/>
              </w:rPr>
              <w:t xml:space="preserve">nder </w:t>
            </w:r>
            <w:r w:rsidRPr="004B29BE">
              <w:rPr>
                <w:rStyle w:val="UserInterface"/>
                <w:lang w:val="en-US"/>
              </w:rPr>
              <w:t>Tools</w:t>
            </w:r>
            <w:r w:rsidRPr="00EB3D8F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  <w:r w:rsidRPr="00EB3D8F">
              <w:rPr>
                <w:lang w:val="en-US"/>
              </w:rPr>
              <w:t xml:space="preserve"> </w:t>
            </w:r>
            <w:r w:rsidRPr="004B29BE">
              <w:rPr>
                <w:rStyle w:val="UserInterface"/>
                <w:lang w:val="en-US"/>
              </w:rPr>
              <w:t>Clear Guessed Renderings</w:t>
            </w:r>
            <w:r w:rsidRPr="00EB3D8F">
              <w:rPr>
                <w:lang w:val="en-US"/>
              </w:rPr>
              <w:t xml:space="preserve">. </w:t>
            </w:r>
          </w:p>
          <w:p w:rsidR="004B29BE" w:rsidRPr="004B29BE" w:rsidRDefault="004B29BE" w:rsidP="004B29BE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Mark Renderings as correctly spelled</w:t>
            </w:r>
          </w:p>
          <w:p w:rsidR="007124B5" w:rsidRPr="004B29BE" w:rsidRDefault="007124B5" w:rsidP="007124B5">
            <w:pPr>
              <w:pStyle w:val="BodyText"/>
              <w:rPr>
                <w:lang w:val="en-US"/>
              </w:rPr>
            </w:pPr>
            <w:r w:rsidRPr="004B29BE">
              <w:rPr>
                <w:lang w:val="en-US"/>
              </w:rPr>
              <w:t xml:space="preserve">After you approve a large number of renderings, it is helpful to mark those words as correctly spelled. </w:t>
            </w:r>
          </w:p>
          <w:p w:rsidR="007124B5" w:rsidRPr="00A2680A" w:rsidRDefault="007124B5" w:rsidP="004B29BE">
            <w:pPr>
              <w:pStyle w:val="ListBullet"/>
              <w:rPr>
                <w:lang w:val="en-US"/>
              </w:rPr>
            </w:pPr>
            <w:r w:rsidRPr="00A2680A">
              <w:rPr>
                <w:lang w:val="en-US"/>
              </w:rPr>
              <w:t xml:space="preserve">Open the </w:t>
            </w:r>
            <w:r w:rsidRPr="00A2680A">
              <w:rPr>
                <w:rStyle w:val="UserInterface"/>
                <w:lang w:val="en-US"/>
              </w:rPr>
              <w:t>menu</w:t>
            </w:r>
            <w:r w:rsidRPr="00A2680A">
              <w:rPr>
                <w:lang w:val="en-US"/>
              </w:rPr>
              <w:t xml:space="preserve"> for the Biblical Terms window. </w:t>
            </w:r>
          </w:p>
          <w:p w:rsidR="007124B5" w:rsidRPr="00A2680A" w:rsidRDefault="007124B5" w:rsidP="004B29BE">
            <w:pPr>
              <w:pStyle w:val="ListBullet"/>
              <w:rPr>
                <w:lang w:val="en-US"/>
              </w:rPr>
            </w:pPr>
            <w:r w:rsidRPr="00A2680A">
              <w:rPr>
                <w:lang w:val="en-US"/>
              </w:rPr>
              <w:t xml:space="preserve">Under </w:t>
            </w:r>
            <w:r w:rsidRPr="00A2680A">
              <w:rPr>
                <w:rStyle w:val="UserInterface"/>
                <w:lang w:val="en-US"/>
              </w:rPr>
              <w:t>Tools</w:t>
            </w:r>
            <w:r w:rsidRPr="00A2680A">
              <w:rPr>
                <w:lang w:val="en-US"/>
              </w:rPr>
              <w:t xml:space="preserve">, click </w:t>
            </w:r>
            <w:r w:rsidRPr="00A2680A">
              <w:rPr>
                <w:rStyle w:val="UserInterface"/>
                <w:lang w:val="en-US"/>
              </w:rPr>
              <w:t>Mark Renderings as Correctly Spelled</w:t>
            </w:r>
            <w:r w:rsidRPr="00A2680A">
              <w:rPr>
                <w:lang w:val="en-US"/>
              </w:rPr>
              <w:t xml:space="preserve">. </w:t>
            </w:r>
          </w:p>
          <w:p w:rsidR="007124B5" w:rsidRPr="007124B5" w:rsidRDefault="007124B5" w:rsidP="004B29BE">
            <w:pPr>
              <w:pStyle w:val="ListResult"/>
            </w:pPr>
            <w:r w:rsidRPr="007124B5">
              <w:t xml:space="preserve">A message box opens informing us of how many renderings will be marked as correct and checking whether we want to go ahead. </w:t>
            </w:r>
          </w:p>
          <w:p w:rsidR="007124B5" w:rsidRPr="00A2680A" w:rsidRDefault="007124B5" w:rsidP="004B29BE">
            <w:pPr>
              <w:pStyle w:val="ListBullet"/>
              <w:rPr>
                <w:lang w:val="en-US"/>
              </w:rPr>
            </w:pPr>
            <w:r w:rsidRPr="00A2680A">
              <w:rPr>
                <w:lang w:val="en-US"/>
              </w:rPr>
              <w:t xml:space="preserve">Click </w:t>
            </w:r>
            <w:r w:rsidRPr="00A2680A">
              <w:rPr>
                <w:rStyle w:val="UserInterface"/>
                <w:lang w:val="en-US"/>
              </w:rPr>
              <w:t>Yes</w:t>
            </w:r>
            <w:r w:rsidRPr="00A2680A">
              <w:rPr>
                <w:lang w:val="en-US"/>
              </w:rPr>
              <w:t xml:space="preserve"> to go ahead or </w:t>
            </w:r>
            <w:r w:rsidRPr="00A2680A">
              <w:rPr>
                <w:rStyle w:val="UserInterface"/>
                <w:lang w:val="en-US"/>
              </w:rPr>
              <w:t>No</w:t>
            </w:r>
            <w:r w:rsidRPr="00A2680A">
              <w:rPr>
                <w:lang w:val="en-US"/>
              </w:rPr>
              <w:t xml:space="preserve"> to cancel. </w:t>
            </w:r>
          </w:p>
          <w:p w:rsidR="007124B5" w:rsidRPr="00EB3D8F" w:rsidRDefault="007124B5" w:rsidP="004B29BE">
            <w:pPr>
              <w:pStyle w:val="ListResult"/>
              <w:rPr>
                <w:lang w:val="en-US"/>
              </w:rPr>
            </w:pPr>
            <w:r w:rsidRPr="007124B5">
              <w:t xml:space="preserve">When we click Yes, all of the </w:t>
            </w:r>
            <w:r w:rsidR="004B29BE">
              <w:t xml:space="preserve">manually added or approved </w:t>
            </w:r>
            <w:r w:rsidRPr="007124B5">
              <w:t xml:space="preserve">renderings </w:t>
            </w:r>
            <w:r w:rsidRPr="004B29BE">
              <w:rPr>
                <w:lang w:val="en-US"/>
              </w:rPr>
              <w:t xml:space="preserve">will be marked as being correctly spelled. </w:t>
            </w:r>
          </w:p>
          <w:p w:rsidR="007124B5" w:rsidRPr="007124B5" w:rsidRDefault="007124B5" w:rsidP="00EB3D8F">
            <w:pPr>
              <w:pStyle w:val="BodyText"/>
              <w:rPr>
                <w:lang w:val="en-US"/>
              </w:rPr>
            </w:pPr>
          </w:p>
        </w:tc>
        <w:tc>
          <w:tcPr>
            <w:tcW w:w="4508" w:type="dxa"/>
          </w:tcPr>
          <w:p w:rsidR="00BA59D1" w:rsidRPr="008961AC" w:rsidRDefault="00BA59D1" w:rsidP="008961AC">
            <w:pPr>
              <w:pStyle w:val="Heading2"/>
              <w:outlineLvl w:val="1"/>
            </w:pPr>
            <w:r w:rsidRPr="008961AC">
              <w:lastRenderedPageBreak/>
              <w:t xml:space="preserve">P9 3.1c Termes bibliques : filtres et </w:t>
            </w:r>
            <w:r w:rsidR="008961AC">
              <w:t>propositions</w:t>
            </w:r>
          </w:p>
          <w:p w:rsidR="00BA59D1" w:rsidRPr="008961AC" w:rsidRDefault="00BA59D1" w:rsidP="00BA59D1">
            <w:pPr>
              <w:pStyle w:val="BodyText"/>
            </w:pPr>
            <w:r w:rsidRPr="008961AC">
              <w:t xml:space="preserve">Dans cette vidéo, nous allons apprendre une nouvelle façon d'ouvrir l'outil Termes bibliques, comment filtrer la liste des termes bibliques par catégorie, et comment faire des propositions sur l’équivalent. </w:t>
            </w:r>
          </w:p>
          <w:p w:rsidR="00BA59D1" w:rsidRPr="008961AC" w:rsidRDefault="00BA59D1" w:rsidP="00BA59D1">
            <w:pPr>
              <w:pStyle w:val="Heading4"/>
              <w:outlineLvl w:val="3"/>
            </w:pPr>
            <w:r w:rsidRPr="008961AC">
              <w:t>Ouvrez la fenêtre des termes bibliques sur une plage de versets spécifique.</w:t>
            </w:r>
          </w:p>
          <w:p w:rsidR="00BA59D1" w:rsidRPr="008961AC" w:rsidRDefault="00BA59D1" w:rsidP="00BA59D1">
            <w:pPr>
              <w:pStyle w:val="ListBullet"/>
            </w:pPr>
            <w:r w:rsidRPr="008961AC">
              <w:t>Placez votre curseur dans le verset</w:t>
            </w:r>
          </w:p>
          <w:p w:rsidR="00BA59D1" w:rsidRPr="008961AC" w:rsidRDefault="00BA59D1" w:rsidP="00BA59D1">
            <w:pPr>
              <w:pStyle w:val="ListBullet"/>
            </w:pPr>
            <w:r w:rsidRPr="008961AC">
              <w:t xml:space="preserve">Faites un clic droit dans le texte. </w:t>
            </w:r>
          </w:p>
          <w:p w:rsidR="00BA59D1" w:rsidRPr="008961AC" w:rsidRDefault="00BA59D1" w:rsidP="00BA59D1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 xml:space="preserve">Trois choix s'offrent à vous : </w:t>
            </w:r>
          </w:p>
          <w:p w:rsidR="00BA59D1" w:rsidRPr="008961AC" w:rsidRDefault="00BA59D1" w:rsidP="00BA59D1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 xml:space="preserve">Afficher les termes bibliques du ou des versets actuels, du ou des chapitres actuels, du livre actuel. </w:t>
            </w:r>
          </w:p>
          <w:p w:rsidR="00BA59D1" w:rsidRPr="008961AC" w:rsidRDefault="00BA59D1" w:rsidP="00BA59D1">
            <w:pPr>
              <w:pStyle w:val="ListBullet"/>
            </w:pPr>
            <w:r w:rsidRPr="008961AC">
              <w:t xml:space="preserve">Cliquez sur </w:t>
            </w:r>
            <w:r w:rsidRPr="008961AC">
              <w:rPr>
                <w:rStyle w:val="UserInterface"/>
              </w:rPr>
              <w:t>Livre actuel</w:t>
            </w:r>
            <w:r w:rsidRPr="008961AC">
              <w:t xml:space="preserve">. </w:t>
            </w:r>
          </w:p>
          <w:p w:rsidR="00BA59D1" w:rsidRPr="008961AC" w:rsidRDefault="00BA59D1" w:rsidP="00BA59D1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 xml:space="preserve">La fenêtre des termes bibliques complets </w:t>
            </w:r>
            <w:r w:rsidR="008961AC">
              <w:rPr>
                <w:lang w:val="fr-FR"/>
              </w:rPr>
              <w:t>s’affiche</w:t>
            </w:r>
            <w:r w:rsidRPr="008961AC">
              <w:rPr>
                <w:lang w:val="fr-FR"/>
              </w:rPr>
              <w:t xml:space="preserve"> avec le filtre du verset réglé sur le livre actuel. </w:t>
            </w:r>
          </w:p>
          <w:p w:rsidR="00BA59D1" w:rsidRPr="008961AC" w:rsidRDefault="00BA59D1" w:rsidP="00BA59D1">
            <w:pPr>
              <w:pStyle w:val="Heading4"/>
              <w:outlineLvl w:val="3"/>
            </w:pPr>
            <w:r w:rsidRPr="008961AC">
              <w:t>Filtrer sur les catégories</w:t>
            </w:r>
          </w:p>
          <w:p w:rsidR="00BA59D1" w:rsidRPr="008961AC" w:rsidRDefault="00BA59D1" w:rsidP="00BA59D1">
            <w:pPr>
              <w:pStyle w:val="BodyText"/>
            </w:pPr>
            <w:r w:rsidRPr="008961AC">
              <w:t xml:space="preserve">Les termes bibliques répertoriés comprennent des noms, des attributs, des êtres... </w:t>
            </w:r>
          </w:p>
          <w:p w:rsidR="00BA59D1" w:rsidRPr="008961AC" w:rsidRDefault="00BA59D1" w:rsidP="00BA59D1">
            <w:pPr>
              <w:pStyle w:val="ListBullet"/>
            </w:pPr>
            <w:r w:rsidRPr="008961AC">
              <w:t xml:space="preserve">Cliquez sur le </w:t>
            </w:r>
            <w:r w:rsidRPr="00734732">
              <w:rPr>
                <w:rStyle w:val="UserInterface"/>
              </w:rPr>
              <w:t>filtre des termes bibliques actuels</w:t>
            </w:r>
            <w:r w:rsidRPr="008961AC">
              <w:t xml:space="preserve">. </w:t>
            </w:r>
          </w:p>
          <w:p w:rsidR="00BA59D1" w:rsidRPr="008961AC" w:rsidRDefault="00BA59D1" w:rsidP="00BA59D1">
            <w:pPr>
              <w:pStyle w:val="ListBullet"/>
            </w:pPr>
            <w:r w:rsidRPr="008961AC">
              <w:t xml:space="preserve">Cliquez sur </w:t>
            </w:r>
            <w:r w:rsidRPr="008961AC">
              <w:rPr>
                <w:rStyle w:val="UserInterface"/>
              </w:rPr>
              <w:t>Nouveau filtre..</w:t>
            </w:r>
            <w:r w:rsidRPr="008961AC">
              <w:t xml:space="preserve">. </w:t>
            </w:r>
          </w:p>
          <w:p w:rsidR="00BA59D1" w:rsidRPr="008961AC" w:rsidRDefault="00BA59D1" w:rsidP="00BA59D1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lastRenderedPageBreak/>
              <w:t xml:space="preserve">La boîte de dialogue Filtre des termes bibliques </w:t>
            </w:r>
            <w:r w:rsidR="008961AC">
              <w:rPr>
                <w:lang w:val="fr-FR"/>
              </w:rPr>
              <w:t>s’affiche</w:t>
            </w:r>
            <w:r w:rsidRPr="008961AC">
              <w:rPr>
                <w:lang w:val="fr-FR"/>
              </w:rPr>
              <w:t xml:space="preserve">. </w:t>
            </w:r>
          </w:p>
          <w:p w:rsidR="00BA59D1" w:rsidRPr="008961AC" w:rsidRDefault="00BA59D1" w:rsidP="00BA59D1">
            <w:pPr>
              <w:pStyle w:val="ListBullet"/>
            </w:pPr>
            <w:r w:rsidRPr="008961AC">
              <w:t xml:space="preserve">Sélectionnez la catégorie </w:t>
            </w:r>
            <w:r w:rsidRPr="00734732">
              <w:rPr>
                <w:rStyle w:val="UserInterface"/>
              </w:rPr>
              <w:t>Nom</w:t>
            </w:r>
            <w:r w:rsidRPr="008961AC">
              <w:t xml:space="preserve">. </w:t>
            </w:r>
          </w:p>
          <w:p w:rsidR="00BA59D1" w:rsidRPr="008961AC" w:rsidRDefault="00BA59D1" w:rsidP="00BA59D1">
            <w:pPr>
              <w:pStyle w:val="ListBullet"/>
            </w:pPr>
            <w:r w:rsidRPr="008961AC">
              <w:t>Saisissez un nom pour le filtre dans la case intitulée "</w:t>
            </w:r>
            <w:r w:rsidRPr="008961AC">
              <w:rPr>
                <w:rStyle w:val="UserInterface"/>
              </w:rPr>
              <w:t>sélections enregistrées</w:t>
            </w:r>
            <w:r w:rsidRPr="008961AC">
              <w:t xml:space="preserve">". </w:t>
            </w:r>
          </w:p>
          <w:p w:rsidR="00BA59D1" w:rsidRPr="008961AC" w:rsidRDefault="00BA59D1" w:rsidP="00734732">
            <w:pPr>
              <w:pStyle w:val="ListBullet"/>
            </w:pPr>
            <w:r w:rsidRPr="008961AC">
              <w:t xml:space="preserve">Cliquez sur le bouton de </w:t>
            </w:r>
            <w:r w:rsidRPr="008961AC">
              <w:rPr>
                <w:rStyle w:val="UserInterface"/>
              </w:rPr>
              <w:t>l'icône d</w:t>
            </w:r>
            <w:r w:rsidR="00734732">
              <w:rPr>
                <w:rStyle w:val="UserInterface"/>
              </w:rPr>
              <w:t>’</w:t>
            </w:r>
            <w:r w:rsidRPr="008961AC">
              <w:rPr>
                <w:rStyle w:val="UserInterface"/>
              </w:rPr>
              <w:t>enregistrer</w:t>
            </w:r>
            <w:r w:rsidRPr="008961AC">
              <w:t xml:space="preserve">. </w:t>
            </w:r>
          </w:p>
          <w:p w:rsidR="00BA59D1" w:rsidRPr="008961AC" w:rsidRDefault="00BA59D1" w:rsidP="00BA59D1">
            <w:pPr>
              <w:pStyle w:val="BodyText"/>
            </w:pPr>
            <w:r w:rsidRPr="008961AC">
              <w:t>Cliquez sur [</w:t>
            </w:r>
            <w:r w:rsidRPr="008961AC">
              <w:rPr>
                <w:rStyle w:val="UserInterface"/>
              </w:rPr>
              <w:t>OK</w:t>
            </w:r>
            <w:r w:rsidRPr="008961AC">
              <w:t xml:space="preserve">] pour appliquer le filtre. </w:t>
            </w:r>
          </w:p>
          <w:p w:rsidR="00BA59D1" w:rsidRPr="008961AC" w:rsidRDefault="00BA59D1" w:rsidP="00BA59D1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 xml:space="preserve">La liste est filtrée sur les termes bibliques de la catégorie 'nom'. </w:t>
            </w:r>
          </w:p>
          <w:p w:rsidR="00BA59D1" w:rsidRPr="008961AC" w:rsidRDefault="00BA59D1" w:rsidP="00C119B6">
            <w:pPr>
              <w:pStyle w:val="Heading4"/>
              <w:outlineLvl w:val="3"/>
            </w:pPr>
            <w:r w:rsidRPr="008961AC">
              <w:t>Proposer les équivalents</w:t>
            </w:r>
          </w:p>
          <w:p w:rsidR="00BA59D1" w:rsidRPr="008961AC" w:rsidRDefault="00BA59D1" w:rsidP="00C119B6">
            <w:pPr>
              <w:pStyle w:val="BodyText"/>
            </w:pPr>
            <w:r w:rsidRPr="008961AC">
              <w:t>La fonction d</w:t>
            </w:r>
            <w:r w:rsidR="00C119B6" w:rsidRPr="008961AC">
              <w:t>e proposer les équivalents</w:t>
            </w:r>
            <w:r w:rsidRPr="008961AC">
              <w:t xml:space="preserve"> utilise des statistiques pour deviner quels mots de la traduction sont probablement l’équivalent de quel terme biblique. Elle peut être assez précise pour deviner les noms propres.</w:t>
            </w:r>
          </w:p>
          <w:p w:rsidR="00BA59D1" w:rsidRPr="008961AC" w:rsidRDefault="00BA59D1" w:rsidP="00C119B6">
            <w:pPr>
              <w:pStyle w:val="ListBullet"/>
            </w:pPr>
            <w:r w:rsidRPr="008961AC">
              <w:t xml:space="preserve">Ouvrez le menu de la fenêtre Termes bibliques. </w:t>
            </w:r>
          </w:p>
          <w:p w:rsidR="00BA59D1" w:rsidRPr="008961AC" w:rsidRDefault="00BA59D1" w:rsidP="00C119B6">
            <w:pPr>
              <w:pStyle w:val="ListBullet"/>
            </w:pPr>
            <w:r w:rsidRPr="008961AC">
              <w:t xml:space="preserve">Sous Outils, cliquez sur </w:t>
            </w:r>
            <w:r w:rsidR="00C119B6" w:rsidRPr="008961AC">
              <w:t>Proposer</w:t>
            </w:r>
            <w:r w:rsidRPr="008961AC">
              <w:t xml:space="preserve"> l’équivalent. </w:t>
            </w:r>
          </w:p>
          <w:p w:rsidR="00BA59D1" w:rsidRPr="008961AC" w:rsidRDefault="00BA59D1" w:rsidP="00C119B6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 xml:space="preserve">La boîte de dialogue </w:t>
            </w:r>
            <w:r w:rsidR="00C119B6" w:rsidRPr="008961AC">
              <w:rPr>
                <w:lang w:val="fr-FR"/>
              </w:rPr>
              <w:t>Proposer</w:t>
            </w:r>
            <w:r w:rsidRPr="008961AC">
              <w:rPr>
                <w:lang w:val="fr-FR"/>
              </w:rPr>
              <w:t xml:space="preserve"> </w:t>
            </w:r>
            <w:r w:rsidR="00C119B6" w:rsidRPr="008961AC">
              <w:rPr>
                <w:lang w:val="fr-FR"/>
              </w:rPr>
              <w:t>d</w:t>
            </w:r>
            <w:r w:rsidRPr="008961AC">
              <w:rPr>
                <w:lang w:val="fr-FR"/>
              </w:rPr>
              <w:t xml:space="preserve">es </w:t>
            </w:r>
            <w:r w:rsidR="00C119B6" w:rsidRPr="008961AC">
              <w:rPr>
                <w:lang w:val="fr-FR"/>
              </w:rPr>
              <w:t>équivalents</w:t>
            </w:r>
            <w:r w:rsidRPr="008961AC">
              <w:rPr>
                <w:lang w:val="fr-FR"/>
              </w:rPr>
              <w:t xml:space="preserve"> </w:t>
            </w:r>
            <w:r w:rsidR="008961AC">
              <w:rPr>
                <w:lang w:val="fr-FR"/>
              </w:rPr>
              <w:t>s’affiche</w:t>
            </w:r>
            <w:r w:rsidRPr="008961AC">
              <w:rPr>
                <w:lang w:val="fr-FR"/>
              </w:rPr>
              <w:t xml:space="preserve">. Par défaut, la catégorie Nom est déjà sélectionnée. </w:t>
            </w:r>
          </w:p>
          <w:p w:rsidR="00BA59D1" w:rsidRPr="008961AC" w:rsidRDefault="00BA59D1" w:rsidP="00C119B6">
            <w:pPr>
              <w:pStyle w:val="ListBullet"/>
            </w:pPr>
            <w:r w:rsidRPr="008961AC">
              <w:t xml:space="preserve">En option, vous pouvez utiliser un texte modèle. </w:t>
            </w:r>
          </w:p>
          <w:p w:rsidR="00BA59D1" w:rsidRPr="008961AC" w:rsidRDefault="00BA59D1" w:rsidP="00C119B6">
            <w:pPr>
              <w:pStyle w:val="ListBullet"/>
            </w:pPr>
            <w:r w:rsidRPr="008961AC">
              <w:t xml:space="preserve">Cliquez sur </w:t>
            </w:r>
            <w:r w:rsidRPr="008961AC">
              <w:rPr>
                <w:rStyle w:val="UserInterface"/>
              </w:rPr>
              <w:t>OK</w:t>
            </w:r>
            <w:r w:rsidRPr="008961AC">
              <w:t xml:space="preserve">. </w:t>
            </w:r>
          </w:p>
          <w:p w:rsidR="00BA59D1" w:rsidRPr="008961AC" w:rsidRDefault="00BA59D1" w:rsidP="00C119B6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lastRenderedPageBreak/>
              <w:t>Paratext analyse les textes et devine tous les noms du projet</w:t>
            </w:r>
            <w:r w:rsidR="00C119B6" w:rsidRPr="008961AC">
              <w:rPr>
                <w:lang w:val="fr-FR"/>
              </w:rPr>
              <w:t xml:space="preserve"> et vous</w:t>
            </w:r>
            <w:r w:rsidRPr="008961AC">
              <w:rPr>
                <w:lang w:val="fr-FR"/>
              </w:rPr>
              <w:t xml:space="preserve"> informe que tous les </w:t>
            </w:r>
            <w:r w:rsidR="00C119B6" w:rsidRPr="008961AC">
              <w:rPr>
                <w:lang w:val="fr-FR"/>
              </w:rPr>
              <w:t>équivalent</w:t>
            </w:r>
            <w:r w:rsidRPr="008961AC">
              <w:rPr>
                <w:lang w:val="fr-FR"/>
              </w:rPr>
              <w:t xml:space="preserve">s </w:t>
            </w:r>
            <w:r w:rsidR="00C119B6" w:rsidRPr="008961AC">
              <w:rPr>
                <w:lang w:val="fr-FR"/>
              </w:rPr>
              <w:t>propos</w:t>
            </w:r>
            <w:r w:rsidRPr="008961AC">
              <w:rPr>
                <w:lang w:val="fr-FR"/>
              </w:rPr>
              <w:t xml:space="preserve">és sont surlignés en orange. </w:t>
            </w:r>
          </w:p>
          <w:p w:rsidR="00BA59D1" w:rsidRPr="008961AC" w:rsidRDefault="00BA59D1" w:rsidP="00C119B6">
            <w:pPr>
              <w:pStyle w:val="ListBullet"/>
            </w:pPr>
            <w:r w:rsidRPr="008961AC">
              <w:t>Cliquez sur [</w:t>
            </w:r>
            <w:r w:rsidRPr="008961AC">
              <w:rPr>
                <w:rStyle w:val="UserInterface"/>
              </w:rPr>
              <w:t>OK</w:t>
            </w:r>
            <w:r w:rsidRPr="008961AC">
              <w:t xml:space="preserve">] pour ignorer ce message. </w:t>
            </w:r>
          </w:p>
          <w:p w:rsidR="00BA59D1" w:rsidRPr="008961AC" w:rsidRDefault="00BA59D1" w:rsidP="00C119B6">
            <w:pPr>
              <w:pStyle w:val="Heading4"/>
              <w:outlineLvl w:val="3"/>
            </w:pPr>
            <w:r w:rsidRPr="008961AC">
              <w:t xml:space="preserve">Approuver les </w:t>
            </w:r>
            <w:r w:rsidR="00C119B6" w:rsidRPr="008961AC">
              <w:t>équivalents</w:t>
            </w:r>
            <w:r w:rsidRPr="008961AC">
              <w:t xml:space="preserve"> </w:t>
            </w:r>
            <w:r w:rsidR="00C119B6" w:rsidRPr="008961AC">
              <w:t>propos</w:t>
            </w:r>
            <w:r w:rsidRPr="008961AC">
              <w:t>és</w:t>
            </w:r>
          </w:p>
          <w:p w:rsidR="00BA59D1" w:rsidRPr="008961AC" w:rsidRDefault="00BA59D1" w:rsidP="00C119B6">
            <w:pPr>
              <w:pStyle w:val="BodyText"/>
            </w:pPr>
            <w:r w:rsidRPr="008961AC">
              <w:t xml:space="preserve">Les </w:t>
            </w:r>
            <w:r w:rsidR="00C119B6" w:rsidRPr="008961AC">
              <w:t>équivalents</w:t>
            </w:r>
            <w:r w:rsidRPr="008961AC">
              <w:t xml:space="preserve"> avec un fond orange sont </w:t>
            </w:r>
            <w:r w:rsidR="00C119B6" w:rsidRPr="008961AC">
              <w:t>propos</w:t>
            </w:r>
            <w:r w:rsidRPr="008961AC">
              <w:t xml:space="preserve">és, les </w:t>
            </w:r>
            <w:r w:rsidR="00C119B6" w:rsidRPr="008961AC">
              <w:t xml:space="preserve">équivalents </w:t>
            </w:r>
            <w:r w:rsidRPr="008961AC">
              <w:t xml:space="preserve">approuvés ont un fond blanc. Les </w:t>
            </w:r>
            <w:r w:rsidR="00C119B6" w:rsidRPr="008961AC">
              <w:t xml:space="preserve">équivalents </w:t>
            </w:r>
            <w:r w:rsidRPr="008961AC">
              <w:t>p</w:t>
            </w:r>
            <w:r w:rsidR="00C119B6" w:rsidRPr="008961AC">
              <w:t>ro</w:t>
            </w:r>
            <w:r w:rsidRPr="008961AC">
              <w:t xml:space="preserve">posés doivent être examinés et approuvés ou corrigés par un membre de l'équipe. </w:t>
            </w:r>
          </w:p>
          <w:p w:rsidR="00BA59D1" w:rsidRPr="008961AC" w:rsidRDefault="00BA59D1" w:rsidP="00C119B6">
            <w:pPr>
              <w:pStyle w:val="Heading3"/>
              <w:outlineLvl w:val="2"/>
              <w:rPr>
                <w:lang w:val="fr-FR"/>
              </w:rPr>
            </w:pPr>
            <w:r w:rsidRPr="008961AC">
              <w:rPr>
                <w:lang w:val="fr-FR"/>
              </w:rPr>
              <w:t xml:space="preserve">Approuver les </w:t>
            </w:r>
            <w:r w:rsidR="00C119B6" w:rsidRPr="008961AC">
              <w:rPr>
                <w:lang w:val="fr-FR"/>
              </w:rPr>
              <w:t>équivalent</w:t>
            </w:r>
            <w:r w:rsidRPr="008961AC">
              <w:rPr>
                <w:lang w:val="fr-FR"/>
              </w:rPr>
              <w:t>s un par un</w:t>
            </w:r>
          </w:p>
          <w:p w:rsidR="00BA59D1" w:rsidRPr="008961AC" w:rsidRDefault="00031636" w:rsidP="00C119B6">
            <w:pPr>
              <w:pStyle w:val="ListBullet"/>
            </w:pPr>
            <w:r>
              <w:t>d</w:t>
            </w:r>
            <w:r w:rsidR="00BA59D1" w:rsidRPr="008961AC">
              <w:t xml:space="preserve">ouble-cliquez sur les </w:t>
            </w:r>
            <w:r w:rsidR="00C119B6" w:rsidRPr="008961AC">
              <w:t>équivalent</w:t>
            </w:r>
            <w:r w:rsidR="00BA59D1" w:rsidRPr="008961AC">
              <w:t xml:space="preserve">s pour ouvrir la boîte d'édition des </w:t>
            </w:r>
            <w:r w:rsidR="00C119B6" w:rsidRPr="008961AC">
              <w:t>équivalent</w:t>
            </w:r>
            <w:r w:rsidR="00BA59D1" w:rsidRPr="008961AC">
              <w:t xml:space="preserve">s. </w:t>
            </w:r>
          </w:p>
          <w:p w:rsidR="00BA59D1" w:rsidRPr="008961AC" w:rsidRDefault="00BA59D1" w:rsidP="008961AC">
            <w:pPr>
              <w:pStyle w:val="ListBullet"/>
            </w:pPr>
            <w:r w:rsidRPr="008961AC">
              <w:t xml:space="preserve">Cliquez sur la case à cocher </w:t>
            </w:r>
            <w:r w:rsidRPr="008961AC">
              <w:rPr>
                <w:rStyle w:val="UserInterface"/>
              </w:rPr>
              <w:t xml:space="preserve">Approuver les </w:t>
            </w:r>
            <w:r w:rsidR="00C119B6" w:rsidRPr="008961AC">
              <w:rPr>
                <w:rStyle w:val="UserInterface"/>
              </w:rPr>
              <w:t>équivalent</w:t>
            </w:r>
            <w:r w:rsidRPr="008961AC">
              <w:rPr>
                <w:rStyle w:val="UserInterface"/>
              </w:rPr>
              <w:t>s p</w:t>
            </w:r>
            <w:r w:rsidR="008961AC">
              <w:rPr>
                <w:rStyle w:val="UserInterface"/>
              </w:rPr>
              <w:t>ro</w:t>
            </w:r>
            <w:r w:rsidRPr="008961AC">
              <w:rPr>
                <w:rStyle w:val="UserInterface"/>
              </w:rPr>
              <w:t>posés</w:t>
            </w:r>
            <w:r w:rsidRPr="008961AC">
              <w:t xml:space="preserve">. </w:t>
            </w:r>
          </w:p>
          <w:p w:rsidR="00BA59D1" w:rsidRPr="008961AC" w:rsidRDefault="00BA59D1" w:rsidP="00C119B6">
            <w:pPr>
              <w:pStyle w:val="ListBullet"/>
            </w:pPr>
            <w:r w:rsidRPr="008961AC">
              <w:t xml:space="preserve">Cliquez sur </w:t>
            </w:r>
            <w:r w:rsidRPr="008961AC">
              <w:rPr>
                <w:rStyle w:val="UserInterface"/>
              </w:rPr>
              <w:t>OK</w:t>
            </w:r>
            <w:r w:rsidRPr="008961AC">
              <w:t xml:space="preserve">. </w:t>
            </w:r>
          </w:p>
          <w:p w:rsidR="00BA59D1" w:rsidRPr="00A2680A" w:rsidRDefault="00BA59D1" w:rsidP="008961AC">
            <w:pPr>
              <w:pStyle w:val="ListResult"/>
              <w:rPr>
                <w:lang w:val="fr-FR"/>
              </w:rPr>
            </w:pPr>
            <w:r w:rsidRPr="00A2680A">
              <w:rPr>
                <w:lang w:val="fr-FR"/>
              </w:rPr>
              <w:t>L’équivalent n'a plus de fond orange.</w:t>
            </w:r>
          </w:p>
          <w:p w:rsidR="00BA59D1" w:rsidRPr="008961AC" w:rsidRDefault="00BA59D1" w:rsidP="00C119B6">
            <w:pPr>
              <w:pStyle w:val="Heading3"/>
              <w:outlineLvl w:val="2"/>
              <w:rPr>
                <w:lang w:val="fr-FR"/>
              </w:rPr>
            </w:pPr>
            <w:r w:rsidRPr="008961AC">
              <w:rPr>
                <w:lang w:val="fr-FR"/>
              </w:rPr>
              <w:t xml:space="preserve">Approuver plusieurs </w:t>
            </w:r>
            <w:r w:rsidR="00C119B6" w:rsidRPr="008961AC">
              <w:rPr>
                <w:lang w:val="fr-FR"/>
              </w:rPr>
              <w:t>équivalent</w:t>
            </w:r>
            <w:r w:rsidRPr="008961AC">
              <w:rPr>
                <w:lang w:val="fr-FR"/>
              </w:rPr>
              <w:t>s</w:t>
            </w:r>
          </w:p>
          <w:p w:rsidR="00BA59D1" w:rsidRPr="008961AC" w:rsidRDefault="00BA59D1" w:rsidP="00734732">
            <w:pPr>
              <w:pStyle w:val="ListBullet"/>
            </w:pPr>
            <w:r w:rsidRPr="008961AC">
              <w:t xml:space="preserve">Sélectionnez les lignes que vous voulez approuver en utilisant le clic Shift pour une étendue ou le clic Ctrl pour des lignes individuelles. </w:t>
            </w:r>
          </w:p>
          <w:p w:rsidR="00BA59D1" w:rsidRPr="008961AC" w:rsidRDefault="00BA59D1" w:rsidP="00734732">
            <w:pPr>
              <w:pStyle w:val="ListBullet"/>
            </w:pPr>
            <w:r w:rsidRPr="008961AC">
              <w:t xml:space="preserve">Ouvrez le menu de la fenêtre Termes bibliques. </w:t>
            </w:r>
          </w:p>
          <w:p w:rsidR="00BA59D1" w:rsidRPr="008961AC" w:rsidRDefault="00BA59D1" w:rsidP="00734732">
            <w:pPr>
              <w:pStyle w:val="ListBullet"/>
            </w:pPr>
            <w:r w:rsidRPr="008961AC">
              <w:lastRenderedPageBreak/>
              <w:t xml:space="preserve">Sous Éditer, cliquez sur Approuver les </w:t>
            </w:r>
            <w:r w:rsidR="00C119B6" w:rsidRPr="008961AC">
              <w:t>équivalent</w:t>
            </w:r>
            <w:r w:rsidRPr="008961AC">
              <w:t xml:space="preserve">s </w:t>
            </w:r>
            <w:r w:rsidR="00C119B6" w:rsidRPr="008961AC">
              <w:t>prop</w:t>
            </w:r>
            <w:r w:rsidRPr="008961AC">
              <w:t xml:space="preserve">osés des termes sélectionnés. (ou Ctrl+G. </w:t>
            </w:r>
          </w:p>
          <w:p w:rsidR="00BA59D1" w:rsidRPr="00A2680A" w:rsidRDefault="00BA59D1" w:rsidP="00734732">
            <w:pPr>
              <w:pStyle w:val="ListResult"/>
              <w:rPr>
                <w:lang w:val="fr-FR"/>
              </w:rPr>
            </w:pPr>
            <w:r w:rsidRPr="00A2680A">
              <w:rPr>
                <w:lang w:val="fr-FR"/>
              </w:rPr>
              <w:t xml:space="preserve">Les </w:t>
            </w:r>
            <w:r w:rsidR="00C119B6" w:rsidRPr="00A2680A">
              <w:rPr>
                <w:lang w:val="fr-FR"/>
              </w:rPr>
              <w:t>équivalent</w:t>
            </w:r>
            <w:r w:rsidRPr="00A2680A">
              <w:rPr>
                <w:lang w:val="fr-FR"/>
              </w:rPr>
              <w:t xml:space="preserve">s de tous les termes sélectionnés ont été approuvés. </w:t>
            </w:r>
          </w:p>
          <w:p w:rsidR="00BA59D1" w:rsidRPr="008961AC" w:rsidRDefault="00C119B6" w:rsidP="00C119B6">
            <w:pPr>
              <w:pStyle w:val="Heading3"/>
              <w:outlineLvl w:val="2"/>
              <w:rPr>
                <w:lang w:val="fr-FR"/>
              </w:rPr>
            </w:pPr>
            <w:r w:rsidRPr="008961AC">
              <w:rPr>
                <w:lang w:val="fr-FR"/>
              </w:rPr>
              <w:t>Corriger les équivalents</w:t>
            </w:r>
          </w:p>
          <w:p w:rsidR="00BA59D1" w:rsidRPr="008961AC" w:rsidRDefault="00BA59D1" w:rsidP="00C119B6">
            <w:pPr>
              <w:pStyle w:val="BodyText"/>
            </w:pPr>
            <w:r w:rsidRPr="008961AC">
              <w:t>Toutes les p</w:t>
            </w:r>
            <w:r w:rsidR="00C119B6" w:rsidRPr="008961AC">
              <w:t>ro</w:t>
            </w:r>
            <w:r w:rsidRPr="008961AC">
              <w:t xml:space="preserve">positions ne seront pas correctes. </w:t>
            </w:r>
          </w:p>
          <w:p w:rsidR="00BA59D1" w:rsidRPr="008961AC" w:rsidRDefault="00BA59D1" w:rsidP="00C119B6">
            <w:pPr>
              <w:pStyle w:val="ListBullet"/>
            </w:pPr>
            <w:r w:rsidRPr="008961AC">
              <w:t xml:space="preserve">Double-cliquez sur l’équivalent. </w:t>
            </w:r>
          </w:p>
          <w:p w:rsidR="00BA59D1" w:rsidRPr="008961AC" w:rsidRDefault="00BA59D1" w:rsidP="00C119B6">
            <w:pPr>
              <w:pStyle w:val="ListBullet"/>
            </w:pPr>
            <w:r w:rsidRPr="008961AC">
              <w:t xml:space="preserve">Tapez ou collez l’équivalent correct. </w:t>
            </w:r>
          </w:p>
          <w:p w:rsidR="00BA59D1" w:rsidRPr="008961AC" w:rsidRDefault="00BA59D1" w:rsidP="00C119B6">
            <w:pPr>
              <w:pStyle w:val="ListBullet"/>
            </w:pPr>
            <w:r w:rsidRPr="008961AC">
              <w:t>Cliquez sur [</w:t>
            </w:r>
            <w:r w:rsidRPr="008961AC">
              <w:rPr>
                <w:rStyle w:val="UserInterface"/>
              </w:rPr>
              <w:t>OK</w:t>
            </w:r>
            <w:r w:rsidRPr="008961AC">
              <w:t xml:space="preserve">]. </w:t>
            </w:r>
          </w:p>
          <w:p w:rsidR="00BA59D1" w:rsidRPr="008961AC" w:rsidRDefault="00BA59D1" w:rsidP="00C119B6">
            <w:pPr>
              <w:pStyle w:val="Heading3"/>
              <w:outlineLvl w:val="2"/>
              <w:rPr>
                <w:lang w:val="fr-FR"/>
              </w:rPr>
            </w:pPr>
            <w:r w:rsidRPr="008961AC">
              <w:rPr>
                <w:lang w:val="fr-FR"/>
              </w:rPr>
              <w:t xml:space="preserve">Supprimer tous </w:t>
            </w:r>
            <w:r w:rsidR="008961AC" w:rsidRPr="008961AC">
              <w:rPr>
                <w:lang w:val="fr-FR"/>
              </w:rPr>
              <w:t>les équivalents déjà proposés</w:t>
            </w:r>
          </w:p>
          <w:p w:rsidR="00BA59D1" w:rsidRPr="008961AC" w:rsidRDefault="00BA59D1" w:rsidP="00734732">
            <w:pPr>
              <w:pStyle w:val="ListBullet"/>
            </w:pPr>
            <w:r w:rsidRPr="008961AC">
              <w:t xml:space="preserve">Menu &gt; sous </w:t>
            </w:r>
            <w:r w:rsidRPr="008961AC">
              <w:rPr>
                <w:rStyle w:val="UserInterface"/>
              </w:rPr>
              <w:t>Outils</w:t>
            </w:r>
            <w:r w:rsidRPr="008961AC">
              <w:t xml:space="preserve"> &gt; </w:t>
            </w:r>
            <w:r w:rsidR="00734732">
              <w:rPr>
                <w:rStyle w:val="UserInterface"/>
              </w:rPr>
              <w:t>Supprimer</w:t>
            </w:r>
            <w:r w:rsidRPr="00734732">
              <w:rPr>
                <w:rStyle w:val="UserInterface"/>
              </w:rPr>
              <w:t xml:space="preserve"> les </w:t>
            </w:r>
            <w:r w:rsidR="00C119B6" w:rsidRPr="00734732">
              <w:rPr>
                <w:rStyle w:val="UserInterface"/>
              </w:rPr>
              <w:t>équivalent</w:t>
            </w:r>
            <w:r w:rsidRPr="00734732">
              <w:rPr>
                <w:rStyle w:val="UserInterface"/>
              </w:rPr>
              <w:t xml:space="preserve">s </w:t>
            </w:r>
            <w:r w:rsidR="008961AC" w:rsidRPr="00734732">
              <w:rPr>
                <w:rStyle w:val="UserInterface"/>
              </w:rPr>
              <w:t>déjà proposés</w:t>
            </w:r>
            <w:r w:rsidRPr="008961AC">
              <w:t xml:space="preserve">. </w:t>
            </w:r>
          </w:p>
          <w:p w:rsidR="00BA59D1" w:rsidRPr="008961AC" w:rsidRDefault="00BA59D1" w:rsidP="00C119B6">
            <w:pPr>
              <w:pStyle w:val="Heading4"/>
              <w:outlineLvl w:val="3"/>
            </w:pPr>
            <w:r w:rsidRPr="008961AC">
              <w:t xml:space="preserve">Marquer les </w:t>
            </w:r>
            <w:r w:rsidR="00C119B6" w:rsidRPr="008961AC">
              <w:t>équivalent</w:t>
            </w:r>
            <w:r w:rsidRPr="008961AC">
              <w:t>s comme étant correctement orthographiés</w:t>
            </w:r>
          </w:p>
          <w:p w:rsidR="00BA59D1" w:rsidRPr="008961AC" w:rsidRDefault="00BA59D1" w:rsidP="00734732">
            <w:pPr>
              <w:pStyle w:val="BodyText"/>
            </w:pPr>
            <w:r w:rsidRPr="008961AC">
              <w:t>Après avoir approuvé un grand nombre d</w:t>
            </w:r>
            <w:r w:rsidR="00734732">
              <w:t>’</w:t>
            </w:r>
            <w:r w:rsidR="00C119B6" w:rsidRPr="008961AC">
              <w:t>équivalent</w:t>
            </w:r>
            <w:r w:rsidRPr="008961AC">
              <w:t xml:space="preserve">s, il est utile de marquer ces mots comme étant correctement orthographiés. </w:t>
            </w:r>
          </w:p>
          <w:p w:rsidR="00BA59D1" w:rsidRPr="008961AC" w:rsidRDefault="00BA59D1" w:rsidP="00C119B6">
            <w:pPr>
              <w:pStyle w:val="ListBullet"/>
            </w:pPr>
            <w:r w:rsidRPr="008961AC">
              <w:t xml:space="preserve">Ouvrez le menu de la fenêtre Termes bibliques. </w:t>
            </w:r>
          </w:p>
          <w:p w:rsidR="00BA59D1" w:rsidRPr="008961AC" w:rsidRDefault="00BA59D1" w:rsidP="00734732">
            <w:pPr>
              <w:pStyle w:val="ListBullet"/>
            </w:pPr>
            <w:r w:rsidRPr="008961AC">
              <w:t xml:space="preserve">Sous </w:t>
            </w:r>
            <w:r w:rsidRPr="00734732">
              <w:rPr>
                <w:rStyle w:val="UserInterface"/>
              </w:rPr>
              <w:t>Outils</w:t>
            </w:r>
            <w:r w:rsidRPr="008961AC">
              <w:t xml:space="preserve">, cliquez sur Marquer les </w:t>
            </w:r>
            <w:r w:rsidR="00734732">
              <w:t>équivalents</w:t>
            </w:r>
            <w:r w:rsidRPr="008961AC">
              <w:t xml:space="preserve"> comme étant correctement orthographiées. </w:t>
            </w:r>
          </w:p>
          <w:p w:rsidR="00BA59D1" w:rsidRPr="008961AC" w:rsidRDefault="00BA59D1" w:rsidP="00734732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 xml:space="preserve">Une boîte de message </w:t>
            </w:r>
            <w:r w:rsidR="008961AC">
              <w:rPr>
                <w:lang w:val="fr-FR"/>
              </w:rPr>
              <w:t>s’affiche</w:t>
            </w:r>
            <w:r w:rsidRPr="008961AC">
              <w:rPr>
                <w:lang w:val="fr-FR"/>
              </w:rPr>
              <w:t>, nous informant du nombre d</w:t>
            </w:r>
            <w:r w:rsidR="00734732">
              <w:rPr>
                <w:lang w:val="fr-FR"/>
              </w:rPr>
              <w:t>’</w:t>
            </w:r>
            <w:r w:rsidR="00C119B6" w:rsidRPr="008961AC">
              <w:rPr>
                <w:lang w:val="fr-FR"/>
              </w:rPr>
              <w:t>équivalent</w:t>
            </w:r>
            <w:r w:rsidRPr="008961AC">
              <w:rPr>
                <w:lang w:val="fr-FR"/>
              </w:rPr>
              <w:t xml:space="preserve">s qui </w:t>
            </w:r>
            <w:r w:rsidRPr="008961AC">
              <w:rPr>
                <w:lang w:val="fr-FR"/>
              </w:rPr>
              <w:lastRenderedPageBreak/>
              <w:t xml:space="preserve">seront marqués comme corrects et vérifiant si nous voulons continuer. </w:t>
            </w:r>
          </w:p>
          <w:p w:rsidR="00BA59D1" w:rsidRPr="008961AC" w:rsidRDefault="00BA59D1" w:rsidP="00C119B6">
            <w:pPr>
              <w:pStyle w:val="ListBullet"/>
            </w:pPr>
            <w:r w:rsidRPr="008961AC">
              <w:t xml:space="preserve">Cliquez sur </w:t>
            </w:r>
            <w:r w:rsidRPr="00734732">
              <w:rPr>
                <w:rStyle w:val="UserInterface"/>
              </w:rPr>
              <w:t>Oui</w:t>
            </w:r>
            <w:r w:rsidRPr="008961AC">
              <w:t xml:space="preserve"> pour continuer ou sur </w:t>
            </w:r>
            <w:r w:rsidRPr="00734732">
              <w:rPr>
                <w:rStyle w:val="UserInterface"/>
              </w:rPr>
              <w:t>Non</w:t>
            </w:r>
            <w:r w:rsidRPr="008961AC">
              <w:t xml:space="preserve"> pour annuler. </w:t>
            </w:r>
          </w:p>
          <w:p w:rsidR="00BA59D1" w:rsidRPr="008961AC" w:rsidRDefault="00BA59D1" w:rsidP="00C119B6">
            <w:pPr>
              <w:pStyle w:val="ListResult"/>
              <w:rPr>
                <w:lang w:val="fr-FR"/>
              </w:rPr>
            </w:pPr>
            <w:r w:rsidRPr="008961AC">
              <w:rPr>
                <w:lang w:val="fr-FR"/>
              </w:rPr>
              <w:t xml:space="preserve">Lorsque nous cliquons sur Oui, tous les </w:t>
            </w:r>
            <w:r w:rsidR="00C119B6" w:rsidRPr="008961AC">
              <w:rPr>
                <w:lang w:val="fr-FR"/>
              </w:rPr>
              <w:t>équivalent</w:t>
            </w:r>
            <w:r w:rsidRPr="008961AC">
              <w:rPr>
                <w:lang w:val="fr-FR"/>
              </w:rPr>
              <w:t xml:space="preserve">s ajoutés ou approuvés manuellement seront marqués comme étant correctement orthographiés. </w:t>
            </w:r>
          </w:p>
          <w:p w:rsidR="004F73C6" w:rsidRPr="008961AC" w:rsidRDefault="004F73C6" w:rsidP="00D63743">
            <w:pPr>
              <w:pStyle w:val="BodyText"/>
            </w:pPr>
          </w:p>
          <w:p w:rsidR="00BA59D1" w:rsidRPr="008961AC" w:rsidRDefault="00BA59D1" w:rsidP="00D63743">
            <w:pPr>
              <w:pStyle w:val="BodyText"/>
            </w:pPr>
          </w:p>
        </w:tc>
      </w:tr>
      <w:bookmarkEnd w:id="0"/>
    </w:tbl>
    <w:p w:rsidR="00BB2CE4" w:rsidRPr="00BA59D1" w:rsidRDefault="0070717C" w:rsidP="0074608B">
      <w:pPr>
        <w:pStyle w:val="BodyText"/>
      </w:pPr>
    </w:p>
    <w:sectPr w:rsidR="00BB2CE4" w:rsidRPr="00BA59D1" w:rsidSect="00C2120B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17C" w:rsidRDefault="0070717C" w:rsidP="00734732">
      <w:r>
        <w:separator/>
      </w:r>
    </w:p>
  </w:endnote>
  <w:endnote w:type="continuationSeparator" w:id="0">
    <w:p w:rsidR="0070717C" w:rsidRDefault="0070717C" w:rsidP="00734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is SIL Compact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17C" w:rsidRDefault="0070717C" w:rsidP="00734732">
      <w:r>
        <w:separator/>
      </w:r>
    </w:p>
  </w:footnote>
  <w:footnote w:type="continuationSeparator" w:id="0">
    <w:p w:rsidR="0070717C" w:rsidRDefault="0070717C" w:rsidP="00734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60F7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12D2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3A2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3CC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5E53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AE4B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94A8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EAE0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4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88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AU"/>
      </w:rPr>
    </w:lvl>
  </w:abstractNum>
  <w:abstractNum w:abstractNumId="10" w15:restartNumberingAfterBreak="0">
    <w:nsid w:val="02A111F1"/>
    <w:multiLevelType w:val="hybridMultilevel"/>
    <w:tmpl w:val="1340F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72A47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36545"/>
    <w:multiLevelType w:val="hybridMultilevel"/>
    <w:tmpl w:val="9B0CC4FA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D352D13"/>
    <w:multiLevelType w:val="multilevel"/>
    <w:tmpl w:val="D846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F483EB3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86159"/>
    <w:multiLevelType w:val="hybridMultilevel"/>
    <w:tmpl w:val="DFB847B6"/>
    <w:lvl w:ilvl="0" w:tplc="663CA16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0489B"/>
    <w:multiLevelType w:val="hybridMultilevel"/>
    <w:tmpl w:val="560C6392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2A885D3D"/>
    <w:multiLevelType w:val="hybridMultilevel"/>
    <w:tmpl w:val="6268AB9C"/>
    <w:lvl w:ilvl="0" w:tplc="A1ACDA7C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4652B7"/>
    <w:multiLevelType w:val="hybridMultilevel"/>
    <w:tmpl w:val="DB6E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B46DE"/>
    <w:multiLevelType w:val="hybridMultilevel"/>
    <w:tmpl w:val="EFA4E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45D39"/>
    <w:multiLevelType w:val="hybridMultilevel"/>
    <w:tmpl w:val="35F07F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92BAC"/>
    <w:multiLevelType w:val="hybridMultilevel"/>
    <w:tmpl w:val="05C25798"/>
    <w:lvl w:ilvl="0" w:tplc="0EFC31A6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07627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95C9A"/>
    <w:multiLevelType w:val="hybridMultilevel"/>
    <w:tmpl w:val="ADA63C6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4" w15:restartNumberingAfterBreak="0">
    <w:nsid w:val="65FF21CE"/>
    <w:multiLevelType w:val="multilevel"/>
    <w:tmpl w:val="A476EEA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lang w:val="en-US"/>
      </w:rPr>
    </w:lvl>
    <w:lvl w:ilvl="3">
      <w:start w:val="1"/>
      <w:numFmt w:val="decimal"/>
      <w:pStyle w:val="ListProcedure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pStyle w:val="ListProcedure2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699C46F9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30923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2"/>
  </w:num>
  <w:num w:numId="16">
    <w:abstractNumId w:val="23"/>
  </w:num>
  <w:num w:numId="17">
    <w:abstractNumId w:val="25"/>
  </w:num>
  <w:num w:numId="18">
    <w:abstractNumId w:val="26"/>
  </w:num>
  <w:num w:numId="19">
    <w:abstractNumId w:val="20"/>
  </w:num>
  <w:num w:numId="20">
    <w:abstractNumId w:val="10"/>
  </w:num>
  <w:num w:numId="21">
    <w:abstractNumId w:val="11"/>
  </w:num>
  <w:num w:numId="22">
    <w:abstractNumId w:val="12"/>
  </w:num>
  <w:num w:numId="23">
    <w:abstractNumId w:val="16"/>
  </w:num>
  <w:num w:numId="24">
    <w:abstractNumId w:val="14"/>
  </w:num>
  <w:num w:numId="25">
    <w:abstractNumId w:val="21"/>
  </w:num>
  <w:num w:numId="26">
    <w:abstractNumId w:val="19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sjA2M7I0MzA0NjFQ0lEKTi0uzszPAykwqwUA3KKqxCwAAAA="/>
  </w:docVars>
  <w:rsids>
    <w:rsidRoot w:val="0074608B"/>
    <w:rsid w:val="00007E3E"/>
    <w:rsid w:val="00031636"/>
    <w:rsid w:val="0004365B"/>
    <w:rsid w:val="00047F01"/>
    <w:rsid w:val="000C1FB2"/>
    <w:rsid w:val="000D795E"/>
    <w:rsid w:val="00117944"/>
    <w:rsid w:val="00140F5F"/>
    <w:rsid w:val="001518E1"/>
    <w:rsid w:val="00174A87"/>
    <w:rsid w:val="00207957"/>
    <w:rsid w:val="00235973"/>
    <w:rsid w:val="00273795"/>
    <w:rsid w:val="0028500B"/>
    <w:rsid w:val="00343272"/>
    <w:rsid w:val="003655A0"/>
    <w:rsid w:val="004B24E0"/>
    <w:rsid w:val="004B29BE"/>
    <w:rsid w:val="004E112A"/>
    <w:rsid w:val="004F73C6"/>
    <w:rsid w:val="00553BE7"/>
    <w:rsid w:val="0057669B"/>
    <w:rsid w:val="005D55A2"/>
    <w:rsid w:val="00671D67"/>
    <w:rsid w:val="006E23C0"/>
    <w:rsid w:val="006E5B5B"/>
    <w:rsid w:val="0070717C"/>
    <w:rsid w:val="007124B5"/>
    <w:rsid w:val="00734732"/>
    <w:rsid w:val="0074608B"/>
    <w:rsid w:val="007474FD"/>
    <w:rsid w:val="007C601A"/>
    <w:rsid w:val="007E15C8"/>
    <w:rsid w:val="007F21CE"/>
    <w:rsid w:val="008961AC"/>
    <w:rsid w:val="008A448C"/>
    <w:rsid w:val="008D331B"/>
    <w:rsid w:val="008F1FA7"/>
    <w:rsid w:val="009027B3"/>
    <w:rsid w:val="00966195"/>
    <w:rsid w:val="009B151A"/>
    <w:rsid w:val="00A1247E"/>
    <w:rsid w:val="00A2680A"/>
    <w:rsid w:val="00A62A69"/>
    <w:rsid w:val="00A83D6A"/>
    <w:rsid w:val="00B96533"/>
    <w:rsid w:val="00BA59D1"/>
    <w:rsid w:val="00C119B6"/>
    <w:rsid w:val="00C2120B"/>
    <w:rsid w:val="00CA7597"/>
    <w:rsid w:val="00CC726F"/>
    <w:rsid w:val="00D11B4F"/>
    <w:rsid w:val="00D35B83"/>
    <w:rsid w:val="00D60014"/>
    <w:rsid w:val="00D63743"/>
    <w:rsid w:val="00D63BA5"/>
    <w:rsid w:val="00D9382F"/>
    <w:rsid w:val="00DA5359"/>
    <w:rsid w:val="00DF4425"/>
    <w:rsid w:val="00E117E7"/>
    <w:rsid w:val="00E5262F"/>
    <w:rsid w:val="00EA2C02"/>
    <w:rsid w:val="00EB2B4C"/>
    <w:rsid w:val="00EB3D8F"/>
    <w:rsid w:val="00ED3CBE"/>
    <w:rsid w:val="00ED52E3"/>
    <w:rsid w:val="00ED5916"/>
    <w:rsid w:val="00EE29F3"/>
    <w:rsid w:val="00F030AF"/>
    <w:rsid w:val="00F03EEE"/>
    <w:rsid w:val="00F72750"/>
    <w:rsid w:val="00FB274C"/>
    <w:rsid w:val="00FE4547"/>
    <w:rsid w:val="00FE661C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A70BC-FF67-415A-B069-108CB1B3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69B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paragraph" w:styleId="Heading1">
    <w:name w:val="heading 1"/>
    <w:basedOn w:val="Normal"/>
    <w:next w:val="BodyText"/>
    <w:link w:val="Heading1Char"/>
    <w:qFormat/>
    <w:rsid w:val="0057669B"/>
    <w:pPr>
      <w:keepNext/>
      <w:keepLines/>
      <w:pageBreakBefore/>
      <w:numPr>
        <w:numId w:val="1"/>
      </w:numPr>
      <w:spacing w:after="240"/>
      <w:outlineLvl w:val="0"/>
    </w:pPr>
    <w:rPr>
      <w:rFonts w:cs="Arial"/>
      <w:b/>
      <w:bCs/>
      <w:kern w:val="28"/>
      <w:sz w:val="48"/>
      <w:szCs w:val="32"/>
      <w:lang w:val="en-AU"/>
    </w:rPr>
  </w:style>
  <w:style w:type="paragraph" w:styleId="Heading2">
    <w:name w:val="heading 2"/>
    <w:basedOn w:val="Normal"/>
    <w:next w:val="BodyText"/>
    <w:link w:val="Heading2Char"/>
    <w:qFormat/>
    <w:rsid w:val="0057669B"/>
    <w:pPr>
      <w:keepNext/>
      <w:keepLines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57669B"/>
    <w:pPr>
      <w:keepNext/>
      <w:keepLines/>
      <w:numPr>
        <w:ilvl w:val="2"/>
        <w:numId w:val="1"/>
      </w:numPr>
      <w:spacing w:before="240" w:after="120"/>
      <w:outlineLvl w:val="2"/>
    </w:pPr>
    <w:rPr>
      <w:rFonts w:cs="Arial"/>
      <w:i/>
      <w:iCs/>
      <w:kern w:val="28"/>
      <w:szCs w:val="26"/>
      <w:lang w:val="en-AU"/>
    </w:rPr>
  </w:style>
  <w:style w:type="paragraph" w:styleId="Heading4">
    <w:name w:val="heading 4"/>
    <w:basedOn w:val="Normal"/>
    <w:next w:val="BodyText"/>
    <w:link w:val="Heading4Char"/>
    <w:qFormat/>
    <w:rsid w:val="0057669B"/>
    <w:pPr>
      <w:keepNext/>
      <w:keepLines/>
      <w:pBdr>
        <w:top w:val="single" w:sz="4" w:space="3" w:color="auto"/>
      </w:pBdr>
      <w:spacing w:before="24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57669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7669B"/>
  </w:style>
  <w:style w:type="character" w:customStyle="1" w:styleId="Heading1Char">
    <w:name w:val="Heading 1 Char"/>
    <w:basedOn w:val="DefaultParagraphFont"/>
    <w:link w:val="Heading1"/>
    <w:rsid w:val="0057669B"/>
    <w:rPr>
      <w:rFonts w:ascii="Times New Roman" w:eastAsia="SimSun" w:hAnsi="Times New Roman" w:cs="Arial"/>
      <w:b/>
      <w:bCs/>
      <w:kern w:val="28"/>
      <w:sz w:val="48"/>
      <w:szCs w:val="32"/>
      <w:lang w:val="en-AU"/>
    </w:rPr>
  </w:style>
  <w:style w:type="paragraph" w:styleId="BodyText">
    <w:name w:val="Body Text"/>
    <w:basedOn w:val="Normal"/>
    <w:link w:val="BodyTextChar"/>
    <w:uiPriority w:val="99"/>
    <w:rsid w:val="0057669B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57669B"/>
    <w:rPr>
      <w:rFonts w:ascii="Times New Roman" w:eastAsia="Times New Roman" w:hAnsi="Times New Roman" w:cs="Times New Roman"/>
      <w:szCs w:val="24"/>
      <w:lang w:val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69B"/>
    <w:rPr>
      <w:rFonts w:ascii="Courier New" w:eastAsia="Times New Roman" w:hAnsi="Courier New" w:cs="Courier New"/>
      <w:sz w:val="20"/>
      <w:szCs w:val="20"/>
      <w:lang w:val="en-AU" w:eastAsia="en-AU"/>
    </w:rPr>
  </w:style>
  <w:style w:type="table" w:styleId="TableGrid">
    <w:name w:val="Table Grid"/>
    <w:basedOn w:val="TableNormal"/>
    <w:uiPriority w:val="39"/>
    <w:rsid w:val="0057669B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7669B"/>
    <w:rPr>
      <w:rFonts w:ascii="Times New Roman" w:eastAsia="SimSun" w:hAnsi="Times New Roman" w:cs="Arial"/>
      <w:b/>
      <w:bCs/>
      <w:iCs/>
      <w:kern w:val="28"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57669B"/>
    <w:rPr>
      <w:rFonts w:ascii="Times New Roman" w:eastAsia="SimSun" w:hAnsi="Times New Roman" w:cs="Arial"/>
      <w:i/>
      <w:iCs/>
      <w:kern w:val="28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57669B"/>
    <w:rPr>
      <w:rFonts w:ascii="Times New Roman" w:eastAsia="SimSun" w:hAnsi="Times New Roman" w:cs="Times New Roman"/>
      <w:b/>
      <w:bCs/>
      <w:szCs w:val="28"/>
      <w:lang w:val="fr-FR"/>
    </w:rPr>
  </w:style>
  <w:style w:type="character" w:styleId="BookTitle">
    <w:name w:val="Book Title"/>
    <w:basedOn w:val="DefaultParagraphFont"/>
    <w:qFormat/>
    <w:rsid w:val="0057669B"/>
    <w:rPr>
      <w:i/>
    </w:rPr>
  </w:style>
  <w:style w:type="paragraph" w:customStyle="1" w:styleId="Callout">
    <w:name w:val="Callout"/>
    <w:basedOn w:val="Normal"/>
    <w:rsid w:val="0057669B"/>
    <w:rPr>
      <w:rFonts w:ascii="Arial" w:hAnsi="Arial"/>
      <w:sz w:val="20"/>
    </w:rPr>
  </w:style>
  <w:style w:type="paragraph" w:customStyle="1" w:styleId="Copyright">
    <w:name w:val="Copyright"/>
    <w:basedOn w:val="Normal"/>
    <w:next w:val="SpaceSingle"/>
    <w:rsid w:val="0057669B"/>
    <w:pPr>
      <w:keepLines/>
      <w:jc w:val="center"/>
    </w:pPr>
    <w:rPr>
      <w:sz w:val="18"/>
    </w:rPr>
  </w:style>
  <w:style w:type="paragraph" w:customStyle="1" w:styleId="SpaceSingle">
    <w:name w:val="Space Single"/>
    <w:basedOn w:val="Normal"/>
    <w:link w:val="SpaceSingleChar"/>
    <w:rsid w:val="0057669B"/>
    <w:pPr>
      <w:spacing w:line="240" w:lineRule="exact"/>
    </w:pPr>
  </w:style>
  <w:style w:type="character" w:customStyle="1" w:styleId="SpaceSingleChar">
    <w:name w:val="Space Single Char"/>
    <w:link w:val="SpaceSingle"/>
    <w:rsid w:val="0057669B"/>
    <w:rPr>
      <w:rFonts w:ascii="Times New Roman" w:eastAsia="SimSun" w:hAnsi="Times New Roman" w:cs="Times New Roman"/>
      <w:szCs w:val="24"/>
      <w:lang w:val="fr-FR"/>
    </w:rPr>
  </w:style>
  <w:style w:type="character" w:customStyle="1" w:styleId="DefinedWord">
    <w:name w:val="Defined Word"/>
    <w:basedOn w:val="DefaultParagraphFont"/>
    <w:rsid w:val="0057669B"/>
    <w:rPr>
      <w:i/>
    </w:rPr>
  </w:style>
  <w:style w:type="character" w:styleId="Emphasis">
    <w:name w:val="Emphasis"/>
    <w:basedOn w:val="DefaultParagraphFont"/>
    <w:qFormat/>
    <w:rsid w:val="0057669B"/>
    <w:rPr>
      <w:i/>
      <w:iCs/>
    </w:rPr>
  </w:style>
  <w:style w:type="character" w:customStyle="1" w:styleId="FileName">
    <w:name w:val="File Name"/>
    <w:basedOn w:val="DefaultParagraphFont"/>
    <w:rsid w:val="0057669B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57669B"/>
    <w:pPr>
      <w:pBdr>
        <w:top w:val="single" w:sz="4" w:space="1" w:color="auto"/>
      </w:pBdr>
      <w:tabs>
        <w:tab w:val="right" w:pos="9360"/>
        <w:tab w:val="right" w:pos="14400"/>
        <w:tab w:val="right" w:pos="18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57669B"/>
    <w:rPr>
      <w:rFonts w:ascii="Times New Roman" w:eastAsia="SimSun" w:hAnsi="Times New Roman" w:cs="Times New Roman"/>
      <w:sz w:val="18"/>
      <w:szCs w:val="24"/>
      <w:lang w:val="fr-FR"/>
    </w:rPr>
  </w:style>
  <w:style w:type="paragraph" w:styleId="Header">
    <w:name w:val="header"/>
    <w:basedOn w:val="Normal"/>
    <w:link w:val="HeaderChar"/>
    <w:rsid w:val="0057669B"/>
    <w:pPr>
      <w:pBdr>
        <w:bottom w:val="single" w:sz="4" w:space="1" w:color="auto"/>
      </w:pBdr>
      <w:tabs>
        <w:tab w:val="right" w:pos="9360"/>
        <w:tab w:val="right" w:pos="14400"/>
        <w:tab w:val="right" w:pos="18720"/>
      </w:tabs>
    </w:pPr>
  </w:style>
  <w:style w:type="character" w:customStyle="1" w:styleId="HeaderChar">
    <w:name w:val="Header Char"/>
    <w:basedOn w:val="DefaultParagraphFont"/>
    <w:link w:val="Header"/>
    <w:rsid w:val="0057669B"/>
    <w:rPr>
      <w:rFonts w:ascii="Times New Roman" w:eastAsia="SimSun" w:hAnsi="Times New Roman" w:cs="Times New Roman"/>
      <w:szCs w:val="24"/>
      <w:lang w:val="fr-FR"/>
    </w:rPr>
  </w:style>
  <w:style w:type="character" w:styleId="Hyperlink">
    <w:name w:val="Hyperlink"/>
    <w:basedOn w:val="DefaultParagraphFont"/>
    <w:uiPriority w:val="99"/>
    <w:rsid w:val="0057669B"/>
    <w:rPr>
      <w:color w:val="0000FF"/>
      <w:u w:val="single"/>
    </w:rPr>
  </w:style>
  <w:style w:type="paragraph" w:customStyle="1" w:styleId="ImageCentered">
    <w:name w:val="Image Centered"/>
    <w:basedOn w:val="Normal"/>
    <w:next w:val="SpaceSingle"/>
    <w:rsid w:val="0057669B"/>
    <w:pPr>
      <w:jc w:val="center"/>
    </w:pPr>
  </w:style>
  <w:style w:type="paragraph" w:customStyle="1" w:styleId="ImageLeft">
    <w:name w:val="Image Left"/>
    <w:basedOn w:val="Normal"/>
    <w:next w:val="SpaceSingle"/>
    <w:rsid w:val="0057669B"/>
  </w:style>
  <w:style w:type="paragraph" w:customStyle="1" w:styleId="ImageRight">
    <w:name w:val="Image Right"/>
    <w:basedOn w:val="Normal"/>
    <w:next w:val="SpaceSingle"/>
    <w:rsid w:val="0057669B"/>
    <w:pPr>
      <w:jc w:val="right"/>
    </w:pPr>
  </w:style>
  <w:style w:type="character" w:customStyle="1" w:styleId="Keyboard">
    <w:name w:val="Keyboard"/>
    <w:basedOn w:val="DefaultParagraphFont"/>
    <w:rsid w:val="0057669B"/>
    <w:rPr>
      <w:b/>
    </w:rPr>
  </w:style>
  <w:style w:type="paragraph" w:styleId="List">
    <w:name w:val="List"/>
    <w:basedOn w:val="BodyText"/>
    <w:rsid w:val="0057669B"/>
    <w:pPr>
      <w:ind w:left="360" w:hanging="360"/>
    </w:pPr>
  </w:style>
  <w:style w:type="paragraph" w:styleId="List2">
    <w:name w:val="List 2"/>
    <w:basedOn w:val="BodyText"/>
    <w:rsid w:val="0057669B"/>
    <w:pPr>
      <w:ind w:left="720" w:hanging="360"/>
    </w:pPr>
  </w:style>
  <w:style w:type="paragraph" w:styleId="List3">
    <w:name w:val="List 3"/>
    <w:basedOn w:val="BodyText"/>
    <w:rsid w:val="0057669B"/>
    <w:pPr>
      <w:ind w:left="1080" w:hanging="360"/>
    </w:pPr>
  </w:style>
  <w:style w:type="paragraph" w:styleId="ListBullet">
    <w:name w:val="List Bullet"/>
    <w:basedOn w:val="BodyText"/>
    <w:uiPriority w:val="99"/>
    <w:qFormat/>
    <w:rsid w:val="0057669B"/>
    <w:pPr>
      <w:numPr>
        <w:numId w:val="3"/>
      </w:numPr>
      <w:tabs>
        <w:tab w:val="clear" w:pos="360"/>
        <w:tab w:val="num" w:pos="1800"/>
      </w:tabs>
      <w:spacing w:after="60"/>
    </w:pPr>
  </w:style>
  <w:style w:type="paragraph" w:styleId="ListBullet2">
    <w:name w:val="List Bullet 2"/>
    <w:basedOn w:val="BodyText"/>
    <w:rsid w:val="0057669B"/>
    <w:pPr>
      <w:numPr>
        <w:numId w:val="4"/>
      </w:numPr>
    </w:pPr>
  </w:style>
  <w:style w:type="paragraph" w:styleId="ListBullet3">
    <w:name w:val="List Bullet 3"/>
    <w:basedOn w:val="BodyText"/>
    <w:rsid w:val="0057669B"/>
    <w:pPr>
      <w:numPr>
        <w:numId w:val="5"/>
      </w:numPr>
    </w:pPr>
  </w:style>
  <w:style w:type="paragraph" w:styleId="ListContinue">
    <w:name w:val="List Continue"/>
    <w:basedOn w:val="BodyText"/>
    <w:rsid w:val="0057669B"/>
    <w:pPr>
      <w:ind w:left="360"/>
    </w:pPr>
  </w:style>
  <w:style w:type="paragraph" w:styleId="ListContinue2">
    <w:name w:val="List Continue 2"/>
    <w:basedOn w:val="BodyText"/>
    <w:rsid w:val="0057669B"/>
    <w:pPr>
      <w:ind w:left="720"/>
    </w:pPr>
  </w:style>
  <w:style w:type="paragraph" w:styleId="ListContinue3">
    <w:name w:val="List Continue 3"/>
    <w:basedOn w:val="BodyText"/>
    <w:rsid w:val="0057669B"/>
    <w:pPr>
      <w:ind w:left="1080"/>
    </w:pPr>
  </w:style>
  <w:style w:type="paragraph" w:customStyle="1" w:styleId="ListProcedure">
    <w:name w:val="List Procedure"/>
    <w:basedOn w:val="BodyText"/>
    <w:rsid w:val="0057669B"/>
    <w:pPr>
      <w:numPr>
        <w:ilvl w:val="3"/>
        <w:numId w:val="1"/>
      </w:numPr>
    </w:pPr>
  </w:style>
  <w:style w:type="paragraph" w:customStyle="1" w:styleId="ListProcedure2">
    <w:name w:val="List Procedure 2"/>
    <w:basedOn w:val="BodyText"/>
    <w:rsid w:val="0057669B"/>
    <w:pPr>
      <w:numPr>
        <w:ilvl w:val="4"/>
        <w:numId w:val="1"/>
      </w:numPr>
    </w:pPr>
  </w:style>
  <w:style w:type="paragraph" w:customStyle="1" w:styleId="Note">
    <w:name w:val="Note"/>
    <w:basedOn w:val="BodyText"/>
    <w:next w:val="BodyText"/>
    <w:link w:val="NoteChar"/>
    <w:rsid w:val="0057669B"/>
    <w:pPr>
      <w:keepLines/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ind w:left="170" w:right="170"/>
    </w:pPr>
  </w:style>
  <w:style w:type="character" w:customStyle="1" w:styleId="NoteChar">
    <w:name w:val="Note Char"/>
    <w:basedOn w:val="BodyTextChar"/>
    <w:link w:val="Note"/>
    <w:rsid w:val="0057669B"/>
    <w:rPr>
      <w:rFonts w:ascii="Times New Roman" w:eastAsia="Times New Roman" w:hAnsi="Times New Roman" w:cs="Times New Roman"/>
      <w:szCs w:val="24"/>
      <w:lang w:val="fr-FR"/>
    </w:rPr>
  </w:style>
  <w:style w:type="character" w:styleId="PageNumber">
    <w:name w:val="page number"/>
    <w:basedOn w:val="DefaultParagraphFont"/>
    <w:rsid w:val="0057669B"/>
  </w:style>
  <w:style w:type="character" w:customStyle="1" w:styleId="Placeholder">
    <w:name w:val="Placeholder"/>
    <w:basedOn w:val="DefaultParagraphFont"/>
    <w:rsid w:val="0057669B"/>
    <w:rPr>
      <w:i/>
    </w:rPr>
  </w:style>
  <w:style w:type="paragraph" w:styleId="PlainText">
    <w:name w:val="Plain Text"/>
    <w:basedOn w:val="Normal"/>
    <w:link w:val="PlainTextChar"/>
    <w:rsid w:val="0057669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7669B"/>
    <w:rPr>
      <w:rFonts w:ascii="Courier New" w:eastAsia="SimSun" w:hAnsi="Courier New" w:cs="Courier New"/>
      <w:sz w:val="20"/>
      <w:szCs w:val="20"/>
      <w:lang w:val="fr-FR"/>
    </w:rPr>
  </w:style>
  <w:style w:type="paragraph" w:customStyle="1" w:styleId="SpaceHalf">
    <w:name w:val="Space Half"/>
    <w:basedOn w:val="Normal"/>
    <w:rsid w:val="0057669B"/>
    <w:pPr>
      <w:spacing w:line="120" w:lineRule="exact"/>
    </w:pPr>
  </w:style>
  <w:style w:type="character" w:customStyle="1" w:styleId="Vernacular">
    <w:name w:val="Vernacular"/>
    <w:basedOn w:val="DefaultParagraphFont"/>
    <w:rsid w:val="0057669B"/>
    <w:rPr>
      <w:rFonts w:ascii="Doulos SIL" w:hAnsi="Doulos SIL"/>
    </w:rPr>
  </w:style>
  <w:style w:type="character" w:styleId="Strong">
    <w:name w:val="Strong"/>
    <w:basedOn w:val="DefaultParagraphFont"/>
    <w:qFormat/>
    <w:rsid w:val="0057669B"/>
    <w:rPr>
      <w:b/>
      <w:bCs/>
    </w:rPr>
  </w:style>
  <w:style w:type="character" w:customStyle="1" w:styleId="Style">
    <w:name w:val="Style"/>
    <w:basedOn w:val="DefaultParagraphFont"/>
    <w:rsid w:val="0057669B"/>
    <w:rPr>
      <w:i/>
    </w:rPr>
  </w:style>
  <w:style w:type="paragraph" w:styleId="Subtitle">
    <w:name w:val="Subtitle"/>
    <w:basedOn w:val="Normal"/>
    <w:next w:val="SpaceSingle"/>
    <w:link w:val="SubtitleChar"/>
    <w:qFormat/>
    <w:rsid w:val="0057669B"/>
    <w:pPr>
      <w:keepLines/>
      <w:jc w:val="center"/>
    </w:pPr>
    <w:rPr>
      <w:rFonts w:cs="Arial"/>
      <w:b/>
      <w:kern w:val="28"/>
      <w:sz w:val="48"/>
    </w:rPr>
  </w:style>
  <w:style w:type="character" w:customStyle="1" w:styleId="SubtitleChar">
    <w:name w:val="Subtitle Char"/>
    <w:basedOn w:val="DefaultParagraphFont"/>
    <w:link w:val="Subtitle"/>
    <w:rsid w:val="0057669B"/>
    <w:rPr>
      <w:rFonts w:ascii="Times New Roman" w:eastAsia="SimSun" w:hAnsi="Times New Roman" w:cs="Arial"/>
      <w:b/>
      <w:kern w:val="28"/>
      <w:sz w:val="48"/>
      <w:szCs w:val="24"/>
      <w:lang w:val="fr-FR"/>
    </w:rPr>
  </w:style>
  <w:style w:type="paragraph" w:customStyle="1" w:styleId="TableHeadingRow">
    <w:name w:val="Table Heading Row"/>
    <w:basedOn w:val="Normal"/>
    <w:next w:val="TableRow"/>
    <w:rsid w:val="0057669B"/>
    <w:pPr>
      <w:keepNext/>
      <w:spacing w:before="60" w:after="60"/>
    </w:pPr>
    <w:rPr>
      <w:b/>
    </w:rPr>
  </w:style>
  <w:style w:type="paragraph" w:customStyle="1" w:styleId="TableRow">
    <w:name w:val="Table Row"/>
    <w:basedOn w:val="Normal"/>
    <w:rsid w:val="0057669B"/>
    <w:pPr>
      <w:spacing w:before="60" w:after="60"/>
    </w:pPr>
  </w:style>
  <w:style w:type="paragraph" w:styleId="Title">
    <w:name w:val="Title"/>
    <w:basedOn w:val="Normal"/>
    <w:next w:val="SpaceSingle"/>
    <w:link w:val="TitleChar"/>
    <w:qFormat/>
    <w:rsid w:val="0057669B"/>
    <w:pPr>
      <w:keepLines/>
      <w:jc w:val="center"/>
    </w:pPr>
    <w:rPr>
      <w:rFonts w:cs="Arial"/>
      <w:b/>
      <w:bCs/>
      <w:kern w:val="28"/>
      <w:sz w:val="96"/>
      <w:szCs w:val="32"/>
    </w:rPr>
  </w:style>
  <w:style w:type="character" w:customStyle="1" w:styleId="TitleChar">
    <w:name w:val="Title Char"/>
    <w:basedOn w:val="DefaultParagraphFont"/>
    <w:link w:val="Title"/>
    <w:rsid w:val="0057669B"/>
    <w:rPr>
      <w:rFonts w:ascii="Times New Roman" w:eastAsia="SimSun" w:hAnsi="Times New Roman" w:cs="Arial"/>
      <w:b/>
      <w:bCs/>
      <w:kern w:val="28"/>
      <w:sz w:val="96"/>
      <w:szCs w:val="32"/>
      <w:lang w:val="fr-FR"/>
    </w:rPr>
  </w:style>
  <w:style w:type="paragraph" w:styleId="TOC1">
    <w:name w:val="toc 1"/>
    <w:basedOn w:val="Normal"/>
    <w:next w:val="Normal"/>
    <w:uiPriority w:val="39"/>
    <w:rsid w:val="0057669B"/>
    <w:pPr>
      <w:spacing w:before="60"/>
    </w:pPr>
    <w:rPr>
      <w:b/>
    </w:rPr>
  </w:style>
  <w:style w:type="character" w:customStyle="1" w:styleId="TypedText">
    <w:name w:val="Typed Text"/>
    <w:basedOn w:val="DefaultParagraphFont"/>
    <w:rsid w:val="0057669B"/>
    <w:rPr>
      <w:b/>
    </w:rPr>
  </w:style>
  <w:style w:type="character" w:customStyle="1" w:styleId="UserInterface">
    <w:name w:val="User Interface"/>
    <w:basedOn w:val="DefaultParagraphFont"/>
    <w:rsid w:val="0057669B"/>
    <w:rPr>
      <w:rFonts w:ascii="Arial" w:hAnsi="Arial"/>
      <w:b/>
      <w:sz w:val="20"/>
    </w:rPr>
  </w:style>
  <w:style w:type="character" w:customStyle="1" w:styleId="VernacularStrong">
    <w:name w:val="Vernacular Strong"/>
    <w:basedOn w:val="DefaultParagraphFont"/>
    <w:rsid w:val="0057669B"/>
    <w:rPr>
      <w:rFonts w:ascii="Doulos SIL" w:hAnsi="Doulos SIL"/>
      <w:b/>
    </w:rPr>
  </w:style>
  <w:style w:type="character" w:customStyle="1" w:styleId="VernacularEmphasis">
    <w:name w:val="Vernacular Emphasis"/>
    <w:basedOn w:val="DefaultParagraphFont"/>
    <w:rsid w:val="0057669B"/>
    <w:rPr>
      <w:rFonts w:ascii="Doulos SIL" w:hAnsi="Doulos SIL"/>
      <w:i/>
    </w:rPr>
  </w:style>
  <w:style w:type="paragraph" w:styleId="BalloonText">
    <w:name w:val="Balloon Text"/>
    <w:basedOn w:val="Normal"/>
    <w:link w:val="BalloonTextChar"/>
    <w:rsid w:val="005766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69B"/>
    <w:rPr>
      <w:rFonts w:ascii="Tahoma" w:eastAsia="SimSun" w:hAnsi="Tahoma" w:cs="Tahoma"/>
      <w:sz w:val="16"/>
      <w:szCs w:val="16"/>
      <w:lang w:val="fr-FR"/>
    </w:rPr>
  </w:style>
  <w:style w:type="character" w:styleId="CommentReference">
    <w:name w:val="annotation reference"/>
    <w:basedOn w:val="DefaultParagraphFont"/>
    <w:rsid w:val="0057669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7669B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7669B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DocumentMap">
    <w:name w:val="Document Map"/>
    <w:basedOn w:val="Normal"/>
    <w:link w:val="DocumentMapChar"/>
    <w:rsid w:val="005766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7669B"/>
    <w:rPr>
      <w:rFonts w:ascii="Tahoma" w:eastAsia="SimSun" w:hAnsi="Tahoma" w:cs="Tahoma"/>
      <w:sz w:val="16"/>
      <w:szCs w:val="16"/>
      <w:lang w:val="fr-FR"/>
    </w:rPr>
  </w:style>
  <w:style w:type="paragraph" w:customStyle="1" w:styleId="UpgradeTip">
    <w:name w:val="Upgrade Tip"/>
    <w:basedOn w:val="Note"/>
    <w:qFormat/>
    <w:rsid w:val="0057669B"/>
    <w:pPr>
      <w:pBdr>
        <w:top w:val="double" w:sz="4" w:space="3" w:color="auto" w:shadow="1"/>
        <w:left w:val="double" w:sz="4" w:space="3" w:color="auto" w:shadow="1"/>
        <w:bottom w:val="double" w:sz="4" w:space="3" w:color="auto" w:shadow="1"/>
        <w:right w:val="double" w:sz="4" w:space="3" w:color="auto" w:shadow="1"/>
      </w:pBdr>
      <w:spacing w:line="240" w:lineRule="atLeast"/>
      <w:ind w:left="709"/>
    </w:pPr>
    <w:rPr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5766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57669B"/>
    <w:pPr>
      <w:spacing w:after="100"/>
      <w:ind w:left="440"/>
    </w:pPr>
  </w:style>
  <w:style w:type="paragraph" w:customStyle="1" w:styleId="Rsum">
    <w:name w:val="Résumé"/>
    <w:basedOn w:val="Heading1"/>
    <w:link w:val="RsumChar"/>
    <w:qFormat/>
    <w:rsid w:val="0057669B"/>
    <w:pPr>
      <w:ind w:left="-1134"/>
    </w:pPr>
  </w:style>
  <w:style w:type="character" w:customStyle="1" w:styleId="RsumChar">
    <w:name w:val="Résumé Char"/>
    <w:basedOn w:val="Heading1Char"/>
    <w:link w:val="Rsum"/>
    <w:rsid w:val="0057669B"/>
    <w:rPr>
      <w:rFonts w:ascii="Times New Roman" w:eastAsia="SimSun" w:hAnsi="Times New Roman" w:cs="Arial"/>
      <w:b/>
      <w:bCs/>
      <w:kern w:val="28"/>
      <w:sz w:val="48"/>
      <w:szCs w:val="32"/>
      <w:lang w:val="en-AU"/>
    </w:rPr>
  </w:style>
  <w:style w:type="paragraph" w:customStyle="1" w:styleId="TitlePageTitle">
    <w:name w:val="Title Page Title"/>
    <w:basedOn w:val="Normal"/>
    <w:next w:val="Normal"/>
    <w:rsid w:val="0057669B"/>
    <w:pPr>
      <w:pBdr>
        <w:bottom w:val="single" w:sz="24" w:space="1" w:color="auto"/>
      </w:pBdr>
      <w:spacing w:before="3000" w:after="60"/>
      <w:jc w:val="right"/>
    </w:pPr>
    <w:rPr>
      <w:rFonts w:ascii="Arial" w:eastAsia="Times New Roman" w:hAnsi="Arial" w:cs="Arial"/>
      <w:b/>
      <w:color w:val="000000"/>
      <w:sz w:val="48"/>
      <w:szCs w:val="48"/>
      <w:lang w:val="en-US"/>
    </w:rPr>
  </w:style>
  <w:style w:type="paragraph" w:customStyle="1" w:styleId="Times">
    <w:name w:val="Times"/>
    <w:basedOn w:val="Normal"/>
    <w:rsid w:val="0057669B"/>
    <w:pPr>
      <w:tabs>
        <w:tab w:val="right" w:pos="426"/>
        <w:tab w:val="left" w:pos="567"/>
        <w:tab w:val="right" w:pos="1134"/>
        <w:tab w:val="left" w:pos="1418"/>
      </w:tabs>
      <w:spacing w:before="40" w:after="40"/>
    </w:pPr>
    <w:rPr>
      <w:rFonts w:eastAsia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69B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57669B"/>
    <w:rPr>
      <w:rFonts w:eastAsia="SimSu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57669B"/>
    <w:rPr>
      <w:rFonts w:ascii="Times New Roman" w:eastAsia="SimSun" w:hAnsi="Times New Roman" w:cs="Times New Roman"/>
      <w:b/>
      <w:bCs/>
      <w:sz w:val="20"/>
      <w:szCs w:val="20"/>
      <w:lang w:val="fr-FR"/>
    </w:rPr>
  </w:style>
  <w:style w:type="paragraph" w:customStyle="1" w:styleId="Teacher">
    <w:name w:val="Teacher"/>
    <w:basedOn w:val="BodyText"/>
    <w:link w:val="TeacherChar"/>
    <w:qFormat/>
    <w:rsid w:val="0057669B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60"/>
      <w:ind w:left="170" w:right="170"/>
    </w:pPr>
    <w:rPr>
      <w:i/>
      <w:iCs/>
    </w:rPr>
  </w:style>
  <w:style w:type="character" w:customStyle="1" w:styleId="TeacherChar">
    <w:name w:val="Teacher Char"/>
    <w:basedOn w:val="BodyTextChar"/>
    <w:link w:val="Teacher"/>
    <w:rsid w:val="0057669B"/>
    <w:rPr>
      <w:rFonts w:ascii="Times New Roman" w:eastAsia="Times New Roman" w:hAnsi="Times New Roman" w:cs="Times New Roman"/>
      <w:i/>
      <w:iCs/>
      <w:szCs w:val="24"/>
      <w:lang w:val="fr-FR"/>
    </w:rPr>
  </w:style>
  <w:style w:type="paragraph" w:customStyle="1" w:styleId="StyleTeacherBefore023cmAfter031cm">
    <w:name w:val="Style Teacher + Before:  0.23 cm After:  0.31 cm"/>
    <w:basedOn w:val="Teacher"/>
    <w:rsid w:val="0057669B"/>
    <w:pPr>
      <w:ind w:left="130" w:right="176"/>
    </w:pPr>
  </w:style>
  <w:style w:type="paragraph" w:customStyle="1" w:styleId="ListResult">
    <w:name w:val="List Result"/>
    <w:basedOn w:val="ListContinue"/>
    <w:link w:val="ListResultChar"/>
    <w:qFormat/>
    <w:rsid w:val="0057669B"/>
    <w:pPr>
      <w:ind w:left="720"/>
    </w:pPr>
    <w:rPr>
      <w:rFonts w:eastAsia="SimSun"/>
      <w:i/>
      <w:iCs/>
      <w:lang w:val="en-GB"/>
    </w:rPr>
  </w:style>
  <w:style w:type="character" w:customStyle="1" w:styleId="ListResultChar">
    <w:name w:val="List Result Char"/>
    <w:link w:val="ListResult"/>
    <w:rsid w:val="0057669B"/>
    <w:rPr>
      <w:rFonts w:ascii="Times New Roman" w:eastAsia="SimSun" w:hAnsi="Times New Roman" w:cs="Times New Roman"/>
      <w:i/>
      <w:iCs/>
      <w:szCs w:val="24"/>
      <w:lang w:val="en-GB"/>
    </w:rPr>
  </w:style>
  <w:style w:type="paragraph" w:styleId="Index1">
    <w:name w:val="index 1"/>
    <w:basedOn w:val="Normal"/>
    <w:next w:val="Normal"/>
    <w:autoRedefine/>
    <w:uiPriority w:val="99"/>
    <w:unhideWhenUsed/>
    <w:rsid w:val="0057669B"/>
    <w:pPr>
      <w:tabs>
        <w:tab w:val="right" w:leader="dot" w:pos="3117"/>
      </w:tabs>
      <w:spacing w:before="60"/>
      <w:ind w:left="221" w:hanging="221"/>
    </w:pPr>
    <w:rPr>
      <w:noProof/>
    </w:rPr>
  </w:style>
  <w:style w:type="paragraph" w:styleId="Index2">
    <w:name w:val="index 2"/>
    <w:basedOn w:val="Normal"/>
    <w:next w:val="Normal"/>
    <w:autoRedefine/>
    <w:uiPriority w:val="99"/>
    <w:unhideWhenUsed/>
    <w:rsid w:val="0057669B"/>
    <w:pPr>
      <w:tabs>
        <w:tab w:val="right" w:leader="dot" w:pos="3117"/>
      </w:tabs>
      <w:ind w:left="440" w:hanging="220"/>
    </w:pPr>
    <w:rPr>
      <w:noProof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57669B"/>
    <w:pPr>
      <w:tabs>
        <w:tab w:val="right" w:leader="dot" w:pos="3117"/>
      </w:tabs>
      <w:ind w:left="660" w:hanging="220"/>
    </w:pPr>
    <w:rPr>
      <w:sz w:val="20"/>
    </w:rPr>
  </w:style>
  <w:style w:type="paragraph" w:styleId="Revision">
    <w:name w:val="Revision"/>
    <w:hidden/>
    <w:uiPriority w:val="99"/>
    <w:semiHidden/>
    <w:rsid w:val="0057669B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table" w:styleId="PlainTable2">
    <w:name w:val="Plain Table 2"/>
    <w:basedOn w:val="TableNormal"/>
    <w:uiPriority w:val="42"/>
    <w:rsid w:val="0057669B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766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69B"/>
    <w:rPr>
      <w:rFonts w:ascii="Times New Roman" w:eastAsia="SimSun" w:hAnsi="Times New Roman" w:cs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57669B"/>
    <w:rPr>
      <w:vertAlign w:val="superscript"/>
    </w:rPr>
  </w:style>
  <w:style w:type="table" w:styleId="PlainTable4">
    <w:name w:val="Plain Table 4"/>
    <w:basedOn w:val="TableNormal"/>
    <w:uiPriority w:val="44"/>
    <w:rsid w:val="0057669B"/>
    <w:pPr>
      <w:spacing w:after="0" w:line="240" w:lineRule="auto"/>
    </w:pPr>
    <w:rPr>
      <w:lang w:val="en-A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7669B"/>
    <w:pPr>
      <w:ind w:left="720"/>
      <w:contextualSpacing/>
    </w:pPr>
  </w:style>
  <w:style w:type="paragraph" w:customStyle="1" w:styleId="Keystroke">
    <w:name w:val="Keystroke"/>
    <w:basedOn w:val="Normal"/>
    <w:qFormat/>
    <w:rsid w:val="0057669B"/>
    <w:pPr>
      <w:tabs>
        <w:tab w:val="left" w:pos="584"/>
      </w:tabs>
      <w:ind w:left="17"/>
    </w:pPr>
    <w:rPr>
      <w:rFonts w:ascii="Charis SIL Compact" w:eastAsiaTheme="minorHAnsi" w:hAnsi="Charis SIL Compact" w:cs="Charis SIL Compact"/>
      <w:szCs w:val="22"/>
    </w:rPr>
  </w:style>
  <w:style w:type="table" w:customStyle="1" w:styleId="InstructionalContentResume">
    <w:name w:val="InstructionalContentResume"/>
    <w:basedOn w:val="TableNormal"/>
    <w:uiPriority w:val="99"/>
    <w:rsid w:val="0057669B"/>
    <w:pPr>
      <w:spacing w:after="0" w:line="240" w:lineRule="auto"/>
    </w:pPr>
    <w:rPr>
      <w:lang w:val="en-AU"/>
    </w:r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double" w:sz="4" w:space="0" w:color="auto"/>
        </w:tcBorders>
      </w:tcPr>
    </w:tblStylePr>
  </w:style>
  <w:style w:type="paragraph" w:customStyle="1" w:styleId="Section">
    <w:name w:val="Section"/>
    <w:basedOn w:val="BodyText"/>
    <w:qFormat/>
    <w:rsid w:val="0057669B"/>
    <w:pPr>
      <w:spacing w:line="259" w:lineRule="auto"/>
    </w:pPr>
    <w:rPr>
      <w:rFonts w:asciiTheme="minorHAnsi" w:eastAsia="SimSun" w:hAnsiTheme="minorHAnsi" w:cstheme="minorBidi"/>
      <w:b/>
      <w:sz w:val="24"/>
      <w:szCs w:val="22"/>
      <w:lang w:val="en-AU"/>
    </w:rPr>
  </w:style>
  <w:style w:type="character" w:customStyle="1" w:styleId="apple-tab-span">
    <w:name w:val="apple-tab-span"/>
    <w:basedOn w:val="DefaultParagraphFont"/>
    <w:rsid w:val="0057669B"/>
  </w:style>
  <w:style w:type="character" w:customStyle="1" w:styleId="bold">
    <w:name w:val="bold"/>
    <w:basedOn w:val="DefaultParagraphFont"/>
    <w:rsid w:val="0057669B"/>
  </w:style>
  <w:style w:type="character" w:styleId="FollowedHyperlink">
    <w:name w:val="FollowedHyperlink"/>
    <w:basedOn w:val="DefaultParagraphFont"/>
    <w:uiPriority w:val="99"/>
    <w:semiHidden/>
    <w:unhideWhenUsed/>
    <w:rsid w:val="0057669B"/>
    <w:rPr>
      <w:color w:val="954F72" w:themeColor="followedHyperlink"/>
      <w:u w:val="single"/>
    </w:rPr>
  </w:style>
  <w:style w:type="character" w:customStyle="1" w:styleId="italic">
    <w:name w:val="italic"/>
    <w:basedOn w:val="DefaultParagraphFont"/>
    <w:rsid w:val="0057669B"/>
  </w:style>
  <w:style w:type="paragraph" w:styleId="ListBullet4">
    <w:name w:val="List Bullet 4"/>
    <w:basedOn w:val="Normal"/>
    <w:uiPriority w:val="99"/>
    <w:unhideWhenUsed/>
    <w:rsid w:val="0057669B"/>
    <w:pPr>
      <w:numPr>
        <w:numId w:val="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57669B"/>
    <w:pPr>
      <w:spacing w:before="100" w:beforeAutospacing="1" w:after="100" w:afterAutospacing="1"/>
    </w:pPr>
    <w:rPr>
      <w:rFonts w:eastAsia="Times New Roman"/>
      <w:sz w:val="24"/>
      <w:lang w:val="en-AU" w:eastAsia="en-AU"/>
    </w:rPr>
  </w:style>
  <w:style w:type="table" w:customStyle="1" w:styleId="PlainTable21">
    <w:name w:val="Plain Table 21"/>
    <w:basedOn w:val="TableNormal"/>
    <w:uiPriority w:val="42"/>
    <w:rsid w:val="0057669B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1">
    <w:name w:val="Plain Table 41"/>
    <w:basedOn w:val="TableNormal"/>
    <w:uiPriority w:val="44"/>
    <w:rsid w:val="0057669B"/>
    <w:pPr>
      <w:spacing w:after="0" w:line="240" w:lineRule="auto"/>
    </w:pPr>
    <w:rPr>
      <w:lang w:val="en-A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ectionheading">
    <w:name w:val="Section heading"/>
    <w:basedOn w:val="BodyText"/>
    <w:qFormat/>
    <w:rsid w:val="0057669B"/>
    <w:pPr>
      <w:spacing w:before="180" w:after="40"/>
    </w:pPr>
    <w:rPr>
      <w:rFonts w:asciiTheme="minorBidi" w:eastAsia="SimSun" w:hAnsiTheme="minorBidi" w:cstheme="minorBidi"/>
      <w:b/>
      <w:bCs/>
      <w:i/>
      <w:iCs/>
      <w:sz w:val="26"/>
      <w:szCs w:val="28"/>
    </w:rPr>
  </w:style>
  <w:style w:type="paragraph" w:customStyle="1" w:styleId="Stageheading">
    <w:name w:val="Stage heading"/>
    <w:basedOn w:val="Heading1"/>
    <w:qFormat/>
    <w:rsid w:val="0057669B"/>
    <w:pPr>
      <w:numPr>
        <w:numId w:val="0"/>
      </w:numPr>
      <w:pBdr>
        <w:top w:val="thinThickSmallGap" w:sz="24" w:space="1" w:color="auto"/>
        <w:bottom w:val="thinThickSmallGap" w:sz="24" w:space="1" w:color="auto"/>
      </w:pBdr>
      <w:ind w:right="-187"/>
    </w:pPr>
  </w:style>
  <w:style w:type="paragraph" w:customStyle="1" w:styleId="Textbody">
    <w:name w:val="Text body"/>
    <w:basedOn w:val="Normal"/>
    <w:rsid w:val="0057669B"/>
    <w:pPr>
      <w:suppressAutoHyphens/>
      <w:autoSpaceDN w:val="0"/>
      <w:spacing w:after="120"/>
      <w:textAlignment w:val="baseline"/>
    </w:pPr>
    <w:rPr>
      <w:rFonts w:eastAsia="Times New Roman"/>
      <w:kern w:val="3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pdq\Documents\Custom%20Office%20Templates\Instructional%20Content%20A5%20-%204c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Instructional Content A5 - 4cm.dotx</Template>
  <TotalTime>101</TotalTime>
  <Pages>10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jjpdq82@yahoo.com.au</dc:creator>
  <cp:keywords/>
  <dc:description/>
  <cp:lastModifiedBy>jjpdq82@yahoo.com.au</cp:lastModifiedBy>
  <cp:revision>6</cp:revision>
  <dcterms:created xsi:type="dcterms:W3CDTF">2021-09-16T02:34:00Z</dcterms:created>
  <dcterms:modified xsi:type="dcterms:W3CDTF">2021-11-05T04:54:00Z</dcterms:modified>
</cp:coreProperties>
</file>