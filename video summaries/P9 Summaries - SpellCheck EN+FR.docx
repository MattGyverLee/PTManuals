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440"/>
        <w:gridCol w:w="3501"/>
      </w:tblGrid>
      <w:tr w:rsidR="00742DBD" w:rsidRPr="00D3522E" w:rsidTr="007B1F38">
        <w:tc>
          <w:tcPr>
            <w:tcW w:w="3440" w:type="dxa"/>
          </w:tcPr>
          <w:p w:rsidR="00EE2B70" w:rsidRPr="00F9465D" w:rsidRDefault="00EE2B70" w:rsidP="000919EC">
            <w:pPr>
              <w:pStyle w:val="Heading2"/>
              <w:outlineLvl w:val="1"/>
              <w:rPr>
                <w:lang w:val="en-US"/>
              </w:rPr>
            </w:pPr>
            <w:r w:rsidRPr="00F9465D">
              <w:rPr>
                <w:lang w:val="en-US"/>
              </w:rPr>
              <w:t>P</w:t>
            </w:r>
            <w:r w:rsidR="000919EC">
              <w:rPr>
                <w:lang w:val="en-US"/>
              </w:rPr>
              <w:t>T</w:t>
            </w:r>
            <w:r w:rsidRPr="00F9465D">
              <w:rPr>
                <w:lang w:val="en-US"/>
              </w:rPr>
              <w:t>9 2.1a Approve Spelling Common Words</w:t>
            </w:r>
          </w:p>
          <w:p w:rsidR="00F9465D" w:rsidRPr="00EE2B70" w:rsidRDefault="00F9465D" w:rsidP="00F9465D">
            <w:pPr>
              <w:rPr>
                <w:lang w:val="en-US"/>
              </w:rPr>
            </w:pPr>
            <w:r w:rsidRPr="00EE2B70">
              <w:rPr>
                <w:lang w:val="en-US"/>
              </w:rPr>
              <w:t xml:space="preserve">In this video we have learnt that the wordlist tool is the key tool for dealing with spellings. </w:t>
            </w:r>
          </w:p>
          <w:p w:rsidR="00F9465D" w:rsidRDefault="00EE2B70" w:rsidP="00F9465D">
            <w:pPr>
              <w:pStyle w:val="Heading4"/>
              <w:rPr>
                <w:lang w:val="en-US"/>
              </w:rPr>
            </w:pPr>
            <w:r w:rsidRPr="00EE2B70">
              <w:rPr>
                <w:lang w:val="en-US"/>
              </w:rPr>
              <w:t>To open the Wordlist tool</w:t>
            </w:r>
          </w:p>
          <w:p w:rsidR="00EE2B70" w:rsidRPr="00EE2B70" w:rsidRDefault="00F9465D" w:rsidP="00F9465D">
            <w:pPr>
              <w:pStyle w:val="ListBullet"/>
              <w:rPr>
                <w:lang w:val="en-US"/>
              </w:rPr>
            </w:pPr>
            <w:r>
              <w:rPr>
                <w:lang w:val="en-US"/>
              </w:rPr>
              <w:t>O</w:t>
            </w:r>
            <w:r w:rsidR="00EE2B70" w:rsidRPr="00EE2B70">
              <w:rPr>
                <w:lang w:val="en-US"/>
              </w:rPr>
              <w:t xml:space="preserve">pen the menu for the project. </w:t>
            </w:r>
          </w:p>
          <w:p w:rsidR="00EE2B70" w:rsidRPr="00EE2B70" w:rsidRDefault="00EE2B70" w:rsidP="00F9465D">
            <w:pPr>
              <w:pStyle w:val="ListBullet"/>
              <w:rPr>
                <w:lang w:val="en-US"/>
              </w:rPr>
            </w:pPr>
            <w:r w:rsidRPr="00EE2B70">
              <w:rPr>
                <w:lang w:val="en-US"/>
              </w:rPr>
              <w:t xml:space="preserve">Under Tools, click </w:t>
            </w:r>
            <w:proofErr w:type="spellStart"/>
            <w:r w:rsidRPr="00D3522E">
              <w:rPr>
                <w:rStyle w:val="UserInterface"/>
              </w:rPr>
              <w:t>Wordlist</w:t>
            </w:r>
            <w:proofErr w:type="spellEnd"/>
            <w:r w:rsidRPr="00EE2B70">
              <w:rPr>
                <w:lang w:val="en-US"/>
              </w:rPr>
              <w:t xml:space="preserve">. </w:t>
            </w:r>
          </w:p>
          <w:p w:rsidR="00EE2B70" w:rsidRPr="00EE2B70" w:rsidRDefault="00EE2B70" w:rsidP="00F9465D">
            <w:pPr>
              <w:pStyle w:val="ListResult"/>
            </w:pPr>
            <w:r w:rsidRPr="00EE2B70">
              <w:t xml:space="preserve">The Wordlist window opens for this project. lists all the words found in your project and each one’s spelling status. </w:t>
            </w:r>
          </w:p>
          <w:p w:rsidR="00F9465D" w:rsidRPr="00EE2B70" w:rsidRDefault="00F9465D" w:rsidP="00F9465D">
            <w:pPr>
              <w:pStyle w:val="Heading4"/>
              <w:rPr>
                <w:lang w:val="en-US"/>
              </w:rPr>
            </w:pPr>
            <w:r>
              <w:rPr>
                <w:lang w:val="en-US"/>
              </w:rPr>
              <w:t>A</w:t>
            </w:r>
            <w:r w:rsidRPr="00EE2B70">
              <w:rPr>
                <w:lang w:val="en-US"/>
              </w:rPr>
              <w:t xml:space="preserve">pproving commonly occurring words. </w:t>
            </w:r>
          </w:p>
          <w:p w:rsidR="00F9465D" w:rsidRPr="00EE2B70" w:rsidRDefault="000919EC" w:rsidP="000919EC">
            <w:pPr>
              <w:pStyle w:val="ListBullet"/>
              <w:rPr>
                <w:lang w:val="en-US"/>
              </w:rPr>
            </w:pPr>
            <w:r>
              <w:rPr>
                <w:lang w:val="en-US"/>
              </w:rPr>
              <w:t>O</w:t>
            </w:r>
            <w:r w:rsidR="00F9465D" w:rsidRPr="00EE2B70">
              <w:rPr>
                <w:lang w:val="en-US"/>
              </w:rPr>
              <w:t xml:space="preserve">pen the </w:t>
            </w:r>
            <w:r>
              <w:rPr>
                <w:lang w:val="en-US"/>
              </w:rPr>
              <w:t xml:space="preserve">Wordlist </w:t>
            </w:r>
            <w:r w:rsidR="00F9465D" w:rsidRPr="00EE2B70">
              <w:rPr>
                <w:lang w:val="en-US"/>
              </w:rPr>
              <w:t xml:space="preserve">menu. </w:t>
            </w:r>
          </w:p>
          <w:p w:rsidR="00F9465D" w:rsidRPr="00EE2B70" w:rsidRDefault="00F9465D" w:rsidP="000919EC">
            <w:pPr>
              <w:pStyle w:val="ListBullet"/>
              <w:rPr>
                <w:lang w:val="en-US"/>
              </w:rPr>
            </w:pPr>
            <w:r w:rsidRPr="00EE2B70">
              <w:rPr>
                <w:lang w:val="en-US"/>
              </w:rPr>
              <w:t xml:space="preserve">Under </w:t>
            </w:r>
            <w:r w:rsidRPr="000919EC">
              <w:rPr>
                <w:rStyle w:val="UserInterface"/>
              </w:rPr>
              <w:t>Tools</w:t>
            </w:r>
            <w:r w:rsidRPr="00EE2B70">
              <w:rPr>
                <w:lang w:val="en-US"/>
              </w:rPr>
              <w:t xml:space="preserve">, select </w:t>
            </w:r>
            <w:proofErr w:type="spellStart"/>
            <w:r w:rsidRPr="000919EC">
              <w:rPr>
                <w:rStyle w:val="UserInterface"/>
              </w:rPr>
              <w:t>Approve</w:t>
            </w:r>
            <w:proofErr w:type="spellEnd"/>
            <w:r w:rsidRPr="000919EC">
              <w:rPr>
                <w:rStyle w:val="UserInterface"/>
              </w:rPr>
              <w:t xml:space="preserve"> </w:t>
            </w:r>
            <w:proofErr w:type="spellStart"/>
            <w:r w:rsidRPr="000919EC">
              <w:rPr>
                <w:rStyle w:val="UserInterface"/>
              </w:rPr>
              <w:t>Spelling</w:t>
            </w:r>
            <w:proofErr w:type="spellEnd"/>
            <w:r w:rsidRPr="000919EC">
              <w:rPr>
                <w:rStyle w:val="UserInterface"/>
              </w:rPr>
              <w:t xml:space="preserve"> of Common </w:t>
            </w:r>
            <w:proofErr w:type="spellStart"/>
            <w:r w:rsidRPr="000919EC">
              <w:rPr>
                <w:rStyle w:val="UserInterface"/>
              </w:rPr>
              <w:t>Words</w:t>
            </w:r>
            <w:proofErr w:type="spellEnd"/>
            <w:r w:rsidRPr="00EE2B70">
              <w:rPr>
                <w:lang w:val="en-US"/>
              </w:rPr>
              <w:t xml:space="preserve">. </w:t>
            </w:r>
          </w:p>
          <w:p w:rsidR="00F9465D" w:rsidRPr="00EE2B70" w:rsidRDefault="00F9465D" w:rsidP="000919EC">
            <w:pPr>
              <w:pStyle w:val="ListBullet"/>
              <w:rPr>
                <w:lang w:val="en-US"/>
              </w:rPr>
            </w:pPr>
            <w:r w:rsidRPr="00EE2B70">
              <w:rPr>
                <w:lang w:val="en-US"/>
              </w:rPr>
              <w:t xml:space="preserve">Enter the lowest number of occurrences you are confident are spelled correctly. </w:t>
            </w:r>
          </w:p>
          <w:p w:rsidR="00F9465D" w:rsidRPr="00EE2B70" w:rsidRDefault="00F9465D" w:rsidP="000919EC">
            <w:pPr>
              <w:pStyle w:val="ListBullet"/>
              <w:rPr>
                <w:lang w:val="en-US"/>
              </w:rPr>
            </w:pPr>
            <w:r w:rsidRPr="00EE2B70">
              <w:rPr>
                <w:lang w:val="en-US"/>
              </w:rPr>
              <w:t xml:space="preserve">Click </w:t>
            </w:r>
            <w:r w:rsidRPr="000919EC">
              <w:rPr>
                <w:rStyle w:val="UserInterface"/>
              </w:rPr>
              <w:t>OK</w:t>
            </w:r>
            <w:r w:rsidRPr="00EE2B70">
              <w:rPr>
                <w:lang w:val="en-US"/>
              </w:rPr>
              <w:t xml:space="preserve">. </w:t>
            </w:r>
          </w:p>
          <w:p w:rsidR="00F9465D" w:rsidRPr="00EE2B70" w:rsidRDefault="00F9465D" w:rsidP="000919EC">
            <w:pPr>
              <w:pStyle w:val="ListResult"/>
            </w:pPr>
            <w:r w:rsidRPr="00EE2B70">
              <w:t xml:space="preserve">Paratext informs us how many words it will set to Approved. </w:t>
            </w:r>
          </w:p>
          <w:p w:rsidR="00F9465D" w:rsidRPr="00EE2B70" w:rsidRDefault="00F9465D" w:rsidP="000919EC">
            <w:pPr>
              <w:pStyle w:val="ListBullet"/>
              <w:rPr>
                <w:lang w:val="en-US"/>
              </w:rPr>
            </w:pPr>
            <w:r w:rsidRPr="00EE2B70">
              <w:rPr>
                <w:lang w:val="en-US"/>
              </w:rPr>
              <w:t xml:space="preserve">Click </w:t>
            </w:r>
            <w:proofErr w:type="spellStart"/>
            <w:r w:rsidRPr="000919EC">
              <w:rPr>
                <w:rStyle w:val="UserInterface"/>
              </w:rPr>
              <w:t>Yes</w:t>
            </w:r>
            <w:proofErr w:type="spellEnd"/>
            <w:r w:rsidRPr="00EE2B70">
              <w:rPr>
                <w:lang w:val="en-US"/>
              </w:rPr>
              <w:t xml:space="preserve"> to carry out the bulk approve.</w:t>
            </w:r>
          </w:p>
          <w:p w:rsidR="00F9465D" w:rsidRDefault="00F9465D" w:rsidP="00EE2B70">
            <w:pPr>
              <w:rPr>
                <w:lang w:val="en-US"/>
              </w:rPr>
            </w:pPr>
          </w:p>
          <w:p w:rsidR="000919EC" w:rsidRDefault="000919EC" w:rsidP="000919EC">
            <w:pPr>
              <w:pStyle w:val="Heading4"/>
              <w:rPr>
                <w:lang w:val="en-US"/>
              </w:rPr>
            </w:pPr>
            <w:r>
              <w:rPr>
                <w:lang w:val="en-US"/>
              </w:rPr>
              <w:t>Sort wordlist</w:t>
            </w:r>
          </w:p>
          <w:p w:rsidR="00EE2B70" w:rsidRPr="00EE2B70" w:rsidRDefault="000919EC" w:rsidP="000919EC">
            <w:pPr>
              <w:pStyle w:val="ListBullet"/>
              <w:rPr>
                <w:lang w:val="en-US"/>
              </w:rPr>
            </w:pPr>
            <w:r>
              <w:rPr>
                <w:lang w:val="en-US"/>
              </w:rPr>
              <w:t>C</w:t>
            </w:r>
            <w:r w:rsidR="00EE2B70" w:rsidRPr="00EE2B70">
              <w:rPr>
                <w:lang w:val="en-US"/>
              </w:rPr>
              <w:t xml:space="preserve">lick on the column heading </w:t>
            </w:r>
            <w:r>
              <w:rPr>
                <w:lang w:val="en-US"/>
              </w:rPr>
              <w:t xml:space="preserve">(e.g. </w:t>
            </w:r>
            <w:r w:rsidR="00EE2B70" w:rsidRPr="00EE2B70">
              <w:rPr>
                <w:lang w:val="en-US"/>
              </w:rPr>
              <w:t>"</w:t>
            </w:r>
            <w:r w:rsidR="00EE2B70" w:rsidRPr="000919EC">
              <w:rPr>
                <w:rStyle w:val="UserInterface"/>
                <w:lang w:val="en-US"/>
              </w:rPr>
              <w:t>Count</w:t>
            </w:r>
            <w:r w:rsidR="00EE2B70" w:rsidRPr="00EE2B70">
              <w:rPr>
                <w:lang w:val="en-US"/>
              </w:rPr>
              <w:t xml:space="preserve">". </w:t>
            </w:r>
          </w:p>
          <w:p w:rsidR="00EE2B70" w:rsidRPr="000919EC" w:rsidRDefault="00EE2B70" w:rsidP="000919EC">
            <w:pPr>
              <w:pStyle w:val="ListResult"/>
            </w:pPr>
            <w:r w:rsidRPr="00EE2B70">
              <w:lastRenderedPageBreak/>
              <w:t xml:space="preserve">The words are now sorted in order of occurrence with the most frequent ones shown at the top of the list. </w:t>
            </w:r>
          </w:p>
          <w:p w:rsidR="00EE2B70" w:rsidRPr="00EE2B70" w:rsidRDefault="00EE2B70" w:rsidP="00EE2B70">
            <w:pPr>
              <w:pStyle w:val="BodyText"/>
              <w:rPr>
                <w:lang w:val="en-US"/>
              </w:rPr>
            </w:pPr>
          </w:p>
        </w:tc>
        <w:tc>
          <w:tcPr>
            <w:tcW w:w="3501" w:type="dxa"/>
          </w:tcPr>
          <w:p w:rsidR="00D3522E" w:rsidRPr="00D3522E" w:rsidRDefault="00D3522E" w:rsidP="00D3522E">
            <w:pPr>
              <w:pStyle w:val="Heading2"/>
            </w:pPr>
            <w:r w:rsidRPr="00D3522E">
              <w:lastRenderedPageBreak/>
              <w:t>PT9 2.1a Approuver l'orthographe des mots courants</w:t>
            </w:r>
          </w:p>
          <w:p w:rsidR="00D3522E" w:rsidRPr="00D3522E" w:rsidRDefault="00D3522E" w:rsidP="00D3522E">
            <w:r w:rsidRPr="00D3522E">
              <w:t xml:space="preserve">Dans cette vidéo, nous avons appris que l'outil Liste de mots est l'outil clé pour traiter l'orthographe. </w:t>
            </w:r>
          </w:p>
          <w:p w:rsidR="00D3522E" w:rsidRPr="00D3522E" w:rsidRDefault="00D3522E" w:rsidP="00D3522E">
            <w:pPr>
              <w:pStyle w:val="Heading4"/>
            </w:pPr>
            <w:r w:rsidRPr="00D3522E">
              <w:t>Pour ouvrir l'outil Liste de mots</w:t>
            </w:r>
          </w:p>
          <w:p w:rsidR="00D3522E" w:rsidRPr="00D3522E" w:rsidRDefault="00D3522E" w:rsidP="00D3522E">
            <w:pPr>
              <w:pStyle w:val="ListBullet"/>
            </w:pPr>
            <w:r w:rsidRPr="00D3522E">
              <w:t xml:space="preserve">Ouvrez le menu du projet. </w:t>
            </w:r>
          </w:p>
          <w:p w:rsidR="00D3522E" w:rsidRPr="00D3522E" w:rsidRDefault="00D3522E" w:rsidP="00D3522E">
            <w:pPr>
              <w:pStyle w:val="ListBullet"/>
            </w:pPr>
            <w:r w:rsidRPr="00D3522E">
              <w:t xml:space="preserve">Sous Outils, cliquez sur </w:t>
            </w:r>
            <w:r w:rsidRPr="00D3522E">
              <w:rPr>
                <w:rStyle w:val="UserInterface"/>
              </w:rPr>
              <w:t>Liste de mots</w:t>
            </w:r>
            <w:r w:rsidRPr="00D3522E">
              <w:t xml:space="preserve">. </w:t>
            </w:r>
          </w:p>
          <w:p w:rsidR="00D3522E" w:rsidRPr="00D3522E" w:rsidRDefault="00D3522E" w:rsidP="00D3522E">
            <w:pPr>
              <w:pStyle w:val="ListResult"/>
            </w:pPr>
            <w:r w:rsidRPr="00D3522E">
              <w:t xml:space="preserve">La fenêtre Liste de mots s'ouvre pour ce projet. Elle liste tous les mots trouvés dans votre projet et le statut orthographique de chacun. </w:t>
            </w:r>
          </w:p>
          <w:p w:rsidR="00D3522E" w:rsidRPr="00D3522E" w:rsidRDefault="00D3522E" w:rsidP="00D3522E">
            <w:pPr>
              <w:pStyle w:val="Heading4"/>
            </w:pPr>
            <w:r w:rsidRPr="00D3522E">
              <w:t xml:space="preserve">Approuver les mots courants. </w:t>
            </w:r>
          </w:p>
          <w:p w:rsidR="00D3522E" w:rsidRPr="00D3522E" w:rsidRDefault="00D3522E" w:rsidP="00D3522E">
            <w:pPr>
              <w:pStyle w:val="ListBullet"/>
            </w:pPr>
            <w:r w:rsidRPr="00D3522E">
              <w:t xml:space="preserve">Ouvrez le menu Liste de mots. </w:t>
            </w:r>
          </w:p>
          <w:p w:rsidR="00D3522E" w:rsidRPr="00D3522E" w:rsidRDefault="00D3522E" w:rsidP="00D3522E">
            <w:pPr>
              <w:pStyle w:val="ListBullet"/>
            </w:pPr>
            <w:r w:rsidRPr="00D3522E">
              <w:t xml:space="preserve">Sous Outils, sélectionnez </w:t>
            </w:r>
            <w:r w:rsidRPr="00D3522E">
              <w:rPr>
                <w:rStyle w:val="UserInterface"/>
              </w:rPr>
              <w:t xml:space="preserve">Approuver l'orthographe des mots </w:t>
            </w:r>
            <w:r>
              <w:rPr>
                <w:rStyle w:val="UserInterface"/>
              </w:rPr>
              <w:t>fréquents</w:t>
            </w:r>
            <w:r w:rsidRPr="00D3522E">
              <w:t xml:space="preserve">. </w:t>
            </w:r>
          </w:p>
          <w:p w:rsidR="00D3522E" w:rsidRPr="00D3522E" w:rsidRDefault="00D3522E" w:rsidP="00D3522E">
            <w:pPr>
              <w:pStyle w:val="ListBullet"/>
            </w:pPr>
            <w:r w:rsidRPr="00D3522E">
              <w:t xml:space="preserve">Entrez le plus petit nombre d'occurrences dont vous êtes sûr qu'elles sont correctement orthographiées. </w:t>
            </w:r>
          </w:p>
          <w:p w:rsidR="00D3522E" w:rsidRPr="00D3522E" w:rsidRDefault="00D3522E" w:rsidP="00D3522E">
            <w:pPr>
              <w:pStyle w:val="ListBullet"/>
            </w:pPr>
            <w:r w:rsidRPr="00D3522E">
              <w:t xml:space="preserve">Cliquez sur </w:t>
            </w:r>
            <w:r w:rsidRPr="00D3522E">
              <w:rPr>
                <w:rStyle w:val="UserInterface"/>
              </w:rPr>
              <w:t>OK</w:t>
            </w:r>
            <w:r w:rsidRPr="00D3522E">
              <w:t xml:space="preserve">. </w:t>
            </w:r>
          </w:p>
          <w:p w:rsidR="00D3522E" w:rsidRPr="00D3522E" w:rsidRDefault="00D3522E" w:rsidP="00D3522E">
            <w:pPr>
              <w:pStyle w:val="ListResult"/>
            </w:pPr>
            <w:r w:rsidRPr="00D3522E">
              <w:t xml:space="preserve">Paratext nous informe du nombre de mots qu'il va définir comme Approuvé. </w:t>
            </w:r>
          </w:p>
          <w:p w:rsidR="00D3522E" w:rsidRPr="00D3522E" w:rsidRDefault="00D3522E" w:rsidP="00D3522E">
            <w:pPr>
              <w:pStyle w:val="ListBullet"/>
            </w:pPr>
            <w:r w:rsidRPr="00D3522E">
              <w:t xml:space="preserve">Cliquez sur </w:t>
            </w:r>
            <w:r w:rsidRPr="00D3522E">
              <w:rPr>
                <w:rStyle w:val="UserInterface"/>
              </w:rPr>
              <w:t>Oui</w:t>
            </w:r>
            <w:r w:rsidRPr="00D3522E">
              <w:t xml:space="preserve"> pour effectuer l'approbation en bloc.</w:t>
            </w:r>
          </w:p>
          <w:p w:rsidR="00D3522E" w:rsidRPr="00D3522E" w:rsidRDefault="00D3522E" w:rsidP="00D3522E"/>
          <w:p w:rsidR="00D3522E" w:rsidRPr="00D3522E" w:rsidRDefault="00D3522E" w:rsidP="00D3522E">
            <w:pPr>
              <w:pStyle w:val="Heading4"/>
            </w:pPr>
            <w:r w:rsidRPr="00D3522E">
              <w:lastRenderedPageBreak/>
              <w:t>Trier la liste de mots</w:t>
            </w:r>
          </w:p>
          <w:p w:rsidR="00D3522E" w:rsidRPr="00D3522E" w:rsidRDefault="00D3522E" w:rsidP="00D3522E">
            <w:pPr>
              <w:pStyle w:val="ListBullet"/>
            </w:pPr>
            <w:r w:rsidRPr="00D3522E">
              <w:t>Cliquez sur l'en-tête de la colonne (par exemple, "</w:t>
            </w:r>
            <w:r>
              <w:t>Fréquence</w:t>
            </w:r>
            <w:r w:rsidRPr="00D3522E">
              <w:t xml:space="preserve">"). </w:t>
            </w:r>
          </w:p>
          <w:p w:rsidR="00EE2B70" w:rsidRPr="00D3522E" w:rsidRDefault="00D3522E" w:rsidP="00D3522E">
            <w:pPr>
              <w:pStyle w:val="ListResult"/>
            </w:pPr>
            <w:r w:rsidRPr="00D3522E">
              <w:t>Les mots sont maintenant triés par ordre d'occurrence, les plus fréquents apparaissant en haut de la liste.</w:t>
            </w:r>
          </w:p>
        </w:tc>
      </w:tr>
      <w:tr w:rsidR="00742DBD" w:rsidRPr="00D3522E" w:rsidTr="007B1F38">
        <w:tc>
          <w:tcPr>
            <w:tcW w:w="3440" w:type="dxa"/>
          </w:tcPr>
          <w:p w:rsidR="00EE2B70" w:rsidRPr="00D3522E" w:rsidRDefault="000919EC" w:rsidP="0028590C">
            <w:pPr>
              <w:pStyle w:val="Heading2"/>
              <w:outlineLvl w:val="1"/>
              <w:rPr>
                <w:lang w:val="en-US"/>
              </w:rPr>
            </w:pPr>
            <w:r w:rsidRPr="00D3522E">
              <w:rPr>
                <w:lang w:val="en-US"/>
              </w:rPr>
              <w:lastRenderedPageBreak/>
              <w:t>PT9.2b</w:t>
            </w:r>
            <w:r w:rsidR="00D3522E" w:rsidRPr="00D3522E">
              <w:rPr>
                <w:lang w:val="en-US"/>
              </w:rPr>
              <w:t xml:space="preserve"> Spell Check Current Book</w:t>
            </w:r>
          </w:p>
          <w:p w:rsidR="000919EC" w:rsidRPr="000919EC" w:rsidRDefault="000919EC" w:rsidP="0009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In this video we</w:t>
            </w:r>
            <w:r w:rsidRPr="000919EC">
              <w:rPr>
                <w:lang w:val="en-US"/>
              </w:rPr>
              <w:t xml:space="preserve"> learn</w:t>
            </w:r>
            <w:r>
              <w:rPr>
                <w:lang w:val="en-US"/>
              </w:rPr>
              <w:t>t</w:t>
            </w:r>
            <w:r w:rsidRPr="000919EC">
              <w:rPr>
                <w:lang w:val="en-US"/>
              </w:rPr>
              <w:t xml:space="preserve"> how to do the second task in checking spellings how to use the feature “Spell Check Current Book”. </w:t>
            </w:r>
          </w:p>
          <w:p w:rsidR="000919EC" w:rsidRDefault="000919EC" w:rsidP="0009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0919EC">
              <w:rPr>
                <w:lang w:val="en-US"/>
              </w:rPr>
              <w:t>It is helpful to have used Approve Spelling of Common Words first</w:t>
            </w:r>
          </w:p>
          <w:p w:rsidR="000919EC" w:rsidRDefault="000919EC" w:rsidP="0009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0919EC" w:rsidRDefault="000919EC" w:rsidP="000919EC">
            <w:pPr>
              <w:pStyle w:val="Heading4"/>
              <w:rPr>
                <w:lang w:val="en-US"/>
              </w:rPr>
            </w:pPr>
            <w:r>
              <w:rPr>
                <w:lang w:val="en-US"/>
              </w:rPr>
              <w:t>Spell Check Current Book</w:t>
            </w:r>
          </w:p>
          <w:p w:rsidR="000919EC" w:rsidRPr="000919EC" w:rsidRDefault="000919EC" w:rsidP="00170A41">
            <w:pPr>
              <w:pStyle w:val="ListBullet"/>
              <w:rPr>
                <w:lang w:val="en-US"/>
              </w:rPr>
            </w:pPr>
            <w:r w:rsidRPr="000919EC">
              <w:rPr>
                <w:lang w:val="en-US"/>
              </w:rPr>
              <w:t xml:space="preserve">Open the menu for the project. </w:t>
            </w:r>
          </w:p>
          <w:p w:rsidR="000919EC" w:rsidRPr="000919EC" w:rsidRDefault="000919EC" w:rsidP="00170A41">
            <w:pPr>
              <w:pStyle w:val="ListBullet"/>
              <w:rPr>
                <w:lang w:val="en-US"/>
              </w:rPr>
            </w:pPr>
            <w:r w:rsidRPr="000919EC">
              <w:rPr>
                <w:lang w:val="en-US"/>
              </w:rPr>
              <w:t xml:space="preserve">Under </w:t>
            </w:r>
            <w:r w:rsidRPr="00170A41">
              <w:rPr>
                <w:rStyle w:val="UserInterface"/>
              </w:rPr>
              <w:t>Tools</w:t>
            </w:r>
            <w:r w:rsidRPr="000919EC">
              <w:rPr>
                <w:lang w:val="en-US"/>
              </w:rPr>
              <w:t xml:space="preserve">, click </w:t>
            </w:r>
            <w:proofErr w:type="spellStart"/>
            <w:r w:rsidRPr="00170A41">
              <w:rPr>
                <w:rStyle w:val="UserInterface"/>
              </w:rPr>
              <w:t>Spell</w:t>
            </w:r>
            <w:proofErr w:type="spellEnd"/>
            <w:r w:rsidRPr="00170A41">
              <w:rPr>
                <w:rStyle w:val="UserInterface"/>
              </w:rPr>
              <w:t xml:space="preserve"> Check </w:t>
            </w:r>
            <w:proofErr w:type="spellStart"/>
            <w:r w:rsidRPr="00170A41">
              <w:rPr>
                <w:rStyle w:val="UserInterface"/>
              </w:rPr>
              <w:t>Current</w:t>
            </w:r>
            <w:proofErr w:type="spellEnd"/>
            <w:r w:rsidRPr="00170A41">
              <w:rPr>
                <w:rStyle w:val="UserInterface"/>
              </w:rPr>
              <w:t xml:space="preserve"> Book</w:t>
            </w:r>
            <w:r w:rsidRPr="000919EC">
              <w:rPr>
                <w:lang w:val="en-US"/>
              </w:rPr>
              <w:t xml:space="preserve">.  </w:t>
            </w:r>
          </w:p>
          <w:p w:rsidR="000919EC" w:rsidRPr="000919EC" w:rsidRDefault="000919EC" w:rsidP="00170A41">
            <w:pPr>
              <w:pStyle w:val="ListResult"/>
            </w:pPr>
            <w:r w:rsidRPr="000919EC">
              <w:t xml:space="preserve">The Wordlist tool opens in a special filtered mode. </w:t>
            </w:r>
          </w:p>
          <w:p w:rsidR="000919EC" w:rsidRPr="000919EC" w:rsidRDefault="000919EC" w:rsidP="00170A41">
            <w:pPr>
              <w:pStyle w:val="ListResult"/>
            </w:pPr>
            <w:r w:rsidRPr="000919EC">
              <w:t xml:space="preserve">It is only showing the words in </w:t>
            </w:r>
            <w:r w:rsidR="00170A41">
              <w:t>current book</w:t>
            </w:r>
            <w:r w:rsidRPr="000919EC">
              <w:t xml:space="preserve"> which are Incorrect or Undecided. </w:t>
            </w:r>
          </w:p>
          <w:p w:rsidR="00170A41" w:rsidRDefault="00170A41" w:rsidP="00170A41">
            <w:pPr>
              <w:pStyle w:val="Heading4"/>
              <w:rPr>
                <w:lang w:val="en-US"/>
              </w:rPr>
            </w:pPr>
            <w:r>
              <w:rPr>
                <w:lang w:val="en-US"/>
              </w:rPr>
              <w:t>Set spelling status</w:t>
            </w:r>
          </w:p>
          <w:p w:rsidR="000919EC" w:rsidRPr="000919EC" w:rsidRDefault="00170A41" w:rsidP="00170A41">
            <w:pPr>
              <w:pStyle w:val="ListBullet"/>
              <w:rPr>
                <w:lang w:val="en-US"/>
              </w:rPr>
            </w:pPr>
            <w:r>
              <w:rPr>
                <w:lang w:val="en-US"/>
              </w:rPr>
              <w:t>C</w:t>
            </w:r>
            <w:r w:rsidR="000919EC" w:rsidRPr="000919EC">
              <w:rPr>
                <w:lang w:val="en-US"/>
              </w:rPr>
              <w:t xml:space="preserve">licking the status icons in the row for that word. </w:t>
            </w:r>
          </w:p>
          <w:p w:rsidR="00170A41" w:rsidRPr="000919EC" w:rsidRDefault="00170A41" w:rsidP="00F2162B">
            <w:pPr>
              <w:pStyle w:val="ListBullet"/>
              <w:ind w:left="720"/>
              <w:rPr>
                <w:lang w:val="en-US"/>
              </w:rPr>
            </w:pPr>
            <w:r w:rsidRPr="000919EC">
              <w:rPr>
                <w:lang w:val="en-US"/>
              </w:rPr>
              <w:t xml:space="preserve">To mark a word as </w:t>
            </w:r>
            <w:r w:rsidRPr="00170A41">
              <w:rPr>
                <w:rStyle w:val="UserInterface"/>
              </w:rPr>
              <w:t>correct</w:t>
            </w:r>
            <w:r w:rsidRPr="000919EC">
              <w:rPr>
                <w:lang w:val="en-US"/>
              </w:rPr>
              <w:t xml:space="preserve">, click the </w:t>
            </w:r>
            <w:r w:rsidRPr="00170A41">
              <w:rPr>
                <w:rStyle w:val="UserInterface"/>
              </w:rPr>
              <w:t>green</w:t>
            </w:r>
            <w:r w:rsidRPr="000919EC">
              <w:rPr>
                <w:lang w:val="en-US"/>
              </w:rPr>
              <w:t xml:space="preserve"> checkmark. </w:t>
            </w:r>
          </w:p>
          <w:p w:rsidR="00170A41" w:rsidRDefault="00170A41" w:rsidP="00F2162B">
            <w:pPr>
              <w:pStyle w:val="ListBullet"/>
              <w:ind w:left="720"/>
              <w:rPr>
                <w:lang w:val="en-US"/>
              </w:rPr>
            </w:pPr>
            <w:r w:rsidRPr="000919EC">
              <w:rPr>
                <w:lang w:val="en-US"/>
              </w:rPr>
              <w:t xml:space="preserve">To mark a word as </w:t>
            </w:r>
            <w:r w:rsidRPr="00170A41">
              <w:rPr>
                <w:rStyle w:val="UserInterface"/>
              </w:rPr>
              <w:t>incorrect</w:t>
            </w:r>
            <w:r w:rsidRPr="000919EC">
              <w:rPr>
                <w:lang w:val="en-US"/>
              </w:rPr>
              <w:t xml:space="preserve">, click the </w:t>
            </w:r>
            <w:proofErr w:type="spellStart"/>
            <w:r w:rsidRPr="00170A41">
              <w:rPr>
                <w:rStyle w:val="UserInterface"/>
              </w:rPr>
              <w:t>red</w:t>
            </w:r>
            <w:proofErr w:type="spellEnd"/>
            <w:r w:rsidRPr="000919EC">
              <w:rPr>
                <w:lang w:val="en-US"/>
              </w:rPr>
              <w:t xml:space="preserve"> X. </w:t>
            </w:r>
          </w:p>
          <w:p w:rsidR="00170A41" w:rsidRDefault="00170A41" w:rsidP="00170A41">
            <w:pPr>
              <w:pStyle w:val="Heading4"/>
              <w:outlineLvl w:val="3"/>
              <w:rPr>
                <w:lang w:val="en-US"/>
              </w:rPr>
            </w:pPr>
            <w:r>
              <w:rPr>
                <w:lang w:val="en-US"/>
              </w:rPr>
              <w:t>Make correction</w:t>
            </w:r>
          </w:p>
          <w:p w:rsidR="00C741CB" w:rsidRDefault="00C741CB" w:rsidP="00170A41">
            <w:pPr>
              <w:pStyle w:val="ListBullet"/>
              <w:rPr>
                <w:lang w:val="en-US"/>
              </w:rPr>
            </w:pPr>
            <w:r>
              <w:rPr>
                <w:lang w:val="en-US"/>
              </w:rPr>
              <w:t>Click on the row for the word.</w:t>
            </w:r>
          </w:p>
          <w:p w:rsidR="00C741CB" w:rsidRDefault="00C741CB" w:rsidP="00C741CB">
            <w:pPr>
              <w:pStyle w:val="ListResult"/>
            </w:pPr>
            <w:r>
              <w:t>Paratext lists all the reference</w:t>
            </w:r>
            <w:r w:rsidR="00D023C2">
              <w:t>s</w:t>
            </w:r>
            <w:r>
              <w:t xml:space="preserve"> with that word</w:t>
            </w:r>
          </w:p>
          <w:p w:rsidR="00170A41" w:rsidRDefault="00170A41" w:rsidP="00170A41">
            <w:pPr>
              <w:pStyle w:val="ListBullet"/>
              <w:rPr>
                <w:lang w:val="en-US"/>
              </w:rPr>
            </w:pPr>
            <w:r>
              <w:rPr>
                <w:lang w:val="en-US"/>
              </w:rPr>
              <w:t>Click the red X for the word</w:t>
            </w:r>
          </w:p>
          <w:p w:rsidR="00170A41" w:rsidRPr="000919EC" w:rsidRDefault="00170A41" w:rsidP="00170A41">
            <w:pPr>
              <w:pStyle w:val="ListResult"/>
            </w:pPr>
            <w:r w:rsidRPr="000919EC">
              <w:lastRenderedPageBreak/>
              <w:t xml:space="preserve">Paratext opens a dialog asking what the correct spelling is and making some suggestions based on similar words. </w:t>
            </w:r>
          </w:p>
          <w:p w:rsidR="00170A41" w:rsidRDefault="00170A41" w:rsidP="00170A41">
            <w:pPr>
              <w:pStyle w:val="ListBullet"/>
              <w:rPr>
                <w:lang w:val="en-US"/>
              </w:rPr>
            </w:pPr>
            <w:r>
              <w:rPr>
                <w:lang w:val="en-US"/>
              </w:rPr>
              <w:t>U</w:t>
            </w:r>
            <w:r w:rsidRPr="000919EC">
              <w:rPr>
                <w:lang w:val="en-US"/>
              </w:rPr>
              <w:t xml:space="preserve">se a suggestion or type in a new spelling, </w:t>
            </w:r>
          </w:p>
          <w:p w:rsidR="00170A41" w:rsidRDefault="00170A41" w:rsidP="00170A41">
            <w:pPr>
              <w:pStyle w:val="ListBullet"/>
            </w:pPr>
            <w:r>
              <w:t>C</w:t>
            </w:r>
            <w:r w:rsidRPr="000919EC">
              <w:t xml:space="preserve">lick </w:t>
            </w:r>
            <w:r w:rsidRPr="00170A41">
              <w:rPr>
                <w:rStyle w:val="UserInterface"/>
              </w:rPr>
              <w:t>OK</w:t>
            </w:r>
            <w:r>
              <w:t>.</w:t>
            </w:r>
          </w:p>
          <w:p w:rsidR="00170A41" w:rsidRDefault="00170A41" w:rsidP="00170A41">
            <w:pPr>
              <w:pStyle w:val="ListResult"/>
            </w:pPr>
            <w:r w:rsidRPr="000919EC">
              <w:t>Para</w:t>
            </w:r>
            <w:r>
              <w:t>t</w:t>
            </w:r>
            <w:r w:rsidRPr="000919EC">
              <w:t xml:space="preserve">ext then has you check each replacement in context. </w:t>
            </w:r>
          </w:p>
          <w:p w:rsidR="00F2162B" w:rsidRPr="00F2162B" w:rsidRDefault="00F2162B" w:rsidP="00F2162B">
            <w:pPr>
              <w:pStyle w:val="ListBullet"/>
              <w:rPr>
                <w:lang w:val="en-US"/>
              </w:rPr>
            </w:pPr>
            <w:r w:rsidRPr="00F2162B">
              <w:rPr>
                <w:lang w:val="en-US"/>
              </w:rPr>
              <w:t xml:space="preserve">Click </w:t>
            </w:r>
            <w:r w:rsidRPr="00F934A0">
              <w:rPr>
                <w:rStyle w:val="UserInterface"/>
                <w:lang w:val="en-US"/>
              </w:rPr>
              <w:t>Yes</w:t>
            </w:r>
            <w:r w:rsidRPr="00F2162B">
              <w:rPr>
                <w:lang w:val="en-US"/>
              </w:rPr>
              <w:t xml:space="preserve"> to change the word</w:t>
            </w:r>
          </w:p>
          <w:p w:rsidR="00F2162B" w:rsidRDefault="00F2162B" w:rsidP="00F2162B">
            <w:pPr>
              <w:pStyle w:val="ListBullet"/>
              <w:rPr>
                <w:lang w:val="en-US"/>
              </w:rPr>
            </w:pPr>
            <w:r>
              <w:rPr>
                <w:lang w:val="en-US"/>
              </w:rPr>
              <w:t xml:space="preserve">Click </w:t>
            </w:r>
            <w:r w:rsidRPr="00F934A0">
              <w:rPr>
                <w:rStyle w:val="UserInterface"/>
              </w:rPr>
              <w:t>No</w:t>
            </w:r>
            <w:r>
              <w:rPr>
                <w:lang w:val="en-US"/>
              </w:rPr>
              <w:t xml:space="preserve"> to skip this verse</w:t>
            </w:r>
          </w:p>
          <w:p w:rsidR="00F2162B" w:rsidRDefault="00F2162B" w:rsidP="00F2162B">
            <w:pPr>
              <w:pStyle w:val="ListBullet"/>
              <w:rPr>
                <w:lang w:val="en-US"/>
              </w:rPr>
            </w:pPr>
            <w:r>
              <w:rPr>
                <w:lang w:val="en-US"/>
              </w:rPr>
              <w:t>Continue for all other verses.</w:t>
            </w:r>
          </w:p>
          <w:p w:rsidR="00F2162B" w:rsidRPr="000919EC" w:rsidRDefault="00F2162B" w:rsidP="00F21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0919EC">
              <w:rPr>
                <w:lang w:val="en-US"/>
              </w:rPr>
              <w:t xml:space="preserve">Please note, that although we are only spell checking </w:t>
            </w:r>
            <w:r>
              <w:rPr>
                <w:lang w:val="en-US"/>
              </w:rPr>
              <w:t>the current book</w:t>
            </w:r>
            <w:r w:rsidRPr="000919EC">
              <w:rPr>
                <w:lang w:val="en-US"/>
              </w:rPr>
              <w:t xml:space="preserve">, the Wordlist tool corrects the spelling of this word in all of the other books where it occurs as well. However, Paratext will only make those changes if you have permission to edit those books. </w:t>
            </w:r>
          </w:p>
          <w:p w:rsidR="00C741CB" w:rsidRDefault="00C741CB" w:rsidP="00C741CB">
            <w:pPr>
              <w:pStyle w:val="Heading4"/>
              <w:rPr>
                <w:lang w:val="en-US"/>
              </w:rPr>
            </w:pPr>
            <w:r>
              <w:rPr>
                <w:lang w:val="en-US"/>
              </w:rPr>
              <w:t>Use an alternative spelling</w:t>
            </w:r>
          </w:p>
          <w:p w:rsidR="00D023C2" w:rsidRDefault="000919EC" w:rsidP="00D02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0919EC">
              <w:rPr>
                <w:lang w:val="en-US"/>
              </w:rPr>
              <w:t xml:space="preserve">Sometimes Paratext will suggest an alternative spelling for a word and this is shown in blue. </w:t>
            </w:r>
          </w:p>
          <w:p w:rsidR="000919EC" w:rsidRPr="000919EC" w:rsidRDefault="000919EC" w:rsidP="00D023C2">
            <w:pPr>
              <w:pStyle w:val="ListBullet"/>
              <w:rPr>
                <w:lang w:val="en-US"/>
              </w:rPr>
            </w:pPr>
            <w:r w:rsidRPr="000919EC">
              <w:rPr>
                <w:lang w:val="en-US"/>
              </w:rPr>
              <w:t xml:space="preserve">To use </w:t>
            </w:r>
            <w:r w:rsidR="00C741CB">
              <w:rPr>
                <w:lang w:val="en-US"/>
              </w:rPr>
              <w:t>a</w:t>
            </w:r>
            <w:r w:rsidRPr="000919EC">
              <w:rPr>
                <w:lang w:val="en-US"/>
              </w:rPr>
              <w:t xml:space="preserve"> spelling, click on the blue link. </w:t>
            </w:r>
          </w:p>
          <w:p w:rsidR="000919EC" w:rsidRPr="000919EC" w:rsidRDefault="000919EC" w:rsidP="00D73417">
            <w:pPr>
              <w:pStyle w:val="ListResult"/>
              <w:rPr>
                <w:lang w:val="en-US"/>
              </w:rPr>
            </w:pPr>
            <w:r w:rsidRPr="000919EC">
              <w:t xml:space="preserve">Paratext opens a dialog box </w:t>
            </w:r>
            <w:r w:rsidR="00D73417">
              <w:t>and shows the</w:t>
            </w:r>
            <w:r w:rsidRPr="000919EC">
              <w:t xml:space="preserve"> "Before", </w:t>
            </w:r>
            <w:r w:rsidRPr="000919EC">
              <w:rPr>
                <w:lang w:val="en-US"/>
              </w:rPr>
              <w:t xml:space="preserve">and then with the new spelling, labeled "After". </w:t>
            </w:r>
          </w:p>
          <w:p w:rsidR="000919EC" w:rsidRPr="000919EC" w:rsidRDefault="000919EC" w:rsidP="00C741CB">
            <w:pPr>
              <w:pStyle w:val="ListResult"/>
            </w:pPr>
            <w:r w:rsidRPr="000919EC">
              <w:t xml:space="preserve">This allows you to see the word in context before you make any changes. </w:t>
            </w:r>
          </w:p>
          <w:p w:rsidR="000919EC" w:rsidRPr="000919EC" w:rsidRDefault="00C741CB" w:rsidP="00C741CB">
            <w:pPr>
              <w:pStyle w:val="ListBullet"/>
              <w:rPr>
                <w:lang w:val="en-US"/>
              </w:rPr>
            </w:pPr>
            <w:r>
              <w:rPr>
                <w:lang w:val="en-US"/>
              </w:rPr>
              <w:lastRenderedPageBreak/>
              <w:t>I</w:t>
            </w:r>
            <w:r w:rsidR="000919EC" w:rsidRPr="000919EC">
              <w:rPr>
                <w:lang w:val="en-US"/>
              </w:rPr>
              <w:t>f you are sure that the change shoul</w:t>
            </w:r>
            <w:r>
              <w:rPr>
                <w:lang w:val="en-US"/>
              </w:rPr>
              <w:t xml:space="preserve">d be made in this verse, click </w:t>
            </w:r>
            <w:r w:rsidR="000919EC" w:rsidRPr="00C741CB">
              <w:rPr>
                <w:rStyle w:val="UserInterface"/>
                <w:lang w:val="en-US"/>
              </w:rPr>
              <w:t>Yes</w:t>
            </w:r>
            <w:r w:rsidR="000919EC" w:rsidRPr="000919EC">
              <w:rPr>
                <w:lang w:val="en-US"/>
              </w:rPr>
              <w:t xml:space="preserve">. </w:t>
            </w:r>
          </w:p>
          <w:p w:rsidR="000919EC" w:rsidRPr="000919EC" w:rsidRDefault="00C741CB" w:rsidP="00C741CB">
            <w:pPr>
              <w:pStyle w:val="ListBullet"/>
              <w:rPr>
                <w:lang w:val="en-US"/>
              </w:rPr>
            </w:pPr>
            <w:r>
              <w:rPr>
                <w:lang w:val="en-US"/>
              </w:rPr>
              <w:t xml:space="preserve">Click </w:t>
            </w:r>
            <w:r w:rsidR="000919EC" w:rsidRPr="00C741CB">
              <w:rPr>
                <w:rStyle w:val="UserInterface"/>
                <w:lang w:val="en-US"/>
              </w:rPr>
              <w:t>No</w:t>
            </w:r>
            <w:r w:rsidR="000919EC" w:rsidRPr="000919EC">
              <w:rPr>
                <w:lang w:val="en-US"/>
              </w:rPr>
              <w:t xml:space="preserve"> to skip making the change in this verse. </w:t>
            </w:r>
          </w:p>
          <w:p w:rsidR="000919EC" w:rsidRPr="000919EC" w:rsidRDefault="000919EC" w:rsidP="0009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0919EC">
              <w:rPr>
                <w:lang w:val="en-US"/>
              </w:rPr>
              <w:t xml:space="preserve">Paratext will then make the change in all of the remaining verses. </w:t>
            </w:r>
          </w:p>
          <w:p w:rsidR="00C741CB" w:rsidRDefault="00C741CB" w:rsidP="0009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0919EC" w:rsidRPr="000919EC" w:rsidRDefault="00D023C2" w:rsidP="00D023C2">
            <w:pPr>
              <w:pStyle w:val="Heading4"/>
              <w:rPr>
                <w:lang w:val="en-US"/>
              </w:rPr>
            </w:pPr>
            <w:r>
              <w:rPr>
                <w:lang w:val="en-US"/>
              </w:rPr>
              <w:t xml:space="preserve">Correct </w:t>
            </w:r>
            <w:r w:rsidR="000919EC" w:rsidRPr="000919EC">
              <w:rPr>
                <w:lang w:val="en-US"/>
              </w:rPr>
              <w:t xml:space="preserve">misspelled words </w:t>
            </w:r>
            <w:r>
              <w:rPr>
                <w:lang w:val="en-US"/>
              </w:rPr>
              <w:t xml:space="preserve">when </w:t>
            </w:r>
            <w:r w:rsidR="000919EC" w:rsidRPr="000919EC">
              <w:rPr>
                <w:lang w:val="en-US"/>
              </w:rPr>
              <w:t xml:space="preserve">Paratext </w:t>
            </w:r>
            <w:r>
              <w:rPr>
                <w:lang w:val="en-US"/>
              </w:rPr>
              <w:t>has no suggestions</w:t>
            </w:r>
            <w:r w:rsidR="000919EC" w:rsidRPr="000919EC">
              <w:rPr>
                <w:lang w:val="en-US"/>
              </w:rPr>
              <w:t xml:space="preserve"> </w:t>
            </w:r>
          </w:p>
          <w:p w:rsidR="000919EC" w:rsidRPr="000919EC" w:rsidRDefault="000919EC" w:rsidP="00D023C2">
            <w:pPr>
              <w:pStyle w:val="ListBullet"/>
              <w:rPr>
                <w:lang w:val="en-US"/>
              </w:rPr>
            </w:pPr>
            <w:r w:rsidRPr="000919EC">
              <w:rPr>
                <w:lang w:val="en-US"/>
              </w:rPr>
              <w:t xml:space="preserve">When I click on the red X, Paratext can only find a few words that are similar. </w:t>
            </w:r>
          </w:p>
          <w:p w:rsidR="000919EC" w:rsidRPr="000919EC" w:rsidRDefault="00605490" w:rsidP="00605490">
            <w:pPr>
              <w:pStyle w:val="ListResult"/>
            </w:pPr>
            <w:r>
              <w:t>When n</w:t>
            </w:r>
            <w:r w:rsidR="000919EC" w:rsidRPr="000919EC">
              <w:t>one of the words listed are the correct spelling of this word</w:t>
            </w:r>
            <w:r>
              <w:t>,</w:t>
            </w:r>
            <w:r w:rsidR="000919EC" w:rsidRPr="000919EC">
              <w:t xml:space="preserve"> </w:t>
            </w:r>
          </w:p>
          <w:p w:rsidR="000919EC" w:rsidRPr="000919EC" w:rsidRDefault="00D73417" w:rsidP="00D73417">
            <w:pPr>
              <w:pStyle w:val="ListBullet"/>
              <w:rPr>
                <w:lang w:val="en-US"/>
              </w:rPr>
            </w:pPr>
            <w:r>
              <w:rPr>
                <w:lang w:val="en-US"/>
              </w:rPr>
              <w:t>C</w:t>
            </w:r>
            <w:r w:rsidR="000919EC" w:rsidRPr="000919EC">
              <w:rPr>
                <w:lang w:val="en-US"/>
              </w:rPr>
              <w:t xml:space="preserve">lick in the </w:t>
            </w:r>
            <w:r w:rsidR="000919EC" w:rsidRPr="00D73417">
              <w:rPr>
                <w:rStyle w:val="UserInterface"/>
              </w:rPr>
              <w:t xml:space="preserve">Correct </w:t>
            </w:r>
            <w:proofErr w:type="spellStart"/>
            <w:r w:rsidR="000919EC" w:rsidRPr="00D73417">
              <w:rPr>
                <w:rStyle w:val="UserInterface"/>
              </w:rPr>
              <w:t>Spelling</w:t>
            </w:r>
            <w:proofErr w:type="spellEnd"/>
            <w:r w:rsidR="000919EC" w:rsidRPr="000919EC">
              <w:rPr>
                <w:lang w:val="en-US"/>
              </w:rPr>
              <w:t xml:space="preserve"> box and edit the spelling. </w:t>
            </w:r>
          </w:p>
          <w:p w:rsidR="000919EC" w:rsidRPr="000919EC" w:rsidRDefault="00D73417" w:rsidP="00D023C2">
            <w:pPr>
              <w:pStyle w:val="ListBullet"/>
              <w:rPr>
                <w:lang w:val="en-US"/>
              </w:rPr>
            </w:pPr>
            <w:r>
              <w:rPr>
                <w:lang w:val="en-US"/>
              </w:rPr>
              <w:t>C</w:t>
            </w:r>
            <w:r w:rsidR="000919EC" w:rsidRPr="000919EC">
              <w:rPr>
                <w:lang w:val="en-US"/>
              </w:rPr>
              <w:t xml:space="preserve">lick on the </w:t>
            </w:r>
            <w:r w:rsidR="000919EC" w:rsidRPr="00D023C2">
              <w:rPr>
                <w:rStyle w:val="UserInterface"/>
                <w:lang w:val="en-US"/>
              </w:rPr>
              <w:t>OK</w:t>
            </w:r>
            <w:r w:rsidR="000919EC" w:rsidRPr="000919EC">
              <w:rPr>
                <w:lang w:val="en-US"/>
              </w:rPr>
              <w:t xml:space="preserve"> button to continue. </w:t>
            </w:r>
          </w:p>
          <w:p w:rsidR="000919EC" w:rsidRPr="000919EC" w:rsidRDefault="000919EC" w:rsidP="00D73417">
            <w:pPr>
              <w:pStyle w:val="ListResult"/>
            </w:pPr>
            <w:r w:rsidRPr="000919EC">
              <w:t xml:space="preserve">Paratext will show each verse where this word occurs. </w:t>
            </w:r>
          </w:p>
          <w:p w:rsidR="00D023C2" w:rsidRPr="00D73417" w:rsidRDefault="00D73417" w:rsidP="00D73417">
            <w:pPr>
              <w:pStyle w:val="ListBullet"/>
              <w:rPr>
                <w:lang w:val="en-US"/>
              </w:rPr>
            </w:pPr>
            <w:r>
              <w:rPr>
                <w:lang w:val="en-US"/>
              </w:rPr>
              <w:t>Click</w:t>
            </w:r>
            <w:r w:rsidR="000919EC" w:rsidRPr="000919EC">
              <w:rPr>
                <w:lang w:val="en-US"/>
              </w:rPr>
              <w:t xml:space="preserve"> the [</w:t>
            </w:r>
            <w:r w:rsidR="000919EC" w:rsidRPr="00D023C2">
              <w:rPr>
                <w:rStyle w:val="UserInterface"/>
                <w:lang w:val="en-US"/>
              </w:rPr>
              <w:t>Yes</w:t>
            </w:r>
            <w:r w:rsidR="000919EC" w:rsidRPr="000919EC">
              <w:rPr>
                <w:lang w:val="en-US"/>
              </w:rPr>
              <w:t xml:space="preserve">] button to accept the change and to view the next occurrence. </w:t>
            </w:r>
          </w:p>
          <w:p w:rsidR="00D023C2" w:rsidRDefault="00D023C2" w:rsidP="00D023C2">
            <w:pPr>
              <w:pStyle w:val="Heading4"/>
              <w:rPr>
                <w:lang w:val="en-US"/>
              </w:rPr>
            </w:pPr>
            <w:r>
              <w:rPr>
                <w:lang w:val="en-US"/>
              </w:rPr>
              <w:t>See more words</w:t>
            </w:r>
          </w:p>
          <w:p w:rsidR="00D023C2" w:rsidRPr="000919EC" w:rsidRDefault="00D023C2" w:rsidP="00D02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0919EC">
              <w:rPr>
                <w:lang w:val="en-US"/>
              </w:rPr>
              <w:t xml:space="preserve">Paratext does not load all the potentially misspelled words into this window at once. </w:t>
            </w:r>
          </w:p>
          <w:p w:rsidR="00D023C2" w:rsidRPr="000919EC" w:rsidRDefault="00D73417" w:rsidP="00D73417">
            <w:pPr>
              <w:pStyle w:val="ListBullet"/>
              <w:rPr>
                <w:lang w:val="en-US"/>
              </w:rPr>
            </w:pPr>
            <w:r>
              <w:rPr>
                <w:lang w:val="en-US"/>
              </w:rPr>
              <w:t>S</w:t>
            </w:r>
            <w:r w:rsidR="00D023C2" w:rsidRPr="000919EC">
              <w:rPr>
                <w:lang w:val="en-US"/>
              </w:rPr>
              <w:t xml:space="preserve">croll down, </w:t>
            </w:r>
            <w:r>
              <w:rPr>
                <w:lang w:val="en-US"/>
              </w:rPr>
              <w:t>to</w:t>
            </w:r>
            <w:r w:rsidR="00D023C2" w:rsidRPr="000919EC">
              <w:rPr>
                <w:lang w:val="en-US"/>
              </w:rPr>
              <w:t xml:space="preserve"> "</w:t>
            </w:r>
            <w:r w:rsidR="00D023C2" w:rsidRPr="00D73417">
              <w:rPr>
                <w:rStyle w:val="UserInterface"/>
                <w:lang w:val="en-US"/>
              </w:rPr>
              <w:t>More items available…</w:t>
            </w:r>
            <w:r w:rsidR="00D023C2" w:rsidRPr="000919EC">
              <w:rPr>
                <w:lang w:val="en-US"/>
              </w:rPr>
              <w:t xml:space="preserve">" </w:t>
            </w:r>
            <w:r>
              <w:rPr>
                <w:lang w:val="en-US"/>
              </w:rPr>
              <w:t>and click</w:t>
            </w:r>
          </w:p>
          <w:p w:rsidR="00D023C2" w:rsidRPr="000919EC" w:rsidRDefault="00D023C2" w:rsidP="00D73417">
            <w:pPr>
              <w:pStyle w:val="ListResult"/>
            </w:pPr>
            <w:r w:rsidRPr="000919EC">
              <w:t xml:space="preserve">Paratext adds more words to the list for me to check. </w:t>
            </w:r>
          </w:p>
          <w:p w:rsidR="000919EC" w:rsidRPr="000919EC" w:rsidRDefault="00D73417" w:rsidP="00D7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Y</w:t>
            </w:r>
            <w:r w:rsidR="00D023C2" w:rsidRPr="000919EC">
              <w:rPr>
                <w:lang w:val="en-US"/>
              </w:rPr>
              <w:t>ou will probably have to click "More items available… " several times</w:t>
            </w:r>
            <w:r>
              <w:rPr>
                <w:lang w:val="en-US"/>
              </w:rPr>
              <w:t xml:space="preserve"> </w:t>
            </w:r>
            <w:r w:rsidR="00D023C2" w:rsidRPr="000919EC">
              <w:rPr>
                <w:lang w:val="en-US"/>
              </w:rPr>
              <w:t xml:space="preserve">until Paratext finds no more words that need checking in the current book. </w:t>
            </w:r>
          </w:p>
          <w:p w:rsidR="000919EC" w:rsidRPr="000919EC" w:rsidRDefault="000919EC" w:rsidP="0009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c>
          <w:tcPr>
            <w:tcW w:w="3501" w:type="dxa"/>
          </w:tcPr>
          <w:p w:rsidR="00D3522E" w:rsidRPr="00D3522E" w:rsidRDefault="00D3522E" w:rsidP="00D3522E">
            <w:pPr>
              <w:pStyle w:val="Heading2"/>
            </w:pPr>
            <w:r w:rsidRPr="00D3522E">
              <w:lastRenderedPageBreak/>
              <w:t>PT9.2b</w:t>
            </w:r>
            <w:r>
              <w:t xml:space="preserve"> </w:t>
            </w:r>
            <w:r w:rsidRPr="00D3522E">
              <w:t>Vérifier l'orthographe du livre actuel</w:t>
            </w:r>
          </w:p>
          <w:p w:rsidR="00D3522E" w:rsidRPr="00D3522E" w:rsidRDefault="00D3522E" w:rsidP="00D3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3522E">
              <w:t xml:space="preserve">Dans cette vidéo, nous avons appris comment effectuer la deuxième tâche de vérification de l'orthographe comment utiliser la fonction "Vérifier l'orthographe du livre actuel". </w:t>
            </w:r>
          </w:p>
          <w:p w:rsidR="00D3522E" w:rsidRPr="00D3522E" w:rsidRDefault="00D3522E" w:rsidP="00D3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3522E">
              <w:t>Il est utile d'avoir d'abord utilisé la fonction "Approuver l'orthographe des mots courants".</w:t>
            </w:r>
          </w:p>
          <w:p w:rsidR="00D3522E" w:rsidRPr="00D3522E" w:rsidRDefault="00D3522E" w:rsidP="00D3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3522E" w:rsidRPr="00D3522E" w:rsidRDefault="00D3522E" w:rsidP="00D3522E">
            <w:pPr>
              <w:pStyle w:val="Heading4"/>
            </w:pPr>
            <w:r w:rsidRPr="00D3522E">
              <w:t>Vérification de l'orthographe du livre actuel</w:t>
            </w:r>
          </w:p>
          <w:p w:rsidR="00D3522E" w:rsidRPr="00D3522E" w:rsidRDefault="00D3522E" w:rsidP="00D3522E">
            <w:pPr>
              <w:pStyle w:val="ListBullet"/>
            </w:pPr>
            <w:r w:rsidRPr="00D3522E">
              <w:t xml:space="preserve">Ouvrez le menu du projet. </w:t>
            </w:r>
          </w:p>
          <w:p w:rsidR="00D3522E" w:rsidRPr="00D3522E" w:rsidRDefault="00D3522E" w:rsidP="00D3522E">
            <w:pPr>
              <w:pStyle w:val="ListBullet"/>
            </w:pPr>
            <w:r w:rsidRPr="00D3522E">
              <w:t xml:space="preserve">Sous Outils, cliquez sur </w:t>
            </w:r>
            <w:r w:rsidRPr="00D3522E">
              <w:rPr>
                <w:rStyle w:val="UserInterface"/>
              </w:rPr>
              <w:t>Vérifier l'orthographe du livre actuel</w:t>
            </w:r>
            <w:r w:rsidRPr="00D3522E">
              <w:t xml:space="preserve">.  </w:t>
            </w:r>
          </w:p>
          <w:p w:rsidR="00D3522E" w:rsidRPr="00D3522E" w:rsidRDefault="00D3522E" w:rsidP="00D3522E">
            <w:pPr>
              <w:pStyle w:val="ListResult"/>
            </w:pPr>
            <w:r w:rsidRPr="00D3522E">
              <w:t xml:space="preserve">L'outil Liste de mots s'ouvre dans un mode filtré spécial. </w:t>
            </w:r>
          </w:p>
          <w:p w:rsidR="00D3522E" w:rsidRPr="00D3522E" w:rsidRDefault="00D3522E" w:rsidP="00D3522E">
            <w:pPr>
              <w:pStyle w:val="ListResult"/>
            </w:pPr>
            <w:r w:rsidRPr="00D3522E">
              <w:t xml:space="preserve">Il affiche uniquement les mots du livre actuel qui sont incorrects ou indécis. </w:t>
            </w:r>
          </w:p>
          <w:p w:rsidR="00D3522E" w:rsidRPr="00D3522E" w:rsidRDefault="00D3522E" w:rsidP="00D3522E">
            <w:pPr>
              <w:pStyle w:val="Heading4"/>
            </w:pPr>
            <w:r w:rsidRPr="00D3522E">
              <w:t>Définir le statut orthographique</w:t>
            </w:r>
          </w:p>
          <w:p w:rsidR="00D3522E" w:rsidRPr="00D3522E" w:rsidRDefault="00D3522E" w:rsidP="00D3522E">
            <w:pPr>
              <w:pStyle w:val="ListBullet"/>
            </w:pPr>
            <w:r w:rsidRPr="00D3522E">
              <w:t xml:space="preserve">Cliquez sur les icônes d'état dans la ligne correspondant à ce mot. </w:t>
            </w:r>
          </w:p>
          <w:p w:rsidR="00D3522E" w:rsidRPr="00D3522E" w:rsidRDefault="00D3522E" w:rsidP="00D3522E">
            <w:pPr>
              <w:pStyle w:val="ListBullet"/>
              <w:ind w:left="720"/>
            </w:pPr>
            <w:r w:rsidRPr="00D3522E">
              <w:t xml:space="preserve">Pour marquer un mot comme </w:t>
            </w:r>
            <w:r w:rsidRPr="00D3522E">
              <w:rPr>
                <w:rStyle w:val="UserInterface"/>
              </w:rPr>
              <w:t>correct</w:t>
            </w:r>
            <w:r w:rsidRPr="00D3522E">
              <w:t xml:space="preserve">, cliquez sur la coche </w:t>
            </w:r>
            <w:r w:rsidRPr="00D3522E">
              <w:rPr>
                <w:rStyle w:val="UserInterface"/>
              </w:rPr>
              <w:t>verte</w:t>
            </w:r>
            <w:r w:rsidRPr="00D3522E">
              <w:t xml:space="preserve">. </w:t>
            </w:r>
          </w:p>
          <w:p w:rsidR="00D3522E" w:rsidRPr="00D3522E" w:rsidRDefault="00D3522E" w:rsidP="00D3522E">
            <w:pPr>
              <w:pStyle w:val="ListBullet"/>
              <w:ind w:left="720"/>
            </w:pPr>
            <w:r w:rsidRPr="00D3522E">
              <w:t xml:space="preserve">Pour marquer un mot comme </w:t>
            </w:r>
            <w:r w:rsidRPr="00D3522E">
              <w:rPr>
                <w:rStyle w:val="UserInterface"/>
              </w:rPr>
              <w:t>incorrect</w:t>
            </w:r>
            <w:r w:rsidRPr="00D3522E">
              <w:t xml:space="preserve">, cliquez sur le X </w:t>
            </w:r>
            <w:r w:rsidRPr="00D3522E">
              <w:rPr>
                <w:rStyle w:val="UserInterface"/>
              </w:rPr>
              <w:t>rouge</w:t>
            </w:r>
            <w:r w:rsidRPr="00D3522E">
              <w:t xml:space="preserve">. </w:t>
            </w:r>
          </w:p>
          <w:p w:rsidR="00D3522E" w:rsidRPr="00D3522E" w:rsidRDefault="00D3522E" w:rsidP="00D3522E">
            <w:pPr>
              <w:pStyle w:val="Heading4"/>
            </w:pPr>
            <w:r w:rsidRPr="00D3522E">
              <w:lastRenderedPageBreak/>
              <w:t>Effectuer une correction</w:t>
            </w:r>
          </w:p>
          <w:p w:rsidR="00D3522E" w:rsidRPr="00D3522E" w:rsidRDefault="00D3522E" w:rsidP="00D3522E">
            <w:pPr>
              <w:pStyle w:val="ListBullet"/>
            </w:pPr>
            <w:r w:rsidRPr="00D3522E">
              <w:t>Cliquez sur la ligne correspondant au mot.</w:t>
            </w:r>
          </w:p>
          <w:p w:rsidR="00D3522E" w:rsidRPr="00D3522E" w:rsidRDefault="00D3522E" w:rsidP="00D3522E">
            <w:pPr>
              <w:pStyle w:val="ListResult"/>
              <w:rPr>
                <w:lang w:val="fr-FR"/>
              </w:rPr>
            </w:pPr>
            <w:r w:rsidRPr="00D3522E">
              <w:rPr>
                <w:lang w:val="fr-FR"/>
              </w:rPr>
              <w:t>Paratext</w:t>
            </w:r>
            <w:r w:rsidRPr="00D3522E">
              <w:rPr>
                <w:lang w:val="fr-FR"/>
              </w:rPr>
              <w:t xml:space="preserve"> liste toutes les références avec ce mot.</w:t>
            </w:r>
          </w:p>
          <w:p w:rsidR="00D3522E" w:rsidRPr="00D3522E" w:rsidRDefault="00D3522E" w:rsidP="00D3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3522E">
              <w:t>Cliquez sur le X rouge du mot</w:t>
            </w:r>
          </w:p>
          <w:p w:rsidR="00D3522E" w:rsidRPr="00D3522E" w:rsidRDefault="00D3522E" w:rsidP="00D3522E">
            <w:pPr>
              <w:pStyle w:val="ListResult"/>
            </w:pPr>
            <w:r w:rsidRPr="00D3522E">
              <w:t xml:space="preserve">Paratext ouvre une boîte de dialogue demandant quelle est l'orthographe correcte et faisant quelques suggestions basées sur des mots similaires. </w:t>
            </w:r>
          </w:p>
          <w:p w:rsidR="00D3522E" w:rsidRPr="00D3522E" w:rsidRDefault="00D3522E" w:rsidP="00D3522E">
            <w:pPr>
              <w:pStyle w:val="ListBullet"/>
            </w:pPr>
            <w:r w:rsidRPr="00D3522E">
              <w:t xml:space="preserve">Utilisez une suggestion ou tapez une nouvelle orthographe, </w:t>
            </w:r>
          </w:p>
          <w:p w:rsidR="00D3522E" w:rsidRPr="00D3522E" w:rsidRDefault="00D3522E" w:rsidP="00D3522E">
            <w:pPr>
              <w:pStyle w:val="ListBullet"/>
            </w:pPr>
            <w:r w:rsidRPr="00D3522E">
              <w:t xml:space="preserve">Cliquez sur </w:t>
            </w:r>
            <w:r w:rsidRPr="00D3522E">
              <w:rPr>
                <w:rStyle w:val="UserInterface"/>
              </w:rPr>
              <w:t>OK</w:t>
            </w:r>
            <w:r w:rsidRPr="00D3522E">
              <w:t>.</w:t>
            </w:r>
          </w:p>
          <w:p w:rsidR="00D3522E" w:rsidRPr="00D3522E" w:rsidRDefault="00D3522E" w:rsidP="00D3522E">
            <w:pPr>
              <w:pStyle w:val="ListResult"/>
            </w:pPr>
            <w:r w:rsidRPr="00D3522E">
              <w:t xml:space="preserve">Paratext vous demande ensuite de vérifier chaque remplacement dans son contexte. </w:t>
            </w:r>
          </w:p>
          <w:p w:rsidR="00D3522E" w:rsidRPr="00D3522E" w:rsidRDefault="00D3522E" w:rsidP="00D3522E">
            <w:pPr>
              <w:pStyle w:val="ListBullet"/>
            </w:pPr>
            <w:r w:rsidRPr="00D3522E">
              <w:t xml:space="preserve">Cliquez sur </w:t>
            </w:r>
            <w:r w:rsidRPr="00D3522E">
              <w:rPr>
                <w:rStyle w:val="UserInterface"/>
              </w:rPr>
              <w:t>Oui</w:t>
            </w:r>
            <w:r w:rsidRPr="00D3522E">
              <w:t xml:space="preserve"> pour changer le mot</w:t>
            </w:r>
          </w:p>
          <w:p w:rsidR="00D3522E" w:rsidRPr="00D3522E" w:rsidRDefault="00D3522E" w:rsidP="00D3522E">
            <w:pPr>
              <w:pStyle w:val="ListBullet"/>
            </w:pPr>
            <w:r w:rsidRPr="00D3522E">
              <w:t xml:space="preserve">Cliquez sur </w:t>
            </w:r>
            <w:r w:rsidRPr="00D3522E">
              <w:rPr>
                <w:rStyle w:val="UserInterface"/>
              </w:rPr>
              <w:t>Non</w:t>
            </w:r>
            <w:r w:rsidRPr="00D3522E">
              <w:t xml:space="preserve"> pour ignorer ce verset</w:t>
            </w:r>
          </w:p>
          <w:p w:rsidR="00D3522E" w:rsidRPr="00D3522E" w:rsidRDefault="00D3522E" w:rsidP="00D3522E">
            <w:pPr>
              <w:pStyle w:val="ListBullet"/>
            </w:pPr>
            <w:r w:rsidRPr="00D3522E">
              <w:t>Continuez pour tous les autres versets.</w:t>
            </w:r>
          </w:p>
          <w:p w:rsidR="00D3522E" w:rsidRPr="00D3522E" w:rsidRDefault="00D3522E" w:rsidP="00D3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3522E">
              <w:t xml:space="preserve">Veuillez noter que, bien que nous ne vérifions que l'orthographe du livre en cours, l'outil Liste de mots corrige également l'orthographe de ce mot dans tous les autres livres où il apparaît. Cependant, Paratext n'effectuera ces changements que si vous avez la permission d'éditer ces livres. </w:t>
            </w:r>
          </w:p>
          <w:p w:rsidR="00D3522E" w:rsidRPr="00D3522E" w:rsidRDefault="00D3522E" w:rsidP="00D3522E">
            <w:pPr>
              <w:pStyle w:val="Heading4"/>
            </w:pPr>
            <w:r w:rsidRPr="00D3522E">
              <w:lastRenderedPageBreak/>
              <w:t>Utiliser une orthographe alternative</w:t>
            </w:r>
          </w:p>
          <w:p w:rsidR="00D3522E" w:rsidRPr="00D3522E" w:rsidRDefault="00D3522E" w:rsidP="00D3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3522E">
              <w:t xml:space="preserve">Parfois, Paratext suggère une orthographe alternative pour un mot, qui est affichée en bleu. </w:t>
            </w:r>
          </w:p>
          <w:p w:rsidR="00D3522E" w:rsidRPr="00D3522E" w:rsidRDefault="00D3522E" w:rsidP="00D3522E">
            <w:pPr>
              <w:pStyle w:val="ListBullet"/>
            </w:pPr>
            <w:r w:rsidRPr="00D3522E">
              <w:t xml:space="preserve">Pour utiliser une orthographe, cliquez sur le </w:t>
            </w:r>
            <w:r w:rsidRPr="00D3522E">
              <w:rPr>
                <w:u w:val="single"/>
              </w:rPr>
              <w:t>lien bleu</w:t>
            </w:r>
            <w:r w:rsidRPr="00D3522E">
              <w:t xml:space="preserve">. </w:t>
            </w:r>
          </w:p>
          <w:p w:rsidR="00D3522E" w:rsidRPr="00605490" w:rsidRDefault="00605490" w:rsidP="00605490">
            <w:pPr>
              <w:pStyle w:val="ListResult"/>
              <w:rPr>
                <w:lang w:val="fr-FR"/>
              </w:rPr>
            </w:pPr>
            <w:r>
              <w:rPr>
                <w:lang w:val="fr-FR"/>
              </w:rPr>
              <w:t>U</w:t>
            </w:r>
            <w:r w:rsidR="00D3522E" w:rsidRPr="00605490">
              <w:rPr>
                <w:lang w:val="fr-FR"/>
              </w:rPr>
              <w:t>ne boîte de dialogue</w:t>
            </w:r>
            <w:r>
              <w:rPr>
                <w:lang w:val="fr-FR"/>
              </w:rPr>
              <w:t xml:space="preserve"> s’affiche</w:t>
            </w:r>
            <w:r w:rsidR="00D3522E" w:rsidRPr="00605490">
              <w:rPr>
                <w:lang w:val="fr-FR"/>
              </w:rPr>
              <w:t xml:space="preserve"> et montre le "Avant", puis avec la nouvelle orthographe, étiqueté "Après". </w:t>
            </w:r>
          </w:p>
          <w:p w:rsidR="00D3522E" w:rsidRPr="00D3522E" w:rsidRDefault="00D3522E" w:rsidP="00D3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3522E">
              <w:t xml:space="preserve">Cela vous permet de voir le mot dans son contexte avant d'effectuer des modifications. </w:t>
            </w:r>
          </w:p>
          <w:p w:rsidR="00D3522E" w:rsidRPr="00D3522E" w:rsidRDefault="00D3522E" w:rsidP="00605490">
            <w:pPr>
              <w:pStyle w:val="ListBullet"/>
            </w:pPr>
            <w:r w:rsidRPr="00D3522E">
              <w:t xml:space="preserve">Si vous êtes sûr que le changement doit être effectué dans ce verset, cliquez sur </w:t>
            </w:r>
            <w:r w:rsidRPr="00605490">
              <w:rPr>
                <w:rStyle w:val="UserInterface"/>
              </w:rPr>
              <w:t>Oui</w:t>
            </w:r>
            <w:r w:rsidRPr="00D3522E">
              <w:t xml:space="preserve">. </w:t>
            </w:r>
          </w:p>
          <w:p w:rsidR="00D3522E" w:rsidRPr="00D3522E" w:rsidRDefault="00D3522E" w:rsidP="00605490">
            <w:pPr>
              <w:pStyle w:val="ListBullet"/>
            </w:pPr>
            <w:r w:rsidRPr="00D3522E">
              <w:t xml:space="preserve">Cliquez sur </w:t>
            </w:r>
            <w:r w:rsidRPr="00605490">
              <w:rPr>
                <w:rStyle w:val="UserInterface"/>
              </w:rPr>
              <w:t>Non</w:t>
            </w:r>
            <w:r w:rsidRPr="00D3522E">
              <w:t xml:space="preserve"> pour ne pas effectuer le changement dans ce verset. </w:t>
            </w:r>
          </w:p>
          <w:p w:rsidR="00D3522E" w:rsidRPr="00D3522E" w:rsidRDefault="00D3522E" w:rsidP="00605490">
            <w:pPr>
              <w:pStyle w:val="ListResult"/>
              <w:rPr>
                <w:lang w:val="fr-FR"/>
              </w:rPr>
            </w:pPr>
            <w:r w:rsidRPr="00605490">
              <w:rPr>
                <w:lang w:val="fr-FR"/>
              </w:rPr>
              <w:t xml:space="preserve">Paratext </w:t>
            </w:r>
            <w:r w:rsidR="00605490" w:rsidRPr="00605490">
              <w:rPr>
                <w:lang w:val="fr-FR"/>
              </w:rPr>
              <w:t>a</w:t>
            </w:r>
            <w:r w:rsidRPr="00605490">
              <w:rPr>
                <w:lang w:val="fr-FR"/>
              </w:rPr>
              <w:t>ff</w:t>
            </w:r>
            <w:r w:rsidR="00605490" w:rsidRPr="00605490">
              <w:rPr>
                <w:lang w:val="fr-FR"/>
              </w:rPr>
              <w:t xml:space="preserve">ichera </w:t>
            </w:r>
            <w:r w:rsidRPr="00605490">
              <w:rPr>
                <w:lang w:val="fr-FR"/>
              </w:rPr>
              <w:t xml:space="preserve">alors la modification dans tous les autres versets. </w:t>
            </w:r>
          </w:p>
          <w:p w:rsidR="00D3522E" w:rsidRPr="00D3522E" w:rsidRDefault="00D3522E" w:rsidP="00605490">
            <w:pPr>
              <w:pStyle w:val="Heading4"/>
            </w:pPr>
            <w:r w:rsidRPr="00D3522E">
              <w:t xml:space="preserve">Corriger les mots mal orthographiés lorsque Paratext n'a pas de suggestions </w:t>
            </w:r>
          </w:p>
          <w:p w:rsidR="00605490" w:rsidRDefault="00605490" w:rsidP="00605490">
            <w:pPr>
              <w:pStyle w:val="ListBullet"/>
            </w:pPr>
            <w:r>
              <w:t>C</w:t>
            </w:r>
            <w:r w:rsidR="00D3522E" w:rsidRPr="00D3522E">
              <w:t>lique</w:t>
            </w:r>
            <w:r>
              <w:t>z</w:t>
            </w:r>
            <w:r w:rsidR="00D3522E" w:rsidRPr="00D3522E">
              <w:t xml:space="preserve"> sur le X rouge</w:t>
            </w:r>
          </w:p>
          <w:p w:rsidR="00D3522E" w:rsidRPr="00D3522E" w:rsidRDefault="00D3522E" w:rsidP="00605490">
            <w:pPr>
              <w:pStyle w:val="ListResult"/>
              <w:rPr>
                <w:lang w:val="fr-FR"/>
              </w:rPr>
            </w:pPr>
            <w:r w:rsidRPr="00605490">
              <w:rPr>
                <w:lang w:val="fr-FR"/>
              </w:rPr>
              <w:t xml:space="preserve">Paratext ne peut trouver que quelques mots similaires. </w:t>
            </w:r>
            <w:r w:rsidR="00605490">
              <w:rPr>
                <w:lang w:val="fr-FR"/>
              </w:rPr>
              <w:t>Si a</w:t>
            </w:r>
            <w:r w:rsidRPr="00D3522E">
              <w:rPr>
                <w:lang w:val="fr-FR"/>
              </w:rPr>
              <w:t xml:space="preserve">ucun des mots listés n'est l'orthographe correcte de ce mot. </w:t>
            </w:r>
          </w:p>
          <w:p w:rsidR="00D3522E" w:rsidRPr="00D3522E" w:rsidRDefault="00D3522E" w:rsidP="00605490">
            <w:pPr>
              <w:pStyle w:val="ListBullet"/>
            </w:pPr>
            <w:r w:rsidRPr="00D3522E">
              <w:lastRenderedPageBreak/>
              <w:t xml:space="preserve">Cliquez dans la case Orthographe correcte et modifiez l'orthographe. </w:t>
            </w:r>
          </w:p>
          <w:p w:rsidR="00D3522E" w:rsidRPr="00D3522E" w:rsidRDefault="00D3522E" w:rsidP="00605490">
            <w:pPr>
              <w:pStyle w:val="ListBullet"/>
            </w:pPr>
            <w:r w:rsidRPr="00D3522E">
              <w:t xml:space="preserve">Cliquez sur le bouton OK pour continuer. </w:t>
            </w:r>
          </w:p>
          <w:p w:rsidR="00D3522E" w:rsidRPr="00D3522E" w:rsidRDefault="00D3522E" w:rsidP="00605490">
            <w:pPr>
              <w:pStyle w:val="ListResult"/>
            </w:pPr>
            <w:r w:rsidRPr="00D3522E">
              <w:t xml:space="preserve">Le paratexte montrera chaque verset où ce mot apparaît. </w:t>
            </w:r>
          </w:p>
          <w:p w:rsidR="00D3522E" w:rsidRPr="00D3522E" w:rsidRDefault="00D3522E" w:rsidP="00605490">
            <w:pPr>
              <w:pStyle w:val="ListBullet"/>
            </w:pPr>
            <w:r w:rsidRPr="00D3522E">
              <w:t xml:space="preserve">Cliquez sur le bouton [Oui] pour accepter la modification et afficher l'occurrence suivante. </w:t>
            </w:r>
          </w:p>
          <w:p w:rsidR="00D3522E" w:rsidRPr="00D3522E" w:rsidRDefault="00D3522E" w:rsidP="00605490">
            <w:pPr>
              <w:pStyle w:val="Heading4"/>
            </w:pPr>
            <w:r w:rsidRPr="00D3522E">
              <w:t>Voir plus de mots</w:t>
            </w:r>
          </w:p>
          <w:p w:rsidR="00D3522E" w:rsidRPr="00D3522E" w:rsidRDefault="00D3522E" w:rsidP="00D3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3522E">
              <w:t xml:space="preserve">Paratext ne charge pas tous les mots potentiellement mal orthographiés dans cette fenêtre en même temps. </w:t>
            </w:r>
          </w:p>
          <w:p w:rsidR="00D3522E" w:rsidRPr="00D3522E" w:rsidRDefault="00D3522E" w:rsidP="00605490">
            <w:pPr>
              <w:pStyle w:val="ListBullet"/>
            </w:pPr>
            <w:r w:rsidRPr="00D3522E">
              <w:t>Faites défiler vers le bas, jusqu'à "Plus d'éléments disponibles..." et cliquez sur</w:t>
            </w:r>
          </w:p>
          <w:p w:rsidR="00D3522E" w:rsidRPr="00D3522E" w:rsidRDefault="00D3522E" w:rsidP="00605490">
            <w:pPr>
              <w:pStyle w:val="ListResult"/>
            </w:pPr>
            <w:r w:rsidRPr="00D3522E">
              <w:t xml:space="preserve">Paratext ajoute d'autres mots à la liste pour que je puisse les vérifier. </w:t>
            </w:r>
          </w:p>
          <w:p w:rsidR="00D3522E" w:rsidRPr="00D3522E" w:rsidRDefault="00D3522E" w:rsidP="0060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3522E">
              <w:t xml:space="preserve">Vous devrez probablement cliquer plusieurs fois sur "Autres éléments disponibles..." jusqu'à ce que Paratext ne trouve plus de mots à vérifier dans le livre en cours. </w:t>
            </w:r>
          </w:p>
          <w:p w:rsidR="00EE2B70" w:rsidRPr="00D3522E" w:rsidRDefault="00EE2B70" w:rsidP="00D3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742DBD" w:rsidRPr="00605490" w:rsidTr="007B1F38">
        <w:tc>
          <w:tcPr>
            <w:tcW w:w="3440" w:type="dxa"/>
          </w:tcPr>
          <w:p w:rsidR="00EE2B70" w:rsidRPr="00605490" w:rsidRDefault="000919EC" w:rsidP="0028590C">
            <w:pPr>
              <w:pStyle w:val="Heading2"/>
              <w:outlineLvl w:val="1"/>
              <w:rPr>
                <w:lang w:val="en-US"/>
              </w:rPr>
            </w:pPr>
            <w:r w:rsidRPr="00605490">
              <w:rPr>
                <w:lang w:val="en-US"/>
              </w:rPr>
              <w:lastRenderedPageBreak/>
              <w:t>PT9.2c</w:t>
            </w:r>
            <w:r w:rsidR="00605490" w:rsidRPr="00605490">
              <w:rPr>
                <w:lang w:val="en-US"/>
              </w:rPr>
              <w:t xml:space="preserve"> Spell check common typos</w:t>
            </w:r>
          </w:p>
          <w:p w:rsidR="00D73417" w:rsidRDefault="00D73417" w:rsidP="00D7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73417">
              <w:rPr>
                <w:lang w:val="en-US"/>
              </w:rPr>
              <w:t>In this video we learn</w:t>
            </w:r>
            <w:r>
              <w:rPr>
                <w:lang w:val="en-US"/>
              </w:rPr>
              <w:t>t</w:t>
            </w:r>
            <w:r w:rsidRPr="00D73417">
              <w:rPr>
                <w:lang w:val="en-US"/>
              </w:rPr>
              <w:t xml:space="preserve"> to use one of the Spell Check features which is only available in the Wordlist window. </w:t>
            </w:r>
          </w:p>
          <w:p w:rsidR="00D73417" w:rsidRPr="00D73417" w:rsidRDefault="00D73417" w:rsidP="00D73417">
            <w:pPr>
              <w:pStyle w:val="Heading4"/>
              <w:rPr>
                <w:lang w:val="en-US"/>
              </w:rPr>
            </w:pPr>
            <w:r>
              <w:rPr>
                <w:lang w:val="en-US"/>
              </w:rPr>
              <w:t xml:space="preserve">Open the </w:t>
            </w:r>
            <w:proofErr w:type="spellStart"/>
            <w:r>
              <w:rPr>
                <w:lang w:val="en-US"/>
              </w:rPr>
              <w:t>Worlist</w:t>
            </w:r>
            <w:proofErr w:type="spellEnd"/>
          </w:p>
          <w:p w:rsidR="00D73417" w:rsidRPr="00D73417" w:rsidRDefault="00D73417" w:rsidP="00D73417">
            <w:pPr>
              <w:pStyle w:val="ListBullet"/>
              <w:rPr>
                <w:lang w:val="en-US"/>
              </w:rPr>
            </w:pPr>
            <w:r>
              <w:rPr>
                <w:lang w:val="en-US"/>
              </w:rPr>
              <w:t>O</w:t>
            </w:r>
            <w:r w:rsidRPr="00D73417">
              <w:rPr>
                <w:lang w:val="en-US"/>
              </w:rPr>
              <w:t xml:space="preserve">pen the menu for the project. </w:t>
            </w:r>
          </w:p>
          <w:p w:rsidR="00D73417" w:rsidRPr="00D73417" w:rsidRDefault="00D73417" w:rsidP="00D73417">
            <w:pPr>
              <w:pStyle w:val="ListBullet"/>
              <w:rPr>
                <w:lang w:val="en-US"/>
              </w:rPr>
            </w:pPr>
            <w:r w:rsidRPr="00D73417">
              <w:rPr>
                <w:lang w:val="en-US"/>
              </w:rPr>
              <w:t xml:space="preserve">Under Tools, click </w:t>
            </w:r>
            <w:proofErr w:type="spellStart"/>
            <w:r w:rsidRPr="00D73417">
              <w:rPr>
                <w:rStyle w:val="UserInterface"/>
              </w:rPr>
              <w:t>Wordlist</w:t>
            </w:r>
            <w:proofErr w:type="spellEnd"/>
            <w:r w:rsidRPr="00D73417">
              <w:rPr>
                <w:lang w:val="en-US"/>
              </w:rPr>
              <w:t xml:space="preserve">. </w:t>
            </w:r>
          </w:p>
          <w:p w:rsidR="00D73417" w:rsidRPr="00D73417" w:rsidRDefault="00D73417" w:rsidP="00D73417">
            <w:pPr>
              <w:pStyle w:val="ListResult"/>
            </w:pPr>
            <w:r w:rsidRPr="00D73417">
              <w:t xml:space="preserve">The Wordlist window opens for this project. </w:t>
            </w:r>
          </w:p>
          <w:p w:rsidR="00D73417" w:rsidRPr="00D73417" w:rsidRDefault="0052314C" w:rsidP="0052314C">
            <w:pPr>
              <w:pStyle w:val="ListBullet"/>
              <w:rPr>
                <w:lang w:val="en-US"/>
              </w:rPr>
            </w:pPr>
            <w:r>
              <w:rPr>
                <w:lang w:val="en-US"/>
              </w:rPr>
              <w:t xml:space="preserve">Open </w:t>
            </w:r>
            <w:r w:rsidR="00D73417" w:rsidRPr="00D73417">
              <w:rPr>
                <w:lang w:val="en-US"/>
              </w:rPr>
              <w:t xml:space="preserve">the menu for this window. </w:t>
            </w:r>
          </w:p>
          <w:p w:rsidR="00D73417" w:rsidRPr="0052314C" w:rsidRDefault="00D73417" w:rsidP="0052314C">
            <w:pPr>
              <w:pStyle w:val="ListBullet"/>
              <w:rPr>
                <w:lang w:val="en-US"/>
              </w:rPr>
            </w:pPr>
            <w:r w:rsidRPr="0052314C">
              <w:rPr>
                <w:lang w:val="en-US"/>
              </w:rPr>
              <w:t xml:space="preserve">Under Tools, </w:t>
            </w:r>
            <w:r w:rsidR="0052314C" w:rsidRPr="0052314C">
              <w:rPr>
                <w:lang w:val="en-US"/>
              </w:rPr>
              <w:t>h</w:t>
            </w:r>
            <w:r w:rsidRPr="0052314C">
              <w:rPr>
                <w:lang w:val="en-US"/>
              </w:rPr>
              <w:t xml:space="preserve">over over </w:t>
            </w:r>
            <w:r w:rsidRPr="0052314C">
              <w:rPr>
                <w:rStyle w:val="UserInterface"/>
                <w:lang w:val="en-US"/>
              </w:rPr>
              <w:t xml:space="preserve">Spell Check </w:t>
            </w:r>
            <w:r w:rsidRPr="0052314C">
              <w:rPr>
                <w:lang w:val="en-US"/>
              </w:rPr>
              <w:t xml:space="preserve">to view the submenu. </w:t>
            </w:r>
          </w:p>
          <w:p w:rsidR="00D73417" w:rsidRPr="00D73417" w:rsidRDefault="00D73417" w:rsidP="0052314C">
            <w:pPr>
              <w:pStyle w:val="ListResult"/>
            </w:pPr>
            <w:r w:rsidRPr="00D73417">
              <w:t xml:space="preserve">There are 6 special spell checks listed here, or you can run them all at once. </w:t>
            </w:r>
          </w:p>
          <w:p w:rsidR="00D73417" w:rsidRPr="00D73417" w:rsidRDefault="0052314C" w:rsidP="0052314C">
            <w:pPr>
              <w:pStyle w:val="Heading4"/>
              <w:rPr>
                <w:lang w:val="en-US"/>
              </w:rPr>
            </w:pPr>
            <w:r>
              <w:rPr>
                <w:lang w:val="en-US"/>
              </w:rPr>
              <w:t>To use the Common Typos</w:t>
            </w:r>
          </w:p>
          <w:p w:rsidR="00D73417" w:rsidRPr="00D73417" w:rsidRDefault="00D73417" w:rsidP="0052314C">
            <w:pPr>
              <w:pStyle w:val="ListBullet"/>
              <w:rPr>
                <w:lang w:val="en-US"/>
              </w:rPr>
            </w:pPr>
            <w:r w:rsidRPr="00D73417">
              <w:rPr>
                <w:lang w:val="en-US"/>
              </w:rPr>
              <w:t xml:space="preserve">Click </w:t>
            </w:r>
            <w:r w:rsidRPr="0052314C">
              <w:rPr>
                <w:rStyle w:val="UserInterface"/>
              </w:rPr>
              <w:t>Common Typos</w:t>
            </w:r>
            <w:r w:rsidRPr="00D73417">
              <w:rPr>
                <w:lang w:val="en-US"/>
              </w:rPr>
              <w:t xml:space="preserve">. </w:t>
            </w:r>
          </w:p>
          <w:p w:rsidR="00D73417" w:rsidRPr="00D73417" w:rsidRDefault="00D73417" w:rsidP="0052314C">
            <w:pPr>
              <w:pStyle w:val="ListResult"/>
            </w:pPr>
            <w:r w:rsidRPr="00D73417">
              <w:t xml:space="preserve">The Wordlist enters a Spell Check mode showing probable Common Typos. </w:t>
            </w:r>
          </w:p>
          <w:p w:rsidR="0052314C" w:rsidRPr="00D73417" w:rsidRDefault="0052314C" w:rsidP="0052314C">
            <w:pPr>
              <w:pStyle w:val="ListResult"/>
            </w:pPr>
            <w:r w:rsidRPr="00D73417">
              <w:t xml:space="preserve">Paratext lists words containing a pattern of letters that was </w:t>
            </w:r>
            <w:r w:rsidRPr="0052314C">
              <w:rPr>
                <w:rStyle w:val="UserInterface"/>
              </w:rPr>
              <w:t>previously corrected in other words</w:t>
            </w:r>
            <w:r w:rsidRPr="00D73417">
              <w:t xml:space="preserve">, along with a suggested respelling. </w:t>
            </w:r>
          </w:p>
          <w:p w:rsidR="0052314C" w:rsidRPr="00D73417" w:rsidRDefault="0052314C" w:rsidP="0052314C">
            <w:pPr>
              <w:pStyle w:val="ListBullet"/>
              <w:rPr>
                <w:lang w:val="en-US"/>
              </w:rPr>
            </w:pPr>
            <w:r>
              <w:rPr>
                <w:lang w:val="en-US"/>
              </w:rPr>
              <w:t>Click on a</w:t>
            </w:r>
            <w:r w:rsidRPr="00D73417">
              <w:rPr>
                <w:lang w:val="en-US"/>
              </w:rPr>
              <w:t xml:space="preserve"> suggestion. </w:t>
            </w:r>
          </w:p>
          <w:p w:rsidR="0052314C" w:rsidRPr="00D73417" w:rsidRDefault="0052314C" w:rsidP="0052314C">
            <w:pPr>
              <w:pStyle w:val="ListResult"/>
            </w:pPr>
            <w:r w:rsidRPr="00D73417">
              <w:t xml:space="preserve">Paratext opens the Replace dialog which shows each occurrence of the </w:t>
            </w:r>
            <w:r w:rsidRPr="00D73417">
              <w:lastRenderedPageBreak/>
              <w:t xml:space="preserve">misspelled word and checks we want to replace it. </w:t>
            </w:r>
          </w:p>
          <w:p w:rsidR="0052314C" w:rsidRPr="00D73417" w:rsidRDefault="0052314C" w:rsidP="0052314C">
            <w:pPr>
              <w:pStyle w:val="ListBullet"/>
              <w:rPr>
                <w:lang w:val="en-US"/>
              </w:rPr>
            </w:pPr>
            <w:r w:rsidRPr="00D73417">
              <w:rPr>
                <w:lang w:val="en-US"/>
              </w:rPr>
              <w:t>Click ‘</w:t>
            </w:r>
            <w:proofErr w:type="spellStart"/>
            <w:r w:rsidRPr="0052314C">
              <w:rPr>
                <w:rStyle w:val="UserInterface"/>
              </w:rPr>
              <w:t>Yes</w:t>
            </w:r>
            <w:proofErr w:type="spellEnd"/>
            <w:r w:rsidRPr="0052314C">
              <w:rPr>
                <w:rStyle w:val="UserInterface"/>
              </w:rPr>
              <w:t>’</w:t>
            </w:r>
            <w:r w:rsidRPr="00D73417">
              <w:rPr>
                <w:lang w:val="en-US"/>
              </w:rPr>
              <w:t xml:space="preserve"> or ‘</w:t>
            </w:r>
            <w:proofErr w:type="spellStart"/>
            <w:r w:rsidRPr="0052314C">
              <w:rPr>
                <w:rStyle w:val="UserInterface"/>
              </w:rPr>
              <w:t>Yes</w:t>
            </w:r>
            <w:proofErr w:type="spellEnd"/>
            <w:r w:rsidRPr="0052314C">
              <w:rPr>
                <w:rStyle w:val="UserInterface"/>
              </w:rPr>
              <w:t xml:space="preserve"> to all</w:t>
            </w:r>
            <w:r w:rsidRPr="00D73417">
              <w:rPr>
                <w:lang w:val="en-US"/>
              </w:rPr>
              <w:t xml:space="preserve">’ to make the replacement. </w:t>
            </w:r>
          </w:p>
          <w:p w:rsidR="0052314C" w:rsidRDefault="0052314C" w:rsidP="0052314C">
            <w:pPr>
              <w:pStyle w:val="Heading4"/>
              <w:rPr>
                <w:lang w:val="en-US"/>
              </w:rPr>
            </w:pPr>
            <w:r w:rsidRPr="00D73417">
              <w:rPr>
                <w:lang w:val="en-US"/>
              </w:rPr>
              <w:t>To return to normal mode in the Wordlist window</w:t>
            </w:r>
          </w:p>
          <w:p w:rsidR="0052314C" w:rsidRPr="00D73417" w:rsidRDefault="0052314C" w:rsidP="0052314C">
            <w:pPr>
              <w:pStyle w:val="ListBullet"/>
              <w:rPr>
                <w:lang w:val="en-US"/>
              </w:rPr>
            </w:pPr>
            <w:r>
              <w:rPr>
                <w:lang w:val="en-US"/>
              </w:rPr>
              <w:t>C</w:t>
            </w:r>
            <w:r w:rsidRPr="00D73417">
              <w:rPr>
                <w:lang w:val="en-US"/>
              </w:rPr>
              <w:t xml:space="preserve">lick the blue command link </w:t>
            </w:r>
          </w:p>
          <w:p w:rsidR="0052314C" w:rsidRPr="00D73417" w:rsidRDefault="0052314C" w:rsidP="00523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73417">
              <w:rPr>
                <w:lang w:val="en-US"/>
              </w:rPr>
              <w:t>‘</w:t>
            </w:r>
            <w:r w:rsidRPr="0052314C">
              <w:rPr>
                <w:u w:val="single"/>
                <w:lang w:val="en-US"/>
              </w:rPr>
              <w:t>Close Spell check (Common Typos) and show all words</w:t>
            </w:r>
            <w:r w:rsidRPr="00D73417">
              <w:rPr>
                <w:lang w:val="en-US"/>
              </w:rPr>
              <w:t xml:space="preserve">’. </w:t>
            </w:r>
          </w:p>
          <w:p w:rsidR="0052314C" w:rsidRPr="00D73417" w:rsidRDefault="0052314C" w:rsidP="0052314C">
            <w:pPr>
              <w:pStyle w:val="ListResult"/>
            </w:pPr>
            <w:r w:rsidRPr="00D73417">
              <w:t>This switches off the Common Typos spell check.</w:t>
            </w:r>
          </w:p>
          <w:p w:rsidR="00D73417" w:rsidRPr="00D73417" w:rsidRDefault="00D73417" w:rsidP="00523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c>
          <w:tcPr>
            <w:tcW w:w="3501" w:type="dxa"/>
          </w:tcPr>
          <w:p w:rsidR="00605490" w:rsidRPr="00605490" w:rsidRDefault="00605490" w:rsidP="00605490">
            <w:pPr>
              <w:pStyle w:val="Heading2"/>
            </w:pPr>
            <w:r w:rsidRPr="00605490">
              <w:lastRenderedPageBreak/>
              <w:t>PT9.2c</w:t>
            </w:r>
            <w:r>
              <w:t xml:space="preserve"> Fautes de frappe courantes</w:t>
            </w:r>
          </w:p>
          <w:p w:rsidR="00605490" w:rsidRPr="00605490" w:rsidRDefault="00605490" w:rsidP="00605490">
            <w:pPr>
              <w:pStyle w:val="BodyText"/>
            </w:pPr>
            <w:r w:rsidRPr="00605490">
              <w:t xml:space="preserve">Dans cette vidéo, nous avons appris à utiliser l'une des fonctions de vérification orthographique qui n'est disponible que dans la fenêtre Liste de mots. </w:t>
            </w:r>
          </w:p>
          <w:p w:rsidR="00605490" w:rsidRPr="00605490" w:rsidRDefault="00605490" w:rsidP="00605490">
            <w:pPr>
              <w:pStyle w:val="Heading4"/>
            </w:pPr>
            <w:r w:rsidRPr="00605490">
              <w:t>Ouvrir la liste de mots</w:t>
            </w:r>
          </w:p>
          <w:p w:rsidR="00605490" w:rsidRPr="00605490" w:rsidRDefault="00605490" w:rsidP="00605490">
            <w:pPr>
              <w:pStyle w:val="ListBullet"/>
            </w:pPr>
            <w:r w:rsidRPr="00605490">
              <w:t xml:space="preserve">Ouvrez le menu du projet. </w:t>
            </w:r>
          </w:p>
          <w:p w:rsidR="00605490" w:rsidRPr="00605490" w:rsidRDefault="00605490" w:rsidP="00605490">
            <w:pPr>
              <w:pStyle w:val="ListBullet"/>
            </w:pPr>
            <w:r w:rsidRPr="00605490">
              <w:t xml:space="preserve">Sous Outils, cliquez sur </w:t>
            </w:r>
            <w:r w:rsidRPr="00605490">
              <w:rPr>
                <w:rStyle w:val="UserInterface"/>
              </w:rPr>
              <w:t>Liste de mots.</w:t>
            </w:r>
            <w:r w:rsidRPr="00605490">
              <w:t xml:space="preserve"> </w:t>
            </w:r>
          </w:p>
          <w:p w:rsidR="00605490" w:rsidRPr="00605490" w:rsidRDefault="00605490" w:rsidP="00605490">
            <w:pPr>
              <w:pStyle w:val="ListResult"/>
            </w:pPr>
            <w:r w:rsidRPr="00605490">
              <w:t xml:space="preserve">La fenêtre Liste de mots s'ouvre pour ce projet. </w:t>
            </w:r>
          </w:p>
          <w:p w:rsidR="00605490" w:rsidRPr="00605490" w:rsidRDefault="00605490" w:rsidP="00605490">
            <w:pPr>
              <w:pStyle w:val="ListBullet"/>
            </w:pPr>
            <w:r w:rsidRPr="00605490">
              <w:t xml:space="preserve">Ouvrez le menu de cette fenêtre. </w:t>
            </w:r>
          </w:p>
          <w:p w:rsidR="00605490" w:rsidRPr="00605490" w:rsidRDefault="00605490" w:rsidP="00605490">
            <w:pPr>
              <w:pStyle w:val="ListBullet"/>
            </w:pPr>
            <w:r w:rsidRPr="00605490">
              <w:t xml:space="preserve">Sous Outils, passez la souris sur </w:t>
            </w:r>
            <w:r w:rsidRPr="00605490">
              <w:rPr>
                <w:rStyle w:val="UserInterface"/>
              </w:rPr>
              <w:t>Vérifi</w:t>
            </w:r>
            <w:r>
              <w:rPr>
                <w:rStyle w:val="UserInterface"/>
              </w:rPr>
              <w:t>er</w:t>
            </w:r>
            <w:r w:rsidRPr="00605490">
              <w:rPr>
                <w:rStyle w:val="UserInterface"/>
              </w:rPr>
              <w:t xml:space="preserve"> </w:t>
            </w:r>
            <w:r>
              <w:rPr>
                <w:rStyle w:val="UserInterface"/>
              </w:rPr>
              <w:t>l’</w:t>
            </w:r>
            <w:r w:rsidRPr="00605490">
              <w:rPr>
                <w:rStyle w:val="UserInterface"/>
              </w:rPr>
              <w:t>orthographique</w:t>
            </w:r>
            <w:r w:rsidRPr="00605490">
              <w:t xml:space="preserve"> pour afficher le sous-menu. </w:t>
            </w:r>
          </w:p>
          <w:p w:rsidR="00605490" w:rsidRPr="00605490" w:rsidRDefault="00605490" w:rsidP="00605490">
            <w:pPr>
              <w:pStyle w:val="ListResult"/>
            </w:pPr>
            <w:r w:rsidRPr="00605490">
              <w:t xml:space="preserve">Il y a 6 vérifications orthographiques spéciales listées ici, ou vous pouvez les exécuter toutes en même temps. </w:t>
            </w:r>
          </w:p>
          <w:p w:rsidR="00605490" w:rsidRPr="00605490" w:rsidRDefault="00605490" w:rsidP="00605490">
            <w:pPr>
              <w:pStyle w:val="Heading4"/>
            </w:pPr>
            <w:r w:rsidRPr="00605490">
              <w:t xml:space="preserve">Pour utiliser la fonction </w:t>
            </w:r>
            <w:r w:rsidR="00F71FC1">
              <w:t>Fautes de frappe courantes</w:t>
            </w:r>
          </w:p>
          <w:p w:rsidR="00605490" w:rsidRPr="00605490" w:rsidRDefault="00605490" w:rsidP="00F71FC1">
            <w:pPr>
              <w:pStyle w:val="ListBullet"/>
            </w:pPr>
            <w:r w:rsidRPr="00605490">
              <w:t xml:space="preserve">Cliquez sur </w:t>
            </w:r>
            <w:r w:rsidR="00F71FC1" w:rsidRPr="00F71FC1">
              <w:rPr>
                <w:rStyle w:val="UserInterface"/>
              </w:rPr>
              <w:t>Fautes de frappe courantes</w:t>
            </w:r>
            <w:r w:rsidRPr="00605490">
              <w:t xml:space="preserve">. </w:t>
            </w:r>
          </w:p>
          <w:p w:rsidR="00605490" w:rsidRPr="00605490" w:rsidRDefault="00605490" w:rsidP="00F71FC1">
            <w:pPr>
              <w:pStyle w:val="ListResult"/>
            </w:pPr>
            <w:r w:rsidRPr="00605490">
              <w:t xml:space="preserve">La liste de mots passe en mode vérification orthographique et affiche les coquilles communes probables. </w:t>
            </w:r>
          </w:p>
          <w:p w:rsidR="00605490" w:rsidRPr="00605490" w:rsidRDefault="00F71FC1" w:rsidP="00F71FC1">
            <w:pPr>
              <w:pStyle w:val="ListResult"/>
            </w:pPr>
            <w:r>
              <w:t>Paratext</w:t>
            </w:r>
            <w:r w:rsidR="00605490" w:rsidRPr="00605490">
              <w:t xml:space="preserve"> liste les mots contenant un modèle de </w:t>
            </w:r>
            <w:r w:rsidR="00605490" w:rsidRPr="00605490">
              <w:lastRenderedPageBreak/>
              <w:t xml:space="preserve">lettres qui a été précédemment corrigé dans d'autres mots, ainsi qu'une suggestion de reformulation. </w:t>
            </w:r>
          </w:p>
          <w:p w:rsidR="00605490" w:rsidRPr="00605490" w:rsidRDefault="00605490" w:rsidP="00F71FC1">
            <w:pPr>
              <w:pStyle w:val="ListBullet"/>
            </w:pPr>
            <w:r w:rsidRPr="00605490">
              <w:t xml:space="preserve">Cliquez sur une suggestion. </w:t>
            </w:r>
          </w:p>
          <w:p w:rsidR="00605490" w:rsidRPr="00605490" w:rsidRDefault="00605490" w:rsidP="00F71FC1">
            <w:pPr>
              <w:pStyle w:val="ListResult"/>
            </w:pPr>
            <w:r w:rsidRPr="00605490">
              <w:t xml:space="preserve">Paratext ouvre la boîte de dialogue Remplacer qui montre chaque occurrence du mot mal orthographié et vérifie si nous voulons le remplacer. </w:t>
            </w:r>
          </w:p>
          <w:p w:rsidR="00605490" w:rsidRPr="00605490" w:rsidRDefault="00605490" w:rsidP="00F71FC1">
            <w:pPr>
              <w:pStyle w:val="ListBullet"/>
            </w:pPr>
            <w:r w:rsidRPr="00605490">
              <w:t xml:space="preserve">Cliquez sur </w:t>
            </w:r>
            <w:r w:rsidRPr="00F934A0">
              <w:rPr>
                <w:rStyle w:val="UserInterface"/>
              </w:rPr>
              <w:t>'Oui'</w:t>
            </w:r>
            <w:r w:rsidRPr="00605490">
              <w:t xml:space="preserve"> ou '</w:t>
            </w:r>
            <w:r w:rsidRPr="00F934A0">
              <w:rPr>
                <w:rStyle w:val="UserInterface"/>
              </w:rPr>
              <w:t>Oui à tous</w:t>
            </w:r>
            <w:r w:rsidRPr="00605490">
              <w:t xml:space="preserve">' pour effectuer le remplacement. </w:t>
            </w:r>
          </w:p>
          <w:p w:rsidR="00605490" w:rsidRPr="00605490" w:rsidRDefault="00F71FC1" w:rsidP="00F71FC1">
            <w:pPr>
              <w:pStyle w:val="Heading4"/>
            </w:pPr>
            <w:r>
              <w:t>R</w:t>
            </w:r>
            <w:r w:rsidR="00605490" w:rsidRPr="00605490">
              <w:t>evenir au mode normal dans la fenêtre Liste de mots</w:t>
            </w:r>
          </w:p>
          <w:p w:rsidR="00605490" w:rsidRPr="00605490" w:rsidRDefault="00605490" w:rsidP="00F71FC1">
            <w:pPr>
              <w:pStyle w:val="ListBullet"/>
            </w:pPr>
            <w:r w:rsidRPr="00605490">
              <w:t xml:space="preserve">Cliquez sur le lien de commande bleu </w:t>
            </w:r>
            <w:r w:rsidRPr="00F71FC1">
              <w:rPr>
                <w:u w:val="single"/>
              </w:rPr>
              <w:t>Fermer la vérification orthographique (</w:t>
            </w:r>
            <w:r w:rsidR="00F71FC1" w:rsidRPr="00F71FC1">
              <w:rPr>
                <w:u w:val="single"/>
              </w:rPr>
              <w:t>Fautes de frappe courantes</w:t>
            </w:r>
            <w:r w:rsidRPr="00F71FC1">
              <w:rPr>
                <w:u w:val="single"/>
              </w:rPr>
              <w:t>) et afficher tous les mots</w:t>
            </w:r>
            <w:r w:rsidRPr="00605490">
              <w:t xml:space="preserve">. </w:t>
            </w:r>
          </w:p>
          <w:p w:rsidR="00EE2B70" w:rsidRPr="00F71FC1" w:rsidRDefault="00605490" w:rsidP="00F71FC1">
            <w:pPr>
              <w:pStyle w:val="ListResult"/>
              <w:rPr>
                <w:lang w:val="fr-FR"/>
              </w:rPr>
            </w:pPr>
            <w:r w:rsidRPr="00F71FC1">
              <w:rPr>
                <w:lang w:val="fr-FR"/>
              </w:rPr>
              <w:t>Ceci désactive la vérification orthographique (</w:t>
            </w:r>
            <w:r w:rsidR="00F71FC1" w:rsidRPr="00F71FC1">
              <w:rPr>
                <w:lang w:val="fr-FR"/>
              </w:rPr>
              <w:t>Fautes de frappe courantes</w:t>
            </w:r>
            <w:r w:rsidRPr="00F71FC1">
              <w:rPr>
                <w:lang w:val="fr-FR"/>
              </w:rPr>
              <w:t>).</w:t>
            </w:r>
          </w:p>
        </w:tc>
      </w:tr>
      <w:tr w:rsidR="00742DBD" w:rsidRPr="00F71FC1" w:rsidTr="007B1F38">
        <w:tc>
          <w:tcPr>
            <w:tcW w:w="3440" w:type="dxa"/>
          </w:tcPr>
          <w:p w:rsidR="00EE2B70" w:rsidRPr="00D3522E" w:rsidRDefault="000919EC" w:rsidP="0028590C">
            <w:pPr>
              <w:pStyle w:val="Heading2"/>
              <w:outlineLvl w:val="1"/>
              <w:rPr>
                <w:lang w:val="en-US"/>
              </w:rPr>
            </w:pPr>
            <w:r w:rsidRPr="00D3522E">
              <w:rPr>
                <w:lang w:val="en-US"/>
              </w:rPr>
              <w:lastRenderedPageBreak/>
              <w:t>PT9.2d</w:t>
            </w:r>
            <w:r w:rsidR="00F85386" w:rsidRPr="00D3522E">
              <w:rPr>
                <w:lang w:val="en-US"/>
              </w:rPr>
              <w:t xml:space="preserve"> More features of the Wordlist</w:t>
            </w:r>
          </w:p>
          <w:p w:rsidR="00CC3233" w:rsidRPr="00CC3233" w:rsidRDefault="00CC3233" w:rsidP="00D6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CC3233">
              <w:rPr>
                <w:lang w:val="en-US"/>
              </w:rPr>
              <w:t>In this video we look</w:t>
            </w:r>
            <w:r w:rsidR="00D619C9">
              <w:rPr>
                <w:lang w:val="en-US"/>
              </w:rPr>
              <w:t>ed</w:t>
            </w:r>
            <w:r w:rsidRPr="00CC3233">
              <w:rPr>
                <w:lang w:val="en-US"/>
              </w:rPr>
              <w:t xml:space="preserve"> at some features of the Wordlist tool that we didn’t cover or only covered in passing in the other videos on spell checking. </w:t>
            </w:r>
          </w:p>
          <w:p w:rsidR="00CC3233" w:rsidRPr="00CC3233" w:rsidRDefault="00CC3233" w:rsidP="00D619C9">
            <w:pPr>
              <w:pStyle w:val="ListBullet"/>
              <w:rPr>
                <w:lang w:val="en-US"/>
              </w:rPr>
            </w:pPr>
            <w:r w:rsidRPr="00CC3233">
              <w:rPr>
                <w:lang w:val="en-US"/>
              </w:rPr>
              <w:t xml:space="preserve">Wordlist tool is the key tool for spell checking in Paratext. </w:t>
            </w:r>
          </w:p>
          <w:p w:rsidR="00CC3233" w:rsidRDefault="00CC3233" w:rsidP="00D619C9">
            <w:pPr>
              <w:pStyle w:val="ListBullet"/>
              <w:rPr>
                <w:lang w:val="en-US"/>
              </w:rPr>
            </w:pPr>
            <w:r w:rsidRPr="00CC3233">
              <w:rPr>
                <w:lang w:val="en-US"/>
              </w:rPr>
              <w:t xml:space="preserve">It is an inventory of all the words in your project and their spelling status. </w:t>
            </w:r>
          </w:p>
          <w:p w:rsidR="00D619C9" w:rsidRPr="00CC3233" w:rsidRDefault="00D619C9" w:rsidP="00D619C9">
            <w:pPr>
              <w:pStyle w:val="Heading4"/>
              <w:rPr>
                <w:lang w:val="en-US"/>
              </w:rPr>
            </w:pPr>
            <w:r>
              <w:rPr>
                <w:lang w:val="en-US"/>
              </w:rPr>
              <w:t>Open the Wordlist</w:t>
            </w:r>
          </w:p>
          <w:p w:rsidR="00CC3233" w:rsidRPr="00CC3233" w:rsidRDefault="00EC4D56" w:rsidP="00D619C9">
            <w:pPr>
              <w:pStyle w:val="ListBullet"/>
              <w:rPr>
                <w:lang w:val="en-US"/>
              </w:rPr>
            </w:pPr>
            <w:r>
              <w:rPr>
                <w:lang w:val="en-US"/>
              </w:rPr>
              <w:t>O</w:t>
            </w:r>
            <w:r w:rsidR="00CC3233" w:rsidRPr="00CC3233">
              <w:rPr>
                <w:lang w:val="en-US"/>
              </w:rPr>
              <w:t xml:space="preserve">n the project’s menu under </w:t>
            </w:r>
            <w:r w:rsidR="00CC3233" w:rsidRPr="00EC4D56">
              <w:rPr>
                <w:rStyle w:val="UserInterface"/>
                <w:lang w:val="en-US"/>
              </w:rPr>
              <w:t>Tools</w:t>
            </w:r>
            <w:r w:rsidR="00CC3233" w:rsidRPr="00CC3233">
              <w:rPr>
                <w:lang w:val="en-US"/>
              </w:rPr>
              <w:t xml:space="preserve">. </w:t>
            </w:r>
          </w:p>
          <w:p w:rsidR="00CC3233" w:rsidRPr="00CC3233" w:rsidRDefault="00D619C9" w:rsidP="00D619C9">
            <w:pPr>
              <w:pStyle w:val="ListBullet"/>
              <w:rPr>
                <w:lang w:val="en-US"/>
              </w:rPr>
            </w:pPr>
            <w:r w:rsidRPr="00EC4D56">
              <w:rPr>
                <w:b/>
                <w:bCs/>
                <w:lang w:val="en-US"/>
              </w:rPr>
              <w:t>OR</w:t>
            </w:r>
            <w:r>
              <w:rPr>
                <w:lang w:val="en-US"/>
              </w:rPr>
              <w:t xml:space="preserve"> </w:t>
            </w:r>
            <w:r w:rsidR="00EC4D56">
              <w:rPr>
                <w:lang w:val="en-US"/>
              </w:rPr>
              <w:t xml:space="preserve">(quicker) </w:t>
            </w:r>
            <w:r>
              <w:rPr>
                <w:lang w:val="en-US"/>
              </w:rPr>
              <w:t>r</w:t>
            </w:r>
            <w:r w:rsidR="00CC3233" w:rsidRPr="00CC3233">
              <w:rPr>
                <w:lang w:val="en-US"/>
              </w:rPr>
              <w:t xml:space="preserve">ight click on any word in the scripture text, and select </w:t>
            </w:r>
            <w:r w:rsidR="00CC3233" w:rsidRPr="00D619C9">
              <w:rPr>
                <w:rStyle w:val="UserInterface"/>
                <w:lang w:val="en-US"/>
              </w:rPr>
              <w:t>Wordlist</w:t>
            </w:r>
            <w:r w:rsidR="00CC3233" w:rsidRPr="00CC3233">
              <w:rPr>
                <w:lang w:val="en-US"/>
              </w:rPr>
              <w:t xml:space="preserve">. </w:t>
            </w:r>
          </w:p>
          <w:p w:rsidR="00CC3233" w:rsidRPr="00CC3233" w:rsidRDefault="00CC3233" w:rsidP="00D619C9">
            <w:pPr>
              <w:pStyle w:val="ListResult"/>
            </w:pPr>
            <w:r w:rsidRPr="00CC3233">
              <w:t xml:space="preserve">This opens the Wordlist tool with that word selected. </w:t>
            </w:r>
          </w:p>
          <w:p w:rsidR="00CC3233" w:rsidRPr="00CC3233" w:rsidRDefault="00CC3233" w:rsidP="00CC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CC3233">
              <w:rPr>
                <w:lang w:val="en-US"/>
              </w:rPr>
              <w:t xml:space="preserve">You can use the right click option even when the wordlist tool is already open. </w:t>
            </w:r>
          </w:p>
          <w:p w:rsidR="00D619C9" w:rsidRDefault="00D619C9" w:rsidP="00D619C9">
            <w:pPr>
              <w:pStyle w:val="Heading4"/>
              <w:rPr>
                <w:lang w:val="en-US"/>
              </w:rPr>
            </w:pPr>
            <w:r>
              <w:rPr>
                <w:lang w:val="en-US"/>
              </w:rPr>
              <w:t>Filters</w:t>
            </w:r>
          </w:p>
          <w:p w:rsidR="00CC3233" w:rsidRDefault="00D619C9" w:rsidP="00CC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w:t>
            </w:r>
            <w:r w:rsidR="00CC3233" w:rsidRPr="00CC3233">
              <w:rPr>
                <w:lang w:val="en-US"/>
              </w:rPr>
              <w:t xml:space="preserve">cross the top of the Wordlist window are various filters. </w:t>
            </w:r>
          </w:p>
          <w:p w:rsidR="00CC3233" w:rsidRPr="00CC3233" w:rsidRDefault="00CC3233" w:rsidP="00EC4D56">
            <w:pPr>
              <w:pStyle w:val="ListBullet"/>
              <w:rPr>
                <w:lang w:val="en-US"/>
              </w:rPr>
            </w:pPr>
            <w:r w:rsidRPr="00CC3233">
              <w:rPr>
                <w:lang w:val="en-US"/>
              </w:rPr>
              <w:t xml:space="preserve">In the Words filter, you can filter by spelling status. </w:t>
            </w:r>
          </w:p>
          <w:p w:rsidR="00CC3233" w:rsidRPr="00CC3233" w:rsidRDefault="00CC3233" w:rsidP="00EC4D56">
            <w:pPr>
              <w:pStyle w:val="ListBullet"/>
              <w:rPr>
                <w:lang w:val="en-US"/>
              </w:rPr>
            </w:pPr>
            <w:r w:rsidRPr="00CC3233">
              <w:rPr>
                <w:lang w:val="en-US"/>
              </w:rPr>
              <w:t xml:space="preserve">The Verses filter allows you to reduce the range of scripture text the words are drawn from. </w:t>
            </w:r>
          </w:p>
          <w:p w:rsidR="00EC4D56" w:rsidRDefault="00CC3233" w:rsidP="00EC4D56">
            <w:pPr>
              <w:pStyle w:val="Heading4"/>
              <w:rPr>
                <w:lang w:val="en-US"/>
              </w:rPr>
            </w:pPr>
            <w:r w:rsidRPr="00CC3233">
              <w:rPr>
                <w:lang w:val="en-US"/>
              </w:rPr>
              <w:t>To turn off a filter</w:t>
            </w:r>
          </w:p>
          <w:p w:rsidR="00CC3233" w:rsidRPr="00CC3233" w:rsidRDefault="00EC4D56" w:rsidP="00EC4D56">
            <w:pPr>
              <w:pStyle w:val="ListBullet"/>
              <w:rPr>
                <w:lang w:val="en-US"/>
              </w:rPr>
            </w:pPr>
            <w:r>
              <w:rPr>
                <w:lang w:val="en-US"/>
              </w:rPr>
              <w:lastRenderedPageBreak/>
              <w:t>C</w:t>
            </w:r>
            <w:r w:rsidR="00CC3233" w:rsidRPr="00CC3233">
              <w:rPr>
                <w:lang w:val="en-US"/>
              </w:rPr>
              <w:t xml:space="preserve">hoose the </w:t>
            </w:r>
            <w:proofErr w:type="gramStart"/>
            <w:r w:rsidR="00CC3233" w:rsidRPr="00CC3233">
              <w:rPr>
                <w:lang w:val="en-US"/>
              </w:rPr>
              <w:t>most broad</w:t>
            </w:r>
            <w:proofErr w:type="gramEnd"/>
            <w:r w:rsidR="00CC3233" w:rsidRPr="00CC3233">
              <w:rPr>
                <w:lang w:val="en-US"/>
              </w:rPr>
              <w:t xml:space="preserve"> option in the filter list. </w:t>
            </w:r>
          </w:p>
          <w:p w:rsidR="00EC4D56" w:rsidRDefault="00CC3233" w:rsidP="00EC4D56">
            <w:pPr>
              <w:pStyle w:val="Heading4"/>
              <w:rPr>
                <w:lang w:val="en-US"/>
              </w:rPr>
            </w:pPr>
            <w:r w:rsidRPr="00CC3233">
              <w:rPr>
                <w:lang w:val="en-US"/>
              </w:rPr>
              <w:t>Usin</w:t>
            </w:r>
            <w:r w:rsidR="00EC4D56">
              <w:rPr>
                <w:lang w:val="en-US"/>
              </w:rPr>
              <w:t>g the Find Word filter text box</w:t>
            </w:r>
          </w:p>
          <w:p w:rsidR="00CC3233" w:rsidRDefault="00EC4D56" w:rsidP="00EC4D56">
            <w:pPr>
              <w:pStyle w:val="ListBullet"/>
              <w:rPr>
                <w:lang w:val="en-US"/>
              </w:rPr>
            </w:pPr>
            <w:r>
              <w:rPr>
                <w:lang w:val="en-US"/>
              </w:rPr>
              <w:t>Y</w:t>
            </w:r>
            <w:r w:rsidR="00CC3233" w:rsidRPr="00CC3233">
              <w:rPr>
                <w:lang w:val="en-US"/>
              </w:rPr>
              <w:t xml:space="preserve">ou can search in the words themselves. </w:t>
            </w:r>
          </w:p>
          <w:p w:rsidR="00EC4D56" w:rsidRPr="00CC3233" w:rsidRDefault="00EC4D56" w:rsidP="00EC4D56">
            <w:pPr>
              <w:pStyle w:val="ListBullet"/>
              <w:rPr>
                <w:lang w:val="en-US"/>
              </w:rPr>
            </w:pPr>
            <w:r>
              <w:rPr>
                <w:lang w:val="en-US"/>
              </w:rPr>
              <w:t>Type a word or part of word</w:t>
            </w:r>
          </w:p>
          <w:p w:rsidR="00CC3233" w:rsidRPr="00CC3233" w:rsidRDefault="00CC3233" w:rsidP="00EC4D56">
            <w:pPr>
              <w:pStyle w:val="ListResult"/>
            </w:pPr>
            <w:r w:rsidRPr="00CC3233">
              <w:t xml:space="preserve">There is no need to press Enter; the search happens straight away. </w:t>
            </w:r>
          </w:p>
          <w:p w:rsidR="00CC3233" w:rsidRPr="00CC3233" w:rsidRDefault="00554AA0" w:rsidP="00554AA0">
            <w:pPr>
              <w:pStyle w:val="Heading4"/>
              <w:rPr>
                <w:lang w:val="en-US"/>
              </w:rPr>
            </w:pPr>
            <w:r>
              <w:rPr>
                <w:lang w:val="en-US"/>
              </w:rPr>
              <w:t>C</w:t>
            </w:r>
            <w:r w:rsidR="00CC3233" w:rsidRPr="00CC3233">
              <w:rPr>
                <w:lang w:val="en-US"/>
              </w:rPr>
              <w:t>hange the spelling status</w:t>
            </w:r>
            <w:r>
              <w:rPr>
                <w:lang w:val="en-US"/>
              </w:rPr>
              <w:t xml:space="preserve"> of the words</w:t>
            </w:r>
            <w:r w:rsidR="00CC3233" w:rsidRPr="00CC3233">
              <w:rPr>
                <w:lang w:val="en-US"/>
              </w:rPr>
              <w:t xml:space="preserve"> </w:t>
            </w:r>
          </w:p>
          <w:p w:rsidR="00CC3233" w:rsidRPr="00CC3233" w:rsidRDefault="00CC3233" w:rsidP="00CC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CC3233">
              <w:rPr>
                <w:lang w:val="en-US"/>
              </w:rPr>
              <w:t xml:space="preserve">The tool works in the same way, verifying replacements and saving corrections. If you change your mind on a selected status, or </w:t>
            </w:r>
            <w:proofErr w:type="spellStart"/>
            <w:r w:rsidRPr="00CC3233">
              <w:rPr>
                <w:lang w:val="en-US"/>
              </w:rPr>
              <w:t>realise</w:t>
            </w:r>
            <w:proofErr w:type="spellEnd"/>
            <w:r w:rsidRPr="00CC3233">
              <w:rPr>
                <w:lang w:val="en-US"/>
              </w:rPr>
              <w:t xml:space="preserve"> you have made a mistake, you can always set it back to Undecided in addition to choosing Correct or Incorrect. </w:t>
            </w:r>
          </w:p>
          <w:p w:rsidR="00554AA0" w:rsidRDefault="00CC3233" w:rsidP="00554AA0">
            <w:pPr>
              <w:pStyle w:val="Heading4"/>
              <w:rPr>
                <w:lang w:val="en-US"/>
              </w:rPr>
            </w:pPr>
            <w:r w:rsidRPr="00CC3233">
              <w:rPr>
                <w:lang w:val="en-US"/>
              </w:rPr>
              <w:t>To turn off the Find filter</w:t>
            </w:r>
          </w:p>
          <w:p w:rsidR="00CC3233" w:rsidRPr="00CC3233" w:rsidRDefault="00CC3233" w:rsidP="00554AA0">
            <w:pPr>
              <w:pStyle w:val="ListBullet"/>
              <w:rPr>
                <w:lang w:val="en-US"/>
              </w:rPr>
            </w:pPr>
            <w:r w:rsidRPr="00CC3233">
              <w:rPr>
                <w:lang w:val="en-US"/>
              </w:rPr>
              <w:t xml:space="preserve">backspace over your search string or use the All Words option on the Words filter menu. </w:t>
            </w:r>
          </w:p>
          <w:p w:rsidR="00554AA0" w:rsidRDefault="00554AA0" w:rsidP="00554AA0">
            <w:pPr>
              <w:pStyle w:val="Heading4"/>
              <w:rPr>
                <w:lang w:val="en-US"/>
              </w:rPr>
            </w:pPr>
            <w:r>
              <w:rPr>
                <w:lang w:val="en-US"/>
              </w:rPr>
              <w:t>Sort</w:t>
            </w:r>
          </w:p>
          <w:p w:rsidR="00CC3233" w:rsidRPr="00CC3233" w:rsidRDefault="00554AA0" w:rsidP="00554AA0">
            <w:pPr>
              <w:pStyle w:val="ListBullet"/>
              <w:rPr>
                <w:lang w:val="en-US"/>
              </w:rPr>
            </w:pPr>
            <w:r>
              <w:rPr>
                <w:lang w:val="en-US"/>
              </w:rPr>
              <w:t>C</w:t>
            </w:r>
            <w:r w:rsidR="00CC3233" w:rsidRPr="00CC3233">
              <w:rPr>
                <w:lang w:val="en-US"/>
              </w:rPr>
              <w:t xml:space="preserve">lick any of the column headers. </w:t>
            </w:r>
          </w:p>
          <w:p w:rsidR="00CC3233" w:rsidRPr="00CC3233" w:rsidRDefault="00CC3233" w:rsidP="00554AA0">
            <w:pPr>
              <w:pStyle w:val="ListBullet"/>
              <w:rPr>
                <w:lang w:val="en-US"/>
              </w:rPr>
            </w:pPr>
            <w:r w:rsidRPr="00CC3233">
              <w:rPr>
                <w:lang w:val="en-US"/>
              </w:rPr>
              <w:t xml:space="preserve">Clicking a second time reverses the sort order.  </w:t>
            </w:r>
          </w:p>
          <w:p w:rsidR="00554AA0" w:rsidRDefault="00554AA0" w:rsidP="00CC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554AA0" w:rsidRDefault="00554AA0" w:rsidP="00554AA0">
            <w:pPr>
              <w:pStyle w:val="Heading4"/>
              <w:rPr>
                <w:lang w:val="en-US"/>
              </w:rPr>
            </w:pPr>
            <w:r>
              <w:rPr>
                <w:lang w:val="en-US"/>
              </w:rPr>
              <w:lastRenderedPageBreak/>
              <w:t>S</w:t>
            </w:r>
            <w:r w:rsidR="00CC3233" w:rsidRPr="00CC3233">
              <w:rPr>
                <w:lang w:val="en-US"/>
              </w:rPr>
              <w:t xml:space="preserve">elect more than one word at a time </w:t>
            </w:r>
          </w:p>
          <w:p w:rsidR="00CC3233" w:rsidRPr="00CC3233" w:rsidRDefault="00554AA0" w:rsidP="00554AA0">
            <w:pPr>
              <w:pStyle w:val="ListBullet"/>
              <w:rPr>
                <w:lang w:val="en-US"/>
              </w:rPr>
            </w:pPr>
            <w:r>
              <w:rPr>
                <w:lang w:val="en-US"/>
              </w:rPr>
              <w:t>Use</w:t>
            </w:r>
            <w:r w:rsidR="00CC3233" w:rsidRPr="00CC3233">
              <w:rPr>
                <w:lang w:val="en-US"/>
              </w:rPr>
              <w:t xml:space="preserve"> </w:t>
            </w:r>
            <w:proofErr w:type="spellStart"/>
            <w:r w:rsidR="00CC3233" w:rsidRPr="00CC3233">
              <w:rPr>
                <w:lang w:val="en-US"/>
              </w:rPr>
              <w:t>Shift+click</w:t>
            </w:r>
            <w:proofErr w:type="spellEnd"/>
            <w:r w:rsidR="00CC3233" w:rsidRPr="00CC3233">
              <w:rPr>
                <w:lang w:val="en-US"/>
              </w:rPr>
              <w:t xml:space="preserve"> for a range or </w:t>
            </w:r>
            <w:proofErr w:type="spellStart"/>
            <w:r w:rsidR="00CC3233" w:rsidRPr="00CC3233">
              <w:rPr>
                <w:lang w:val="en-US"/>
              </w:rPr>
              <w:t>Ctrl+click</w:t>
            </w:r>
            <w:proofErr w:type="spellEnd"/>
            <w:r w:rsidR="00CC3233" w:rsidRPr="00CC3233">
              <w:rPr>
                <w:lang w:val="en-US"/>
              </w:rPr>
              <w:t xml:space="preserve"> for any rows. </w:t>
            </w:r>
          </w:p>
          <w:p w:rsidR="00EC4D56" w:rsidRDefault="00EC4D56" w:rsidP="00EC4D56">
            <w:pPr>
              <w:pStyle w:val="Heading4"/>
              <w:rPr>
                <w:lang w:val="en-US"/>
              </w:rPr>
            </w:pPr>
            <w:r>
              <w:rPr>
                <w:lang w:val="en-US"/>
              </w:rPr>
              <w:t>C</w:t>
            </w:r>
            <w:r w:rsidR="00CC3233" w:rsidRPr="00CC3233">
              <w:rPr>
                <w:lang w:val="en-US"/>
              </w:rPr>
              <w:t>hange the status of more than one row</w:t>
            </w:r>
          </w:p>
          <w:p w:rsidR="00554AA0" w:rsidRDefault="00554AA0" w:rsidP="00554AA0">
            <w:pPr>
              <w:pStyle w:val="ListBullet"/>
              <w:rPr>
                <w:lang w:val="en-US"/>
              </w:rPr>
            </w:pPr>
            <w:r>
              <w:rPr>
                <w:lang w:val="en-US"/>
              </w:rPr>
              <w:t>Select the row(s)</w:t>
            </w:r>
          </w:p>
          <w:p w:rsidR="00CC3233" w:rsidRPr="00CC3233" w:rsidRDefault="00CC3233" w:rsidP="00554AA0">
            <w:pPr>
              <w:pStyle w:val="ListBullet"/>
              <w:rPr>
                <w:lang w:val="en-US"/>
              </w:rPr>
            </w:pPr>
            <w:r w:rsidRPr="00CC3233">
              <w:rPr>
                <w:lang w:val="en-US"/>
              </w:rPr>
              <w:t xml:space="preserve">Open the menu for the window. </w:t>
            </w:r>
          </w:p>
          <w:p w:rsidR="00CC3233" w:rsidRPr="00CC3233" w:rsidRDefault="00CC3233" w:rsidP="00554AA0">
            <w:pPr>
              <w:pStyle w:val="ListBullet"/>
              <w:rPr>
                <w:lang w:val="en-US"/>
              </w:rPr>
            </w:pPr>
            <w:r w:rsidRPr="00CC3233">
              <w:rPr>
                <w:lang w:val="en-US"/>
              </w:rPr>
              <w:t xml:space="preserve">Use one of the </w:t>
            </w:r>
            <w:r w:rsidRPr="00F934A0">
              <w:rPr>
                <w:rStyle w:val="UserInterface"/>
              </w:rPr>
              <w:t xml:space="preserve">Set </w:t>
            </w:r>
            <w:proofErr w:type="spellStart"/>
            <w:r w:rsidRPr="00F934A0">
              <w:rPr>
                <w:rStyle w:val="UserInterface"/>
              </w:rPr>
              <w:t>Spelling</w:t>
            </w:r>
            <w:proofErr w:type="spellEnd"/>
            <w:r w:rsidRPr="00F934A0">
              <w:rPr>
                <w:rStyle w:val="UserInterface"/>
              </w:rPr>
              <w:t xml:space="preserve"> </w:t>
            </w:r>
            <w:proofErr w:type="spellStart"/>
            <w:r w:rsidRPr="00F934A0">
              <w:rPr>
                <w:rStyle w:val="UserInterface"/>
              </w:rPr>
              <w:t>Status</w:t>
            </w:r>
            <w:proofErr w:type="spellEnd"/>
            <w:r w:rsidRPr="00F934A0">
              <w:rPr>
                <w:rStyle w:val="UserInterface"/>
              </w:rPr>
              <w:t xml:space="preserve"> </w:t>
            </w:r>
            <w:r w:rsidRPr="00CC3233">
              <w:rPr>
                <w:lang w:val="en-US"/>
              </w:rPr>
              <w:t xml:space="preserve">menu options to change the status of all the selected words at once. </w:t>
            </w:r>
          </w:p>
          <w:p w:rsidR="00554AA0" w:rsidRDefault="00554AA0" w:rsidP="00554AA0">
            <w:pPr>
              <w:pStyle w:val="Heading4"/>
              <w:rPr>
                <w:lang w:val="en-US"/>
              </w:rPr>
            </w:pPr>
            <w:r>
              <w:rPr>
                <w:lang w:val="en-US"/>
              </w:rPr>
              <w:t>View o</w:t>
            </w:r>
            <w:r w:rsidR="00CC3233" w:rsidRPr="00CC3233">
              <w:rPr>
                <w:lang w:val="en-US"/>
              </w:rPr>
              <w:t>ld spelling errors</w:t>
            </w:r>
          </w:p>
          <w:p w:rsidR="00CC3233" w:rsidRPr="00CC3233" w:rsidRDefault="00554AA0" w:rsidP="00554AA0">
            <w:pPr>
              <w:pStyle w:val="ListBullet"/>
              <w:rPr>
                <w:lang w:val="en-US"/>
              </w:rPr>
            </w:pPr>
            <w:r>
              <w:rPr>
                <w:lang w:val="en-US"/>
              </w:rPr>
              <w:t>O</w:t>
            </w:r>
            <w:r w:rsidR="00CC3233" w:rsidRPr="00CC3233">
              <w:rPr>
                <w:lang w:val="en-US"/>
              </w:rPr>
              <w:t xml:space="preserve">pen the menu for the Wordlist window. </w:t>
            </w:r>
          </w:p>
          <w:p w:rsidR="00CC3233" w:rsidRPr="00CC3233" w:rsidRDefault="00CC3233" w:rsidP="00554AA0">
            <w:pPr>
              <w:pStyle w:val="ListBullet"/>
              <w:rPr>
                <w:lang w:val="en-US"/>
              </w:rPr>
            </w:pPr>
            <w:r w:rsidRPr="00CC3233">
              <w:rPr>
                <w:lang w:val="en-US"/>
              </w:rPr>
              <w:t xml:space="preserve">Under View, click </w:t>
            </w:r>
            <w:r w:rsidRPr="00554AA0">
              <w:rPr>
                <w:rStyle w:val="UserInterface"/>
              </w:rPr>
              <w:t xml:space="preserve">Show </w:t>
            </w:r>
            <w:proofErr w:type="spellStart"/>
            <w:r w:rsidRPr="00554AA0">
              <w:rPr>
                <w:rStyle w:val="UserInterface"/>
              </w:rPr>
              <w:t>reviewed</w:t>
            </w:r>
            <w:proofErr w:type="spellEnd"/>
            <w:r w:rsidRPr="00554AA0">
              <w:rPr>
                <w:rStyle w:val="UserInterface"/>
              </w:rPr>
              <w:t xml:space="preserve"> </w:t>
            </w:r>
            <w:proofErr w:type="spellStart"/>
            <w:r w:rsidRPr="00554AA0">
              <w:rPr>
                <w:rStyle w:val="UserInterface"/>
              </w:rPr>
              <w:t>words</w:t>
            </w:r>
            <w:proofErr w:type="spellEnd"/>
            <w:r w:rsidRPr="00554AA0">
              <w:rPr>
                <w:rStyle w:val="UserInterface"/>
              </w:rPr>
              <w:t xml:space="preserve"> </w:t>
            </w:r>
            <w:proofErr w:type="spellStart"/>
            <w:r w:rsidRPr="00554AA0">
              <w:rPr>
                <w:rStyle w:val="UserInterface"/>
              </w:rPr>
              <w:t>which</w:t>
            </w:r>
            <w:proofErr w:type="spellEnd"/>
            <w:r w:rsidRPr="00554AA0">
              <w:rPr>
                <w:rStyle w:val="UserInterface"/>
              </w:rPr>
              <w:t xml:space="preserve"> no longer </w:t>
            </w:r>
            <w:proofErr w:type="spellStart"/>
            <w:r w:rsidRPr="00554AA0">
              <w:rPr>
                <w:rStyle w:val="UserInterface"/>
              </w:rPr>
              <w:t>exist</w:t>
            </w:r>
            <w:proofErr w:type="spellEnd"/>
            <w:r w:rsidRPr="00554AA0">
              <w:rPr>
                <w:rStyle w:val="UserInterface"/>
              </w:rPr>
              <w:t xml:space="preserve"> in </w:t>
            </w:r>
            <w:proofErr w:type="spellStart"/>
            <w:r w:rsidRPr="00554AA0">
              <w:rPr>
                <w:rStyle w:val="UserInterface"/>
              </w:rPr>
              <w:t>project</w:t>
            </w:r>
            <w:proofErr w:type="spellEnd"/>
            <w:r w:rsidRPr="00CC3233">
              <w:rPr>
                <w:lang w:val="en-US"/>
              </w:rPr>
              <w:t xml:space="preserve">. </w:t>
            </w:r>
          </w:p>
          <w:p w:rsidR="00CC3233" w:rsidRPr="00CC3233" w:rsidRDefault="00CC3233" w:rsidP="00554AA0">
            <w:pPr>
              <w:pStyle w:val="ListResult"/>
            </w:pPr>
            <w:r w:rsidRPr="00CC3233">
              <w:t xml:space="preserve">We can now view words we know have zero occurrences that we corrected or changed the status of previously. </w:t>
            </w:r>
          </w:p>
          <w:p w:rsidR="00CC3233" w:rsidRPr="00CC3233" w:rsidRDefault="00554AA0" w:rsidP="00554AA0">
            <w:pPr>
              <w:pStyle w:val="Heading4"/>
              <w:rPr>
                <w:lang w:val="en-US"/>
              </w:rPr>
            </w:pPr>
            <w:r>
              <w:rPr>
                <w:lang w:val="en-US"/>
              </w:rPr>
              <w:t xml:space="preserve">How to </w:t>
            </w:r>
            <w:r w:rsidR="00CC3233" w:rsidRPr="00CC3233">
              <w:rPr>
                <w:lang w:val="en-US"/>
              </w:rPr>
              <w:t xml:space="preserve">delete </w:t>
            </w:r>
            <w:r>
              <w:rPr>
                <w:lang w:val="en-US"/>
              </w:rPr>
              <w:t xml:space="preserve">a wrong saved </w:t>
            </w:r>
            <w:proofErr w:type="gramStart"/>
            <w:r>
              <w:rPr>
                <w:lang w:val="en-US"/>
              </w:rPr>
              <w:t>correction</w:t>
            </w:r>
            <w:proofErr w:type="gramEnd"/>
            <w:r w:rsidR="00CC3233" w:rsidRPr="00CC3233">
              <w:rPr>
                <w:lang w:val="en-US"/>
              </w:rPr>
              <w:t xml:space="preserve"> </w:t>
            </w:r>
          </w:p>
          <w:p w:rsidR="00F85386" w:rsidRDefault="00F85386" w:rsidP="00F85386">
            <w:pPr>
              <w:pStyle w:val="Heading3"/>
            </w:pPr>
            <w:r>
              <w:t>If actually correct</w:t>
            </w:r>
          </w:p>
          <w:p w:rsidR="00554AA0" w:rsidRDefault="00CC3233" w:rsidP="00F85386">
            <w:pPr>
              <w:pStyle w:val="BodyText"/>
            </w:pPr>
            <w:r w:rsidRPr="00CC3233">
              <w:t xml:space="preserve">If a </w:t>
            </w:r>
            <w:proofErr w:type="spellStart"/>
            <w:r w:rsidRPr="00CC3233">
              <w:t>word</w:t>
            </w:r>
            <w:proofErr w:type="spellEnd"/>
            <w:r w:rsidRPr="00CC3233">
              <w:t xml:space="preserve"> </w:t>
            </w:r>
            <w:proofErr w:type="spellStart"/>
            <w:r w:rsidRPr="00CC3233">
              <w:t>is</w:t>
            </w:r>
            <w:proofErr w:type="spellEnd"/>
            <w:r w:rsidRPr="00CC3233">
              <w:t xml:space="preserve"> marked as incorrect with a saved correction, and the word is actually</w:t>
            </w:r>
            <w:r w:rsidR="00F85386">
              <w:t xml:space="preserve"> spelled correctly</w:t>
            </w:r>
          </w:p>
          <w:p w:rsidR="00CC3233" w:rsidRPr="00CC3233" w:rsidRDefault="00554AA0" w:rsidP="00554AA0">
            <w:pPr>
              <w:pStyle w:val="ListBullet"/>
              <w:rPr>
                <w:lang w:val="en-US"/>
              </w:rPr>
            </w:pPr>
            <w:r>
              <w:rPr>
                <w:lang w:val="en-US"/>
              </w:rPr>
              <w:t>C</w:t>
            </w:r>
            <w:r w:rsidR="00CC3233" w:rsidRPr="00CC3233">
              <w:rPr>
                <w:lang w:val="en-US"/>
              </w:rPr>
              <w:t xml:space="preserve">lick </w:t>
            </w:r>
            <w:r w:rsidR="00CC3233" w:rsidRPr="00554AA0">
              <w:rPr>
                <w:rStyle w:val="UserInterface"/>
              </w:rPr>
              <w:t>Correct</w:t>
            </w:r>
            <w:r w:rsidR="00CC3233" w:rsidRPr="00CC3233">
              <w:rPr>
                <w:lang w:val="en-US"/>
              </w:rPr>
              <w:t xml:space="preserve">. </w:t>
            </w:r>
          </w:p>
          <w:p w:rsidR="00CC3233" w:rsidRPr="00CC3233" w:rsidRDefault="00CC3233" w:rsidP="00F85386">
            <w:pPr>
              <w:pStyle w:val="ListResult"/>
            </w:pPr>
            <w:r w:rsidRPr="00CC3233">
              <w:lastRenderedPageBreak/>
              <w:t xml:space="preserve">The saved correction is removed. </w:t>
            </w:r>
          </w:p>
          <w:p w:rsidR="00F85386" w:rsidRDefault="00F85386" w:rsidP="00F85386">
            <w:pPr>
              <w:pStyle w:val="Heading3"/>
            </w:pPr>
            <w:r>
              <w:t>If it is actually incorrect</w:t>
            </w:r>
          </w:p>
          <w:p w:rsidR="00F85386" w:rsidRDefault="00CC3233" w:rsidP="00CC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CC3233">
              <w:rPr>
                <w:lang w:val="en-US"/>
              </w:rPr>
              <w:t xml:space="preserve">If on the other hand the word is spelled incorrectly, but you accidentally selected the wrong correction, </w:t>
            </w:r>
          </w:p>
          <w:p w:rsidR="00CC3233" w:rsidRPr="00CC3233" w:rsidRDefault="00F85386" w:rsidP="00F85386">
            <w:pPr>
              <w:pStyle w:val="ListBullet"/>
              <w:rPr>
                <w:lang w:val="en-US"/>
              </w:rPr>
            </w:pPr>
            <w:r>
              <w:rPr>
                <w:lang w:val="en-US"/>
              </w:rPr>
              <w:t>C</w:t>
            </w:r>
            <w:r w:rsidR="00CC3233" w:rsidRPr="00CC3233">
              <w:rPr>
                <w:lang w:val="en-US"/>
              </w:rPr>
              <w:t xml:space="preserve">lick the </w:t>
            </w:r>
            <w:r w:rsidR="00CC3233" w:rsidRPr="00F85386">
              <w:rPr>
                <w:rStyle w:val="UserInterface"/>
              </w:rPr>
              <w:t>x</w:t>
            </w:r>
            <w:r w:rsidR="00CC3233" w:rsidRPr="00CC3233">
              <w:rPr>
                <w:lang w:val="en-US"/>
              </w:rPr>
              <w:t xml:space="preserve"> again, even though it is already the selected status. </w:t>
            </w:r>
          </w:p>
          <w:p w:rsidR="00CC3233" w:rsidRPr="00CC3233" w:rsidRDefault="00CC3233" w:rsidP="00F85386">
            <w:pPr>
              <w:pStyle w:val="ListResult"/>
            </w:pPr>
            <w:r w:rsidRPr="00CC3233">
              <w:t xml:space="preserve">Paratext gives you a fresh opportunity to enter or select the right correction. </w:t>
            </w:r>
          </w:p>
          <w:p w:rsidR="00F85386" w:rsidRDefault="00F85386" w:rsidP="00F85386">
            <w:pPr>
              <w:pStyle w:val="Heading3"/>
            </w:pPr>
            <w:r>
              <w:t>Capitalisation</w:t>
            </w:r>
          </w:p>
          <w:p w:rsidR="00F85386" w:rsidRPr="00CC3233" w:rsidRDefault="00F85386" w:rsidP="00F85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CC3233">
              <w:rPr>
                <w:lang w:val="en-US"/>
              </w:rPr>
              <w:t xml:space="preserve">Paratext takes sentence position into account when </w:t>
            </w:r>
            <w:proofErr w:type="spellStart"/>
            <w:r w:rsidRPr="00CC3233">
              <w:rPr>
                <w:lang w:val="en-US"/>
              </w:rPr>
              <w:t>analysing</w:t>
            </w:r>
            <w:proofErr w:type="spellEnd"/>
            <w:r w:rsidRPr="00CC3233">
              <w:rPr>
                <w:lang w:val="en-US"/>
              </w:rPr>
              <w:t xml:space="preserve"> words and only lists words which are probably proper nouns with their capital letters.</w:t>
            </w:r>
          </w:p>
          <w:p w:rsidR="00CC3233" w:rsidRPr="00CC3233" w:rsidRDefault="00CC3233" w:rsidP="00CC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52314C" w:rsidRPr="0052314C" w:rsidRDefault="0052314C" w:rsidP="00D6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c>
          <w:tcPr>
            <w:tcW w:w="3501" w:type="dxa"/>
          </w:tcPr>
          <w:p w:rsidR="00F71FC1" w:rsidRPr="00F71FC1" w:rsidRDefault="00F71FC1" w:rsidP="00F71FC1">
            <w:pPr>
              <w:pStyle w:val="Heading2"/>
            </w:pPr>
            <w:r w:rsidRPr="00F71FC1">
              <w:lastRenderedPageBreak/>
              <w:t xml:space="preserve">PT9.2d Autres fonctionnalités de l'outil </w:t>
            </w:r>
            <w:proofErr w:type="spellStart"/>
            <w:r w:rsidRPr="00F71FC1">
              <w:t>Wordlist</w:t>
            </w:r>
            <w:proofErr w:type="spellEnd"/>
          </w:p>
          <w:p w:rsidR="00F71FC1" w:rsidRPr="00F71FC1" w:rsidRDefault="00F71FC1" w:rsidP="00F7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71FC1">
              <w:t xml:space="preserve">Dans cette vidéo, nous avons examiné certaines fonctionnalités de l'outil </w:t>
            </w:r>
            <w:r>
              <w:t>Liste de mots</w:t>
            </w:r>
            <w:r w:rsidRPr="00F71FC1">
              <w:t xml:space="preserve"> que nous n'avons pas </w:t>
            </w:r>
            <w:proofErr w:type="gramStart"/>
            <w:r w:rsidRPr="00F71FC1">
              <w:t>abordées</w:t>
            </w:r>
            <w:proofErr w:type="gramEnd"/>
            <w:r w:rsidRPr="00F71FC1">
              <w:t xml:space="preserve"> ou que nous avons seulement abordées en passant dans les autres vidéos sur la vérification orthographique. </w:t>
            </w:r>
          </w:p>
          <w:p w:rsidR="00F71FC1" w:rsidRPr="00F71FC1" w:rsidRDefault="00F71FC1" w:rsidP="00F71FC1">
            <w:pPr>
              <w:pStyle w:val="ListBullet"/>
            </w:pPr>
            <w:r w:rsidRPr="00F71FC1">
              <w:t xml:space="preserve">L'outil </w:t>
            </w:r>
            <w:r>
              <w:t>Liste de mots</w:t>
            </w:r>
            <w:r w:rsidRPr="00F71FC1">
              <w:t xml:space="preserve"> est l'outil clé de la vérification orthographique dans Paratext. </w:t>
            </w:r>
          </w:p>
          <w:p w:rsidR="00F71FC1" w:rsidRPr="00F71FC1" w:rsidRDefault="00F71FC1" w:rsidP="00F71FC1">
            <w:pPr>
              <w:pStyle w:val="ListBullet"/>
            </w:pPr>
            <w:r w:rsidRPr="00F71FC1">
              <w:t xml:space="preserve">Il s'agit d'un inventaire de tous les mots de votre projet et de leur statut orthographique. </w:t>
            </w:r>
          </w:p>
          <w:p w:rsidR="00F71FC1" w:rsidRPr="00F71FC1" w:rsidRDefault="00F71FC1" w:rsidP="00F71FC1">
            <w:pPr>
              <w:pStyle w:val="Heading4"/>
            </w:pPr>
            <w:r w:rsidRPr="00F71FC1">
              <w:t>Ouvrir la liste de mots</w:t>
            </w:r>
          </w:p>
          <w:p w:rsidR="00F71FC1" w:rsidRPr="00F71FC1" w:rsidRDefault="00F71FC1" w:rsidP="00F71FC1">
            <w:pPr>
              <w:pStyle w:val="ListBullet"/>
            </w:pPr>
            <w:r w:rsidRPr="00F71FC1">
              <w:t xml:space="preserve">Dans le menu du projet, sous </w:t>
            </w:r>
            <w:r w:rsidRPr="00F71FC1">
              <w:rPr>
                <w:rStyle w:val="UserInterface"/>
              </w:rPr>
              <w:t>Outils</w:t>
            </w:r>
            <w:r w:rsidRPr="00F71FC1">
              <w:t xml:space="preserve">. </w:t>
            </w:r>
          </w:p>
          <w:p w:rsidR="00F71FC1" w:rsidRPr="00F71FC1" w:rsidRDefault="00F71FC1" w:rsidP="00F71FC1">
            <w:pPr>
              <w:pStyle w:val="ListBullet"/>
            </w:pPr>
            <w:r w:rsidRPr="00F71FC1">
              <w:rPr>
                <w:rStyle w:val="UserInterface"/>
              </w:rPr>
              <w:t>OU</w:t>
            </w:r>
            <w:r w:rsidRPr="00F71FC1">
              <w:t xml:space="preserve"> (plus rapidement) cliquez avec le bouton droit de la souris sur n'importe quel mot dans le texte de l'écriture, et sélectionnez </w:t>
            </w:r>
            <w:r w:rsidRPr="00F71FC1">
              <w:rPr>
                <w:rStyle w:val="UserInterface"/>
              </w:rPr>
              <w:t>Liste de mots</w:t>
            </w:r>
            <w:r w:rsidRPr="00F71FC1">
              <w:t xml:space="preserve">. </w:t>
            </w:r>
          </w:p>
          <w:p w:rsidR="00F71FC1" w:rsidRPr="00F71FC1" w:rsidRDefault="00F71FC1" w:rsidP="00F71FC1">
            <w:pPr>
              <w:pStyle w:val="ListResult"/>
            </w:pPr>
            <w:r w:rsidRPr="00F71FC1">
              <w:t xml:space="preserve">Cela ouvre l'outil Liste de mots avec ce mot sélectionné. </w:t>
            </w:r>
          </w:p>
          <w:p w:rsidR="00F71FC1" w:rsidRPr="00F71FC1" w:rsidRDefault="00F71FC1" w:rsidP="00F7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71FC1">
              <w:t xml:space="preserve">Vous pouvez utiliser l'option du clic droit même si l'outil Liste de mots est déjà ouvert. </w:t>
            </w:r>
          </w:p>
          <w:p w:rsidR="00F71FC1" w:rsidRPr="00F71FC1" w:rsidRDefault="00F71FC1" w:rsidP="00F71FC1">
            <w:pPr>
              <w:pStyle w:val="Heading4"/>
            </w:pPr>
            <w:r w:rsidRPr="00F71FC1">
              <w:t>Filtres</w:t>
            </w:r>
          </w:p>
          <w:p w:rsidR="00F71FC1" w:rsidRPr="00F71FC1" w:rsidRDefault="00F71FC1" w:rsidP="00F7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71FC1">
              <w:t xml:space="preserve">En haut de la fenêtre Liste de mots se trouvent différents filtres. </w:t>
            </w:r>
          </w:p>
          <w:p w:rsidR="00F71FC1" w:rsidRPr="00F71FC1" w:rsidRDefault="00F71FC1" w:rsidP="00F71FC1">
            <w:pPr>
              <w:pStyle w:val="ListBullet"/>
            </w:pPr>
            <w:r w:rsidRPr="00F71FC1">
              <w:lastRenderedPageBreak/>
              <w:t xml:space="preserve">Dans le filtre Mots, vous pouvez filtrer par statut orthographique. </w:t>
            </w:r>
          </w:p>
          <w:p w:rsidR="00F71FC1" w:rsidRPr="00F71FC1" w:rsidRDefault="00F71FC1" w:rsidP="00F71FC1">
            <w:pPr>
              <w:pStyle w:val="ListBullet"/>
            </w:pPr>
            <w:r w:rsidRPr="00F71FC1">
              <w:t xml:space="preserve">Le filtre Versets vous permet de réduire l'étendue du texte des Écritures dont les mots sont tirés. </w:t>
            </w:r>
          </w:p>
          <w:p w:rsidR="00F71FC1" w:rsidRPr="00F71FC1" w:rsidRDefault="00F71FC1" w:rsidP="00F71FC1">
            <w:pPr>
              <w:pStyle w:val="Heading4"/>
            </w:pPr>
            <w:r>
              <w:t>D</w:t>
            </w:r>
            <w:r w:rsidRPr="00F71FC1">
              <w:t>ésactiver un filtre</w:t>
            </w:r>
          </w:p>
          <w:p w:rsidR="00F71FC1" w:rsidRPr="00F71FC1" w:rsidRDefault="00F71FC1" w:rsidP="00F71FC1">
            <w:pPr>
              <w:pStyle w:val="ListBullet"/>
            </w:pPr>
            <w:r w:rsidRPr="00F71FC1">
              <w:t xml:space="preserve">Choisissez l'option la plus large dans la liste des filtres. </w:t>
            </w:r>
          </w:p>
          <w:p w:rsidR="00F71FC1" w:rsidRPr="00F71FC1" w:rsidRDefault="00F71FC1" w:rsidP="00F71FC1">
            <w:pPr>
              <w:pStyle w:val="Heading4"/>
            </w:pPr>
            <w:r w:rsidRPr="00F71FC1">
              <w:t>Utilisation de la zone de texte du filtre Rechercher un mot</w:t>
            </w:r>
          </w:p>
          <w:p w:rsidR="00F71FC1" w:rsidRPr="00F71FC1" w:rsidRDefault="00F71FC1" w:rsidP="00F71FC1">
            <w:pPr>
              <w:pStyle w:val="ListBullet"/>
            </w:pPr>
            <w:r w:rsidRPr="00F71FC1">
              <w:t xml:space="preserve">Vous pouvez effectuer une recherche dans les mots eux-mêmes. </w:t>
            </w:r>
          </w:p>
          <w:p w:rsidR="00F71FC1" w:rsidRPr="00F71FC1" w:rsidRDefault="00F71FC1" w:rsidP="00F71FC1">
            <w:pPr>
              <w:pStyle w:val="ListBullet"/>
            </w:pPr>
            <w:r w:rsidRPr="00F71FC1">
              <w:t>Tapez un mot ou une partie de mot</w:t>
            </w:r>
          </w:p>
          <w:p w:rsidR="00F71FC1" w:rsidRPr="00F71FC1" w:rsidRDefault="00F71FC1" w:rsidP="00F71FC1">
            <w:pPr>
              <w:pStyle w:val="ListResult"/>
            </w:pPr>
            <w:r w:rsidRPr="00F71FC1">
              <w:t xml:space="preserve">Il n'est pas nécessaire d'appuyer sur la touche Entrée ; la recherche s'effectue immédiatement. </w:t>
            </w:r>
          </w:p>
          <w:p w:rsidR="00F71FC1" w:rsidRPr="00F71FC1" w:rsidRDefault="00F71FC1" w:rsidP="00F71FC1">
            <w:pPr>
              <w:pStyle w:val="Heading4"/>
            </w:pPr>
            <w:r w:rsidRPr="00F71FC1">
              <w:t xml:space="preserve">Modifier l'état orthographique des mots </w:t>
            </w:r>
          </w:p>
          <w:p w:rsidR="00F71FC1" w:rsidRPr="00F71FC1" w:rsidRDefault="00F71FC1" w:rsidP="00F7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71FC1">
              <w:t xml:space="preserve">L'outil fonctionne de la même manière, vérifiant les remplacements et enregistrant les corrections. Si vous changez d'avis sur un statut sélectionné, ou si vous vous rendez compte que vous avez fait une erreur, vous pouvez toujours le remettre sur Indécis en plus de choisir Correct ou Incorrect. </w:t>
            </w:r>
          </w:p>
          <w:p w:rsidR="00F71FC1" w:rsidRPr="00F71FC1" w:rsidRDefault="00F71FC1" w:rsidP="00F71FC1">
            <w:pPr>
              <w:pStyle w:val="Heading4"/>
            </w:pPr>
            <w:r w:rsidRPr="00F71FC1">
              <w:lastRenderedPageBreak/>
              <w:t>Pour désactiver le filtre de recherche</w:t>
            </w:r>
          </w:p>
          <w:p w:rsidR="00F71FC1" w:rsidRPr="00F71FC1" w:rsidRDefault="00F71FC1" w:rsidP="00F71FC1">
            <w:pPr>
              <w:pStyle w:val="ListBullet"/>
            </w:pPr>
            <w:r>
              <w:t>F</w:t>
            </w:r>
            <w:r w:rsidRPr="00F71FC1">
              <w:t xml:space="preserve">aites un retour arrière sur votre chaîne de recherche ou utilisez l'option Tous les mots dans le menu Filtre des mots. </w:t>
            </w:r>
          </w:p>
          <w:p w:rsidR="00F71FC1" w:rsidRPr="00F71FC1" w:rsidRDefault="00F71FC1" w:rsidP="00F71FC1">
            <w:pPr>
              <w:pStyle w:val="Heading4"/>
            </w:pPr>
            <w:r w:rsidRPr="00F71FC1">
              <w:t>Trier</w:t>
            </w:r>
          </w:p>
          <w:p w:rsidR="00F71FC1" w:rsidRPr="00F71FC1" w:rsidRDefault="00F71FC1" w:rsidP="00F71FC1">
            <w:pPr>
              <w:pStyle w:val="ListBullet"/>
            </w:pPr>
            <w:r w:rsidRPr="00F71FC1">
              <w:t xml:space="preserve">Cliquez sur l'un des en-têtes de colonne. </w:t>
            </w:r>
          </w:p>
          <w:p w:rsidR="00F71FC1" w:rsidRPr="00F71FC1" w:rsidRDefault="00F71FC1" w:rsidP="00F934A0">
            <w:pPr>
              <w:pStyle w:val="ListBullet"/>
            </w:pPr>
            <w:r w:rsidRPr="00F71FC1">
              <w:t xml:space="preserve">Cliquez une seconde fois pour inverser l'ordre de tri.  </w:t>
            </w:r>
          </w:p>
          <w:p w:rsidR="00F71FC1" w:rsidRPr="00F71FC1" w:rsidRDefault="00F71FC1" w:rsidP="00F71FC1">
            <w:pPr>
              <w:pStyle w:val="Heading4"/>
            </w:pPr>
            <w:r w:rsidRPr="00F71FC1">
              <w:t xml:space="preserve">Sélectionner plusieurs mots à la fois </w:t>
            </w:r>
          </w:p>
          <w:p w:rsidR="00F71FC1" w:rsidRPr="00F71FC1" w:rsidRDefault="00F71FC1" w:rsidP="00F71FC1">
            <w:pPr>
              <w:pStyle w:val="ListBullet"/>
            </w:pPr>
            <w:r w:rsidRPr="00F71FC1">
              <w:t xml:space="preserve">Utilisez </w:t>
            </w:r>
            <w:proofErr w:type="spellStart"/>
            <w:r w:rsidRPr="00F71FC1">
              <w:t>Shift+clic</w:t>
            </w:r>
            <w:proofErr w:type="spellEnd"/>
            <w:r w:rsidRPr="00F71FC1">
              <w:t xml:space="preserve"> pour une plage ou </w:t>
            </w:r>
            <w:proofErr w:type="spellStart"/>
            <w:r w:rsidRPr="00F71FC1">
              <w:t>Ctrl+clic</w:t>
            </w:r>
            <w:proofErr w:type="spellEnd"/>
            <w:r w:rsidRPr="00F71FC1">
              <w:t xml:space="preserve"> pour n'importe quelle ligne. </w:t>
            </w:r>
          </w:p>
          <w:p w:rsidR="00F71FC1" w:rsidRPr="00F71FC1" w:rsidRDefault="00F71FC1" w:rsidP="00F71FC1">
            <w:pPr>
              <w:pStyle w:val="Heading4"/>
            </w:pPr>
            <w:r w:rsidRPr="00F71FC1">
              <w:t>Modifier l'état de plus d'une ligne</w:t>
            </w:r>
          </w:p>
          <w:p w:rsidR="00F71FC1" w:rsidRPr="00F71FC1" w:rsidRDefault="00F71FC1" w:rsidP="00F71FC1">
            <w:pPr>
              <w:pStyle w:val="ListBullet"/>
            </w:pPr>
            <w:proofErr w:type="gramStart"/>
            <w:r w:rsidRPr="00F71FC1">
              <w:t>Sélectionnez la</w:t>
            </w:r>
            <w:proofErr w:type="gramEnd"/>
            <w:r w:rsidRPr="00F71FC1">
              <w:t xml:space="preserve"> ou les lignes</w:t>
            </w:r>
          </w:p>
          <w:p w:rsidR="00F71FC1" w:rsidRPr="00F71FC1" w:rsidRDefault="00F71FC1" w:rsidP="00F71FC1">
            <w:pPr>
              <w:pStyle w:val="ListBullet"/>
            </w:pPr>
            <w:r w:rsidRPr="00F71FC1">
              <w:t xml:space="preserve">Ouvrez le menu de la fenêtre. </w:t>
            </w:r>
          </w:p>
          <w:p w:rsidR="00F71FC1" w:rsidRPr="00F71FC1" w:rsidRDefault="00F71FC1" w:rsidP="00F934A0">
            <w:pPr>
              <w:pStyle w:val="ListBullet"/>
            </w:pPr>
            <w:r w:rsidRPr="00F71FC1">
              <w:t xml:space="preserve">Utilisez l'une des options du menu </w:t>
            </w:r>
            <w:r w:rsidR="00F934A0" w:rsidRPr="00F934A0">
              <w:rPr>
                <w:rStyle w:val="UserInterface"/>
              </w:rPr>
              <w:t xml:space="preserve">Préciser l’exactitude </w:t>
            </w:r>
            <w:r w:rsidRPr="00F934A0">
              <w:rPr>
                <w:rStyle w:val="UserInterface"/>
              </w:rPr>
              <w:t>l'orthographe</w:t>
            </w:r>
            <w:r w:rsidRPr="00F71FC1">
              <w:t xml:space="preserve"> pour modifier l'état de tous les mots sélectionnés en une seule fois. </w:t>
            </w:r>
          </w:p>
          <w:p w:rsidR="00F71FC1" w:rsidRPr="00F71FC1" w:rsidRDefault="00F71FC1" w:rsidP="00F71FC1">
            <w:pPr>
              <w:pStyle w:val="Heading4"/>
            </w:pPr>
            <w:r w:rsidRPr="00F71FC1">
              <w:t>Afficher les anciennes erreurs d'orthographe</w:t>
            </w:r>
          </w:p>
          <w:p w:rsidR="00F71FC1" w:rsidRPr="00F71FC1" w:rsidRDefault="00F71FC1" w:rsidP="00F71FC1">
            <w:pPr>
              <w:pStyle w:val="ListBullet"/>
            </w:pPr>
            <w:r w:rsidRPr="00F71FC1">
              <w:t xml:space="preserve">Ouvrez le menu de la fenêtre Liste de mots. </w:t>
            </w:r>
          </w:p>
          <w:p w:rsidR="00F71FC1" w:rsidRPr="00F71FC1" w:rsidRDefault="00F71FC1" w:rsidP="00F71FC1">
            <w:pPr>
              <w:pStyle w:val="ListBullet"/>
            </w:pPr>
            <w:r w:rsidRPr="00F71FC1">
              <w:t xml:space="preserve">Sous Affichage, cliquez sur </w:t>
            </w:r>
            <w:r w:rsidRPr="00F934A0">
              <w:rPr>
                <w:rStyle w:val="UserInterface"/>
              </w:rPr>
              <w:t>Afficher les mots révisés qui n'existent plus dans le projet</w:t>
            </w:r>
            <w:r w:rsidRPr="00F71FC1">
              <w:t xml:space="preserve">. </w:t>
            </w:r>
          </w:p>
          <w:p w:rsidR="00F71FC1" w:rsidRPr="00F71FC1" w:rsidRDefault="00F71FC1" w:rsidP="00F7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71FC1">
              <w:lastRenderedPageBreak/>
              <w:t xml:space="preserve">Nous pouvons maintenant afficher les mots dont nous savons qu'ils n'ont aucune occurrence et que nous avons corrigés ou dont nous avons modifié l'état précédemment. </w:t>
            </w:r>
          </w:p>
          <w:p w:rsidR="00F71FC1" w:rsidRPr="00F71FC1" w:rsidRDefault="00F71FC1" w:rsidP="00F71FC1">
            <w:pPr>
              <w:pStyle w:val="Heading4"/>
            </w:pPr>
            <w:r w:rsidRPr="00F71FC1">
              <w:t xml:space="preserve">Comment supprimer une correction enregistrée à tort </w:t>
            </w:r>
          </w:p>
          <w:p w:rsidR="00F71FC1" w:rsidRPr="00F71FC1" w:rsidRDefault="00F71FC1" w:rsidP="00742DBD">
            <w:pPr>
              <w:pStyle w:val="Heading3"/>
            </w:pPr>
            <w:r w:rsidRPr="00F71FC1">
              <w:t>Si le mot est effectivement correct</w:t>
            </w:r>
          </w:p>
          <w:p w:rsidR="00F71FC1" w:rsidRPr="00F71FC1" w:rsidRDefault="00F71FC1" w:rsidP="00F7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71FC1">
              <w:t>Si un mot est marqué comme incorrect avec une correction sauvegardée, et que le mot est en fait correctement orthographié</w:t>
            </w:r>
          </w:p>
          <w:p w:rsidR="00F71FC1" w:rsidRPr="00F71FC1" w:rsidRDefault="00F71FC1" w:rsidP="00F934A0">
            <w:pPr>
              <w:pStyle w:val="ListBullet"/>
            </w:pPr>
            <w:r w:rsidRPr="00F71FC1">
              <w:t xml:space="preserve">Cliquez sur </w:t>
            </w:r>
            <w:r w:rsidRPr="00F934A0">
              <w:rPr>
                <w:rStyle w:val="UserInterface"/>
              </w:rPr>
              <w:t>Corr</w:t>
            </w:r>
            <w:r w:rsidR="00F934A0">
              <w:rPr>
                <w:rStyle w:val="UserInterface"/>
              </w:rPr>
              <w:t>ect</w:t>
            </w:r>
            <w:r w:rsidRPr="00F71FC1">
              <w:t xml:space="preserve">. </w:t>
            </w:r>
          </w:p>
          <w:p w:rsidR="00F71FC1" w:rsidRPr="00F71FC1" w:rsidRDefault="00F71FC1" w:rsidP="00F71FC1">
            <w:pPr>
              <w:pStyle w:val="ListResult"/>
            </w:pPr>
            <w:r w:rsidRPr="00F71FC1">
              <w:t xml:space="preserve">La correction sauvegardée est supprimée. </w:t>
            </w:r>
          </w:p>
          <w:p w:rsidR="00F71FC1" w:rsidRPr="00F71FC1" w:rsidRDefault="00F71FC1" w:rsidP="00742DBD">
            <w:pPr>
              <w:pStyle w:val="Heading3"/>
            </w:pPr>
            <w:r w:rsidRPr="00F71FC1">
              <w:t>Si elle est réellement incorrecte</w:t>
            </w:r>
          </w:p>
          <w:p w:rsidR="00F71FC1" w:rsidRPr="00F71FC1" w:rsidRDefault="00F71FC1" w:rsidP="00F7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71FC1">
              <w:t xml:space="preserve">Si, au contraire, le mot est mal orthographié, mais que vous avez accidentellement sélectionné la mauvaise correction, </w:t>
            </w:r>
          </w:p>
          <w:p w:rsidR="00F71FC1" w:rsidRPr="00F71FC1" w:rsidRDefault="00F71FC1" w:rsidP="00F71FC1">
            <w:pPr>
              <w:pStyle w:val="ListBullet"/>
            </w:pPr>
            <w:r w:rsidRPr="00F71FC1">
              <w:t xml:space="preserve">Cliquez à nouveau sur le </w:t>
            </w:r>
            <w:r w:rsidRPr="00F934A0">
              <w:rPr>
                <w:rStyle w:val="UserInterface"/>
              </w:rPr>
              <w:t>x</w:t>
            </w:r>
            <w:r w:rsidRPr="00F71FC1">
              <w:t xml:space="preserve">, même s'il s'agit déjà de l'état sélectionné. </w:t>
            </w:r>
          </w:p>
          <w:p w:rsidR="00F71FC1" w:rsidRPr="00F71FC1" w:rsidRDefault="00F71FC1" w:rsidP="00F7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71FC1">
              <w:t xml:space="preserve">Paratext vous donne une nouvelle occasion de saisir ou de sélectionner la bonne correction. </w:t>
            </w:r>
          </w:p>
          <w:p w:rsidR="00F71FC1" w:rsidRPr="00F71FC1" w:rsidRDefault="00F71FC1" w:rsidP="00742DBD">
            <w:pPr>
              <w:pStyle w:val="Heading4"/>
            </w:pPr>
            <w:r w:rsidRPr="00F71FC1">
              <w:t>Capitalisation</w:t>
            </w:r>
          </w:p>
          <w:p w:rsidR="00F71FC1" w:rsidRPr="00F71FC1" w:rsidRDefault="00F71FC1" w:rsidP="00F7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71FC1">
              <w:t>Paratext prend en compte la position de la phrase lors de l'analyse des mots et ne liste que les mots qui sont probablement des noms propres avec leur majuscule.</w:t>
            </w:r>
          </w:p>
          <w:p w:rsidR="00F71FC1" w:rsidRPr="00F71FC1" w:rsidRDefault="00F71FC1" w:rsidP="00F7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E2B70" w:rsidRPr="00F71FC1" w:rsidRDefault="00F71FC1" w:rsidP="00F7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tc>
      </w:tr>
      <w:tr w:rsidR="00742DBD" w:rsidRPr="00742DBD" w:rsidTr="007B1F38">
        <w:tc>
          <w:tcPr>
            <w:tcW w:w="3440" w:type="dxa"/>
          </w:tcPr>
          <w:p w:rsidR="00594A31" w:rsidRPr="00594A31" w:rsidRDefault="00594A31" w:rsidP="0028590C">
            <w:pPr>
              <w:pStyle w:val="Heading2"/>
              <w:outlineLvl w:val="1"/>
            </w:pPr>
            <w:r w:rsidRPr="000919EC">
              <w:rPr>
                <w:lang w:val="en-US"/>
              </w:rPr>
              <w:lastRenderedPageBreak/>
              <w:t>PT9 2.1</w:t>
            </w:r>
            <w:r w:rsidRPr="00594A31">
              <w:t>e</w:t>
            </w:r>
            <w:r>
              <w:t xml:space="preserve"> </w:t>
            </w:r>
            <w:proofErr w:type="spellStart"/>
            <w:r>
              <w:t>WorlistEditVerse</w:t>
            </w:r>
            <w:proofErr w:type="spellEnd"/>
          </w:p>
          <w:p w:rsidR="00594A31" w:rsidRDefault="00594A31" w:rsidP="00594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Two ways to </w:t>
            </w:r>
            <w:r w:rsidRPr="00594A31">
              <w:rPr>
                <w:lang w:val="en-US"/>
              </w:rPr>
              <w:t>edit text when you notice something that needs editing in any concordance view. </w:t>
            </w:r>
          </w:p>
          <w:p w:rsidR="00594A31" w:rsidRPr="00594A31" w:rsidRDefault="00594A31" w:rsidP="00594A31">
            <w:pPr>
              <w:pStyle w:val="Heading3"/>
              <w:outlineLvl w:val="2"/>
            </w:pPr>
            <w:r>
              <w:t>Method 1</w:t>
            </w:r>
          </w:p>
          <w:p w:rsidR="00594A31" w:rsidRPr="00594A31" w:rsidRDefault="00594A31" w:rsidP="00594A31">
            <w:pPr>
              <w:pStyle w:val="ListBullet"/>
              <w:rPr>
                <w:lang w:val="en-US"/>
              </w:rPr>
            </w:pPr>
            <w:r w:rsidRPr="00594A31">
              <w:rPr>
                <w:lang w:val="en-US"/>
              </w:rPr>
              <w:t xml:space="preserve">Double click anywhere on the row containing the verse you need to edit. </w:t>
            </w:r>
          </w:p>
          <w:p w:rsidR="00594A31" w:rsidRPr="00594A31" w:rsidRDefault="00594A31" w:rsidP="00594A31">
            <w:pPr>
              <w:pStyle w:val="ListResult"/>
            </w:pPr>
            <w:r w:rsidRPr="00594A31">
              <w:t>In the main window, Paratext goes to that verse</w:t>
            </w:r>
            <w:r>
              <w:t xml:space="preserve"> and </w:t>
            </w:r>
            <w:r w:rsidRPr="00594A31">
              <w:t xml:space="preserve">selects the relevant word. </w:t>
            </w:r>
          </w:p>
          <w:p w:rsidR="00594A31" w:rsidRPr="00594A31" w:rsidRDefault="00594A31" w:rsidP="00594A31">
            <w:pPr>
              <w:pStyle w:val="ListBullet"/>
              <w:rPr>
                <w:lang w:val="en-US"/>
              </w:rPr>
            </w:pPr>
            <w:r>
              <w:rPr>
                <w:lang w:val="en-US"/>
              </w:rPr>
              <w:t xml:space="preserve">Edit </w:t>
            </w:r>
            <w:r w:rsidRPr="00594A31">
              <w:rPr>
                <w:lang w:val="en-US"/>
              </w:rPr>
              <w:t>t</w:t>
            </w:r>
            <w:r>
              <w:rPr>
                <w:lang w:val="en-US"/>
              </w:rPr>
              <w:t>he text</w:t>
            </w:r>
            <w:r w:rsidRPr="00594A31">
              <w:rPr>
                <w:lang w:val="en-US"/>
              </w:rPr>
              <w:t xml:space="preserve">. </w:t>
            </w:r>
          </w:p>
          <w:p w:rsidR="00594A31" w:rsidRDefault="00594A31" w:rsidP="00594A31">
            <w:pPr>
              <w:pStyle w:val="ListBullet"/>
              <w:rPr>
                <w:lang w:val="en-US"/>
              </w:rPr>
            </w:pPr>
            <w:r>
              <w:rPr>
                <w:lang w:val="en-US"/>
              </w:rPr>
              <w:t>R</w:t>
            </w:r>
            <w:r w:rsidRPr="00594A31">
              <w:rPr>
                <w:lang w:val="en-US"/>
              </w:rPr>
              <w:t xml:space="preserve">estore the wordlist or spell check window </w:t>
            </w:r>
            <w:r>
              <w:rPr>
                <w:lang w:val="en-US"/>
              </w:rPr>
              <w:t>by hovering over the Windows taskbar</w:t>
            </w:r>
          </w:p>
          <w:p w:rsidR="00594A31" w:rsidRPr="00594A31" w:rsidRDefault="00594A31" w:rsidP="00594A31">
            <w:pPr>
              <w:pStyle w:val="ListBullet"/>
              <w:rPr>
                <w:lang w:val="en-US"/>
              </w:rPr>
            </w:pPr>
            <w:r w:rsidRPr="00594A31">
              <w:rPr>
                <w:lang w:val="en-US"/>
              </w:rPr>
              <w:t xml:space="preserve">Select spellcheck or wordlist depending on the window you were in. </w:t>
            </w:r>
          </w:p>
          <w:p w:rsidR="00594A31" w:rsidRDefault="00594A31" w:rsidP="00594A31">
            <w:pPr>
              <w:pStyle w:val="Heading3"/>
              <w:outlineLvl w:val="2"/>
            </w:pPr>
            <w:r>
              <w:t>Method 2</w:t>
            </w:r>
          </w:p>
          <w:p w:rsidR="00594A31" w:rsidRPr="00594A31" w:rsidRDefault="00594A31" w:rsidP="00594A31">
            <w:pPr>
              <w:pStyle w:val="ListBullet"/>
              <w:rPr>
                <w:lang w:val="en-US"/>
              </w:rPr>
            </w:pPr>
            <w:r w:rsidRPr="00594A31">
              <w:rPr>
                <w:lang w:val="en-US"/>
              </w:rPr>
              <w:t xml:space="preserve">Hold down shift and double click anywhere on the row containing the verse you need to edit. </w:t>
            </w:r>
          </w:p>
          <w:p w:rsidR="00594A31" w:rsidRPr="00594A31" w:rsidRDefault="00594A31" w:rsidP="00594A31">
            <w:pPr>
              <w:pStyle w:val="ListResult"/>
            </w:pPr>
            <w:r w:rsidRPr="00594A31">
              <w:t xml:space="preserve">A small Edit window opens where you can edit the text. </w:t>
            </w:r>
          </w:p>
          <w:p w:rsidR="00594A31" w:rsidRPr="00594A31" w:rsidRDefault="00AA6468" w:rsidP="00AA6468">
            <w:pPr>
              <w:pStyle w:val="ListResult"/>
            </w:pPr>
            <w:r>
              <w:t>It displays in unformatted view. Be careful not to edit any markers</w:t>
            </w:r>
            <w:r w:rsidR="00594A31">
              <w:t xml:space="preserve">. </w:t>
            </w:r>
          </w:p>
          <w:p w:rsidR="00594A31" w:rsidRPr="00594A31" w:rsidRDefault="00594A31" w:rsidP="00594A31">
            <w:pPr>
              <w:pStyle w:val="BodyText"/>
              <w:rPr>
                <w:lang w:val="en-US"/>
              </w:rPr>
            </w:pPr>
          </w:p>
        </w:tc>
        <w:tc>
          <w:tcPr>
            <w:tcW w:w="3501" w:type="dxa"/>
          </w:tcPr>
          <w:p w:rsidR="00742DBD" w:rsidRPr="00742DBD" w:rsidRDefault="00742DBD" w:rsidP="00742DBD">
            <w:pPr>
              <w:pStyle w:val="Heading2"/>
            </w:pPr>
            <w:r w:rsidRPr="00742DBD">
              <w:t xml:space="preserve">PT9 2.1e </w:t>
            </w:r>
            <w:r>
              <w:t>List de mot Modifier verset</w:t>
            </w:r>
          </w:p>
          <w:p w:rsidR="00742DBD" w:rsidRPr="00742DBD" w:rsidRDefault="00742DBD" w:rsidP="00742DBD">
            <w:pPr>
              <w:pStyle w:val="BodyText"/>
            </w:pPr>
            <w:r>
              <w:t>Il y a d</w:t>
            </w:r>
            <w:r w:rsidRPr="00742DBD">
              <w:t xml:space="preserve">eux façons de modifier le texte lorsque vous remarquez quelque chose qui doit être modifié dans une vue de concordance. </w:t>
            </w:r>
          </w:p>
          <w:p w:rsidR="00742DBD" w:rsidRPr="00742DBD" w:rsidRDefault="00742DBD" w:rsidP="00742DBD">
            <w:pPr>
              <w:pStyle w:val="Heading3"/>
            </w:pPr>
            <w:r w:rsidRPr="00742DBD">
              <w:t>Méthode 1</w:t>
            </w:r>
          </w:p>
          <w:p w:rsidR="00742DBD" w:rsidRPr="00742DBD" w:rsidRDefault="00742DBD" w:rsidP="00F934A0">
            <w:pPr>
              <w:pStyle w:val="ListBullet"/>
            </w:pPr>
            <w:r w:rsidRPr="00742DBD">
              <w:t xml:space="preserve">Double-cliquez n'importe où sur la ligne contenant le verset que vous devez </w:t>
            </w:r>
            <w:r w:rsidR="00F934A0">
              <w:t>modifier</w:t>
            </w:r>
            <w:r w:rsidRPr="00742DBD">
              <w:t xml:space="preserve">. </w:t>
            </w:r>
          </w:p>
          <w:p w:rsidR="00742DBD" w:rsidRPr="00742DBD" w:rsidRDefault="00742DBD" w:rsidP="00742DBD">
            <w:pPr>
              <w:pStyle w:val="ListResult"/>
            </w:pPr>
            <w:r w:rsidRPr="00742DBD">
              <w:t xml:space="preserve">Dans la fenêtre principale, Paratext se rend sur ce verset et sélectionne le mot concerné. </w:t>
            </w:r>
          </w:p>
          <w:p w:rsidR="00742DBD" w:rsidRPr="00742DBD" w:rsidRDefault="00742DBD" w:rsidP="00742DBD">
            <w:pPr>
              <w:pStyle w:val="ListBullet"/>
            </w:pPr>
            <w:r w:rsidRPr="00742DBD">
              <w:t xml:space="preserve">Modifiez le texte. </w:t>
            </w:r>
          </w:p>
          <w:p w:rsidR="00742DBD" w:rsidRPr="00F934A0" w:rsidRDefault="00742DBD" w:rsidP="00742DBD">
            <w:pPr>
              <w:pStyle w:val="ListResult"/>
              <w:rPr>
                <w:lang w:val="fr-FR"/>
              </w:rPr>
            </w:pPr>
            <w:r w:rsidRPr="00F934A0">
              <w:rPr>
                <w:lang w:val="fr-FR"/>
              </w:rPr>
              <w:t>Rétablissez la liste de mots ou la fenêtre de vérification orthographique en survolant la barre des tâches de Windows.</w:t>
            </w:r>
          </w:p>
          <w:p w:rsidR="00742DBD" w:rsidRPr="00742DBD" w:rsidRDefault="00742DBD" w:rsidP="00F934A0">
            <w:pPr>
              <w:pStyle w:val="ListBullet"/>
            </w:pPr>
            <w:r w:rsidRPr="00742DBD">
              <w:t>Sélectionnez l</w:t>
            </w:r>
            <w:r w:rsidR="00F934A0">
              <w:t>a</w:t>
            </w:r>
            <w:r w:rsidRPr="00742DBD">
              <w:t xml:space="preserve"> </w:t>
            </w:r>
            <w:r w:rsidR="00F934A0">
              <w:t>fenêtre de vérification</w:t>
            </w:r>
            <w:r w:rsidRPr="00742DBD">
              <w:t xml:space="preserve"> orthographique ou la liste de mots en fonction de la fenêtre dans laquelle vous vous trouviez. </w:t>
            </w:r>
          </w:p>
          <w:p w:rsidR="00742DBD" w:rsidRPr="00742DBD" w:rsidRDefault="00742DBD" w:rsidP="00742DBD">
            <w:pPr>
              <w:pStyle w:val="Heading3"/>
            </w:pPr>
            <w:r w:rsidRPr="00742DBD">
              <w:t>Méthode 2</w:t>
            </w:r>
          </w:p>
          <w:p w:rsidR="00742DBD" w:rsidRPr="00742DBD" w:rsidRDefault="00742DBD" w:rsidP="00742DBD">
            <w:pPr>
              <w:pStyle w:val="ListBullet"/>
            </w:pPr>
            <w:r w:rsidRPr="00742DBD">
              <w:t xml:space="preserve">Maintenez la touche Maj et double-cliquez n'importe où sur la ligne contenant le verset à modifier. </w:t>
            </w:r>
          </w:p>
          <w:p w:rsidR="00742DBD" w:rsidRPr="00742DBD" w:rsidRDefault="00742DBD" w:rsidP="00742DBD">
            <w:pPr>
              <w:pStyle w:val="ListResult"/>
            </w:pPr>
            <w:r w:rsidRPr="00742DBD">
              <w:t xml:space="preserve">Une petite fenêtre d'édition s'ouvre, dans laquelle vous pouvez modifier le texte. </w:t>
            </w:r>
          </w:p>
          <w:p w:rsidR="00594A31" w:rsidRPr="00742DBD" w:rsidRDefault="00742DBD" w:rsidP="00742DBD">
            <w:pPr>
              <w:pStyle w:val="ListResult"/>
            </w:pPr>
            <w:r w:rsidRPr="00742DBD">
              <w:lastRenderedPageBreak/>
              <w:t>Il s'affiche en mode non formaté. Veillez à ne pas modifier les marqueurs.</w:t>
            </w:r>
          </w:p>
        </w:tc>
      </w:tr>
      <w:tr w:rsidR="00742DBD" w:rsidRPr="00742DBD" w:rsidTr="007B1F38">
        <w:tc>
          <w:tcPr>
            <w:tcW w:w="3440" w:type="dxa"/>
          </w:tcPr>
          <w:p w:rsidR="0028590C" w:rsidRDefault="0028590C" w:rsidP="0028590C">
            <w:pPr>
              <w:pStyle w:val="Heading2"/>
              <w:outlineLvl w:val="1"/>
              <w:rPr>
                <w:lang w:val="en-US"/>
              </w:rPr>
            </w:pPr>
            <w:r>
              <w:rPr>
                <w:lang w:val="en-US"/>
              </w:rPr>
              <w:lastRenderedPageBreak/>
              <w:t xml:space="preserve">PT9 2.1f_SpellCheck </w:t>
            </w:r>
            <w:proofErr w:type="spellStart"/>
            <w:r>
              <w:rPr>
                <w:lang w:val="en-US"/>
              </w:rPr>
              <w:t>RedSquiggles</w:t>
            </w:r>
            <w:proofErr w:type="spellEnd"/>
          </w:p>
          <w:p w:rsidR="0028590C" w:rsidRPr="0028590C" w:rsidRDefault="0028590C" w:rsidP="0028590C">
            <w:pPr>
              <w:pStyle w:val="BodyText"/>
              <w:rPr>
                <w:lang w:val="en-US"/>
              </w:rPr>
            </w:pPr>
            <w:r w:rsidRPr="0028590C">
              <w:rPr>
                <w:lang w:val="en-US"/>
              </w:rPr>
              <w:t xml:space="preserve">You can choose to see words which have undecided or incorrect spelling status highlighted with a squiggly underline. </w:t>
            </w:r>
          </w:p>
          <w:p w:rsidR="0028590C" w:rsidRPr="0028590C" w:rsidRDefault="0028590C" w:rsidP="0028590C">
            <w:pPr>
              <w:pStyle w:val="Heading4"/>
              <w:outlineLvl w:val="3"/>
              <w:rPr>
                <w:lang w:val="en-US"/>
              </w:rPr>
            </w:pPr>
            <w:r w:rsidRPr="0028590C">
              <w:rPr>
                <w:lang w:val="en-US"/>
              </w:rPr>
              <w:t xml:space="preserve">How </w:t>
            </w:r>
            <w:r>
              <w:rPr>
                <w:lang w:val="en-US"/>
              </w:rPr>
              <w:t>display spelling errors</w:t>
            </w:r>
            <w:r w:rsidRPr="0028590C">
              <w:rPr>
                <w:lang w:val="en-US"/>
              </w:rPr>
              <w:t xml:space="preserve"> </w:t>
            </w:r>
          </w:p>
          <w:p w:rsidR="0028590C" w:rsidRPr="0028590C" w:rsidRDefault="0028590C" w:rsidP="0028590C">
            <w:pPr>
              <w:pStyle w:val="ListBullet"/>
              <w:rPr>
                <w:lang w:val="en-US"/>
              </w:rPr>
            </w:pPr>
            <w:r w:rsidRPr="0028590C">
              <w:rPr>
                <w:lang w:val="en-US"/>
              </w:rPr>
              <w:t xml:space="preserve">Open the </w:t>
            </w:r>
            <w:r w:rsidRPr="0028590C">
              <w:rPr>
                <w:rStyle w:val="UserInterface"/>
              </w:rPr>
              <w:t xml:space="preserve">menu for the </w:t>
            </w:r>
            <w:proofErr w:type="spellStart"/>
            <w:r w:rsidRPr="0028590C">
              <w:rPr>
                <w:rStyle w:val="UserInterface"/>
              </w:rPr>
              <w:t>project</w:t>
            </w:r>
            <w:proofErr w:type="spellEnd"/>
            <w:r w:rsidRPr="0028590C">
              <w:rPr>
                <w:lang w:val="en-US"/>
              </w:rPr>
              <w:t xml:space="preserve">. </w:t>
            </w:r>
          </w:p>
          <w:p w:rsidR="0028590C" w:rsidRPr="0028590C" w:rsidRDefault="0028590C" w:rsidP="0028590C">
            <w:pPr>
              <w:pStyle w:val="ListBullet"/>
              <w:rPr>
                <w:lang w:val="en-US"/>
              </w:rPr>
            </w:pPr>
            <w:r w:rsidRPr="0028590C">
              <w:rPr>
                <w:lang w:val="en-US"/>
              </w:rPr>
              <w:t xml:space="preserve">Under </w:t>
            </w:r>
            <w:proofErr w:type="spellStart"/>
            <w:r w:rsidRPr="0028590C">
              <w:rPr>
                <w:rStyle w:val="UserInterface"/>
              </w:rPr>
              <w:t>View</w:t>
            </w:r>
            <w:proofErr w:type="spellEnd"/>
            <w:r w:rsidRPr="0028590C">
              <w:rPr>
                <w:lang w:val="en-US"/>
              </w:rPr>
              <w:t xml:space="preserve">, click </w:t>
            </w:r>
            <w:r w:rsidRPr="0028590C">
              <w:rPr>
                <w:rStyle w:val="UserInterface"/>
              </w:rPr>
              <w:t xml:space="preserve">Display </w:t>
            </w:r>
            <w:proofErr w:type="spellStart"/>
            <w:r w:rsidRPr="0028590C">
              <w:rPr>
                <w:rStyle w:val="UserInterface"/>
              </w:rPr>
              <w:t>Spelling</w:t>
            </w:r>
            <w:proofErr w:type="spellEnd"/>
            <w:r w:rsidRPr="0028590C">
              <w:rPr>
                <w:rStyle w:val="UserInterface"/>
              </w:rPr>
              <w:t xml:space="preserve"> </w:t>
            </w:r>
            <w:proofErr w:type="spellStart"/>
            <w:r w:rsidRPr="0028590C">
              <w:rPr>
                <w:rStyle w:val="UserInterface"/>
              </w:rPr>
              <w:t>Errors</w:t>
            </w:r>
            <w:proofErr w:type="spellEnd"/>
            <w:r w:rsidRPr="0028590C">
              <w:rPr>
                <w:lang w:val="en-US"/>
              </w:rPr>
              <w:t xml:space="preserve">. </w:t>
            </w:r>
          </w:p>
          <w:p w:rsidR="0028590C" w:rsidRPr="0028590C" w:rsidRDefault="0028590C" w:rsidP="0028590C">
            <w:pPr>
              <w:pStyle w:val="ListResult"/>
            </w:pPr>
            <w:r w:rsidRPr="0028590C">
              <w:t xml:space="preserve">Words which are not known to be correct are now highlighted with a squiggly underline. </w:t>
            </w:r>
          </w:p>
          <w:p w:rsidR="0028590C" w:rsidRDefault="0028590C" w:rsidP="00742DBD">
            <w:pPr>
              <w:pStyle w:val="ListBullet"/>
              <w:rPr>
                <w:lang w:val="en-US"/>
              </w:rPr>
            </w:pPr>
            <w:r>
              <w:rPr>
                <w:lang w:val="en-US"/>
              </w:rPr>
              <w:t>OR click Display spelling on toolbar.</w:t>
            </w:r>
          </w:p>
          <w:p w:rsidR="0028590C" w:rsidRDefault="0028590C" w:rsidP="0028590C">
            <w:pPr>
              <w:pStyle w:val="Heading4"/>
              <w:outlineLvl w:val="3"/>
              <w:rPr>
                <w:lang w:val="en-US"/>
              </w:rPr>
            </w:pPr>
            <w:r>
              <w:rPr>
                <w:lang w:val="en-US"/>
              </w:rPr>
              <w:t>Red squiggles</w:t>
            </w:r>
          </w:p>
          <w:p w:rsidR="0028590C" w:rsidRPr="0028590C" w:rsidRDefault="0028590C" w:rsidP="0028590C">
            <w:pPr>
              <w:pStyle w:val="BodyText"/>
              <w:rPr>
                <w:lang w:val="en-US"/>
              </w:rPr>
            </w:pPr>
            <w:r w:rsidRPr="0028590C">
              <w:rPr>
                <w:lang w:val="en-US"/>
              </w:rPr>
              <w:t xml:space="preserve">A red squiggle is displayed on words which are incorrect or which Paratext calculates are probably incorrect. </w:t>
            </w:r>
          </w:p>
          <w:p w:rsidR="0028590C" w:rsidRDefault="0028590C" w:rsidP="0028590C">
            <w:pPr>
              <w:pStyle w:val="Heading4"/>
              <w:outlineLvl w:val="3"/>
              <w:rPr>
                <w:lang w:val="en-US"/>
              </w:rPr>
            </w:pPr>
            <w:r>
              <w:rPr>
                <w:lang w:val="en-US"/>
              </w:rPr>
              <w:t>Grey squiggles</w:t>
            </w:r>
          </w:p>
          <w:p w:rsidR="0028590C" w:rsidRPr="0028590C" w:rsidRDefault="0028590C" w:rsidP="0028590C">
            <w:pPr>
              <w:pStyle w:val="BodyText"/>
              <w:rPr>
                <w:lang w:val="en-US"/>
              </w:rPr>
            </w:pPr>
            <w:r w:rsidRPr="0028590C">
              <w:rPr>
                <w:lang w:val="en-US"/>
              </w:rPr>
              <w:t xml:space="preserve">Grey indicates that Paratext doesn’t know anything about the spelling status and can’t work out if it is suspicious. </w:t>
            </w:r>
          </w:p>
          <w:p w:rsidR="0028590C" w:rsidRPr="0028590C" w:rsidRDefault="0028590C" w:rsidP="0028590C">
            <w:pPr>
              <w:pStyle w:val="BodyText"/>
              <w:rPr>
                <w:lang w:val="en-US"/>
              </w:rPr>
            </w:pPr>
            <w:r w:rsidRPr="0028590C">
              <w:rPr>
                <w:lang w:val="en-US"/>
              </w:rPr>
              <w:t xml:space="preserve">These words are all undecided. </w:t>
            </w:r>
          </w:p>
          <w:p w:rsidR="0028590C" w:rsidRDefault="0028590C" w:rsidP="0028590C">
            <w:pPr>
              <w:pStyle w:val="Heading4"/>
              <w:outlineLvl w:val="3"/>
              <w:rPr>
                <w:lang w:val="en-US"/>
              </w:rPr>
            </w:pPr>
            <w:r>
              <w:rPr>
                <w:lang w:val="en-US"/>
              </w:rPr>
              <w:t>Record the correct spelling</w:t>
            </w:r>
          </w:p>
          <w:p w:rsidR="0028590C" w:rsidRPr="0028590C" w:rsidRDefault="0028590C" w:rsidP="0028590C">
            <w:pPr>
              <w:pStyle w:val="BodyText"/>
              <w:rPr>
                <w:lang w:val="en-US"/>
              </w:rPr>
            </w:pPr>
            <w:r w:rsidRPr="0028590C">
              <w:rPr>
                <w:lang w:val="en-US"/>
              </w:rPr>
              <w:lastRenderedPageBreak/>
              <w:t xml:space="preserve">If a spelling is wrong, it is helpful to have Paratext record what the correction is. </w:t>
            </w:r>
          </w:p>
          <w:p w:rsidR="0028590C" w:rsidRPr="0028590C" w:rsidRDefault="0028590C" w:rsidP="0028590C">
            <w:pPr>
              <w:pStyle w:val="ListBullet"/>
              <w:rPr>
                <w:lang w:val="en-US"/>
              </w:rPr>
            </w:pPr>
            <w:r>
              <w:rPr>
                <w:lang w:val="en-US"/>
              </w:rPr>
              <w:t>Ri</w:t>
            </w:r>
            <w:r w:rsidRPr="0028590C">
              <w:rPr>
                <w:lang w:val="en-US"/>
              </w:rPr>
              <w:t xml:space="preserve">ght click </w:t>
            </w:r>
            <w:r>
              <w:rPr>
                <w:lang w:val="en-US"/>
              </w:rPr>
              <w:t>the word</w:t>
            </w:r>
            <w:r w:rsidRPr="0028590C">
              <w:rPr>
                <w:lang w:val="en-US"/>
              </w:rPr>
              <w:t xml:space="preserve">. </w:t>
            </w:r>
          </w:p>
          <w:p w:rsidR="0028590C" w:rsidRPr="0028590C" w:rsidRDefault="0028590C" w:rsidP="0028590C">
            <w:pPr>
              <w:pStyle w:val="ListResult"/>
            </w:pPr>
            <w:r w:rsidRPr="0028590C">
              <w:t xml:space="preserve">The Correct Spelling dialog opens. </w:t>
            </w:r>
          </w:p>
          <w:p w:rsidR="0028590C" w:rsidRPr="0028590C" w:rsidRDefault="0028590C" w:rsidP="0028590C">
            <w:pPr>
              <w:pStyle w:val="ListBullet"/>
              <w:rPr>
                <w:lang w:val="en-US"/>
              </w:rPr>
            </w:pPr>
            <w:r>
              <w:rPr>
                <w:lang w:val="en-US"/>
              </w:rPr>
              <w:t>S</w:t>
            </w:r>
            <w:r w:rsidRPr="0028590C">
              <w:rPr>
                <w:lang w:val="en-US"/>
              </w:rPr>
              <w:t>elect one of the suggested spellings or type in the</w:t>
            </w:r>
            <w:r w:rsidRPr="00F934A0">
              <w:rPr>
                <w:i/>
                <w:iCs/>
                <w:lang w:val="en-US"/>
              </w:rPr>
              <w:t xml:space="preserve"> Correct Spelling </w:t>
            </w:r>
            <w:r w:rsidRPr="0028590C">
              <w:rPr>
                <w:lang w:val="en-US"/>
              </w:rPr>
              <w:t xml:space="preserve">box. </w:t>
            </w:r>
          </w:p>
          <w:p w:rsidR="0028590C" w:rsidRPr="0028590C" w:rsidRDefault="0028590C" w:rsidP="0028590C">
            <w:pPr>
              <w:pStyle w:val="ListBullet"/>
              <w:rPr>
                <w:lang w:val="en-US"/>
              </w:rPr>
            </w:pPr>
            <w:r w:rsidRPr="0028590C">
              <w:rPr>
                <w:lang w:val="en-US"/>
              </w:rPr>
              <w:t xml:space="preserve">To make the change click </w:t>
            </w:r>
            <w:r w:rsidRPr="00742DBD">
              <w:rPr>
                <w:rStyle w:val="UserInterface"/>
              </w:rPr>
              <w:t>OK</w:t>
            </w:r>
            <w:r w:rsidRPr="0028590C">
              <w:rPr>
                <w:lang w:val="en-US"/>
              </w:rPr>
              <w:t xml:space="preserve">. </w:t>
            </w:r>
          </w:p>
          <w:p w:rsidR="0028590C" w:rsidRPr="0028590C" w:rsidRDefault="0028590C" w:rsidP="00A94558">
            <w:pPr>
              <w:pStyle w:val="ListResult"/>
              <w:rPr>
                <w:lang w:val="en-US"/>
              </w:rPr>
            </w:pPr>
            <w:r w:rsidRPr="0028590C">
              <w:t xml:space="preserve">Paratext will save the new spelling as correct, set the old spelling to incorrect, </w:t>
            </w:r>
            <w:r w:rsidR="00A94558">
              <w:rPr>
                <w:lang w:val="en-US"/>
              </w:rPr>
              <w:t>save the correction AND</w:t>
            </w:r>
            <w:r w:rsidRPr="0028590C">
              <w:rPr>
                <w:lang w:val="en-US"/>
              </w:rPr>
              <w:t xml:space="preserve"> offer to make the change in all the other places the old spelling is used. </w:t>
            </w:r>
          </w:p>
          <w:p w:rsidR="00A94558" w:rsidRDefault="00A94558" w:rsidP="00A94558">
            <w:pPr>
              <w:pStyle w:val="Heading4"/>
              <w:outlineLvl w:val="3"/>
              <w:rPr>
                <w:lang w:val="en-US"/>
              </w:rPr>
            </w:pPr>
            <w:r>
              <w:rPr>
                <w:lang w:val="en-US"/>
              </w:rPr>
              <w:t>Remove squiggle</w:t>
            </w:r>
          </w:p>
          <w:p w:rsidR="0028590C" w:rsidRPr="0028590C" w:rsidRDefault="00A94558" w:rsidP="00A94558">
            <w:pPr>
              <w:pStyle w:val="ListBullet"/>
              <w:rPr>
                <w:lang w:val="en-US"/>
              </w:rPr>
            </w:pPr>
            <w:r>
              <w:rPr>
                <w:lang w:val="en-US"/>
              </w:rPr>
              <w:t>R</w:t>
            </w:r>
            <w:r w:rsidR="0028590C" w:rsidRPr="0028590C">
              <w:rPr>
                <w:lang w:val="en-US"/>
              </w:rPr>
              <w:t xml:space="preserve">ight click the word. </w:t>
            </w:r>
          </w:p>
          <w:p w:rsidR="00A94558" w:rsidRDefault="00A94558" w:rsidP="00A94558">
            <w:pPr>
              <w:pStyle w:val="ListResult"/>
            </w:pPr>
            <w:r>
              <w:t>T</w:t>
            </w:r>
            <w:r w:rsidR="0028590C" w:rsidRPr="0028590C">
              <w:t>he Correct Spelling dialog opens</w:t>
            </w:r>
          </w:p>
          <w:p w:rsidR="0028590C" w:rsidRPr="0028590C" w:rsidRDefault="00A94558" w:rsidP="00A94558">
            <w:pPr>
              <w:pStyle w:val="ListBullet"/>
              <w:rPr>
                <w:lang w:val="en-US"/>
              </w:rPr>
            </w:pPr>
            <w:r>
              <w:rPr>
                <w:lang w:val="en-US"/>
              </w:rPr>
              <w:t>C</w:t>
            </w:r>
            <w:r w:rsidR="0028590C" w:rsidRPr="0028590C">
              <w:rPr>
                <w:lang w:val="en-US"/>
              </w:rPr>
              <w:t xml:space="preserve">lick </w:t>
            </w:r>
            <w:r w:rsidR="0028590C" w:rsidRPr="00D231B1">
              <w:rPr>
                <w:rStyle w:val="UserInterface"/>
              </w:rPr>
              <w:t>OK</w:t>
            </w:r>
            <w:r w:rsidR="0028590C" w:rsidRPr="0028590C">
              <w:rPr>
                <w:lang w:val="en-US"/>
              </w:rPr>
              <w:t xml:space="preserve">. </w:t>
            </w:r>
          </w:p>
          <w:p w:rsidR="0028590C" w:rsidRPr="0028590C" w:rsidRDefault="0028590C" w:rsidP="00A94558">
            <w:pPr>
              <w:pStyle w:val="ListResult"/>
            </w:pPr>
            <w:r w:rsidRPr="0028590C">
              <w:t xml:space="preserve">Paratext saves the new status and removes the squiggle. </w:t>
            </w:r>
          </w:p>
          <w:p w:rsidR="00A94558" w:rsidRDefault="00A94558" w:rsidP="00A94558">
            <w:pPr>
              <w:pStyle w:val="Heading4"/>
              <w:outlineLvl w:val="3"/>
              <w:rPr>
                <w:lang w:val="en-US"/>
              </w:rPr>
            </w:pPr>
            <w:r>
              <w:rPr>
                <w:lang w:val="en-US"/>
              </w:rPr>
              <w:t>Right-click menu</w:t>
            </w:r>
          </w:p>
          <w:p w:rsidR="00A94558" w:rsidRDefault="00A94558" w:rsidP="00A94558">
            <w:pPr>
              <w:pStyle w:val="ListBullet"/>
              <w:rPr>
                <w:lang w:val="en-US"/>
              </w:rPr>
            </w:pPr>
            <w:r>
              <w:rPr>
                <w:lang w:val="en-US"/>
              </w:rPr>
              <w:t xml:space="preserve">Right-click </w:t>
            </w:r>
            <w:r w:rsidR="00D231B1">
              <w:rPr>
                <w:lang w:val="en-US"/>
              </w:rPr>
              <w:t xml:space="preserve">a squiggle </w:t>
            </w:r>
            <w:r>
              <w:rPr>
                <w:lang w:val="en-US"/>
              </w:rPr>
              <w:t>a second time to get the menu</w:t>
            </w:r>
          </w:p>
          <w:p w:rsidR="0028590C" w:rsidRDefault="0028590C" w:rsidP="00D231B1">
            <w:pPr>
              <w:pStyle w:val="ListBullet"/>
              <w:rPr>
                <w:lang w:val="en-US"/>
              </w:rPr>
            </w:pPr>
            <w:r w:rsidRPr="0028590C">
              <w:rPr>
                <w:lang w:val="en-US"/>
              </w:rPr>
              <w:t xml:space="preserve">If you wanted the Correct Spelling dialog, simply right click the word again. </w:t>
            </w:r>
          </w:p>
          <w:p w:rsidR="0028590C" w:rsidRPr="00D231B1" w:rsidRDefault="00D231B1" w:rsidP="00D231B1">
            <w:pPr>
              <w:pStyle w:val="ListBullet"/>
              <w:rPr>
                <w:lang w:val="en-US"/>
              </w:rPr>
            </w:pPr>
            <w:r w:rsidRPr="00D231B1">
              <w:rPr>
                <w:lang w:val="en-US"/>
              </w:rPr>
              <w:t>R</w:t>
            </w:r>
            <w:r w:rsidR="0028590C" w:rsidRPr="00D231B1">
              <w:rPr>
                <w:lang w:val="en-US"/>
              </w:rPr>
              <w:t>ight</w:t>
            </w:r>
            <w:r w:rsidRPr="00D231B1">
              <w:rPr>
                <w:lang w:val="en-US"/>
              </w:rPr>
              <w:t>-</w:t>
            </w:r>
            <w:r w:rsidR="0028590C" w:rsidRPr="00D231B1">
              <w:rPr>
                <w:lang w:val="en-US"/>
              </w:rPr>
              <w:t>click the word</w:t>
            </w:r>
            <w:r w:rsidRPr="00D231B1">
              <w:rPr>
                <w:lang w:val="en-US"/>
              </w:rPr>
              <w:t xml:space="preserve">, choose </w:t>
            </w:r>
            <w:r w:rsidR="0028590C" w:rsidRPr="00D231B1">
              <w:rPr>
                <w:lang w:val="en-US"/>
              </w:rPr>
              <w:t xml:space="preserve">Spelling to open the Correct Spelling dialog for this word. </w:t>
            </w:r>
          </w:p>
          <w:p w:rsidR="0028590C" w:rsidRPr="0028590C" w:rsidRDefault="0028590C" w:rsidP="0028590C">
            <w:pPr>
              <w:pStyle w:val="BodyText"/>
              <w:rPr>
                <w:lang w:val="en-US"/>
              </w:rPr>
            </w:pPr>
          </w:p>
          <w:p w:rsidR="0074608B" w:rsidRPr="006E23C0" w:rsidRDefault="0074608B" w:rsidP="0028590C">
            <w:pPr>
              <w:pStyle w:val="BodyText"/>
              <w:rPr>
                <w:lang w:val="en-US"/>
              </w:rPr>
            </w:pPr>
          </w:p>
        </w:tc>
        <w:tc>
          <w:tcPr>
            <w:tcW w:w="3501" w:type="dxa"/>
          </w:tcPr>
          <w:p w:rsidR="00742DBD" w:rsidRPr="00742DBD" w:rsidRDefault="00742DBD" w:rsidP="00742DBD">
            <w:pPr>
              <w:pStyle w:val="Heading2"/>
            </w:pPr>
            <w:r w:rsidRPr="00742DBD">
              <w:lastRenderedPageBreak/>
              <w:t>PT9 2.1f_</w:t>
            </w:r>
            <w:r>
              <w:t>Vérification orthographique vagues rouges</w:t>
            </w:r>
          </w:p>
          <w:p w:rsidR="00742DBD" w:rsidRPr="00742DBD" w:rsidRDefault="00742DBD" w:rsidP="00742DBD">
            <w:pPr>
              <w:pStyle w:val="BodyText"/>
            </w:pPr>
            <w:r w:rsidRPr="00742DBD">
              <w:t xml:space="preserve">Vous pouvez choisir de voir les mots dont l'orthographe est indécise ou incorrecte mis en évidence par un trait de soulignement en forme de vague. </w:t>
            </w:r>
          </w:p>
          <w:p w:rsidR="00742DBD" w:rsidRPr="00742DBD" w:rsidRDefault="00742DBD" w:rsidP="00742DBD">
            <w:pPr>
              <w:pStyle w:val="Heading4"/>
            </w:pPr>
            <w:r w:rsidRPr="00742DBD">
              <w:t xml:space="preserve">Comment afficher les erreurs d'orthographe </w:t>
            </w:r>
          </w:p>
          <w:p w:rsidR="00742DBD" w:rsidRPr="00742DBD" w:rsidRDefault="00742DBD" w:rsidP="00742DBD">
            <w:pPr>
              <w:pStyle w:val="ListBullet"/>
            </w:pPr>
            <w:r w:rsidRPr="00742DBD">
              <w:t xml:space="preserve">Ouvrez le menu du projet. </w:t>
            </w:r>
          </w:p>
          <w:p w:rsidR="00742DBD" w:rsidRPr="00742DBD" w:rsidRDefault="00742DBD" w:rsidP="00742DBD">
            <w:pPr>
              <w:pStyle w:val="ListBullet"/>
            </w:pPr>
            <w:r w:rsidRPr="00742DBD">
              <w:t xml:space="preserve">Sous </w:t>
            </w:r>
            <w:r w:rsidRPr="00742DBD">
              <w:rPr>
                <w:rStyle w:val="UserInterface"/>
              </w:rPr>
              <w:t>Affichage</w:t>
            </w:r>
            <w:r w:rsidRPr="00742DBD">
              <w:t xml:space="preserve">, cliquez sur </w:t>
            </w:r>
            <w:r w:rsidRPr="00742DBD">
              <w:rPr>
                <w:rStyle w:val="UserInterface"/>
              </w:rPr>
              <w:t>Afficher les fautes d'orthographe</w:t>
            </w:r>
            <w:r w:rsidRPr="00742DBD">
              <w:t xml:space="preserve">. </w:t>
            </w:r>
          </w:p>
          <w:p w:rsidR="00742DBD" w:rsidRPr="00742DBD" w:rsidRDefault="00742DBD" w:rsidP="00742DBD">
            <w:pPr>
              <w:pStyle w:val="ListResult"/>
            </w:pPr>
            <w:r w:rsidRPr="00742DBD">
              <w:t xml:space="preserve">Les mots dont l'orthographe est indécise sont maintenant mis en évidence par un soulignement ondulé. </w:t>
            </w:r>
          </w:p>
          <w:p w:rsidR="00742DBD" w:rsidRPr="00742DBD" w:rsidRDefault="00742DBD" w:rsidP="00742DBD">
            <w:pPr>
              <w:pStyle w:val="ListBullet"/>
            </w:pPr>
            <w:r w:rsidRPr="00742DBD">
              <w:t>OU cliquez sur Afficher l'orthographe dans la barre d'outils.</w:t>
            </w:r>
          </w:p>
          <w:p w:rsidR="00742DBD" w:rsidRPr="00742DBD" w:rsidRDefault="00742DBD" w:rsidP="00742DBD">
            <w:pPr>
              <w:pStyle w:val="Heading4"/>
            </w:pPr>
            <w:r>
              <w:t xml:space="preserve">Vagues </w:t>
            </w:r>
            <w:r w:rsidRPr="00742DBD">
              <w:t>rouges</w:t>
            </w:r>
          </w:p>
          <w:p w:rsidR="00742DBD" w:rsidRPr="00742DBD" w:rsidRDefault="00742DBD" w:rsidP="00742DBD">
            <w:pPr>
              <w:pStyle w:val="BodyText"/>
            </w:pPr>
            <w:r w:rsidRPr="00742DBD">
              <w:t xml:space="preserve">Un </w:t>
            </w:r>
            <w:r>
              <w:t xml:space="preserve">vague </w:t>
            </w:r>
            <w:r w:rsidRPr="00742DBD">
              <w:t xml:space="preserve">rouge s'affiche sur les mots qui sont incorrects ou qui, selon les calculs de Paratext, sont probablement incorrects. </w:t>
            </w:r>
          </w:p>
          <w:p w:rsidR="00742DBD" w:rsidRPr="00742DBD" w:rsidRDefault="00742DBD" w:rsidP="00742DBD">
            <w:pPr>
              <w:pStyle w:val="Heading4"/>
            </w:pPr>
            <w:r>
              <w:t>Vagues</w:t>
            </w:r>
            <w:r w:rsidRPr="00742DBD">
              <w:t xml:space="preserve"> gris</w:t>
            </w:r>
          </w:p>
          <w:p w:rsidR="00742DBD" w:rsidRPr="00742DBD" w:rsidRDefault="00742DBD" w:rsidP="00742DBD">
            <w:pPr>
              <w:pStyle w:val="BodyText"/>
            </w:pPr>
            <w:r w:rsidRPr="00742DBD">
              <w:t xml:space="preserve">Le gris indique que Paratext ne sait rien de l'état de l'orthographe et ne peut pas déterminer si elle est suspecte. </w:t>
            </w:r>
          </w:p>
          <w:p w:rsidR="00742DBD" w:rsidRPr="00742DBD" w:rsidRDefault="00742DBD" w:rsidP="00742DBD">
            <w:pPr>
              <w:pStyle w:val="BodyText"/>
            </w:pPr>
            <w:r w:rsidRPr="00742DBD">
              <w:lastRenderedPageBreak/>
              <w:t xml:space="preserve">Ces mots sont tous indécis. </w:t>
            </w:r>
          </w:p>
          <w:p w:rsidR="00742DBD" w:rsidRPr="00742DBD" w:rsidRDefault="00742DBD" w:rsidP="00742DBD">
            <w:pPr>
              <w:pStyle w:val="Heading4"/>
            </w:pPr>
            <w:r w:rsidRPr="00742DBD">
              <w:t>Enregistrer l'orthographe correcte</w:t>
            </w:r>
          </w:p>
          <w:p w:rsidR="00742DBD" w:rsidRPr="00742DBD" w:rsidRDefault="00742DBD" w:rsidP="00742DBD">
            <w:pPr>
              <w:pStyle w:val="BodyText"/>
            </w:pPr>
            <w:r w:rsidRPr="00742DBD">
              <w:t xml:space="preserve">Si l'orthographe est incorrecte, il est utile que Paratext enregistre la correction. </w:t>
            </w:r>
          </w:p>
          <w:p w:rsidR="00742DBD" w:rsidRPr="00742DBD" w:rsidRDefault="00742DBD" w:rsidP="00742DBD">
            <w:pPr>
              <w:pStyle w:val="ListBullet"/>
            </w:pPr>
            <w:r w:rsidRPr="00742DBD">
              <w:t xml:space="preserve">Faites un clic droit sur le mot. </w:t>
            </w:r>
          </w:p>
          <w:p w:rsidR="00742DBD" w:rsidRPr="00742DBD" w:rsidRDefault="00742DBD" w:rsidP="00742DBD">
            <w:pPr>
              <w:pStyle w:val="ListResult"/>
              <w:rPr>
                <w:lang w:val="fr-FR"/>
              </w:rPr>
            </w:pPr>
            <w:r w:rsidRPr="00742DBD">
              <w:rPr>
                <w:lang w:val="fr-FR"/>
              </w:rPr>
              <w:t>La boîte de dialogue Corriger l'orthographe s'</w:t>
            </w:r>
            <w:r w:rsidRPr="00742DBD">
              <w:rPr>
                <w:lang w:val="fr-FR"/>
              </w:rPr>
              <w:t>affiche</w:t>
            </w:r>
            <w:r w:rsidRPr="00742DBD">
              <w:rPr>
                <w:lang w:val="fr-FR"/>
              </w:rPr>
              <w:t xml:space="preserve">. </w:t>
            </w:r>
          </w:p>
          <w:p w:rsidR="00742DBD" w:rsidRPr="00742DBD" w:rsidRDefault="00742DBD" w:rsidP="00742DBD">
            <w:pPr>
              <w:pStyle w:val="ListBullet"/>
            </w:pPr>
            <w:r w:rsidRPr="00742DBD">
              <w:t xml:space="preserve">Sélectionnez l'une des orthographes proposées ou tapez dans la case </w:t>
            </w:r>
            <w:r w:rsidRPr="00F934A0">
              <w:rPr>
                <w:rStyle w:val="UserInterface"/>
                <w:b w:val="0"/>
                <w:bCs/>
                <w:i/>
                <w:iCs/>
              </w:rPr>
              <w:t xml:space="preserve">Orthographe correcte. </w:t>
            </w:r>
          </w:p>
          <w:p w:rsidR="00742DBD" w:rsidRPr="00742DBD" w:rsidRDefault="00742DBD" w:rsidP="00742DBD">
            <w:pPr>
              <w:pStyle w:val="ListBullet"/>
            </w:pPr>
            <w:r w:rsidRPr="00742DBD">
              <w:t xml:space="preserve">Pour effectuer la modification, cliquez sur </w:t>
            </w:r>
            <w:r w:rsidRPr="00742DBD">
              <w:rPr>
                <w:rStyle w:val="UserInterface"/>
              </w:rPr>
              <w:t>OK</w:t>
            </w:r>
            <w:r w:rsidRPr="00742DBD">
              <w:t xml:space="preserve">. </w:t>
            </w:r>
          </w:p>
          <w:p w:rsidR="00742DBD" w:rsidRPr="00742DBD" w:rsidRDefault="00742DBD" w:rsidP="00742DBD">
            <w:pPr>
              <w:pStyle w:val="ListResult"/>
            </w:pPr>
            <w:r w:rsidRPr="00742DBD">
              <w:t xml:space="preserve">Paratext enregistrera la nouvelle orthographe comme correcte, définira l'ancienne orthographe comme incorrecte, enregistrera la correction ET proposera d'effectuer le changement à tous les autres endroits où l'ancienne orthographe est utilisée. </w:t>
            </w:r>
          </w:p>
          <w:p w:rsidR="00742DBD" w:rsidRPr="00742DBD" w:rsidRDefault="000246D1" w:rsidP="00742DBD">
            <w:pPr>
              <w:pStyle w:val="Heading4"/>
            </w:pPr>
            <w:r>
              <w:t>Retire</w:t>
            </w:r>
            <w:r w:rsidR="007B1F38">
              <w:t>r</w:t>
            </w:r>
            <w:r w:rsidR="00742DBD" w:rsidRPr="00742DBD">
              <w:t xml:space="preserve"> un </w:t>
            </w:r>
            <w:r w:rsidR="00742DBD">
              <w:t>vague</w:t>
            </w:r>
            <w:r w:rsidR="00742DBD" w:rsidRPr="00742DBD">
              <w:t xml:space="preserve"> </w:t>
            </w:r>
          </w:p>
          <w:p w:rsidR="00742DBD" w:rsidRPr="00742DBD" w:rsidRDefault="00742DBD" w:rsidP="00742DBD">
            <w:pPr>
              <w:pStyle w:val="ListBullet"/>
            </w:pPr>
            <w:r w:rsidRPr="00742DBD">
              <w:t xml:space="preserve">Faites un clic droit sur le mot. </w:t>
            </w:r>
          </w:p>
          <w:p w:rsidR="00742DBD" w:rsidRPr="00742DBD" w:rsidRDefault="00742DBD" w:rsidP="00742DBD">
            <w:pPr>
              <w:pStyle w:val="ListResult"/>
            </w:pPr>
            <w:r w:rsidRPr="00742DBD">
              <w:t>La boîte de dialogue Correction de l'orthographe s'ouvre</w:t>
            </w:r>
          </w:p>
          <w:p w:rsidR="00742DBD" w:rsidRPr="00742DBD" w:rsidRDefault="00742DBD" w:rsidP="00742DBD">
            <w:pPr>
              <w:pStyle w:val="ListBullet"/>
            </w:pPr>
            <w:r w:rsidRPr="00742DBD">
              <w:t xml:space="preserve">Cliquez sur </w:t>
            </w:r>
            <w:r w:rsidRPr="00742DBD">
              <w:rPr>
                <w:rStyle w:val="UserInterface"/>
              </w:rPr>
              <w:t>OK</w:t>
            </w:r>
            <w:r w:rsidRPr="00742DBD">
              <w:t xml:space="preserve">. </w:t>
            </w:r>
          </w:p>
          <w:p w:rsidR="00742DBD" w:rsidRPr="00742DBD" w:rsidRDefault="00742DBD" w:rsidP="00186878">
            <w:pPr>
              <w:pStyle w:val="ListResult"/>
            </w:pPr>
            <w:r w:rsidRPr="00742DBD">
              <w:t xml:space="preserve">Paratext enregistre le nouvel état et supprime le </w:t>
            </w:r>
            <w:r>
              <w:t>vague</w:t>
            </w:r>
            <w:r w:rsidRPr="00742DBD">
              <w:t xml:space="preserve">. </w:t>
            </w:r>
          </w:p>
          <w:p w:rsidR="00742DBD" w:rsidRPr="00742DBD" w:rsidRDefault="00742DBD" w:rsidP="00186878">
            <w:pPr>
              <w:pStyle w:val="Heading4"/>
            </w:pPr>
            <w:r w:rsidRPr="00742DBD">
              <w:lastRenderedPageBreak/>
              <w:t>Menu de clic droit</w:t>
            </w:r>
          </w:p>
          <w:p w:rsidR="00742DBD" w:rsidRPr="00742DBD" w:rsidRDefault="00742DBD" w:rsidP="00186878">
            <w:pPr>
              <w:pStyle w:val="ListBullet"/>
            </w:pPr>
            <w:r w:rsidRPr="00742DBD">
              <w:t xml:space="preserve">Cliquez avec le bouton droit de la souris sur un </w:t>
            </w:r>
            <w:r>
              <w:t>vague</w:t>
            </w:r>
            <w:r w:rsidRPr="00742DBD">
              <w:t xml:space="preserve"> une deuxième fois pour obtenir le menu.</w:t>
            </w:r>
          </w:p>
          <w:p w:rsidR="00742DBD" w:rsidRPr="00742DBD" w:rsidRDefault="00742DBD" w:rsidP="00186878">
            <w:pPr>
              <w:pStyle w:val="ListBullet"/>
            </w:pPr>
            <w:r w:rsidRPr="00742DBD">
              <w:t xml:space="preserve">Si vous voulez la boîte de dialogue "Corriger l'orthographe", il suffit de cliquer à nouveau sur le mot avec le bouton droit de la souris. </w:t>
            </w:r>
          </w:p>
          <w:p w:rsidR="00742DBD" w:rsidRPr="00742DBD" w:rsidRDefault="00742DBD" w:rsidP="00186878">
            <w:pPr>
              <w:pStyle w:val="ListBullet"/>
            </w:pPr>
            <w:r w:rsidRPr="00742DBD">
              <w:t xml:space="preserve">Cliquez avec le bouton droit de la souris sur le mot, choisissez Orthographe pour ouvrir la boîte de dialogue Corriger l'orthographe de ce mot. </w:t>
            </w:r>
          </w:p>
          <w:p w:rsidR="0074608B" w:rsidRPr="00742DBD" w:rsidRDefault="0074608B" w:rsidP="00742DBD">
            <w:pPr>
              <w:pStyle w:val="BodyText"/>
            </w:pPr>
          </w:p>
        </w:tc>
      </w:tr>
    </w:tbl>
    <w:p w:rsidR="00594A31" w:rsidRPr="00742DBD" w:rsidRDefault="00594A31" w:rsidP="0028590C">
      <w:pPr>
        <w:pStyle w:val="BodyText"/>
      </w:pPr>
      <w:bookmarkStart w:id="0" w:name="_GoBack"/>
      <w:bookmarkEnd w:id="0"/>
    </w:p>
    <w:sectPr w:rsidR="00594A31" w:rsidRPr="00742DBD" w:rsidSect="00C2120B">
      <w:pgSz w:w="8391" w:h="11906" w:code="1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oulos SIL">
    <w:panose1 w:val="02000500070000020004"/>
    <w:charset w:val="00"/>
    <w:family w:val="auto"/>
    <w:pitch w:val="variable"/>
    <w:sig w:usb0="A00002FF" w:usb1="5200E1FF" w:usb2="02000029" w:usb3="00000000" w:csb0="00000197"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haris SIL Compact">
    <w:panose1 w:val="02000500060000020004"/>
    <w:charset w:val="00"/>
    <w:family w:val="auto"/>
    <w:pitch w:val="variable"/>
    <w:sig w:usb0="A00002FF" w:usb1="5200E1FF" w:usb2="02000029" w:usb3="00000000" w:csb0="00000197"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060F7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012D2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3A23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CC57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F5E53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AE4B4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94A8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EAE00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EE4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A2886A"/>
    <w:lvl w:ilvl="0">
      <w:start w:val="1"/>
      <w:numFmt w:val="bullet"/>
      <w:pStyle w:val="ListBullet"/>
      <w:lvlText w:val=""/>
      <w:lvlJc w:val="left"/>
      <w:pPr>
        <w:tabs>
          <w:tab w:val="num" w:pos="360"/>
        </w:tabs>
        <w:ind w:left="360" w:hanging="360"/>
      </w:pPr>
      <w:rPr>
        <w:rFonts w:ascii="Symbol" w:hAnsi="Symbol" w:hint="default"/>
        <w:lang w:val="en-AU"/>
      </w:rPr>
    </w:lvl>
  </w:abstractNum>
  <w:abstractNum w:abstractNumId="10" w15:restartNumberingAfterBreak="0">
    <w:nsid w:val="02A111F1"/>
    <w:multiLevelType w:val="hybridMultilevel"/>
    <w:tmpl w:val="1340F9C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5772A47"/>
    <w:multiLevelType w:val="hybridMultilevel"/>
    <w:tmpl w:val="4A04F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9936545"/>
    <w:multiLevelType w:val="hybridMultilevel"/>
    <w:tmpl w:val="9B0CC4FA"/>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3" w15:restartNumberingAfterBreak="0">
    <w:nsid w:val="1D352D13"/>
    <w:multiLevelType w:val="multilevel"/>
    <w:tmpl w:val="D8467A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F483EB3"/>
    <w:multiLevelType w:val="hybridMultilevel"/>
    <w:tmpl w:val="4A04F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5F86159"/>
    <w:multiLevelType w:val="hybridMultilevel"/>
    <w:tmpl w:val="DFB847B6"/>
    <w:lvl w:ilvl="0" w:tplc="663CA166">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630489B"/>
    <w:multiLevelType w:val="hybridMultilevel"/>
    <w:tmpl w:val="560C6392"/>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7" w15:restartNumberingAfterBreak="0">
    <w:nsid w:val="2A885D3D"/>
    <w:multiLevelType w:val="hybridMultilevel"/>
    <w:tmpl w:val="6268AB9C"/>
    <w:lvl w:ilvl="0" w:tplc="A1ACDA7C">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64652B7"/>
    <w:multiLevelType w:val="hybridMultilevel"/>
    <w:tmpl w:val="DB6E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B46DE"/>
    <w:multiLevelType w:val="hybridMultilevel"/>
    <w:tmpl w:val="EFA4EA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3D45D39"/>
    <w:multiLevelType w:val="hybridMultilevel"/>
    <w:tmpl w:val="35F07F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D492BAC"/>
    <w:multiLevelType w:val="hybridMultilevel"/>
    <w:tmpl w:val="05C25798"/>
    <w:lvl w:ilvl="0" w:tplc="0EFC31A6">
      <w:start w:val="7"/>
      <w:numFmt w:val="bullet"/>
      <w:lvlText w:val="-"/>
      <w:lvlJc w:val="left"/>
      <w:pPr>
        <w:ind w:left="720" w:hanging="360"/>
      </w:pPr>
      <w:rPr>
        <w:rFonts w:ascii="Times New Roman" w:eastAsia="SimSu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2607627"/>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395C9A"/>
    <w:multiLevelType w:val="hybridMultilevel"/>
    <w:tmpl w:val="ADA63C6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4" w15:restartNumberingAfterBreak="0">
    <w:nsid w:val="65FF21CE"/>
    <w:multiLevelType w:val="multilevel"/>
    <w:tmpl w:val="A476EEA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rPr>
        <w:lang w:val="en-US"/>
      </w:rPr>
    </w:lvl>
    <w:lvl w:ilvl="3">
      <w:start w:val="1"/>
      <w:numFmt w:val="decimal"/>
      <w:pStyle w:val="ListProcedure"/>
      <w:lvlText w:val="%4."/>
      <w:lvlJc w:val="left"/>
      <w:pPr>
        <w:tabs>
          <w:tab w:val="num" w:pos="360"/>
        </w:tabs>
        <w:ind w:left="360" w:hanging="360"/>
      </w:pPr>
    </w:lvl>
    <w:lvl w:ilvl="4">
      <w:start w:val="1"/>
      <w:numFmt w:val="lowerLetter"/>
      <w:pStyle w:val="ListProcedure2"/>
      <w:lvlText w:val="%5."/>
      <w:lvlJc w:val="left"/>
      <w:pPr>
        <w:tabs>
          <w:tab w:val="num" w:pos="720"/>
        </w:tabs>
        <w:ind w:left="72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699C46F9"/>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2230923"/>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4"/>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2"/>
  </w:num>
  <w:num w:numId="16">
    <w:abstractNumId w:val="23"/>
  </w:num>
  <w:num w:numId="17">
    <w:abstractNumId w:val="25"/>
  </w:num>
  <w:num w:numId="18">
    <w:abstractNumId w:val="26"/>
  </w:num>
  <w:num w:numId="19">
    <w:abstractNumId w:val="20"/>
  </w:num>
  <w:num w:numId="20">
    <w:abstractNumId w:val="10"/>
  </w:num>
  <w:num w:numId="21">
    <w:abstractNumId w:val="11"/>
  </w:num>
  <w:num w:numId="22">
    <w:abstractNumId w:val="12"/>
  </w:num>
  <w:num w:numId="23">
    <w:abstractNumId w:val="16"/>
  </w:num>
  <w:num w:numId="24">
    <w:abstractNumId w:val="14"/>
  </w:num>
  <w:num w:numId="25">
    <w:abstractNumId w:val="21"/>
  </w:num>
  <w:num w:numId="26">
    <w:abstractNumId w:val="19"/>
  </w:num>
  <w:num w:numId="27">
    <w:abstractNumId w:val="1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wsjA2M7I0MzA0NjFQ0lEKTi0uzszPAykwrgUAmVbduSwAAAA="/>
  </w:docVars>
  <w:rsids>
    <w:rsidRoot w:val="0028590C"/>
    <w:rsid w:val="000246D1"/>
    <w:rsid w:val="00047F01"/>
    <w:rsid w:val="000919EC"/>
    <w:rsid w:val="00117944"/>
    <w:rsid w:val="00140F5F"/>
    <w:rsid w:val="001518E1"/>
    <w:rsid w:val="00170A41"/>
    <w:rsid w:val="00174A87"/>
    <w:rsid w:val="00186878"/>
    <w:rsid w:val="00207957"/>
    <w:rsid w:val="00235973"/>
    <w:rsid w:val="0028590C"/>
    <w:rsid w:val="00343272"/>
    <w:rsid w:val="003655A0"/>
    <w:rsid w:val="004E112A"/>
    <w:rsid w:val="004F73C6"/>
    <w:rsid w:val="0052314C"/>
    <w:rsid w:val="00553BE7"/>
    <w:rsid w:val="00554AA0"/>
    <w:rsid w:val="00594A31"/>
    <w:rsid w:val="005D55A2"/>
    <w:rsid w:val="00605490"/>
    <w:rsid w:val="00671D67"/>
    <w:rsid w:val="006E23C0"/>
    <w:rsid w:val="006E5B5B"/>
    <w:rsid w:val="00742DBD"/>
    <w:rsid w:val="0074608B"/>
    <w:rsid w:val="007474FD"/>
    <w:rsid w:val="007B1F38"/>
    <w:rsid w:val="007C601A"/>
    <w:rsid w:val="007E15C8"/>
    <w:rsid w:val="008A448C"/>
    <w:rsid w:val="008D331B"/>
    <w:rsid w:val="008F1FA7"/>
    <w:rsid w:val="009B151A"/>
    <w:rsid w:val="00A1247E"/>
    <w:rsid w:val="00A62A69"/>
    <w:rsid w:val="00A83D6A"/>
    <w:rsid w:val="00A94558"/>
    <w:rsid w:val="00AA6468"/>
    <w:rsid w:val="00B96533"/>
    <w:rsid w:val="00C2120B"/>
    <w:rsid w:val="00C741CB"/>
    <w:rsid w:val="00CA7597"/>
    <w:rsid w:val="00CC3233"/>
    <w:rsid w:val="00D023C2"/>
    <w:rsid w:val="00D11B4F"/>
    <w:rsid w:val="00D231B1"/>
    <w:rsid w:val="00D3522E"/>
    <w:rsid w:val="00D35B83"/>
    <w:rsid w:val="00D60014"/>
    <w:rsid w:val="00D619C9"/>
    <w:rsid w:val="00D63BA5"/>
    <w:rsid w:val="00D73417"/>
    <w:rsid w:val="00D9382F"/>
    <w:rsid w:val="00DA5359"/>
    <w:rsid w:val="00DF4425"/>
    <w:rsid w:val="00E117E7"/>
    <w:rsid w:val="00EA2C02"/>
    <w:rsid w:val="00EC4D56"/>
    <w:rsid w:val="00ED3CBE"/>
    <w:rsid w:val="00ED52E3"/>
    <w:rsid w:val="00ED5916"/>
    <w:rsid w:val="00EE29F3"/>
    <w:rsid w:val="00EE2B70"/>
    <w:rsid w:val="00F030AF"/>
    <w:rsid w:val="00F03EEE"/>
    <w:rsid w:val="00F2162B"/>
    <w:rsid w:val="00F40823"/>
    <w:rsid w:val="00F71FC1"/>
    <w:rsid w:val="00F72750"/>
    <w:rsid w:val="00F85386"/>
    <w:rsid w:val="00F934A0"/>
    <w:rsid w:val="00F9465D"/>
    <w:rsid w:val="00FA7039"/>
    <w:rsid w:val="00FB274C"/>
    <w:rsid w:val="00FE4547"/>
    <w:rsid w:val="00FF53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9324"/>
  <w15:chartTrackingRefBased/>
  <w15:docId w15:val="{717FAEDC-5FD1-4A7D-BC21-DDCB8E8DA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039"/>
    <w:pPr>
      <w:spacing w:after="0" w:line="240" w:lineRule="auto"/>
    </w:pPr>
    <w:rPr>
      <w:rFonts w:ascii="Times New Roman" w:eastAsia="SimSun" w:hAnsi="Times New Roman" w:cs="Times New Roman"/>
      <w:szCs w:val="24"/>
      <w:lang w:val="fr-FR"/>
    </w:rPr>
  </w:style>
  <w:style w:type="paragraph" w:styleId="Heading1">
    <w:name w:val="heading 1"/>
    <w:basedOn w:val="Normal"/>
    <w:next w:val="BodyText"/>
    <w:link w:val="Heading1Char"/>
    <w:qFormat/>
    <w:rsid w:val="00FA7039"/>
    <w:pPr>
      <w:keepNext/>
      <w:keepLines/>
      <w:pageBreakBefore/>
      <w:numPr>
        <w:numId w:val="13"/>
      </w:numPr>
      <w:spacing w:after="240"/>
      <w:outlineLvl w:val="0"/>
    </w:pPr>
    <w:rPr>
      <w:rFonts w:cs="Arial"/>
      <w:b/>
      <w:bCs/>
      <w:kern w:val="28"/>
      <w:sz w:val="48"/>
      <w:szCs w:val="32"/>
      <w:lang w:val="en-AU"/>
    </w:rPr>
  </w:style>
  <w:style w:type="paragraph" w:styleId="Heading2">
    <w:name w:val="heading 2"/>
    <w:basedOn w:val="Normal"/>
    <w:next w:val="BodyText"/>
    <w:link w:val="Heading2Char"/>
    <w:qFormat/>
    <w:rsid w:val="00FA7039"/>
    <w:pPr>
      <w:keepNext/>
      <w:keepLines/>
      <w:numPr>
        <w:ilvl w:val="1"/>
        <w:numId w:val="13"/>
      </w:numPr>
      <w:spacing w:before="240" w:after="120"/>
      <w:outlineLvl w:val="1"/>
    </w:pPr>
    <w:rPr>
      <w:rFonts w:cs="Arial"/>
      <w:b/>
      <w:bCs/>
      <w:iCs/>
      <w:kern w:val="28"/>
      <w:sz w:val="28"/>
      <w:szCs w:val="28"/>
    </w:rPr>
  </w:style>
  <w:style w:type="paragraph" w:styleId="Heading3">
    <w:name w:val="heading 3"/>
    <w:basedOn w:val="Normal"/>
    <w:next w:val="BodyText"/>
    <w:link w:val="Heading3Char"/>
    <w:qFormat/>
    <w:rsid w:val="00FA7039"/>
    <w:pPr>
      <w:keepNext/>
      <w:keepLines/>
      <w:numPr>
        <w:ilvl w:val="2"/>
        <w:numId w:val="13"/>
      </w:numPr>
      <w:spacing w:before="240" w:after="120"/>
      <w:outlineLvl w:val="2"/>
    </w:pPr>
    <w:rPr>
      <w:rFonts w:cs="Arial"/>
      <w:i/>
      <w:iCs/>
      <w:kern w:val="28"/>
      <w:szCs w:val="26"/>
      <w:lang w:val="en-AU"/>
    </w:rPr>
  </w:style>
  <w:style w:type="paragraph" w:styleId="Heading4">
    <w:name w:val="heading 4"/>
    <w:basedOn w:val="Normal"/>
    <w:next w:val="BodyText"/>
    <w:link w:val="Heading4Char"/>
    <w:qFormat/>
    <w:rsid w:val="00FA7039"/>
    <w:pPr>
      <w:keepNext/>
      <w:keepLines/>
      <w:pBdr>
        <w:top w:val="single" w:sz="4" w:space="3" w:color="auto"/>
      </w:pBdr>
      <w:spacing w:before="240" w:after="120"/>
      <w:outlineLvl w:val="3"/>
    </w:pPr>
    <w:rPr>
      <w:b/>
      <w:bCs/>
      <w:szCs w:val="28"/>
    </w:rPr>
  </w:style>
  <w:style w:type="character" w:default="1" w:styleId="DefaultParagraphFont">
    <w:name w:val="Default Paragraph Font"/>
    <w:uiPriority w:val="1"/>
    <w:unhideWhenUsed/>
    <w:rsid w:val="00FA70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7039"/>
  </w:style>
  <w:style w:type="character" w:customStyle="1" w:styleId="Heading1Char">
    <w:name w:val="Heading 1 Char"/>
    <w:basedOn w:val="DefaultParagraphFont"/>
    <w:link w:val="Heading1"/>
    <w:rsid w:val="00FA7039"/>
    <w:rPr>
      <w:rFonts w:ascii="Times New Roman" w:eastAsia="SimSun" w:hAnsi="Times New Roman" w:cs="Arial"/>
      <w:b/>
      <w:bCs/>
      <w:kern w:val="28"/>
      <w:sz w:val="48"/>
      <w:szCs w:val="32"/>
      <w:lang w:val="en-AU"/>
    </w:rPr>
  </w:style>
  <w:style w:type="paragraph" w:styleId="BodyText">
    <w:name w:val="Body Text"/>
    <w:basedOn w:val="Normal"/>
    <w:link w:val="BodyTextChar"/>
    <w:uiPriority w:val="99"/>
    <w:rsid w:val="00FA7039"/>
    <w:pPr>
      <w:spacing w:after="120"/>
    </w:pPr>
    <w:rPr>
      <w:rFonts w:eastAsia="Times New Roman"/>
    </w:rPr>
  </w:style>
  <w:style w:type="character" w:customStyle="1" w:styleId="BodyTextChar">
    <w:name w:val="Body Text Char"/>
    <w:basedOn w:val="DefaultParagraphFont"/>
    <w:link w:val="BodyText"/>
    <w:uiPriority w:val="99"/>
    <w:rsid w:val="00FA7039"/>
    <w:rPr>
      <w:rFonts w:ascii="Times New Roman" w:eastAsia="Times New Roman" w:hAnsi="Times New Roman" w:cs="Times New Roman"/>
      <w:szCs w:val="24"/>
      <w:lang w:val="fr-FR"/>
    </w:rPr>
  </w:style>
  <w:style w:type="paragraph" w:styleId="HTMLPreformatted">
    <w:name w:val="HTML Preformatted"/>
    <w:basedOn w:val="Normal"/>
    <w:link w:val="HTMLPreformattedChar"/>
    <w:uiPriority w:val="99"/>
    <w:semiHidden/>
    <w:unhideWhenUsed/>
    <w:rsid w:val="00FA7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FA7039"/>
    <w:rPr>
      <w:rFonts w:ascii="Courier New" w:eastAsia="Times New Roman" w:hAnsi="Courier New" w:cs="Courier New"/>
      <w:sz w:val="20"/>
      <w:szCs w:val="20"/>
      <w:lang w:val="en-AU" w:eastAsia="en-AU"/>
    </w:rPr>
  </w:style>
  <w:style w:type="table" w:styleId="TableGrid">
    <w:name w:val="Table Grid"/>
    <w:basedOn w:val="TableNormal"/>
    <w:uiPriority w:val="39"/>
    <w:rsid w:val="00FA7039"/>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FA7039"/>
    <w:rPr>
      <w:rFonts w:ascii="Times New Roman" w:eastAsia="SimSun" w:hAnsi="Times New Roman" w:cs="Arial"/>
      <w:b/>
      <w:bCs/>
      <w:iCs/>
      <w:kern w:val="28"/>
      <w:sz w:val="28"/>
      <w:szCs w:val="28"/>
      <w:lang w:val="fr-FR"/>
    </w:rPr>
  </w:style>
  <w:style w:type="character" w:customStyle="1" w:styleId="Heading3Char">
    <w:name w:val="Heading 3 Char"/>
    <w:basedOn w:val="DefaultParagraphFont"/>
    <w:link w:val="Heading3"/>
    <w:rsid w:val="00FA7039"/>
    <w:rPr>
      <w:rFonts w:ascii="Times New Roman" w:eastAsia="SimSun" w:hAnsi="Times New Roman" w:cs="Arial"/>
      <w:i/>
      <w:iCs/>
      <w:kern w:val="28"/>
      <w:szCs w:val="26"/>
      <w:lang w:val="en-AU"/>
    </w:rPr>
  </w:style>
  <w:style w:type="character" w:customStyle="1" w:styleId="Heading4Char">
    <w:name w:val="Heading 4 Char"/>
    <w:basedOn w:val="DefaultParagraphFont"/>
    <w:link w:val="Heading4"/>
    <w:rsid w:val="00FA7039"/>
    <w:rPr>
      <w:rFonts w:ascii="Times New Roman" w:eastAsia="SimSun" w:hAnsi="Times New Roman" w:cs="Times New Roman"/>
      <w:b/>
      <w:bCs/>
      <w:szCs w:val="28"/>
      <w:lang w:val="fr-FR"/>
    </w:rPr>
  </w:style>
  <w:style w:type="character" w:styleId="BookTitle">
    <w:name w:val="Book Title"/>
    <w:basedOn w:val="DefaultParagraphFont"/>
    <w:qFormat/>
    <w:rsid w:val="00FA7039"/>
    <w:rPr>
      <w:i/>
    </w:rPr>
  </w:style>
  <w:style w:type="paragraph" w:customStyle="1" w:styleId="Callout">
    <w:name w:val="Callout"/>
    <w:basedOn w:val="Normal"/>
    <w:rsid w:val="00FA7039"/>
    <w:rPr>
      <w:rFonts w:ascii="Arial" w:hAnsi="Arial"/>
      <w:sz w:val="20"/>
    </w:rPr>
  </w:style>
  <w:style w:type="paragraph" w:customStyle="1" w:styleId="Copyright">
    <w:name w:val="Copyright"/>
    <w:basedOn w:val="Normal"/>
    <w:next w:val="SpaceSingle"/>
    <w:rsid w:val="00FA7039"/>
    <w:pPr>
      <w:keepLines/>
      <w:jc w:val="center"/>
    </w:pPr>
    <w:rPr>
      <w:sz w:val="18"/>
    </w:rPr>
  </w:style>
  <w:style w:type="paragraph" w:customStyle="1" w:styleId="SpaceSingle">
    <w:name w:val="Space Single"/>
    <w:basedOn w:val="Normal"/>
    <w:link w:val="SpaceSingleChar"/>
    <w:rsid w:val="00FA7039"/>
    <w:pPr>
      <w:spacing w:line="240" w:lineRule="exact"/>
    </w:pPr>
  </w:style>
  <w:style w:type="character" w:customStyle="1" w:styleId="SpaceSingleChar">
    <w:name w:val="Space Single Char"/>
    <w:link w:val="SpaceSingle"/>
    <w:rsid w:val="00FA7039"/>
    <w:rPr>
      <w:rFonts w:ascii="Times New Roman" w:eastAsia="SimSun" w:hAnsi="Times New Roman" w:cs="Times New Roman"/>
      <w:szCs w:val="24"/>
      <w:lang w:val="fr-FR"/>
    </w:rPr>
  </w:style>
  <w:style w:type="character" w:customStyle="1" w:styleId="DefinedWord">
    <w:name w:val="Defined Word"/>
    <w:basedOn w:val="DefaultParagraphFont"/>
    <w:rsid w:val="00FA7039"/>
    <w:rPr>
      <w:i/>
    </w:rPr>
  </w:style>
  <w:style w:type="character" w:styleId="Emphasis">
    <w:name w:val="Emphasis"/>
    <w:basedOn w:val="DefaultParagraphFont"/>
    <w:qFormat/>
    <w:rsid w:val="00FA7039"/>
    <w:rPr>
      <w:i/>
      <w:iCs/>
    </w:rPr>
  </w:style>
  <w:style w:type="character" w:customStyle="1" w:styleId="FileName">
    <w:name w:val="File Name"/>
    <w:basedOn w:val="DefaultParagraphFont"/>
    <w:rsid w:val="00FA7039"/>
    <w:rPr>
      <w:rFonts w:ascii="Arial" w:hAnsi="Arial"/>
      <w:sz w:val="22"/>
    </w:rPr>
  </w:style>
  <w:style w:type="paragraph" w:styleId="Footer">
    <w:name w:val="footer"/>
    <w:basedOn w:val="Normal"/>
    <w:link w:val="FooterChar"/>
    <w:rsid w:val="00FA7039"/>
    <w:pPr>
      <w:pBdr>
        <w:top w:val="single" w:sz="4" w:space="1" w:color="auto"/>
      </w:pBdr>
      <w:tabs>
        <w:tab w:val="right" w:pos="9360"/>
        <w:tab w:val="right" w:pos="14400"/>
        <w:tab w:val="right" w:pos="18720"/>
      </w:tabs>
    </w:pPr>
    <w:rPr>
      <w:sz w:val="18"/>
    </w:rPr>
  </w:style>
  <w:style w:type="character" w:customStyle="1" w:styleId="FooterChar">
    <w:name w:val="Footer Char"/>
    <w:basedOn w:val="DefaultParagraphFont"/>
    <w:link w:val="Footer"/>
    <w:rsid w:val="00FA7039"/>
    <w:rPr>
      <w:rFonts w:ascii="Times New Roman" w:eastAsia="SimSun" w:hAnsi="Times New Roman" w:cs="Times New Roman"/>
      <w:sz w:val="18"/>
      <w:szCs w:val="24"/>
      <w:lang w:val="fr-FR"/>
    </w:rPr>
  </w:style>
  <w:style w:type="paragraph" w:styleId="Header">
    <w:name w:val="header"/>
    <w:basedOn w:val="Normal"/>
    <w:link w:val="HeaderChar"/>
    <w:rsid w:val="00FA7039"/>
    <w:pPr>
      <w:pBdr>
        <w:bottom w:val="single" w:sz="4" w:space="1" w:color="auto"/>
      </w:pBdr>
      <w:tabs>
        <w:tab w:val="right" w:pos="9360"/>
        <w:tab w:val="right" w:pos="14400"/>
        <w:tab w:val="right" w:pos="18720"/>
      </w:tabs>
    </w:pPr>
  </w:style>
  <w:style w:type="character" w:customStyle="1" w:styleId="HeaderChar">
    <w:name w:val="Header Char"/>
    <w:basedOn w:val="DefaultParagraphFont"/>
    <w:link w:val="Header"/>
    <w:rsid w:val="00FA7039"/>
    <w:rPr>
      <w:rFonts w:ascii="Times New Roman" w:eastAsia="SimSun" w:hAnsi="Times New Roman" w:cs="Times New Roman"/>
      <w:szCs w:val="24"/>
      <w:lang w:val="fr-FR"/>
    </w:rPr>
  </w:style>
  <w:style w:type="character" w:styleId="Hyperlink">
    <w:name w:val="Hyperlink"/>
    <w:basedOn w:val="DefaultParagraphFont"/>
    <w:uiPriority w:val="99"/>
    <w:rsid w:val="00FA7039"/>
    <w:rPr>
      <w:color w:val="0000FF"/>
      <w:u w:val="single"/>
    </w:rPr>
  </w:style>
  <w:style w:type="paragraph" w:customStyle="1" w:styleId="ImageCentered">
    <w:name w:val="Image Centered"/>
    <w:basedOn w:val="Normal"/>
    <w:next w:val="SpaceSingle"/>
    <w:rsid w:val="00FA7039"/>
    <w:pPr>
      <w:jc w:val="center"/>
    </w:pPr>
  </w:style>
  <w:style w:type="paragraph" w:customStyle="1" w:styleId="ImageLeft">
    <w:name w:val="Image Left"/>
    <w:basedOn w:val="Normal"/>
    <w:next w:val="SpaceSingle"/>
    <w:rsid w:val="00FA7039"/>
  </w:style>
  <w:style w:type="paragraph" w:customStyle="1" w:styleId="ImageRight">
    <w:name w:val="Image Right"/>
    <w:basedOn w:val="Normal"/>
    <w:next w:val="SpaceSingle"/>
    <w:rsid w:val="00FA7039"/>
    <w:pPr>
      <w:jc w:val="right"/>
    </w:pPr>
  </w:style>
  <w:style w:type="character" w:customStyle="1" w:styleId="Keyboard">
    <w:name w:val="Keyboard"/>
    <w:basedOn w:val="DefaultParagraphFont"/>
    <w:rsid w:val="00FA7039"/>
    <w:rPr>
      <w:b/>
    </w:rPr>
  </w:style>
  <w:style w:type="paragraph" w:styleId="List">
    <w:name w:val="List"/>
    <w:basedOn w:val="BodyText"/>
    <w:rsid w:val="00FA7039"/>
    <w:pPr>
      <w:ind w:left="360" w:hanging="360"/>
    </w:pPr>
  </w:style>
  <w:style w:type="paragraph" w:styleId="List2">
    <w:name w:val="List 2"/>
    <w:basedOn w:val="BodyText"/>
    <w:rsid w:val="00FA7039"/>
    <w:pPr>
      <w:ind w:left="720" w:hanging="360"/>
    </w:pPr>
  </w:style>
  <w:style w:type="paragraph" w:styleId="List3">
    <w:name w:val="List 3"/>
    <w:basedOn w:val="BodyText"/>
    <w:rsid w:val="00FA7039"/>
    <w:pPr>
      <w:ind w:left="1080" w:hanging="360"/>
    </w:pPr>
  </w:style>
  <w:style w:type="paragraph" w:styleId="ListBullet">
    <w:name w:val="List Bullet"/>
    <w:basedOn w:val="BodyText"/>
    <w:uiPriority w:val="99"/>
    <w:qFormat/>
    <w:rsid w:val="00FA7039"/>
    <w:pPr>
      <w:numPr>
        <w:numId w:val="3"/>
      </w:numPr>
      <w:tabs>
        <w:tab w:val="clear" w:pos="360"/>
        <w:tab w:val="num" w:pos="1800"/>
      </w:tabs>
      <w:spacing w:after="60"/>
    </w:pPr>
  </w:style>
  <w:style w:type="paragraph" w:styleId="ListBullet2">
    <w:name w:val="List Bullet 2"/>
    <w:basedOn w:val="BodyText"/>
    <w:rsid w:val="00FA7039"/>
    <w:pPr>
      <w:numPr>
        <w:numId w:val="4"/>
      </w:numPr>
    </w:pPr>
  </w:style>
  <w:style w:type="paragraph" w:styleId="ListBullet3">
    <w:name w:val="List Bullet 3"/>
    <w:basedOn w:val="BodyText"/>
    <w:rsid w:val="00FA7039"/>
    <w:pPr>
      <w:numPr>
        <w:numId w:val="5"/>
      </w:numPr>
    </w:pPr>
  </w:style>
  <w:style w:type="paragraph" w:styleId="ListContinue">
    <w:name w:val="List Continue"/>
    <w:basedOn w:val="BodyText"/>
    <w:rsid w:val="00FA7039"/>
    <w:pPr>
      <w:ind w:left="360"/>
    </w:pPr>
  </w:style>
  <w:style w:type="paragraph" w:styleId="ListContinue2">
    <w:name w:val="List Continue 2"/>
    <w:basedOn w:val="BodyText"/>
    <w:rsid w:val="00FA7039"/>
    <w:pPr>
      <w:ind w:left="720"/>
    </w:pPr>
  </w:style>
  <w:style w:type="paragraph" w:styleId="ListContinue3">
    <w:name w:val="List Continue 3"/>
    <w:basedOn w:val="BodyText"/>
    <w:rsid w:val="00FA7039"/>
    <w:pPr>
      <w:ind w:left="1080"/>
    </w:pPr>
  </w:style>
  <w:style w:type="paragraph" w:customStyle="1" w:styleId="ListProcedure">
    <w:name w:val="List Procedure"/>
    <w:basedOn w:val="BodyText"/>
    <w:rsid w:val="00FA7039"/>
    <w:pPr>
      <w:numPr>
        <w:ilvl w:val="3"/>
        <w:numId w:val="13"/>
      </w:numPr>
    </w:pPr>
  </w:style>
  <w:style w:type="paragraph" w:customStyle="1" w:styleId="ListProcedure2">
    <w:name w:val="List Procedure 2"/>
    <w:basedOn w:val="BodyText"/>
    <w:rsid w:val="00FA7039"/>
    <w:pPr>
      <w:numPr>
        <w:ilvl w:val="4"/>
        <w:numId w:val="13"/>
      </w:numPr>
    </w:pPr>
  </w:style>
  <w:style w:type="paragraph" w:customStyle="1" w:styleId="Note">
    <w:name w:val="Note"/>
    <w:basedOn w:val="BodyText"/>
    <w:next w:val="BodyText"/>
    <w:link w:val="NoteChar"/>
    <w:rsid w:val="00FA7039"/>
    <w:pPr>
      <w:keepLines/>
      <w:pBdr>
        <w:top w:val="single" w:sz="12" w:space="3" w:color="auto" w:shadow="1"/>
        <w:left w:val="single" w:sz="12" w:space="3" w:color="auto" w:shadow="1"/>
        <w:bottom w:val="single" w:sz="12" w:space="3" w:color="auto" w:shadow="1"/>
        <w:right w:val="single" w:sz="12" w:space="3" w:color="auto" w:shadow="1"/>
      </w:pBdr>
      <w:ind w:left="170" w:right="170"/>
    </w:pPr>
  </w:style>
  <w:style w:type="character" w:customStyle="1" w:styleId="NoteChar">
    <w:name w:val="Note Char"/>
    <w:basedOn w:val="BodyTextChar"/>
    <w:link w:val="Note"/>
    <w:rsid w:val="00FA7039"/>
    <w:rPr>
      <w:rFonts w:ascii="Times New Roman" w:eastAsia="Times New Roman" w:hAnsi="Times New Roman" w:cs="Times New Roman"/>
      <w:szCs w:val="24"/>
      <w:lang w:val="fr-FR"/>
    </w:rPr>
  </w:style>
  <w:style w:type="character" w:styleId="PageNumber">
    <w:name w:val="page number"/>
    <w:basedOn w:val="DefaultParagraphFont"/>
    <w:rsid w:val="00FA7039"/>
  </w:style>
  <w:style w:type="character" w:customStyle="1" w:styleId="Placeholder">
    <w:name w:val="Placeholder"/>
    <w:basedOn w:val="DefaultParagraphFont"/>
    <w:rsid w:val="00FA7039"/>
    <w:rPr>
      <w:i/>
    </w:rPr>
  </w:style>
  <w:style w:type="paragraph" w:styleId="PlainText">
    <w:name w:val="Plain Text"/>
    <w:basedOn w:val="Normal"/>
    <w:link w:val="PlainTextChar"/>
    <w:rsid w:val="00FA7039"/>
    <w:rPr>
      <w:rFonts w:ascii="Courier New" w:hAnsi="Courier New" w:cs="Courier New"/>
      <w:sz w:val="20"/>
      <w:szCs w:val="20"/>
    </w:rPr>
  </w:style>
  <w:style w:type="character" w:customStyle="1" w:styleId="PlainTextChar">
    <w:name w:val="Plain Text Char"/>
    <w:basedOn w:val="DefaultParagraphFont"/>
    <w:link w:val="PlainText"/>
    <w:rsid w:val="00FA7039"/>
    <w:rPr>
      <w:rFonts w:ascii="Courier New" w:eastAsia="SimSun" w:hAnsi="Courier New" w:cs="Courier New"/>
      <w:sz w:val="20"/>
      <w:szCs w:val="20"/>
      <w:lang w:val="fr-FR"/>
    </w:rPr>
  </w:style>
  <w:style w:type="paragraph" w:customStyle="1" w:styleId="SpaceHalf">
    <w:name w:val="Space Half"/>
    <w:basedOn w:val="Normal"/>
    <w:rsid w:val="00FA7039"/>
    <w:pPr>
      <w:spacing w:line="120" w:lineRule="exact"/>
    </w:pPr>
  </w:style>
  <w:style w:type="character" w:customStyle="1" w:styleId="Vernacular">
    <w:name w:val="Vernacular"/>
    <w:basedOn w:val="DefaultParagraphFont"/>
    <w:rsid w:val="00FA7039"/>
    <w:rPr>
      <w:rFonts w:ascii="Doulos SIL" w:hAnsi="Doulos SIL"/>
    </w:rPr>
  </w:style>
  <w:style w:type="character" w:styleId="Strong">
    <w:name w:val="Strong"/>
    <w:basedOn w:val="DefaultParagraphFont"/>
    <w:qFormat/>
    <w:rsid w:val="00FA7039"/>
    <w:rPr>
      <w:b/>
      <w:bCs/>
    </w:rPr>
  </w:style>
  <w:style w:type="character" w:customStyle="1" w:styleId="Style">
    <w:name w:val="Style"/>
    <w:basedOn w:val="DefaultParagraphFont"/>
    <w:rsid w:val="00FA7039"/>
    <w:rPr>
      <w:i/>
    </w:rPr>
  </w:style>
  <w:style w:type="paragraph" w:styleId="Subtitle">
    <w:name w:val="Subtitle"/>
    <w:basedOn w:val="Normal"/>
    <w:next w:val="SpaceSingle"/>
    <w:link w:val="SubtitleChar"/>
    <w:qFormat/>
    <w:rsid w:val="00FA7039"/>
    <w:pPr>
      <w:keepLines/>
      <w:jc w:val="center"/>
    </w:pPr>
    <w:rPr>
      <w:rFonts w:cs="Arial"/>
      <w:b/>
      <w:kern w:val="28"/>
      <w:sz w:val="48"/>
    </w:rPr>
  </w:style>
  <w:style w:type="character" w:customStyle="1" w:styleId="SubtitleChar">
    <w:name w:val="Subtitle Char"/>
    <w:basedOn w:val="DefaultParagraphFont"/>
    <w:link w:val="Subtitle"/>
    <w:rsid w:val="00FA7039"/>
    <w:rPr>
      <w:rFonts w:ascii="Times New Roman" w:eastAsia="SimSun" w:hAnsi="Times New Roman" w:cs="Arial"/>
      <w:b/>
      <w:kern w:val="28"/>
      <w:sz w:val="48"/>
      <w:szCs w:val="24"/>
      <w:lang w:val="fr-FR"/>
    </w:rPr>
  </w:style>
  <w:style w:type="paragraph" w:customStyle="1" w:styleId="TableHeadingRow">
    <w:name w:val="Table Heading Row"/>
    <w:basedOn w:val="Normal"/>
    <w:next w:val="TableRow"/>
    <w:rsid w:val="00FA7039"/>
    <w:pPr>
      <w:keepNext/>
      <w:spacing w:before="60" w:after="60"/>
    </w:pPr>
    <w:rPr>
      <w:b/>
    </w:rPr>
  </w:style>
  <w:style w:type="paragraph" w:customStyle="1" w:styleId="TableRow">
    <w:name w:val="Table Row"/>
    <w:basedOn w:val="Normal"/>
    <w:rsid w:val="00FA7039"/>
    <w:pPr>
      <w:spacing w:before="60" w:after="60"/>
    </w:pPr>
  </w:style>
  <w:style w:type="paragraph" w:styleId="Title">
    <w:name w:val="Title"/>
    <w:basedOn w:val="Normal"/>
    <w:next w:val="SpaceSingle"/>
    <w:link w:val="TitleChar"/>
    <w:qFormat/>
    <w:rsid w:val="00FA7039"/>
    <w:pPr>
      <w:keepLines/>
      <w:jc w:val="center"/>
    </w:pPr>
    <w:rPr>
      <w:rFonts w:cs="Arial"/>
      <w:b/>
      <w:bCs/>
      <w:kern w:val="28"/>
      <w:sz w:val="96"/>
      <w:szCs w:val="32"/>
    </w:rPr>
  </w:style>
  <w:style w:type="character" w:customStyle="1" w:styleId="TitleChar">
    <w:name w:val="Title Char"/>
    <w:basedOn w:val="DefaultParagraphFont"/>
    <w:link w:val="Title"/>
    <w:rsid w:val="00FA7039"/>
    <w:rPr>
      <w:rFonts w:ascii="Times New Roman" w:eastAsia="SimSun" w:hAnsi="Times New Roman" w:cs="Arial"/>
      <w:b/>
      <w:bCs/>
      <w:kern w:val="28"/>
      <w:sz w:val="96"/>
      <w:szCs w:val="32"/>
      <w:lang w:val="fr-FR"/>
    </w:rPr>
  </w:style>
  <w:style w:type="paragraph" w:styleId="TOC1">
    <w:name w:val="toc 1"/>
    <w:basedOn w:val="Normal"/>
    <w:next w:val="Normal"/>
    <w:uiPriority w:val="39"/>
    <w:rsid w:val="00FA7039"/>
    <w:pPr>
      <w:spacing w:before="60"/>
    </w:pPr>
    <w:rPr>
      <w:b/>
    </w:rPr>
  </w:style>
  <w:style w:type="character" w:customStyle="1" w:styleId="TypedText">
    <w:name w:val="Typed Text"/>
    <w:basedOn w:val="DefaultParagraphFont"/>
    <w:rsid w:val="00FA7039"/>
    <w:rPr>
      <w:b/>
    </w:rPr>
  </w:style>
  <w:style w:type="character" w:customStyle="1" w:styleId="UserInterface">
    <w:name w:val="User Interface"/>
    <w:basedOn w:val="DefaultParagraphFont"/>
    <w:rsid w:val="00FA7039"/>
    <w:rPr>
      <w:rFonts w:ascii="Arial" w:hAnsi="Arial"/>
      <w:b/>
      <w:sz w:val="20"/>
    </w:rPr>
  </w:style>
  <w:style w:type="character" w:customStyle="1" w:styleId="VernacularStrong">
    <w:name w:val="Vernacular Strong"/>
    <w:basedOn w:val="DefaultParagraphFont"/>
    <w:rsid w:val="00FA7039"/>
    <w:rPr>
      <w:rFonts w:ascii="Doulos SIL" w:hAnsi="Doulos SIL"/>
      <w:b/>
    </w:rPr>
  </w:style>
  <w:style w:type="character" w:customStyle="1" w:styleId="VernacularEmphasis">
    <w:name w:val="Vernacular Emphasis"/>
    <w:basedOn w:val="DefaultParagraphFont"/>
    <w:rsid w:val="00FA7039"/>
    <w:rPr>
      <w:rFonts w:ascii="Doulos SIL" w:hAnsi="Doulos SIL"/>
      <w:i/>
    </w:rPr>
  </w:style>
  <w:style w:type="paragraph" w:styleId="BalloonText">
    <w:name w:val="Balloon Text"/>
    <w:basedOn w:val="Normal"/>
    <w:link w:val="BalloonTextChar"/>
    <w:rsid w:val="00FA7039"/>
    <w:rPr>
      <w:rFonts w:ascii="Tahoma" w:hAnsi="Tahoma" w:cs="Tahoma"/>
      <w:sz w:val="16"/>
      <w:szCs w:val="16"/>
    </w:rPr>
  </w:style>
  <w:style w:type="character" w:customStyle="1" w:styleId="BalloonTextChar">
    <w:name w:val="Balloon Text Char"/>
    <w:basedOn w:val="DefaultParagraphFont"/>
    <w:link w:val="BalloonText"/>
    <w:rsid w:val="00FA7039"/>
    <w:rPr>
      <w:rFonts w:ascii="Tahoma" w:eastAsia="SimSun" w:hAnsi="Tahoma" w:cs="Tahoma"/>
      <w:sz w:val="16"/>
      <w:szCs w:val="16"/>
      <w:lang w:val="fr-FR"/>
    </w:rPr>
  </w:style>
  <w:style w:type="character" w:styleId="CommentReference">
    <w:name w:val="annotation reference"/>
    <w:basedOn w:val="DefaultParagraphFont"/>
    <w:rsid w:val="00FA7039"/>
    <w:rPr>
      <w:sz w:val="16"/>
      <w:szCs w:val="16"/>
    </w:rPr>
  </w:style>
  <w:style w:type="paragraph" w:styleId="CommentText">
    <w:name w:val="annotation text"/>
    <w:basedOn w:val="Normal"/>
    <w:link w:val="CommentTextChar"/>
    <w:rsid w:val="00FA7039"/>
    <w:rPr>
      <w:rFonts w:eastAsia="Times New Roman"/>
      <w:sz w:val="20"/>
      <w:szCs w:val="20"/>
    </w:rPr>
  </w:style>
  <w:style w:type="character" w:customStyle="1" w:styleId="CommentTextChar">
    <w:name w:val="Comment Text Char"/>
    <w:basedOn w:val="DefaultParagraphFont"/>
    <w:link w:val="CommentText"/>
    <w:rsid w:val="00FA7039"/>
    <w:rPr>
      <w:rFonts w:ascii="Times New Roman" w:eastAsia="Times New Roman" w:hAnsi="Times New Roman" w:cs="Times New Roman"/>
      <w:sz w:val="20"/>
      <w:szCs w:val="20"/>
      <w:lang w:val="fr-FR"/>
    </w:rPr>
  </w:style>
  <w:style w:type="paragraph" w:styleId="DocumentMap">
    <w:name w:val="Document Map"/>
    <w:basedOn w:val="Normal"/>
    <w:link w:val="DocumentMapChar"/>
    <w:rsid w:val="00FA7039"/>
    <w:rPr>
      <w:rFonts w:ascii="Tahoma" w:hAnsi="Tahoma" w:cs="Tahoma"/>
      <w:sz w:val="16"/>
      <w:szCs w:val="16"/>
    </w:rPr>
  </w:style>
  <w:style w:type="character" w:customStyle="1" w:styleId="DocumentMapChar">
    <w:name w:val="Document Map Char"/>
    <w:basedOn w:val="DefaultParagraphFont"/>
    <w:link w:val="DocumentMap"/>
    <w:rsid w:val="00FA7039"/>
    <w:rPr>
      <w:rFonts w:ascii="Tahoma" w:eastAsia="SimSun" w:hAnsi="Tahoma" w:cs="Tahoma"/>
      <w:sz w:val="16"/>
      <w:szCs w:val="16"/>
      <w:lang w:val="fr-FR"/>
    </w:rPr>
  </w:style>
  <w:style w:type="paragraph" w:customStyle="1" w:styleId="UpgradeTip">
    <w:name w:val="Upgrade Tip"/>
    <w:basedOn w:val="Note"/>
    <w:qFormat/>
    <w:rsid w:val="00FA7039"/>
    <w:pPr>
      <w:pBdr>
        <w:top w:val="double" w:sz="4" w:space="3" w:color="auto" w:shadow="1"/>
        <w:left w:val="double" w:sz="4" w:space="3" w:color="auto" w:shadow="1"/>
        <w:bottom w:val="double" w:sz="4" w:space="3" w:color="auto" w:shadow="1"/>
        <w:right w:val="double" w:sz="4" w:space="3" w:color="auto" w:shadow="1"/>
      </w:pBdr>
      <w:spacing w:line="240" w:lineRule="atLeast"/>
      <w:ind w:left="709"/>
    </w:pPr>
    <w:rPr>
      <w:bCs/>
      <w:lang w:val="en-GB"/>
    </w:rPr>
  </w:style>
  <w:style w:type="paragraph" w:styleId="TOC2">
    <w:name w:val="toc 2"/>
    <w:basedOn w:val="Normal"/>
    <w:next w:val="Normal"/>
    <w:autoRedefine/>
    <w:uiPriority w:val="39"/>
    <w:rsid w:val="00FA7039"/>
    <w:pPr>
      <w:spacing w:after="100"/>
      <w:ind w:left="220"/>
    </w:pPr>
  </w:style>
  <w:style w:type="paragraph" w:styleId="TOC3">
    <w:name w:val="toc 3"/>
    <w:basedOn w:val="Normal"/>
    <w:next w:val="Normal"/>
    <w:autoRedefine/>
    <w:uiPriority w:val="39"/>
    <w:rsid w:val="00FA7039"/>
    <w:pPr>
      <w:spacing w:after="100"/>
      <w:ind w:left="440"/>
    </w:pPr>
  </w:style>
  <w:style w:type="paragraph" w:customStyle="1" w:styleId="Rsum">
    <w:name w:val="Résumé"/>
    <w:basedOn w:val="Heading1"/>
    <w:link w:val="RsumChar"/>
    <w:qFormat/>
    <w:rsid w:val="00FA7039"/>
    <w:pPr>
      <w:ind w:left="-1134"/>
    </w:pPr>
  </w:style>
  <w:style w:type="character" w:customStyle="1" w:styleId="RsumChar">
    <w:name w:val="Résumé Char"/>
    <w:basedOn w:val="Heading1Char"/>
    <w:link w:val="Rsum"/>
    <w:rsid w:val="00FA7039"/>
    <w:rPr>
      <w:rFonts w:ascii="Times New Roman" w:eastAsia="SimSun" w:hAnsi="Times New Roman" w:cs="Arial"/>
      <w:b/>
      <w:bCs/>
      <w:kern w:val="28"/>
      <w:sz w:val="48"/>
      <w:szCs w:val="32"/>
      <w:lang w:val="en-AU"/>
    </w:rPr>
  </w:style>
  <w:style w:type="paragraph" w:customStyle="1" w:styleId="TitlePageTitle">
    <w:name w:val="Title Page Title"/>
    <w:basedOn w:val="Normal"/>
    <w:next w:val="Normal"/>
    <w:rsid w:val="00FA7039"/>
    <w:pPr>
      <w:pBdr>
        <w:bottom w:val="single" w:sz="24" w:space="1" w:color="auto"/>
      </w:pBdr>
      <w:spacing w:before="3000" w:after="60"/>
      <w:jc w:val="right"/>
    </w:pPr>
    <w:rPr>
      <w:rFonts w:ascii="Arial" w:eastAsia="Times New Roman" w:hAnsi="Arial" w:cs="Arial"/>
      <w:b/>
      <w:color w:val="000000"/>
      <w:sz w:val="48"/>
      <w:szCs w:val="48"/>
      <w:lang w:val="en-US"/>
    </w:rPr>
  </w:style>
  <w:style w:type="paragraph" w:customStyle="1" w:styleId="Times">
    <w:name w:val="Times"/>
    <w:basedOn w:val="Normal"/>
    <w:rsid w:val="00FA7039"/>
    <w:pPr>
      <w:tabs>
        <w:tab w:val="right" w:pos="426"/>
        <w:tab w:val="left" w:pos="567"/>
        <w:tab w:val="right" w:pos="1134"/>
        <w:tab w:val="left" w:pos="1418"/>
      </w:tabs>
      <w:spacing w:before="40" w:after="40"/>
    </w:pPr>
    <w:rPr>
      <w:rFonts w:eastAsia="Times New Roman"/>
      <w:sz w:val="24"/>
      <w:lang w:val="en-US"/>
    </w:rPr>
  </w:style>
  <w:style w:type="paragraph" w:styleId="TOCHeading">
    <w:name w:val="TOC Heading"/>
    <w:basedOn w:val="Heading1"/>
    <w:next w:val="Normal"/>
    <w:uiPriority w:val="39"/>
    <w:semiHidden/>
    <w:unhideWhenUsed/>
    <w:qFormat/>
    <w:rsid w:val="00FA7039"/>
    <w:pPr>
      <w:pageBreakBefore w:val="0"/>
      <w:numPr>
        <w:numId w:val="0"/>
      </w:numPr>
      <w:spacing w:before="480" w:after="0" w:line="276" w:lineRule="auto"/>
      <w:outlineLvl w:val="9"/>
    </w:pPr>
    <w:rPr>
      <w:rFonts w:ascii="Cambria" w:eastAsia="Times New Roman" w:hAnsi="Cambria" w:cs="Times New Roman"/>
      <w:color w:val="365F91"/>
      <w:kern w:val="0"/>
      <w:sz w:val="28"/>
      <w:szCs w:val="28"/>
      <w:lang w:val="en-US"/>
    </w:rPr>
  </w:style>
  <w:style w:type="paragraph" w:styleId="CommentSubject">
    <w:name w:val="annotation subject"/>
    <w:basedOn w:val="CommentText"/>
    <w:next w:val="CommentText"/>
    <w:link w:val="CommentSubjectChar"/>
    <w:rsid w:val="00FA7039"/>
    <w:rPr>
      <w:rFonts w:eastAsia="SimSun"/>
      <w:b/>
      <w:bCs/>
    </w:rPr>
  </w:style>
  <w:style w:type="character" w:customStyle="1" w:styleId="CommentSubjectChar">
    <w:name w:val="Comment Subject Char"/>
    <w:basedOn w:val="CommentTextChar"/>
    <w:link w:val="CommentSubject"/>
    <w:rsid w:val="00FA7039"/>
    <w:rPr>
      <w:rFonts w:ascii="Times New Roman" w:eastAsia="SimSun" w:hAnsi="Times New Roman" w:cs="Times New Roman"/>
      <w:b/>
      <w:bCs/>
      <w:sz w:val="20"/>
      <w:szCs w:val="20"/>
      <w:lang w:val="fr-FR"/>
    </w:rPr>
  </w:style>
  <w:style w:type="paragraph" w:customStyle="1" w:styleId="Teacher">
    <w:name w:val="Teacher"/>
    <w:basedOn w:val="BodyText"/>
    <w:link w:val="TeacherChar"/>
    <w:qFormat/>
    <w:rsid w:val="00FA7039"/>
    <w:pPr>
      <w:pBdr>
        <w:top w:val="dashSmallGap" w:sz="4" w:space="1" w:color="auto"/>
        <w:left w:val="dashSmallGap" w:sz="4" w:space="4" w:color="auto"/>
        <w:bottom w:val="dashSmallGap" w:sz="4" w:space="1" w:color="auto"/>
        <w:right w:val="dashSmallGap" w:sz="4" w:space="4" w:color="auto"/>
      </w:pBdr>
      <w:spacing w:before="60"/>
      <w:ind w:left="170" w:right="170"/>
    </w:pPr>
    <w:rPr>
      <w:i/>
      <w:iCs/>
    </w:rPr>
  </w:style>
  <w:style w:type="character" w:customStyle="1" w:styleId="TeacherChar">
    <w:name w:val="Teacher Char"/>
    <w:basedOn w:val="BodyTextChar"/>
    <w:link w:val="Teacher"/>
    <w:rsid w:val="00FA7039"/>
    <w:rPr>
      <w:rFonts w:ascii="Times New Roman" w:eastAsia="Times New Roman" w:hAnsi="Times New Roman" w:cs="Times New Roman"/>
      <w:i/>
      <w:iCs/>
      <w:szCs w:val="24"/>
      <w:lang w:val="fr-FR"/>
    </w:rPr>
  </w:style>
  <w:style w:type="paragraph" w:customStyle="1" w:styleId="StyleTeacherBefore023cmAfter031cm">
    <w:name w:val="Style Teacher + Before:  0.23 cm After:  0.31 cm"/>
    <w:basedOn w:val="Teacher"/>
    <w:rsid w:val="00FA7039"/>
    <w:pPr>
      <w:ind w:left="130" w:right="176"/>
    </w:pPr>
  </w:style>
  <w:style w:type="paragraph" w:customStyle="1" w:styleId="ListResult">
    <w:name w:val="List Result"/>
    <w:basedOn w:val="ListContinue"/>
    <w:link w:val="ListResultChar"/>
    <w:qFormat/>
    <w:rsid w:val="00FA7039"/>
    <w:pPr>
      <w:ind w:left="720"/>
    </w:pPr>
    <w:rPr>
      <w:rFonts w:eastAsia="SimSun"/>
      <w:i/>
      <w:iCs/>
      <w:lang w:val="en-GB"/>
    </w:rPr>
  </w:style>
  <w:style w:type="character" w:customStyle="1" w:styleId="ListResultChar">
    <w:name w:val="List Result Char"/>
    <w:link w:val="ListResult"/>
    <w:rsid w:val="00FA7039"/>
    <w:rPr>
      <w:rFonts w:ascii="Times New Roman" w:eastAsia="SimSun" w:hAnsi="Times New Roman" w:cs="Times New Roman"/>
      <w:i/>
      <w:iCs/>
      <w:szCs w:val="24"/>
      <w:lang w:val="en-GB"/>
    </w:rPr>
  </w:style>
  <w:style w:type="paragraph" w:styleId="Index1">
    <w:name w:val="index 1"/>
    <w:basedOn w:val="Normal"/>
    <w:next w:val="Normal"/>
    <w:autoRedefine/>
    <w:uiPriority w:val="99"/>
    <w:unhideWhenUsed/>
    <w:rsid w:val="00FA7039"/>
    <w:pPr>
      <w:tabs>
        <w:tab w:val="right" w:leader="dot" w:pos="3117"/>
      </w:tabs>
      <w:spacing w:before="60"/>
      <w:ind w:left="221" w:hanging="221"/>
    </w:pPr>
    <w:rPr>
      <w:noProof/>
    </w:rPr>
  </w:style>
  <w:style w:type="paragraph" w:styleId="Index2">
    <w:name w:val="index 2"/>
    <w:basedOn w:val="Normal"/>
    <w:next w:val="Normal"/>
    <w:autoRedefine/>
    <w:uiPriority w:val="99"/>
    <w:unhideWhenUsed/>
    <w:rsid w:val="00FA7039"/>
    <w:pPr>
      <w:tabs>
        <w:tab w:val="right" w:leader="dot" w:pos="3117"/>
      </w:tabs>
      <w:ind w:left="440" w:hanging="220"/>
    </w:pPr>
    <w:rPr>
      <w:noProof/>
      <w:sz w:val="20"/>
    </w:rPr>
  </w:style>
  <w:style w:type="paragraph" w:styleId="Index3">
    <w:name w:val="index 3"/>
    <w:basedOn w:val="Normal"/>
    <w:next w:val="Normal"/>
    <w:autoRedefine/>
    <w:uiPriority w:val="99"/>
    <w:unhideWhenUsed/>
    <w:rsid w:val="00FA7039"/>
    <w:pPr>
      <w:tabs>
        <w:tab w:val="right" w:leader="dot" w:pos="3117"/>
      </w:tabs>
      <w:ind w:left="660" w:hanging="220"/>
    </w:pPr>
    <w:rPr>
      <w:sz w:val="20"/>
    </w:rPr>
  </w:style>
  <w:style w:type="paragraph" w:styleId="Revision">
    <w:name w:val="Revision"/>
    <w:hidden/>
    <w:uiPriority w:val="99"/>
    <w:semiHidden/>
    <w:rsid w:val="00FA7039"/>
    <w:pPr>
      <w:spacing w:after="0" w:line="240" w:lineRule="auto"/>
    </w:pPr>
    <w:rPr>
      <w:rFonts w:ascii="Times New Roman" w:eastAsia="SimSun" w:hAnsi="Times New Roman" w:cs="Times New Roman"/>
      <w:szCs w:val="24"/>
      <w:lang w:val="fr-FR"/>
    </w:rPr>
  </w:style>
  <w:style w:type="table" w:styleId="PlainTable2">
    <w:name w:val="Plain Table 2"/>
    <w:basedOn w:val="TableNormal"/>
    <w:uiPriority w:val="42"/>
    <w:rsid w:val="00FA7039"/>
    <w:pPr>
      <w:spacing w:after="0" w:line="240" w:lineRule="auto"/>
    </w:pPr>
    <w:rPr>
      <w:lang w:val="en-AU"/>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FA7039"/>
    <w:rPr>
      <w:sz w:val="20"/>
      <w:szCs w:val="20"/>
    </w:rPr>
  </w:style>
  <w:style w:type="character" w:customStyle="1" w:styleId="FootnoteTextChar">
    <w:name w:val="Footnote Text Char"/>
    <w:basedOn w:val="DefaultParagraphFont"/>
    <w:link w:val="FootnoteText"/>
    <w:uiPriority w:val="99"/>
    <w:semiHidden/>
    <w:rsid w:val="00FA7039"/>
    <w:rPr>
      <w:rFonts w:ascii="Times New Roman" w:eastAsia="SimSun" w:hAnsi="Times New Roman" w:cs="Times New Roman"/>
      <w:sz w:val="20"/>
      <w:szCs w:val="20"/>
      <w:lang w:val="fr-FR"/>
    </w:rPr>
  </w:style>
  <w:style w:type="character" w:styleId="FootnoteReference">
    <w:name w:val="footnote reference"/>
    <w:basedOn w:val="DefaultParagraphFont"/>
    <w:uiPriority w:val="99"/>
    <w:semiHidden/>
    <w:unhideWhenUsed/>
    <w:rsid w:val="00FA7039"/>
    <w:rPr>
      <w:vertAlign w:val="superscript"/>
    </w:rPr>
  </w:style>
  <w:style w:type="table" w:styleId="PlainTable4">
    <w:name w:val="Plain Table 4"/>
    <w:basedOn w:val="TableNormal"/>
    <w:uiPriority w:val="44"/>
    <w:rsid w:val="00FA7039"/>
    <w:pPr>
      <w:spacing w:after="0" w:line="240" w:lineRule="auto"/>
    </w:pPr>
    <w:rPr>
      <w:lang w:val="en-AU"/>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A7039"/>
    <w:pPr>
      <w:ind w:left="720"/>
      <w:contextualSpacing/>
    </w:pPr>
  </w:style>
  <w:style w:type="paragraph" w:customStyle="1" w:styleId="Keystroke">
    <w:name w:val="Keystroke"/>
    <w:basedOn w:val="Normal"/>
    <w:qFormat/>
    <w:rsid w:val="00FA7039"/>
    <w:pPr>
      <w:tabs>
        <w:tab w:val="left" w:pos="584"/>
      </w:tabs>
      <w:ind w:left="17"/>
    </w:pPr>
    <w:rPr>
      <w:rFonts w:ascii="Charis SIL Compact" w:eastAsiaTheme="minorHAnsi" w:hAnsi="Charis SIL Compact" w:cs="Charis SIL Compact"/>
      <w:szCs w:val="22"/>
    </w:rPr>
  </w:style>
  <w:style w:type="table" w:customStyle="1" w:styleId="InstructionalContentResume">
    <w:name w:val="InstructionalContentResume"/>
    <w:basedOn w:val="TableNormal"/>
    <w:uiPriority w:val="99"/>
    <w:rsid w:val="00FA7039"/>
    <w:pPr>
      <w:spacing w:after="0" w:line="240" w:lineRule="auto"/>
    </w:pPr>
    <w:rPr>
      <w:lang w:val="en-AU"/>
    </w:rPr>
    <w:tblPr>
      <w:tblInd w:w="0" w:type="nil"/>
      <w:tblBorders>
        <w:top w:val="single" w:sz="4" w:space="0" w:color="auto"/>
        <w:bottom w:val="single" w:sz="4" w:space="0" w:color="auto"/>
        <w:insideH w:val="single" w:sz="4" w:space="0" w:color="auto"/>
      </w:tblBorders>
    </w:tblPr>
    <w:tblStylePr w:type="firstRow">
      <w:tblPr/>
      <w:tcPr>
        <w:tcBorders>
          <w:bottom w:val="double" w:sz="4" w:space="0" w:color="auto"/>
        </w:tcBorders>
      </w:tcPr>
    </w:tblStylePr>
  </w:style>
  <w:style w:type="paragraph" w:customStyle="1" w:styleId="Section">
    <w:name w:val="Section"/>
    <w:basedOn w:val="BodyText"/>
    <w:qFormat/>
    <w:rsid w:val="00FA7039"/>
    <w:pPr>
      <w:spacing w:line="259" w:lineRule="auto"/>
    </w:pPr>
    <w:rPr>
      <w:rFonts w:asciiTheme="minorHAnsi" w:eastAsia="SimSun" w:hAnsiTheme="minorHAnsi" w:cstheme="minorBidi"/>
      <w:b/>
      <w:sz w:val="24"/>
      <w:szCs w:val="22"/>
      <w:lang w:val="en-AU"/>
    </w:rPr>
  </w:style>
  <w:style w:type="character" w:customStyle="1" w:styleId="apple-tab-span">
    <w:name w:val="apple-tab-span"/>
    <w:basedOn w:val="DefaultParagraphFont"/>
    <w:rsid w:val="00FA7039"/>
  </w:style>
  <w:style w:type="character" w:customStyle="1" w:styleId="bold">
    <w:name w:val="bold"/>
    <w:basedOn w:val="DefaultParagraphFont"/>
    <w:rsid w:val="00FA7039"/>
  </w:style>
  <w:style w:type="character" w:styleId="FollowedHyperlink">
    <w:name w:val="FollowedHyperlink"/>
    <w:basedOn w:val="DefaultParagraphFont"/>
    <w:uiPriority w:val="99"/>
    <w:semiHidden/>
    <w:unhideWhenUsed/>
    <w:rsid w:val="00FA7039"/>
    <w:rPr>
      <w:color w:val="954F72" w:themeColor="followedHyperlink"/>
      <w:u w:val="single"/>
    </w:rPr>
  </w:style>
  <w:style w:type="character" w:customStyle="1" w:styleId="italic">
    <w:name w:val="italic"/>
    <w:basedOn w:val="DefaultParagraphFont"/>
    <w:rsid w:val="00FA7039"/>
  </w:style>
  <w:style w:type="paragraph" w:styleId="ListBullet4">
    <w:name w:val="List Bullet 4"/>
    <w:basedOn w:val="Normal"/>
    <w:uiPriority w:val="99"/>
    <w:unhideWhenUsed/>
    <w:rsid w:val="00FA7039"/>
    <w:pPr>
      <w:numPr>
        <w:numId w:val="6"/>
      </w:numPr>
      <w:contextualSpacing/>
    </w:pPr>
  </w:style>
  <w:style w:type="paragraph" w:styleId="NormalWeb">
    <w:name w:val="Normal (Web)"/>
    <w:basedOn w:val="Normal"/>
    <w:uiPriority w:val="99"/>
    <w:semiHidden/>
    <w:unhideWhenUsed/>
    <w:rsid w:val="00FA7039"/>
    <w:pPr>
      <w:spacing w:before="100" w:beforeAutospacing="1" w:after="100" w:afterAutospacing="1"/>
    </w:pPr>
    <w:rPr>
      <w:rFonts w:eastAsia="Times New Roman"/>
      <w:sz w:val="24"/>
      <w:lang w:val="en-AU" w:eastAsia="en-AU"/>
    </w:rPr>
  </w:style>
  <w:style w:type="table" w:customStyle="1" w:styleId="PlainTable21">
    <w:name w:val="Plain Table 21"/>
    <w:basedOn w:val="TableNormal"/>
    <w:uiPriority w:val="42"/>
    <w:rsid w:val="00FA7039"/>
    <w:pPr>
      <w:spacing w:after="0" w:line="240" w:lineRule="auto"/>
    </w:pPr>
    <w:rPr>
      <w:lang w:val="en-AU"/>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FA7039"/>
    <w:pPr>
      <w:spacing w:after="0" w:line="240" w:lineRule="auto"/>
    </w:pPr>
    <w:rPr>
      <w:lang w:val="en-AU"/>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tionheading">
    <w:name w:val="Section heading"/>
    <w:basedOn w:val="BodyText"/>
    <w:qFormat/>
    <w:rsid w:val="00FA7039"/>
    <w:pPr>
      <w:spacing w:before="180" w:after="40"/>
    </w:pPr>
    <w:rPr>
      <w:rFonts w:asciiTheme="minorBidi" w:eastAsia="SimSun" w:hAnsiTheme="minorBidi" w:cstheme="minorBidi"/>
      <w:b/>
      <w:bCs/>
      <w:i/>
      <w:iCs/>
      <w:sz w:val="26"/>
      <w:szCs w:val="28"/>
    </w:rPr>
  </w:style>
  <w:style w:type="paragraph" w:customStyle="1" w:styleId="Stageheading">
    <w:name w:val="Stage heading"/>
    <w:basedOn w:val="Heading1"/>
    <w:qFormat/>
    <w:rsid w:val="00FA7039"/>
    <w:pPr>
      <w:numPr>
        <w:numId w:val="0"/>
      </w:numPr>
      <w:pBdr>
        <w:top w:val="thinThickSmallGap" w:sz="24" w:space="1" w:color="auto"/>
        <w:bottom w:val="thinThickSmallGap" w:sz="24" w:space="1" w:color="auto"/>
      </w:pBdr>
      <w:ind w:right="-187"/>
    </w:pPr>
  </w:style>
  <w:style w:type="paragraph" w:customStyle="1" w:styleId="Textbody">
    <w:name w:val="Text body"/>
    <w:basedOn w:val="Normal"/>
    <w:rsid w:val="00FA7039"/>
    <w:pPr>
      <w:suppressAutoHyphens/>
      <w:autoSpaceDN w:val="0"/>
      <w:spacing w:after="120"/>
      <w:textAlignment w:val="baseline"/>
    </w:pPr>
    <w:rPr>
      <w:rFonts w:eastAsia="Times New Roman"/>
      <w:kern w:val="3"/>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661211">
      <w:bodyDiv w:val="1"/>
      <w:marLeft w:val="0"/>
      <w:marRight w:val="0"/>
      <w:marTop w:val="0"/>
      <w:marBottom w:val="0"/>
      <w:divBdr>
        <w:top w:val="none" w:sz="0" w:space="0" w:color="auto"/>
        <w:left w:val="none" w:sz="0" w:space="0" w:color="auto"/>
        <w:bottom w:val="none" w:sz="0" w:space="0" w:color="auto"/>
        <w:right w:val="none" w:sz="0" w:space="0" w:color="auto"/>
      </w:divBdr>
    </w:div>
    <w:div w:id="572274730">
      <w:bodyDiv w:val="1"/>
      <w:marLeft w:val="0"/>
      <w:marRight w:val="0"/>
      <w:marTop w:val="0"/>
      <w:marBottom w:val="0"/>
      <w:divBdr>
        <w:top w:val="none" w:sz="0" w:space="0" w:color="auto"/>
        <w:left w:val="none" w:sz="0" w:space="0" w:color="auto"/>
        <w:bottom w:val="none" w:sz="0" w:space="0" w:color="auto"/>
        <w:right w:val="none" w:sz="0" w:space="0" w:color="auto"/>
      </w:divBdr>
    </w:div>
    <w:div w:id="981546125">
      <w:bodyDiv w:val="1"/>
      <w:marLeft w:val="0"/>
      <w:marRight w:val="0"/>
      <w:marTop w:val="0"/>
      <w:marBottom w:val="0"/>
      <w:divBdr>
        <w:top w:val="none" w:sz="0" w:space="0" w:color="auto"/>
        <w:left w:val="none" w:sz="0" w:space="0" w:color="auto"/>
        <w:bottom w:val="none" w:sz="0" w:space="0" w:color="auto"/>
        <w:right w:val="none" w:sz="0" w:space="0" w:color="auto"/>
      </w:divBdr>
    </w:div>
    <w:div w:id="1009136029">
      <w:bodyDiv w:val="1"/>
      <w:marLeft w:val="0"/>
      <w:marRight w:val="0"/>
      <w:marTop w:val="0"/>
      <w:marBottom w:val="0"/>
      <w:divBdr>
        <w:top w:val="none" w:sz="0" w:space="0" w:color="auto"/>
        <w:left w:val="none" w:sz="0" w:space="0" w:color="auto"/>
        <w:bottom w:val="none" w:sz="0" w:space="0" w:color="auto"/>
        <w:right w:val="none" w:sz="0" w:space="0" w:color="auto"/>
      </w:divBdr>
    </w:div>
    <w:div w:id="1368792390">
      <w:bodyDiv w:val="1"/>
      <w:marLeft w:val="0"/>
      <w:marRight w:val="0"/>
      <w:marTop w:val="0"/>
      <w:marBottom w:val="0"/>
      <w:divBdr>
        <w:top w:val="none" w:sz="0" w:space="0" w:color="auto"/>
        <w:left w:val="none" w:sz="0" w:space="0" w:color="auto"/>
        <w:bottom w:val="none" w:sz="0" w:space="0" w:color="auto"/>
        <w:right w:val="none" w:sz="0" w:space="0" w:color="auto"/>
      </w:divBdr>
    </w:div>
    <w:div w:id="1419600392">
      <w:bodyDiv w:val="1"/>
      <w:marLeft w:val="0"/>
      <w:marRight w:val="0"/>
      <w:marTop w:val="0"/>
      <w:marBottom w:val="0"/>
      <w:divBdr>
        <w:top w:val="none" w:sz="0" w:space="0" w:color="auto"/>
        <w:left w:val="none" w:sz="0" w:space="0" w:color="auto"/>
        <w:bottom w:val="none" w:sz="0" w:space="0" w:color="auto"/>
        <w:right w:val="none" w:sz="0" w:space="0" w:color="auto"/>
      </w:divBdr>
    </w:div>
    <w:div w:id="1572350360">
      <w:bodyDiv w:val="1"/>
      <w:marLeft w:val="0"/>
      <w:marRight w:val="0"/>
      <w:marTop w:val="0"/>
      <w:marBottom w:val="0"/>
      <w:divBdr>
        <w:top w:val="none" w:sz="0" w:space="0" w:color="auto"/>
        <w:left w:val="none" w:sz="0" w:space="0" w:color="auto"/>
        <w:bottom w:val="none" w:sz="0" w:space="0" w:color="auto"/>
        <w:right w:val="none" w:sz="0" w:space="0" w:color="auto"/>
      </w:divBdr>
    </w:div>
    <w:div w:id="1615940082">
      <w:bodyDiv w:val="1"/>
      <w:marLeft w:val="0"/>
      <w:marRight w:val="0"/>
      <w:marTop w:val="0"/>
      <w:marBottom w:val="0"/>
      <w:divBdr>
        <w:top w:val="none" w:sz="0" w:space="0" w:color="auto"/>
        <w:left w:val="none" w:sz="0" w:space="0" w:color="auto"/>
        <w:bottom w:val="none" w:sz="0" w:space="0" w:color="auto"/>
        <w:right w:val="none" w:sz="0" w:space="0" w:color="auto"/>
      </w:divBdr>
    </w:div>
    <w:div w:id="1665863827">
      <w:bodyDiv w:val="1"/>
      <w:marLeft w:val="0"/>
      <w:marRight w:val="0"/>
      <w:marTop w:val="0"/>
      <w:marBottom w:val="0"/>
      <w:divBdr>
        <w:top w:val="none" w:sz="0" w:space="0" w:color="auto"/>
        <w:left w:val="none" w:sz="0" w:space="0" w:color="auto"/>
        <w:bottom w:val="none" w:sz="0" w:space="0" w:color="auto"/>
        <w:right w:val="none" w:sz="0" w:space="0" w:color="auto"/>
      </w:divBdr>
    </w:div>
    <w:div w:id="213444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pdq\Documents\Custom%20Office%20Templates\P9%20Summaries%20-%20blank%20EN+F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P9 Summaries - blank EN+FR.dotx</Template>
  <TotalTime>1732</TotalTime>
  <Pages>17</Pages>
  <Words>3209</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jjpdq</dc:creator>
  <cp:keywords/>
  <dc:description/>
  <cp:lastModifiedBy>jjpdq82@yahoo.com.au</cp:lastModifiedBy>
  <cp:revision>8</cp:revision>
  <dcterms:created xsi:type="dcterms:W3CDTF">2021-09-03T06:14:00Z</dcterms:created>
  <dcterms:modified xsi:type="dcterms:W3CDTF">2021-09-07T12:22:00Z</dcterms:modified>
</cp:coreProperties>
</file>